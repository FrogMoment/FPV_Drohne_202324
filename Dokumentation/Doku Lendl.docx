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6E1F07">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57216" behindDoc="0" locked="0" layoutInCell="1" allowOverlap="1" wp14:anchorId="538A35CF" wp14:editId="1D4F7E8E">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0" behindDoc="0" locked="0" layoutInCell="1" allowOverlap="1" wp14:anchorId="2A2CE0C1" wp14:editId="0DB6CE41">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E43C6B" id="Gerade Verbindung 4"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9264" behindDoc="0" locked="0" layoutInCell="1" allowOverlap="1" wp14:anchorId="06DC857F" wp14:editId="39133DB9">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1149C1"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60288" behindDoc="0" locked="0" layoutInCell="1" allowOverlap="1" wp14:anchorId="15DA0AB2" wp14:editId="3233BF32">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099288"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62336" behindDoc="0" locked="0" layoutInCell="1" allowOverlap="1" wp14:anchorId="69A3E032" wp14:editId="063AA49A">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852188" id="Gerade Verbindung 9"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6E1F07">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6E1F07">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43B96"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6E1F07">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247D7453" w14:textId="5A80C826" w:rsidR="00843B96" w:rsidRDefault="00F27725">
      <w:pPr>
        <w:pStyle w:val="Verzeichnis1"/>
        <w:tabs>
          <w:tab w:val="left" w:pos="680"/>
        </w:tabs>
        <w:rPr>
          <w:rFonts w:asciiTheme="minorHAnsi" w:eastAsiaTheme="minorEastAsia" w:hAnsiTheme="minorHAnsi" w:cstheme="minorBidi"/>
          <w:bCs w:val="0"/>
          <w:kern w:val="2"/>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59254373" w:history="1">
        <w:r w:rsidR="00843B96" w:rsidRPr="00151BAE">
          <w:rPr>
            <w:rStyle w:val="Hyperlink"/>
          </w:rPr>
          <w:t>1</w:t>
        </w:r>
        <w:r w:rsidR="00843B96">
          <w:rPr>
            <w:rFonts w:asciiTheme="minorHAnsi" w:eastAsiaTheme="minorEastAsia" w:hAnsiTheme="minorHAnsi" w:cstheme="minorBidi"/>
            <w:bCs w:val="0"/>
            <w:kern w:val="2"/>
            <w:lang w:eastAsia="de-AT"/>
            <w14:ligatures w14:val="standardContextual"/>
          </w:rPr>
          <w:tab/>
        </w:r>
        <w:r w:rsidR="00843B96" w:rsidRPr="00151BAE">
          <w:rPr>
            <w:rStyle w:val="Hyperlink"/>
          </w:rPr>
          <w:t>Einleitung</w:t>
        </w:r>
        <w:r w:rsidR="00843B96">
          <w:rPr>
            <w:webHidden/>
          </w:rPr>
          <w:tab/>
        </w:r>
        <w:r w:rsidR="00843B96">
          <w:rPr>
            <w:webHidden/>
          </w:rPr>
          <w:fldChar w:fldCharType="begin"/>
        </w:r>
        <w:r w:rsidR="00843B96">
          <w:rPr>
            <w:webHidden/>
          </w:rPr>
          <w:instrText xml:space="preserve"> PAGEREF _Toc159254373 \h </w:instrText>
        </w:r>
        <w:r w:rsidR="00843B96">
          <w:rPr>
            <w:webHidden/>
          </w:rPr>
        </w:r>
        <w:r w:rsidR="00843B96">
          <w:rPr>
            <w:webHidden/>
          </w:rPr>
          <w:fldChar w:fldCharType="separate"/>
        </w:r>
        <w:r w:rsidR="00843B96">
          <w:rPr>
            <w:webHidden/>
          </w:rPr>
          <w:t>16</w:t>
        </w:r>
        <w:r w:rsidR="00843B96">
          <w:rPr>
            <w:webHidden/>
          </w:rPr>
          <w:fldChar w:fldCharType="end"/>
        </w:r>
      </w:hyperlink>
    </w:p>
    <w:p w14:paraId="7BE46C0A" w14:textId="1D82AB96"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374" w:history="1">
        <w:r w:rsidRPr="00151BAE">
          <w:rPr>
            <w:rStyle w:val="Hyperlink"/>
          </w:rPr>
          <w:t>1.1 Projektziel</w:t>
        </w:r>
        <w:r>
          <w:rPr>
            <w:webHidden/>
          </w:rPr>
          <w:tab/>
        </w:r>
        <w:r>
          <w:rPr>
            <w:webHidden/>
          </w:rPr>
          <w:fldChar w:fldCharType="begin"/>
        </w:r>
        <w:r>
          <w:rPr>
            <w:webHidden/>
          </w:rPr>
          <w:instrText xml:space="preserve"> PAGEREF _Toc159254374 \h </w:instrText>
        </w:r>
        <w:r>
          <w:rPr>
            <w:webHidden/>
          </w:rPr>
        </w:r>
        <w:r>
          <w:rPr>
            <w:webHidden/>
          </w:rPr>
          <w:fldChar w:fldCharType="separate"/>
        </w:r>
        <w:r>
          <w:rPr>
            <w:webHidden/>
          </w:rPr>
          <w:t>16</w:t>
        </w:r>
        <w:r>
          <w:rPr>
            <w:webHidden/>
          </w:rPr>
          <w:fldChar w:fldCharType="end"/>
        </w:r>
      </w:hyperlink>
    </w:p>
    <w:p w14:paraId="0511BE50" w14:textId="16B0BC54"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375" w:history="1">
        <w:r w:rsidRPr="00151BAE">
          <w:rPr>
            <w:rStyle w:val="Hyperlink"/>
          </w:rPr>
          <w:t>1.2 Gesamtüberblick</w:t>
        </w:r>
        <w:r>
          <w:rPr>
            <w:webHidden/>
          </w:rPr>
          <w:tab/>
        </w:r>
        <w:r>
          <w:rPr>
            <w:webHidden/>
          </w:rPr>
          <w:fldChar w:fldCharType="begin"/>
        </w:r>
        <w:r>
          <w:rPr>
            <w:webHidden/>
          </w:rPr>
          <w:instrText xml:space="preserve"> PAGEREF _Toc159254375 \h </w:instrText>
        </w:r>
        <w:r>
          <w:rPr>
            <w:webHidden/>
          </w:rPr>
        </w:r>
        <w:r>
          <w:rPr>
            <w:webHidden/>
          </w:rPr>
          <w:fldChar w:fldCharType="separate"/>
        </w:r>
        <w:r>
          <w:rPr>
            <w:webHidden/>
          </w:rPr>
          <w:t>16</w:t>
        </w:r>
        <w:r>
          <w:rPr>
            <w:webHidden/>
          </w:rPr>
          <w:fldChar w:fldCharType="end"/>
        </w:r>
      </w:hyperlink>
    </w:p>
    <w:p w14:paraId="14BEAE26" w14:textId="5AF5CDF0"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376" w:history="1">
        <w:r w:rsidRPr="00151BAE">
          <w:rPr>
            <w:rStyle w:val="Hyperlink"/>
          </w:rPr>
          <w:t>2</w:t>
        </w:r>
        <w:r>
          <w:rPr>
            <w:rFonts w:asciiTheme="minorHAnsi" w:eastAsiaTheme="minorEastAsia" w:hAnsiTheme="minorHAnsi" w:cstheme="minorBidi"/>
            <w:bCs w:val="0"/>
            <w:kern w:val="2"/>
            <w:lang w:eastAsia="de-AT"/>
            <w14:ligatures w14:val="standardContextual"/>
          </w:rPr>
          <w:tab/>
        </w:r>
        <w:r w:rsidRPr="00151BAE">
          <w:rPr>
            <w:rStyle w:val="Hyperlink"/>
          </w:rPr>
          <w:t>Grundlagen Drohnenflug</w:t>
        </w:r>
        <w:r>
          <w:rPr>
            <w:webHidden/>
          </w:rPr>
          <w:tab/>
        </w:r>
        <w:r>
          <w:rPr>
            <w:webHidden/>
          </w:rPr>
          <w:fldChar w:fldCharType="begin"/>
        </w:r>
        <w:r>
          <w:rPr>
            <w:webHidden/>
          </w:rPr>
          <w:instrText xml:space="preserve"> PAGEREF _Toc159254376 \h </w:instrText>
        </w:r>
        <w:r>
          <w:rPr>
            <w:webHidden/>
          </w:rPr>
        </w:r>
        <w:r>
          <w:rPr>
            <w:webHidden/>
          </w:rPr>
          <w:fldChar w:fldCharType="separate"/>
        </w:r>
        <w:r>
          <w:rPr>
            <w:webHidden/>
          </w:rPr>
          <w:t>17</w:t>
        </w:r>
        <w:r>
          <w:rPr>
            <w:webHidden/>
          </w:rPr>
          <w:fldChar w:fldCharType="end"/>
        </w:r>
      </w:hyperlink>
    </w:p>
    <w:p w14:paraId="722BAC49" w14:textId="676EFB72"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377" w:history="1">
        <w:r w:rsidRPr="00151BAE">
          <w:rPr>
            <w:rStyle w:val="Hyperlink"/>
          </w:rPr>
          <w:t>2.1 Inertial Measurement Unit (IMU)</w:t>
        </w:r>
        <w:r>
          <w:rPr>
            <w:webHidden/>
          </w:rPr>
          <w:tab/>
        </w:r>
        <w:r>
          <w:rPr>
            <w:webHidden/>
          </w:rPr>
          <w:fldChar w:fldCharType="begin"/>
        </w:r>
        <w:r>
          <w:rPr>
            <w:webHidden/>
          </w:rPr>
          <w:instrText xml:space="preserve"> PAGEREF _Toc159254377 \h </w:instrText>
        </w:r>
        <w:r>
          <w:rPr>
            <w:webHidden/>
          </w:rPr>
        </w:r>
        <w:r>
          <w:rPr>
            <w:webHidden/>
          </w:rPr>
          <w:fldChar w:fldCharType="separate"/>
        </w:r>
        <w:r>
          <w:rPr>
            <w:webHidden/>
          </w:rPr>
          <w:t>17</w:t>
        </w:r>
        <w:r>
          <w:rPr>
            <w:webHidden/>
          </w:rPr>
          <w:fldChar w:fldCharType="end"/>
        </w:r>
      </w:hyperlink>
    </w:p>
    <w:p w14:paraId="107D6D79" w14:textId="76CAAA42"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78" w:history="1">
        <w:r w:rsidRPr="00151BAE">
          <w:rPr>
            <w:rStyle w:val="Hyperlink"/>
          </w:rPr>
          <w:t>2.1.1 Gyroskop</w:t>
        </w:r>
        <w:r>
          <w:rPr>
            <w:webHidden/>
          </w:rPr>
          <w:tab/>
        </w:r>
        <w:r>
          <w:rPr>
            <w:webHidden/>
          </w:rPr>
          <w:fldChar w:fldCharType="begin"/>
        </w:r>
        <w:r>
          <w:rPr>
            <w:webHidden/>
          </w:rPr>
          <w:instrText xml:space="preserve"> PAGEREF _Toc159254378 \h </w:instrText>
        </w:r>
        <w:r>
          <w:rPr>
            <w:webHidden/>
          </w:rPr>
        </w:r>
        <w:r>
          <w:rPr>
            <w:webHidden/>
          </w:rPr>
          <w:fldChar w:fldCharType="separate"/>
        </w:r>
        <w:r>
          <w:rPr>
            <w:webHidden/>
          </w:rPr>
          <w:t>17</w:t>
        </w:r>
        <w:r>
          <w:rPr>
            <w:webHidden/>
          </w:rPr>
          <w:fldChar w:fldCharType="end"/>
        </w:r>
      </w:hyperlink>
    </w:p>
    <w:p w14:paraId="36DD85A9" w14:textId="5868EC68"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79" w:history="1">
        <w:r w:rsidRPr="00151BAE">
          <w:rPr>
            <w:rStyle w:val="Hyperlink"/>
          </w:rPr>
          <w:t>2.1.2 Accelerometer</w:t>
        </w:r>
        <w:r>
          <w:rPr>
            <w:webHidden/>
          </w:rPr>
          <w:tab/>
        </w:r>
        <w:r>
          <w:rPr>
            <w:webHidden/>
          </w:rPr>
          <w:fldChar w:fldCharType="begin"/>
        </w:r>
        <w:r>
          <w:rPr>
            <w:webHidden/>
          </w:rPr>
          <w:instrText xml:space="preserve"> PAGEREF _Toc159254379 \h </w:instrText>
        </w:r>
        <w:r>
          <w:rPr>
            <w:webHidden/>
          </w:rPr>
        </w:r>
        <w:r>
          <w:rPr>
            <w:webHidden/>
          </w:rPr>
          <w:fldChar w:fldCharType="separate"/>
        </w:r>
        <w:r>
          <w:rPr>
            <w:webHidden/>
          </w:rPr>
          <w:t>17</w:t>
        </w:r>
        <w:r>
          <w:rPr>
            <w:webHidden/>
          </w:rPr>
          <w:fldChar w:fldCharType="end"/>
        </w:r>
      </w:hyperlink>
    </w:p>
    <w:p w14:paraId="6B5D81E7" w14:textId="35E38113"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80" w:history="1">
        <w:r w:rsidRPr="00151BAE">
          <w:rPr>
            <w:rStyle w:val="Hyperlink"/>
          </w:rPr>
          <w:t>2.1.3 Magnetometer</w:t>
        </w:r>
        <w:r>
          <w:rPr>
            <w:webHidden/>
          </w:rPr>
          <w:tab/>
        </w:r>
        <w:r>
          <w:rPr>
            <w:webHidden/>
          </w:rPr>
          <w:fldChar w:fldCharType="begin"/>
        </w:r>
        <w:r>
          <w:rPr>
            <w:webHidden/>
          </w:rPr>
          <w:instrText xml:space="preserve"> PAGEREF _Toc159254380 \h </w:instrText>
        </w:r>
        <w:r>
          <w:rPr>
            <w:webHidden/>
          </w:rPr>
        </w:r>
        <w:r>
          <w:rPr>
            <w:webHidden/>
          </w:rPr>
          <w:fldChar w:fldCharType="separate"/>
        </w:r>
        <w:r>
          <w:rPr>
            <w:webHidden/>
          </w:rPr>
          <w:t>17</w:t>
        </w:r>
        <w:r>
          <w:rPr>
            <w:webHidden/>
          </w:rPr>
          <w:fldChar w:fldCharType="end"/>
        </w:r>
      </w:hyperlink>
    </w:p>
    <w:p w14:paraId="7D4D6F21" w14:textId="5F8308CA"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81" w:history="1">
        <w:r w:rsidRPr="00151BAE">
          <w:rPr>
            <w:rStyle w:val="Hyperlink"/>
          </w:rPr>
          <w:t>2.1.4 Barometer</w:t>
        </w:r>
        <w:r>
          <w:rPr>
            <w:webHidden/>
          </w:rPr>
          <w:tab/>
        </w:r>
        <w:r>
          <w:rPr>
            <w:webHidden/>
          </w:rPr>
          <w:fldChar w:fldCharType="begin"/>
        </w:r>
        <w:r>
          <w:rPr>
            <w:webHidden/>
          </w:rPr>
          <w:instrText xml:space="preserve"> PAGEREF _Toc159254381 \h </w:instrText>
        </w:r>
        <w:r>
          <w:rPr>
            <w:webHidden/>
          </w:rPr>
        </w:r>
        <w:r>
          <w:rPr>
            <w:webHidden/>
          </w:rPr>
          <w:fldChar w:fldCharType="separate"/>
        </w:r>
        <w:r>
          <w:rPr>
            <w:webHidden/>
          </w:rPr>
          <w:t>17</w:t>
        </w:r>
        <w:r>
          <w:rPr>
            <w:webHidden/>
          </w:rPr>
          <w:fldChar w:fldCharType="end"/>
        </w:r>
      </w:hyperlink>
    </w:p>
    <w:p w14:paraId="1EAD3AB4" w14:textId="448FC0C7"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382" w:history="1">
        <w:r w:rsidRPr="00151BAE">
          <w:rPr>
            <w:rStyle w:val="Hyperlink"/>
          </w:rPr>
          <w:t>2.2 Lagewinkel</w:t>
        </w:r>
        <w:r>
          <w:rPr>
            <w:webHidden/>
          </w:rPr>
          <w:tab/>
        </w:r>
        <w:r>
          <w:rPr>
            <w:webHidden/>
          </w:rPr>
          <w:fldChar w:fldCharType="begin"/>
        </w:r>
        <w:r>
          <w:rPr>
            <w:webHidden/>
          </w:rPr>
          <w:instrText xml:space="preserve"> PAGEREF _Toc159254382 \h </w:instrText>
        </w:r>
        <w:r>
          <w:rPr>
            <w:webHidden/>
          </w:rPr>
        </w:r>
        <w:r>
          <w:rPr>
            <w:webHidden/>
          </w:rPr>
          <w:fldChar w:fldCharType="separate"/>
        </w:r>
        <w:r>
          <w:rPr>
            <w:webHidden/>
          </w:rPr>
          <w:t>18</w:t>
        </w:r>
        <w:r>
          <w:rPr>
            <w:webHidden/>
          </w:rPr>
          <w:fldChar w:fldCharType="end"/>
        </w:r>
      </w:hyperlink>
    </w:p>
    <w:p w14:paraId="76B1CCA6" w14:textId="6EBC2038"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83" w:history="1">
        <w:r w:rsidRPr="00151BAE">
          <w:rPr>
            <w:rStyle w:val="Hyperlink"/>
          </w:rPr>
          <w:t>2.2.1 Throttle</w:t>
        </w:r>
        <w:r>
          <w:rPr>
            <w:webHidden/>
          </w:rPr>
          <w:tab/>
        </w:r>
        <w:r>
          <w:rPr>
            <w:webHidden/>
          </w:rPr>
          <w:fldChar w:fldCharType="begin"/>
        </w:r>
        <w:r>
          <w:rPr>
            <w:webHidden/>
          </w:rPr>
          <w:instrText xml:space="preserve"> PAGEREF _Toc159254383 \h </w:instrText>
        </w:r>
        <w:r>
          <w:rPr>
            <w:webHidden/>
          </w:rPr>
        </w:r>
        <w:r>
          <w:rPr>
            <w:webHidden/>
          </w:rPr>
          <w:fldChar w:fldCharType="separate"/>
        </w:r>
        <w:r>
          <w:rPr>
            <w:webHidden/>
          </w:rPr>
          <w:t>18</w:t>
        </w:r>
        <w:r>
          <w:rPr>
            <w:webHidden/>
          </w:rPr>
          <w:fldChar w:fldCharType="end"/>
        </w:r>
      </w:hyperlink>
    </w:p>
    <w:p w14:paraId="1E050487" w14:textId="575A5B2F"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84" w:history="1">
        <w:r w:rsidRPr="00151BAE">
          <w:rPr>
            <w:rStyle w:val="Hyperlink"/>
          </w:rPr>
          <w:t>2.2.2 Pitch</w:t>
        </w:r>
        <w:r>
          <w:rPr>
            <w:webHidden/>
          </w:rPr>
          <w:tab/>
        </w:r>
        <w:r>
          <w:rPr>
            <w:webHidden/>
          </w:rPr>
          <w:fldChar w:fldCharType="begin"/>
        </w:r>
        <w:r>
          <w:rPr>
            <w:webHidden/>
          </w:rPr>
          <w:instrText xml:space="preserve"> PAGEREF _Toc159254384 \h </w:instrText>
        </w:r>
        <w:r>
          <w:rPr>
            <w:webHidden/>
          </w:rPr>
        </w:r>
        <w:r>
          <w:rPr>
            <w:webHidden/>
          </w:rPr>
          <w:fldChar w:fldCharType="separate"/>
        </w:r>
        <w:r>
          <w:rPr>
            <w:webHidden/>
          </w:rPr>
          <w:t>18</w:t>
        </w:r>
        <w:r>
          <w:rPr>
            <w:webHidden/>
          </w:rPr>
          <w:fldChar w:fldCharType="end"/>
        </w:r>
      </w:hyperlink>
    </w:p>
    <w:p w14:paraId="418B6B36" w14:textId="48034A8C"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85" w:history="1">
        <w:r w:rsidRPr="00151BAE">
          <w:rPr>
            <w:rStyle w:val="Hyperlink"/>
          </w:rPr>
          <w:t>2.2.3 Roll</w:t>
        </w:r>
        <w:r>
          <w:rPr>
            <w:webHidden/>
          </w:rPr>
          <w:tab/>
        </w:r>
        <w:r>
          <w:rPr>
            <w:webHidden/>
          </w:rPr>
          <w:fldChar w:fldCharType="begin"/>
        </w:r>
        <w:r>
          <w:rPr>
            <w:webHidden/>
          </w:rPr>
          <w:instrText xml:space="preserve"> PAGEREF _Toc159254385 \h </w:instrText>
        </w:r>
        <w:r>
          <w:rPr>
            <w:webHidden/>
          </w:rPr>
        </w:r>
        <w:r>
          <w:rPr>
            <w:webHidden/>
          </w:rPr>
          <w:fldChar w:fldCharType="separate"/>
        </w:r>
        <w:r>
          <w:rPr>
            <w:webHidden/>
          </w:rPr>
          <w:t>18</w:t>
        </w:r>
        <w:r>
          <w:rPr>
            <w:webHidden/>
          </w:rPr>
          <w:fldChar w:fldCharType="end"/>
        </w:r>
      </w:hyperlink>
    </w:p>
    <w:p w14:paraId="1C9CCAFD" w14:textId="1623D612"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86" w:history="1">
        <w:r w:rsidRPr="00151BAE">
          <w:rPr>
            <w:rStyle w:val="Hyperlink"/>
          </w:rPr>
          <w:t>2.2.4 Yaw</w:t>
        </w:r>
        <w:r>
          <w:rPr>
            <w:webHidden/>
          </w:rPr>
          <w:tab/>
        </w:r>
        <w:r>
          <w:rPr>
            <w:webHidden/>
          </w:rPr>
          <w:fldChar w:fldCharType="begin"/>
        </w:r>
        <w:r>
          <w:rPr>
            <w:webHidden/>
          </w:rPr>
          <w:instrText xml:space="preserve"> PAGEREF _Toc159254386 \h </w:instrText>
        </w:r>
        <w:r>
          <w:rPr>
            <w:webHidden/>
          </w:rPr>
        </w:r>
        <w:r>
          <w:rPr>
            <w:webHidden/>
          </w:rPr>
          <w:fldChar w:fldCharType="separate"/>
        </w:r>
        <w:r>
          <w:rPr>
            <w:webHidden/>
          </w:rPr>
          <w:t>18</w:t>
        </w:r>
        <w:r>
          <w:rPr>
            <w:webHidden/>
          </w:rPr>
          <w:fldChar w:fldCharType="end"/>
        </w:r>
      </w:hyperlink>
    </w:p>
    <w:p w14:paraId="4624139E" w14:textId="2742892C"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87" w:history="1">
        <w:r w:rsidRPr="00151BAE">
          <w:rPr>
            <w:rStyle w:val="Hyperlink"/>
          </w:rPr>
          <w:t>2.2.5 Komplementärfilter</w:t>
        </w:r>
        <w:r>
          <w:rPr>
            <w:webHidden/>
          </w:rPr>
          <w:tab/>
        </w:r>
        <w:r>
          <w:rPr>
            <w:webHidden/>
          </w:rPr>
          <w:fldChar w:fldCharType="begin"/>
        </w:r>
        <w:r>
          <w:rPr>
            <w:webHidden/>
          </w:rPr>
          <w:instrText xml:space="preserve"> PAGEREF _Toc159254387 \h </w:instrText>
        </w:r>
        <w:r>
          <w:rPr>
            <w:webHidden/>
          </w:rPr>
        </w:r>
        <w:r>
          <w:rPr>
            <w:webHidden/>
          </w:rPr>
          <w:fldChar w:fldCharType="separate"/>
        </w:r>
        <w:r>
          <w:rPr>
            <w:webHidden/>
          </w:rPr>
          <w:t>18</w:t>
        </w:r>
        <w:r>
          <w:rPr>
            <w:webHidden/>
          </w:rPr>
          <w:fldChar w:fldCharType="end"/>
        </w:r>
      </w:hyperlink>
    </w:p>
    <w:p w14:paraId="711167B7" w14:textId="64030846"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388" w:history="1">
        <w:r w:rsidRPr="00151BAE">
          <w:rPr>
            <w:rStyle w:val="Hyperlink"/>
          </w:rPr>
          <w:t>2.3 PID-Regler</w:t>
        </w:r>
        <w:r>
          <w:rPr>
            <w:webHidden/>
          </w:rPr>
          <w:tab/>
        </w:r>
        <w:r>
          <w:rPr>
            <w:webHidden/>
          </w:rPr>
          <w:fldChar w:fldCharType="begin"/>
        </w:r>
        <w:r>
          <w:rPr>
            <w:webHidden/>
          </w:rPr>
          <w:instrText xml:space="preserve"> PAGEREF _Toc159254388 \h </w:instrText>
        </w:r>
        <w:r>
          <w:rPr>
            <w:webHidden/>
          </w:rPr>
        </w:r>
        <w:r>
          <w:rPr>
            <w:webHidden/>
          </w:rPr>
          <w:fldChar w:fldCharType="separate"/>
        </w:r>
        <w:r>
          <w:rPr>
            <w:webHidden/>
          </w:rPr>
          <w:t>21</w:t>
        </w:r>
        <w:r>
          <w:rPr>
            <w:webHidden/>
          </w:rPr>
          <w:fldChar w:fldCharType="end"/>
        </w:r>
      </w:hyperlink>
    </w:p>
    <w:p w14:paraId="43C4D715" w14:textId="263021AF"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89" w:history="1">
        <w:r w:rsidRPr="00151BAE">
          <w:rPr>
            <w:rStyle w:val="Hyperlink"/>
          </w:rPr>
          <w:t>2.3.1 P-Glied</w:t>
        </w:r>
        <w:r>
          <w:rPr>
            <w:webHidden/>
          </w:rPr>
          <w:tab/>
        </w:r>
        <w:r>
          <w:rPr>
            <w:webHidden/>
          </w:rPr>
          <w:fldChar w:fldCharType="begin"/>
        </w:r>
        <w:r>
          <w:rPr>
            <w:webHidden/>
          </w:rPr>
          <w:instrText xml:space="preserve"> PAGEREF _Toc159254389 \h </w:instrText>
        </w:r>
        <w:r>
          <w:rPr>
            <w:webHidden/>
          </w:rPr>
        </w:r>
        <w:r>
          <w:rPr>
            <w:webHidden/>
          </w:rPr>
          <w:fldChar w:fldCharType="separate"/>
        </w:r>
        <w:r>
          <w:rPr>
            <w:webHidden/>
          </w:rPr>
          <w:t>21</w:t>
        </w:r>
        <w:r>
          <w:rPr>
            <w:webHidden/>
          </w:rPr>
          <w:fldChar w:fldCharType="end"/>
        </w:r>
      </w:hyperlink>
    </w:p>
    <w:p w14:paraId="717C275A" w14:textId="6B6CD62D"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90" w:history="1">
        <w:r w:rsidRPr="00151BAE">
          <w:rPr>
            <w:rStyle w:val="Hyperlink"/>
          </w:rPr>
          <w:t>2.3.2 I-Glied</w:t>
        </w:r>
        <w:r>
          <w:rPr>
            <w:webHidden/>
          </w:rPr>
          <w:tab/>
        </w:r>
        <w:r>
          <w:rPr>
            <w:webHidden/>
          </w:rPr>
          <w:fldChar w:fldCharType="begin"/>
        </w:r>
        <w:r>
          <w:rPr>
            <w:webHidden/>
          </w:rPr>
          <w:instrText xml:space="preserve"> PAGEREF _Toc159254390 \h </w:instrText>
        </w:r>
        <w:r>
          <w:rPr>
            <w:webHidden/>
          </w:rPr>
        </w:r>
        <w:r>
          <w:rPr>
            <w:webHidden/>
          </w:rPr>
          <w:fldChar w:fldCharType="separate"/>
        </w:r>
        <w:r>
          <w:rPr>
            <w:webHidden/>
          </w:rPr>
          <w:t>21</w:t>
        </w:r>
        <w:r>
          <w:rPr>
            <w:webHidden/>
          </w:rPr>
          <w:fldChar w:fldCharType="end"/>
        </w:r>
      </w:hyperlink>
    </w:p>
    <w:p w14:paraId="42FEA906" w14:textId="69C5E7C9"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91" w:history="1">
        <w:r w:rsidRPr="00151BAE">
          <w:rPr>
            <w:rStyle w:val="Hyperlink"/>
          </w:rPr>
          <w:t>2.3.3 D-Glied</w:t>
        </w:r>
        <w:r>
          <w:rPr>
            <w:webHidden/>
          </w:rPr>
          <w:tab/>
        </w:r>
        <w:r>
          <w:rPr>
            <w:webHidden/>
          </w:rPr>
          <w:fldChar w:fldCharType="begin"/>
        </w:r>
        <w:r>
          <w:rPr>
            <w:webHidden/>
          </w:rPr>
          <w:instrText xml:space="preserve"> PAGEREF _Toc159254391 \h </w:instrText>
        </w:r>
        <w:r>
          <w:rPr>
            <w:webHidden/>
          </w:rPr>
        </w:r>
        <w:r>
          <w:rPr>
            <w:webHidden/>
          </w:rPr>
          <w:fldChar w:fldCharType="separate"/>
        </w:r>
        <w:r>
          <w:rPr>
            <w:webHidden/>
          </w:rPr>
          <w:t>21</w:t>
        </w:r>
        <w:r>
          <w:rPr>
            <w:webHidden/>
          </w:rPr>
          <w:fldChar w:fldCharType="end"/>
        </w:r>
      </w:hyperlink>
    </w:p>
    <w:p w14:paraId="3EA71270" w14:textId="2BAD504D"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92" w:history="1">
        <w:r w:rsidRPr="00151BAE">
          <w:rPr>
            <w:rStyle w:val="Hyperlink"/>
          </w:rPr>
          <w:t>2.3.4 PID-Glied</w:t>
        </w:r>
        <w:r>
          <w:rPr>
            <w:webHidden/>
          </w:rPr>
          <w:tab/>
        </w:r>
        <w:r>
          <w:rPr>
            <w:webHidden/>
          </w:rPr>
          <w:fldChar w:fldCharType="begin"/>
        </w:r>
        <w:r>
          <w:rPr>
            <w:webHidden/>
          </w:rPr>
          <w:instrText xml:space="preserve"> PAGEREF _Toc159254392 \h </w:instrText>
        </w:r>
        <w:r>
          <w:rPr>
            <w:webHidden/>
          </w:rPr>
        </w:r>
        <w:r>
          <w:rPr>
            <w:webHidden/>
          </w:rPr>
          <w:fldChar w:fldCharType="separate"/>
        </w:r>
        <w:r>
          <w:rPr>
            <w:webHidden/>
          </w:rPr>
          <w:t>22</w:t>
        </w:r>
        <w:r>
          <w:rPr>
            <w:webHidden/>
          </w:rPr>
          <w:fldChar w:fldCharType="end"/>
        </w:r>
      </w:hyperlink>
    </w:p>
    <w:p w14:paraId="2A7B2290" w14:textId="35CD5491"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93" w:history="1">
        <w:r w:rsidRPr="00151BAE">
          <w:rPr>
            <w:rStyle w:val="Hyperlink"/>
          </w:rPr>
          <w:t>2.3.5 Einstellen der Regelparameter</w:t>
        </w:r>
        <w:r>
          <w:rPr>
            <w:webHidden/>
          </w:rPr>
          <w:tab/>
        </w:r>
        <w:r>
          <w:rPr>
            <w:webHidden/>
          </w:rPr>
          <w:fldChar w:fldCharType="begin"/>
        </w:r>
        <w:r>
          <w:rPr>
            <w:webHidden/>
          </w:rPr>
          <w:instrText xml:space="preserve"> PAGEREF _Toc159254393 \h </w:instrText>
        </w:r>
        <w:r>
          <w:rPr>
            <w:webHidden/>
          </w:rPr>
        </w:r>
        <w:r>
          <w:rPr>
            <w:webHidden/>
          </w:rPr>
          <w:fldChar w:fldCharType="separate"/>
        </w:r>
        <w:r>
          <w:rPr>
            <w:webHidden/>
          </w:rPr>
          <w:t>22</w:t>
        </w:r>
        <w:r>
          <w:rPr>
            <w:webHidden/>
          </w:rPr>
          <w:fldChar w:fldCharType="end"/>
        </w:r>
      </w:hyperlink>
    </w:p>
    <w:p w14:paraId="50E9B9EA" w14:textId="5A71BE33"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394" w:history="1">
        <w:r w:rsidRPr="00151BAE">
          <w:rPr>
            <w:rStyle w:val="Hyperlink"/>
          </w:rPr>
          <w:t>3</w:t>
        </w:r>
        <w:r>
          <w:rPr>
            <w:rFonts w:asciiTheme="minorHAnsi" w:eastAsiaTheme="minorEastAsia" w:hAnsiTheme="minorHAnsi" w:cstheme="minorBidi"/>
            <w:bCs w:val="0"/>
            <w:kern w:val="2"/>
            <w:lang w:eastAsia="de-AT"/>
            <w14:ligatures w14:val="standardContextual"/>
          </w:rPr>
          <w:tab/>
        </w:r>
        <w:r w:rsidRPr="00151BAE">
          <w:rPr>
            <w:rStyle w:val="Hyperlink"/>
          </w:rPr>
          <w:t>Mechanischer Aufbau</w:t>
        </w:r>
        <w:r>
          <w:rPr>
            <w:webHidden/>
          </w:rPr>
          <w:tab/>
        </w:r>
        <w:r>
          <w:rPr>
            <w:webHidden/>
          </w:rPr>
          <w:fldChar w:fldCharType="begin"/>
        </w:r>
        <w:r>
          <w:rPr>
            <w:webHidden/>
          </w:rPr>
          <w:instrText xml:space="preserve"> PAGEREF _Toc159254394 \h </w:instrText>
        </w:r>
        <w:r>
          <w:rPr>
            <w:webHidden/>
          </w:rPr>
        </w:r>
        <w:r>
          <w:rPr>
            <w:webHidden/>
          </w:rPr>
          <w:fldChar w:fldCharType="separate"/>
        </w:r>
        <w:r>
          <w:rPr>
            <w:webHidden/>
          </w:rPr>
          <w:t>23</w:t>
        </w:r>
        <w:r>
          <w:rPr>
            <w:webHidden/>
          </w:rPr>
          <w:fldChar w:fldCharType="end"/>
        </w:r>
      </w:hyperlink>
    </w:p>
    <w:p w14:paraId="318E2A6A" w14:textId="5BB00012"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95" w:history="1">
        <w:r w:rsidRPr="00151BAE">
          <w:rPr>
            <w:rStyle w:val="Hyperlink"/>
          </w:rPr>
          <w:t>3.1.1 FPV – Drohne Gesamtaufbau</w:t>
        </w:r>
        <w:r>
          <w:rPr>
            <w:webHidden/>
          </w:rPr>
          <w:tab/>
        </w:r>
        <w:r>
          <w:rPr>
            <w:webHidden/>
          </w:rPr>
          <w:fldChar w:fldCharType="begin"/>
        </w:r>
        <w:r>
          <w:rPr>
            <w:webHidden/>
          </w:rPr>
          <w:instrText xml:space="preserve"> PAGEREF _Toc159254395 \h </w:instrText>
        </w:r>
        <w:r>
          <w:rPr>
            <w:webHidden/>
          </w:rPr>
        </w:r>
        <w:r>
          <w:rPr>
            <w:webHidden/>
          </w:rPr>
          <w:fldChar w:fldCharType="separate"/>
        </w:r>
        <w:r>
          <w:rPr>
            <w:webHidden/>
          </w:rPr>
          <w:t>23</w:t>
        </w:r>
        <w:r>
          <w:rPr>
            <w:webHidden/>
          </w:rPr>
          <w:fldChar w:fldCharType="end"/>
        </w:r>
      </w:hyperlink>
    </w:p>
    <w:p w14:paraId="35FDE745" w14:textId="2240E1F4"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396" w:history="1">
        <w:r w:rsidRPr="00151BAE">
          <w:rPr>
            <w:rStyle w:val="Hyperlink"/>
          </w:rPr>
          <w:t>3.1.2 3D – Modelle</w:t>
        </w:r>
        <w:r>
          <w:rPr>
            <w:webHidden/>
          </w:rPr>
          <w:tab/>
        </w:r>
        <w:r>
          <w:rPr>
            <w:webHidden/>
          </w:rPr>
          <w:fldChar w:fldCharType="begin"/>
        </w:r>
        <w:r>
          <w:rPr>
            <w:webHidden/>
          </w:rPr>
          <w:instrText xml:space="preserve"> PAGEREF _Toc159254396 \h </w:instrText>
        </w:r>
        <w:r>
          <w:rPr>
            <w:webHidden/>
          </w:rPr>
        </w:r>
        <w:r>
          <w:rPr>
            <w:webHidden/>
          </w:rPr>
          <w:fldChar w:fldCharType="separate"/>
        </w:r>
        <w:r>
          <w:rPr>
            <w:webHidden/>
          </w:rPr>
          <w:t>23</w:t>
        </w:r>
        <w:r>
          <w:rPr>
            <w:webHidden/>
          </w:rPr>
          <w:fldChar w:fldCharType="end"/>
        </w:r>
      </w:hyperlink>
    </w:p>
    <w:p w14:paraId="689E15D6" w14:textId="28C865EF"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397" w:history="1">
        <w:r w:rsidRPr="00151BAE">
          <w:rPr>
            <w:rStyle w:val="Hyperlink"/>
            <w:noProof/>
          </w:rPr>
          <w:t>3.1.2.1 Propellerschutz</w:t>
        </w:r>
        <w:r>
          <w:rPr>
            <w:noProof/>
            <w:webHidden/>
          </w:rPr>
          <w:tab/>
        </w:r>
        <w:r>
          <w:rPr>
            <w:noProof/>
            <w:webHidden/>
          </w:rPr>
          <w:fldChar w:fldCharType="begin"/>
        </w:r>
        <w:r>
          <w:rPr>
            <w:noProof/>
            <w:webHidden/>
          </w:rPr>
          <w:instrText xml:space="preserve"> PAGEREF _Toc159254397 \h </w:instrText>
        </w:r>
        <w:r>
          <w:rPr>
            <w:noProof/>
            <w:webHidden/>
          </w:rPr>
        </w:r>
        <w:r>
          <w:rPr>
            <w:noProof/>
            <w:webHidden/>
          </w:rPr>
          <w:fldChar w:fldCharType="separate"/>
        </w:r>
        <w:r>
          <w:rPr>
            <w:noProof/>
            <w:webHidden/>
          </w:rPr>
          <w:t>23</w:t>
        </w:r>
        <w:r>
          <w:rPr>
            <w:noProof/>
            <w:webHidden/>
          </w:rPr>
          <w:fldChar w:fldCharType="end"/>
        </w:r>
      </w:hyperlink>
    </w:p>
    <w:p w14:paraId="13B88F6E" w14:textId="4AAD1EB6"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398" w:history="1">
        <w:r w:rsidRPr="00151BAE">
          <w:rPr>
            <w:rStyle w:val="Hyperlink"/>
            <w:noProof/>
          </w:rPr>
          <w:t>3.1.2.2 Groundstation</w:t>
        </w:r>
        <w:r>
          <w:rPr>
            <w:noProof/>
            <w:webHidden/>
          </w:rPr>
          <w:tab/>
        </w:r>
        <w:r>
          <w:rPr>
            <w:noProof/>
            <w:webHidden/>
          </w:rPr>
          <w:fldChar w:fldCharType="begin"/>
        </w:r>
        <w:r>
          <w:rPr>
            <w:noProof/>
            <w:webHidden/>
          </w:rPr>
          <w:instrText xml:space="preserve"> PAGEREF _Toc159254398 \h </w:instrText>
        </w:r>
        <w:r>
          <w:rPr>
            <w:noProof/>
            <w:webHidden/>
          </w:rPr>
        </w:r>
        <w:r>
          <w:rPr>
            <w:noProof/>
            <w:webHidden/>
          </w:rPr>
          <w:fldChar w:fldCharType="separate"/>
        </w:r>
        <w:r>
          <w:rPr>
            <w:noProof/>
            <w:webHidden/>
          </w:rPr>
          <w:t>23</w:t>
        </w:r>
        <w:r>
          <w:rPr>
            <w:noProof/>
            <w:webHidden/>
          </w:rPr>
          <w:fldChar w:fldCharType="end"/>
        </w:r>
      </w:hyperlink>
    </w:p>
    <w:p w14:paraId="2A633CE3" w14:textId="671E9324"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399" w:history="1">
        <w:r w:rsidRPr="00151BAE">
          <w:rPr>
            <w:rStyle w:val="Hyperlink"/>
          </w:rPr>
          <w:t>4</w:t>
        </w:r>
        <w:r>
          <w:rPr>
            <w:rFonts w:asciiTheme="minorHAnsi" w:eastAsiaTheme="minorEastAsia" w:hAnsiTheme="minorHAnsi" w:cstheme="minorBidi"/>
            <w:bCs w:val="0"/>
            <w:kern w:val="2"/>
            <w:lang w:eastAsia="de-AT"/>
            <w14:ligatures w14:val="standardContextual"/>
          </w:rPr>
          <w:tab/>
        </w:r>
        <w:r w:rsidRPr="00151BAE">
          <w:rPr>
            <w:rStyle w:val="Hyperlink"/>
            <w:rFonts w:eastAsia="DINPro-Bold"/>
          </w:rPr>
          <w:t>Elektronik FPV-Drohne (BIE)</w:t>
        </w:r>
        <w:r>
          <w:rPr>
            <w:webHidden/>
          </w:rPr>
          <w:tab/>
        </w:r>
        <w:r>
          <w:rPr>
            <w:webHidden/>
          </w:rPr>
          <w:fldChar w:fldCharType="begin"/>
        </w:r>
        <w:r>
          <w:rPr>
            <w:webHidden/>
          </w:rPr>
          <w:instrText xml:space="preserve"> PAGEREF _Toc159254399 \h </w:instrText>
        </w:r>
        <w:r>
          <w:rPr>
            <w:webHidden/>
          </w:rPr>
        </w:r>
        <w:r>
          <w:rPr>
            <w:webHidden/>
          </w:rPr>
          <w:fldChar w:fldCharType="separate"/>
        </w:r>
        <w:r>
          <w:rPr>
            <w:webHidden/>
          </w:rPr>
          <w:t>24</w:t>
        </w:r>
        <w:r>
          <w:rPr>
            <w:webHidden/>
          </w:rPr>
          <w:fldChar w:fldCharType="end"/>
        </w:r>
      </w:hyperlink>
    </w:p>
    <w:p w14:paraId="3C23A6B5" w14:textId="403A0353"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00" w:history="1">
        <w:r w:rsidRPr="00151BAE">
          <w:rPr>
            <w:rStyle w:val="Hyperlink"/>
            <w:rFonts w:eastAsia="DINPro-Bold"/>
          </w:rPr>
          <w:t>4.1 Allgemeines</w:t>
        </w:r>
        <w:r>
          <w:rPr>
            <w:webHidden/>
          </w:rPr>
          <w:tab/>
        </w:r>
        <w:r>
          <w:rPr>
            <w:webHidden/>
          </w:rPr>
          <w:fldChar w:fldCharType="begin"/>
        </w:r>
        <w:r>
          <w:rPr>
            <w:webHidden/>
          </w:rPr>
          <w:instrText xml:space="preserve"> PAGEREF _Toc159254400 \h </w:instrText>
        </w:r>
        <w:r>
          <w:rPr>
            <w:webHidden/>
          </w:rPr>
        </w:r>
        <w:r>
          <w:rPr>
            <w:webHidden/>
          </w:rPr>
          <w:fldChar w:fldCharType="separate"/>
        </w:r>
        <w:r>
          <w:rPr>
            <w:webHidden/>
          </w:rPr>
          <w:t>24</w:t>
        </w:r>
        <w:r>
          <w:rPr>
            <w:webHidden/>
          </w:rPr>
          <w:fldChar w:fldCharType="end"/>
        </w:r>
      </w:hyperlink>
    </w:p>
    <w:p w14:paraId="3EBF4A37" w14:textId="039676DD"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01" w:history="1">
        <w:r w:rsidRPr="00151BAE">
          <w:rPr>
            <w:rStyle w:val="Hyperlink"/>
            <w:rFonts w:eastAsia="DINPro-Bold"/>
          </w:rPr>
          <w:t>4.1.1 Grundlegendes Hardwarekonzept</w:t>
        </w:r>
        <w:r>
          <w:rPr>
            <w:webHidden/>
          </w:rPr>
          <w:tab/>
        </w:r>
        <w:r>
          <w:rPr>
            <w:webHidden/>
          </w:rPr>
          <w:fldChar w:fldCharType="begin"/>
        </w:r>
        <w:r>
          <w:rPr>
            <w:webHidden/>
          </w:rPr>
          <w:instrText xml:space="preserve"> PAGEREF _Toc159254401 \h </w:instrText>
        </w:r>
        <w:r>
          <w:rPr>
            <w:webHidden/>
          </w:rPr>
        </w:r>
        <w:r>
          <w:rPr>
            <w:webHidden/>
          </w:rPr>
          <w:fldChar w:fldCharType="separate"/>
        </w:r>
        <w:r>
          <w:rPr>
            <w:webHidden/>
          </w:rPr>
          <w:t>24</w:t>
        </w:r>
        <w:r>
          <w:rPr>
            <w:webHidden/>
          </w:rPr>
          <w:fldChar w:fldCharType="end"/>
        </w:r>
      </w:hyperlink>
    </w:p>
    <w:p w14:paraId="4B8EFF5D" w14:textId="1AC125BF"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02" w:history="1">
        <w:r w:rsidRPr="00151BAE">
          <w:rPr>
            <w:rStyle w:val="Hyperlink"/>
            <w:rFonts w:eastAsia="DINPro-Bold"/>
          </w:rPr>
          <w:t>4.1.2 Anforderungen</w:t>
        </w:r>
        <w:r>
          <w:rPr>
            <w:webHidden/>
          </w:rPr>
          <w:tab/>
        </w:r>
        <w:r>
          <w:rPr>
            <w:webHidden/>
          </w:rPr>
          <w:fldChar w:fldCharType="begin"/>
        </w:r>
        <w:r>
          <w:rPr>
            <w:webHidden/>
          </w:rPr>
          <w:instrText xml:space="preserve"> PAGEREF _Toc159254402 \h </w:instrText>
        </w:r>
        <w:r>
          <w:rPr>
            <w:webHidden/>
          </w:rPr>
        </w:r>
        <w:r>
          <w:rPr>
            <w:webHidden/>
          </w:rPr>
          <w:fldChar w:fldCharType="separate"/>
        </w:r>
        <w:r>
          <w:rPr>
            <w:webHidden/>
          </w:rPr>
          <w:t>24</w:t>
        </w:r>
        <w:r>
          <w:rPr>
            <w:webHidden/>
          </w:rPr>
          <w:fldChar w:fldCharType="end"/>
        </w:r>
      </w:hyperlink>
    </w:p>
    <w:p w14:paraId="47E77564" w14:textId="1591522D"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03" w:history="1">
        <w:r w:rsidRPr="00151BAE">
          <w:rPr>
            <w:rStyle w:val="Hyperlink"/>
            <w:rFonts w:eastAsia="DINPro-Bold"/>
          </w:rPr>
          <w:t>4.1.3 Komponentenauswahl</w:t>
        </w:r>
        <w:r>
          <w:rPr>
            <w:webHidden/>
          </w:rPr>
          <w:tab/>
        </w:r>
        <w:r>
          <w:rPr>
            <w:webHidden/>
          </w:rPr>
          <w:fldChar w:fldCharType="begin"/>
        </w:r>
        <w:r>
          <w:rPr>
            <w:webHidden/>
          </w:rPr>
          <w:instrText xml:space="preserve"> PAGEREF _Toc159254403 \h </w:instrText>
        </w:r>
        <w:r>
          <w:rPr>
            <w:webHidden/>
          </w:rPr>
        </w:r>
        <w:r>
          <w:rPr>
            <w:webHidden/>
          </w:rPr>
          <w:fldChar w:fldCharType="separate"/>
        </w:r>
        <w:r>
          <w:rPr>
            <w:webHidden/>
          </w:rPr>
          <w:t>24</w:t>
        </w:r>
        <w:r>
          <w:rPr>
            <w:webHidden/>
          </w:rPr>
          <w:fldChar w:fldCharType="end"/>
        </w:r>
      </w:hyperlink>
    </w:p>
    <w:p w14:paraId="158F58AB" w14:textId="1F671A6B"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04" w:history="1">
        <w:r w:rsidRPr="00151BAE">
          <w:rPr>
            <w:rStyle w:val="Hyperlink"/>
            <w:rFonts w:eastAsia="DINPro-Bold"/>
          </w:rPr>
          <w:t>4.2 Flight Controller</w:t>
        </w:r>
        <w:r>
          <w:rPr>
            <w:webHidden/>
          </w:rPr>
          <w:tab/>
        </w:r>
        <w:r>
          <w:rPr>
            <w:webHidden/>
          </w:rPr>
          <w:fldChar w:fldCharType="begin"/>
        </w:r>
        <w:r>
          <w:rPr>
            <w:webHidden/>
          </w:rPr>
          <w:instrText xml:space="preserve"> PAGEREF _Toc159254404 \h </w:instrText>
        </w:r>
        <w:r>
          <w:rPr>
            <w:webHidden/>
          </w:rPr>
        </w:r>
        <w:r>
          <w:rPr>
            <w:webHidden/>
          </w:rPr>
          <w:fldChar w:fldCharType="separate"/>
        </w:r>
        <w:r>
          <w:rPr>
            <w:webHidden/>
          </w:rPr>
          <w:t>24</w:t>
        </w:r>
        <w:r>
          <w:rPr>
            <w:webHidden/>
          </w:rPr>
          <w:fldChar w:fldCharType="end"/>
        </w:r>
      </w:hyperlink>
    </w:p>
    <w:p w14:paraId="37495BB5" w14:textId="77393270"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05" w:history="1">
        <w:r w:rsidRPr="00151BAE">
          <w:rPr>
            <w:rStyle w:val="Hyperlink"/>
            <w:rFonts w:eastAsia="DINPro-Bold"/>
          </w:rPr>
          <w:t>4.2.1 Allgemeines</w:t>
        </w:r>
        <w:r>
          <w:rPr>
            <w:webHidden/>
          </w:rPr>
          <w:tab/>
        </w:r>
        <w:r>
          <w:rPr>
            <w:webHidden/>
          </w:rPr>
          <w:fldChar w:fldCharType="begin"/>
        </w:r>
        <w:r>
          <w:rPr>
            <w:webHidden/>
          </w:rPr>
          <w:instrText xml:space="preserve"> PAGEREF _Toc159254405 \h </w:instrText>
        </w:r>
        <w:r>
          <w:rPr>
            <w:webHidden/>
          </w:rPr>
        </w:r>
        <w:r>
          <w:rPr>
            <w:webHidden/>
          </w:rPr>
          <w:fldChar w:fldCharType="separate"/>
        </w:r>
        <w:r>
          <w:rPr>
            <w:webHidden/>
          </w:rPr>
          <w:t>24</w:t>
        </w:r>
        <w:r>
          <w:rPr>
            <w:webHidden/>
          </w:rPr>
          <w:fldChar w:fldCharType="end"/>
        </w:r>
      </w:hyperlink>
    </w:p>
    <w:p w14:paraId="14500274" w14:textId="1321F814"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06" w:history="1">
        <w:r w:rsidRPr="00151BAE">
          <w:rPr>
            <w:rStyle w:val="Hyperlink"/>
            <w:rFonts w:eastAsia="DINPro-Bold"/>
          </w:rPr>
          <w:t>4.2.2 Spannungsversorgungskonzept</w:t>
        </w:r>
        <w:r>
          <w:rPr>
            <w:webHidden/>
          </w:rPr>
          <w:tab/>
        </w:r>
        <w:r>
          <w:rPr>
            <w:webHidden/>
          </w:rPr>
          <w:fldChar w:fldCharType="begin"/>
        </w:r>
        <w:r>
          <w:rPr>
            <w:webHidden/>
          </w:rPr>
          <w:instrText xml:space="preserve"> PAGEREF _Toc159254406 \h </w:instrText>
        </w:r>
        <w:r>
          <w:rPr>
            <w:webHidden/>
          </w:rPr>
        </w:r>
        <w:r>
          <w:rPr>
            <w:webHidden/>
          </w:rPr>
          <w:fldChar w:fldCharType="separate"/>
        </w:r>
        <w:r>
          <w:rPr>
            <w:webHidden/>
          </w:rPr>
          <w:t>24</w:t>
        </w:r>
        <w:r>
          <w:rPr>
            <w:webHidden/>
          </w:rPr>
          <w:fldChar w:fldCharType="end"/>
        </w:r>
      </w:hyperlink>
    </w:p>
    <w:p w14:paraId="5C7ACB7E" w14:textId="190AB097"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07" w:history="1">
        <w:r w:rsidRPr="00151BAE">
          <w:rPr>
            <w:rStyle w:val="Hyperlink"/>
            <w:rFonts w:eastAsia="DINPro-Bold"/>
          </w:rPr>
          <w:t>4.2.3 Mikrocontroller</w:t>
        </w:r>
        <w:r>
          <w:rPr>
            <w:webHidden/>
          </w:rPr>
          <w:tab/>
        </w:r>
        <w:r>
          <w:rPr>
            <w:webHidden/>
          </w:rPr>
          <w:fldChar w:fldCharType="begin"/>
        </w:r>
        <w:r>
          <w:rPr>
            <w:webHidden/>
          </w:rPr>
          <w:instrText xml:space="preserve"> PAGEREF _Toc159254407 \h </w:instrText>
        </w:r>
        <w:r>
          <w:rPr>
            <w:webHidden/>
          </w:rPr>
        </w:r>
        <w:r>
          <w:rPr>
            <w:webHidden/>
          </w:rPr>
          <w:fldChar w:fldCharType="separate"/>
        </w:r>
        <w:r>
          <w:rPr>
            <w:webHidden/>
          </w:rPr>
          <w:t>24</w:t>
        </w:r>
        <w:r>
          <w:rPr>
            <w:webHidden/>
          </w:rPr>
          <w:fldChar w:fldCharType="end"/>
        </w:r>
      </w:hyperlink>
    </w:p>
    <w:p w14:paraId="6DDD992E" w14:textId="2116403A"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08" w:history="1">
        <w:r w:rsidRPr="00151BAE">
          <w:rPr>
            <w:rStyle w:val="Hyperlink"/>
            <w:rFonts w:eastAsia="DINPro-Bold"/>
          </w:rPr>
          <w:t>4.2.4 Altium PCB Design</w:t>
        </w:r>
        <w:r>
          <w:rPr>
            <w:webHidden/>
          </w:rPr>
          <w:tab/>
        </w:r>
        <w:r>
          <w:rPr>
            <w:webHidden/>
          </w:rPr>
          <w:fldChar w:fldCharType="begin"/>
        </w:r>
        <w:r>
          <w:rPr>
            <w:webHidden/>
          </w:rPr>
          <w:instrText xml:space="preserve"> PAGEREF _Toc159254408 \h </w:instrText>
        </w:r>
        <w:r>
          <w:rPr>
            <w:webHidden/>
          </w:rPr>
        </w:r>
        <w:r>
          <w:rPr>
            <w:webHidden/>
          </w:rPr>
          <w:fldChar w:fldCharType="separate"/>
        </w:r>
        <w:r>
          <w:rPr>
            <w:webHidden/>
          </w:rPr>
          <w:t>24</w:t>
        </w:r>
        <w:r>
          <w:rPr>
            <w:webHidden/>
          </w:rPr>
          <w:fldChar w:fldCharType="end"/>
        </w:r>
      </w:hyperlink>
    </w:p>
    <w:p w14:paraId="694A75F1" w14:textId="44C377F5"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09" w:history="1">
        <w:r w:rsidRPr="00151BAE">
          <w:rPr>
            <w:rStyle w:val="Hyperlink"/>
            <w:rFonts w:eastAsia="DINPro-Bold"/>
          </w:rPr>
          <w:t>4.2.5 Pinbelegung</w:t>
        </w:r>
        <w:r>
          <w:rPr>
            <w:webHidden/>
          </w:rPr>
          <w:tab/>
        </w:r>
        <w:r>
          <w:rPr>
            <w:webHidden/>
          </w:rPr>
          <w:fldChar w:fldCharType="begin"/>
        </w:r>
        <w:r>
          <w:rPr>
            <w:webHidden/>
          </w:rPr>
          <w:instrText xml:space="preserve"> PAGEREF _Toc159254409 \h </w:instrText>
        </w:r>
        <w:r>
          <w:rPr>
            <w:webHidden/>
          </w:rPr>
        </w:r>
        <w:r>
          <w:rPr>
            <w:webHidden/>
          </w:rPr>
          <w:fldChar w:fldCharType="separate"/>
        </w:r>
        <w:r>
          <w:rPr>
            <w:webHidden/>
          </w:rPr>
          <w:t>24</w:t>
        </w:r>
        <w:r>
          <w:rPr>
            <w:webHidden/>
          </w:rPr>
          <w:fldChar w:fldCharType="end"/>
        </w:r>
      </w:hyperlink>
    </w:p>
    <w:p w14:paraId="689B7EAE" w14:textId="1EC15D15"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10" w:history="1">
        <w:r w:rsidRPr="00151BAE">
          <w:rPr>
            <w:rStyle w:val="Hyperlink"/>
            <w:rFonts w:eastAsia="DINPro-Bold"/>
          </w:rPr>
          <w:t>4.3 Electronic Speed Controller (ESC)</w:t>
        </w:r>
        <w:r>
          <w:rPr>
            <w:webHidden/>
          </w:rPr>
          <w:tab/>
        </w:r>
        <w:r>
          <w:rPr>
            <w:webHidden/>
          </w:rPr>
          <w:fldChar w:fldCharType="begin"/>
        </w:r>
        <w:r>
          <w:rPr>
            <w:webHidden/>
          </w:rPr>
          <w:instrText xml:space="preserve"> PAGEREF _Toc159254410 \h </w:instrText>
        </w:r>
        <w:r>
          <w:rPr>
            <w:webHidden/>
          </w:rPr>
        </w:r>
        <w:r>
          <w:rPr>
            <w:webHidden/>
          </w:rPr>
          <w:fldChar w:fldCharType="separate"/>
        </w:r>
        <w:r>
          <w:rPr>
            <w:webHidden/>
          </w:rPr>
          <w:t>24</w:t>
        </w:r>
        <w:r>
          <w:rPr>
            <w:webHidden/>
          </w:rPr>
          <w:fldChar w:fldCharType="end"/>
        </w:r>
      </w:hyperlink>
    </w:p>
    <w:p w14:paraId="3057DB23" w14:textId="7427203B"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11" w:history="1">
        <w:r w:rsidRPr="00151BAE">
          <w:rPr>
            <w:rStyle w:val="Hyperlink"/>
            <w:rFonts w:eastAsia="DINPro-Bold"/>
          </w:rPr>
          <w:t>4.3.1 Übersicht</w:t>
        </w:r>
        <w:r>
          <w:rPr>
            <w:webHidden/>
          </w:rPr>
          <w:tab/>
        </w:r>
        <w:r>
          <w:rPr>
            <w:webHidden/>
          </w:rPr>
          <w:fldChar w:fldCharType="begin"/>
        </w:r>
        <w:r>
          <w:rPr>
            <w:webHidden/>
          </w:rPr>
          <w:instrText xml:space="preserve"> PAGEREF _Toc159254411 \h </w:instrText>
        </w:r>
        <w:r>
          <w:rPr>
            <w:webHidden/>
          </w:rPr>
        </w:r>
        <w:r>
          <w:rPr>
            <w:webHidden/>
          </w:rPr>
          <w:fldChar w:fldCharType="separate"/>
        </w:r>
        <w:r>
          <w:rPr>
            <w:webHidden/>
          </w:rPr>
          <w:t>24</w:t>
        </w:r>
        <w:r>
          <w:rPr>
            <w:webHidden/>
          </w:rPr>
          <w:fldChar w:fldCharType="end"/>
        </w:r>
      </w:hyperlink>
    </w:p>
    <w:p w14:paraId="357EA635" w14:textId="6DB5DE35"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12" w:history="1">
        <w:r w:rsidRPr="00151BAE">
          <w:rPr>
            <w:rStyle w:val="Hyperlink"/>
            <w:rFonts w:eastAsia="DINPro-Bold"/>
          </w:rPr>
          <w:t>4.3.2 Aufbau</w:t>
        </w:r>
        <w:r>
          <w:rPr>
            <w:webHidden/>
          </w:rPr>
          <w:tab/>
        </w:r>
        <w:r>
          <w:rPr>
            <w:webHidden/>
          </w:rPr>
          <w:fldChar w:fldCharType="begin"/>
        </w:r>
        <w:r>
          <w:rPr>
            <w:webHidden/>
          </w:rPr>
          <w:instrText xml:space="preserve"> PAGEREF _Toc159254412 \h </w:instrText>
        </w:r>
        <w:r>
          <w:rPr>
            <w:webHidden/>
          </w:rPr>
        </w:r>
        <w:r>
          <w:rPr>
            <w:webHidden/>
          </w:rPr>
          <w:fldChar w:fldCharType="separate"/>
        </w:r>
        <w:r>
          <w:rPr>
            <w:webHidden/>
          </w:rPr>
          <w:t>24</w:t>
        </w:r>
        <w:r>
          <w:rPr>
            <w:webHidden/>
          </w:rPr>
          <w:fldChar w:fldCharType="end"/>
        </w:r>
      </w:hyperlink>
    </w:p>
    <w:p w14:paraId="56BB0696" w14:textId="1BC3CDB4"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13" w:history="1">
        <w:r w:rsidRPr="00151BAE">
          <w:rPr>
            <w:rStyle w:val="Hyperlink"/>
            <w:rFonts w:eastAsia="DINPro-Bold"/>
          </w:rPr>
          <w:t>4.3.3 Funktionsweise</w:t>
        </w:r>
        <w:r>
          <w:rPr>
            <w:webHidden/>
          </w:rPr>
          <w:tab/>
        </w:r>
        <w:r>
          <w:rPr>
            <w:webHidden/>
          </w:rPr>
          <w:fldChar w:fldCharType="begin"/>
        </w:r>
        <w:r>
          <w:rPr>
            <w:webHidden/>
          </w:rPr>
          <w:instrText xml:space="preserve"> PAGEREF _Toc159254413 \h </w:instrText>
        </w:r>
        <w:r>
          <w:rPr>
            <w:webHidden/>
          </w:rPr>
        </w:r>
        <w:r>
          <w:rPr>
            <w:webHidden/>
          </w:rPr>
          <w:fldChar w:fldCharType="separate"/>
        </w:r>
        <w:r>
          <w:rPr>
            <w:webHidden/>
          </w:rPr>
          <w:t>24</w:t>
        </w:r>
        <w:r>
          <w:rPr>
            <w:webHidden/>
          </w:rPr>
          <w:fldChar w:fldCharType="end"/>
        </w:r>
      </w:hyperlink>
    </w:p>
    <w:p w14:paraId="5FF87F55" w14:textId="16045227"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14" w:history="1">
        <w:r w:rsidRPr="00151BAE">
          <w:rPr>
            <w:rStyle w:val="Hyperlink"/>
            <w:rFonts w:eastAsia="DINPro-Bold"/>
          </w:rPr>
          <w:t>4.3.4 Technische Daten</w:t>
        </w:r>
        <w:r>
          <w:rPr>
            <w:webHidden/>
          </w:rPr>
          <w:tab/>
        </w:r>
        <w:r>
          <w:rPr>
            <w:webHidden/>
          </w:rPr>
          <w:fldChar w:fldCharType="begin"/>
        </w:r>
        <w:r>
          <w:rPr>
            <w:webHidden/>
          </w:rPr>
          <w:instrText xml:space="preserve"> PAGEREF _Toc159254414 \h </w:instrText>
        </w:r>
        <w:r>
          <w:rPr>
            <w:webHidden/>
          </w:rPr>
        </w:r>
        <w:r>
          <w:rPr>
            <w:webHidden/>
          </w:rPr>
          <w:fldChar w:fldCharType="separate"/>
        </w:r>
        <w:r>
          <w:rPr>
            <w:webHidden/>
          </w:rPr>
          <w:t>24</w:t>
        </w:r>
        <w:r>
          <w:rPr>
            <w:webHidden/>
          </w:rPr>
          <w:fldChar w:fldCharType="end"/>
        </w:r>
      </w:hyperlink>
    </w:p>
    <w:p w14:paraId="5B39CDB9" w14:textId="5EC91323"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15" w:history="1">
        <w:r w:rsidRPr="00151BAE">
          <w:rPr>
            <w:rStyle w:val="Hyperlink"/>
            <w:rFonts w:eastAsia="DINPro-Bold"/>
          </w:rPr>
          <w:t>4.4 Motoren</w:t>
        </w:r>
        <w:r>
          <w:rPr>
            <w:webHidden/>
          </w:rPr>
          <w:tab/>
        </w:r>
        <w:r>
          <w:rPr>
            <w:webHidden/>
          </w:rPr>
          <w:fldChar w:fldCharType="begin"/>
        </w:r>
        <w:r>
          <w:rPr>
            <w:webHidden/>
          </w:rPr>
          <w:instrText xml:space="preserve"> PAGEREF _Toc159254415 \h </w:instrText>
        </w:r>
        <w:r>
          <w:rPr>
            <w:webHidden/>
          </w:rPr>
        </w:r>
        <w:r>
          <w:rPr>
            <w:webHidden/>
          </w:rPr>
          <w:fldChar w:fldCharType="separate"/>
        </w:r>
        <w:r>
          <w:rPr>
            <w:webHidden/>
          </w:rPr>
          <w:t>24</w:t>
        </w:r>
        <w:r>
          <w:rPr>
            <w:webHidden/>
          </w:rPr>
          <w:fldChar w:fldCharType="end"/>
        </w:r>
      </w:hyperlink>
    </w:p>
    <w:p w14:paraId="539616FC" w14:textId="6720CDED"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16" w:history="1">
        <w:r w:rsidRPr="00151BAE">
          <w:rPr>
            <w:rStyle w:val="Hyperlink"/>
            <w:rFonts w:eastAsia="DINPro-Bold"/>
          </w:rPr>
          <w:t>4.4.1 Übersicht</w:t>
        </w:r>
        <w:r>
          <w:rPr>
            <w:webHidden/>
          </w:rPr>
          <w:tab/>
        </w:r>
        <w:r>
          <w:rPr>
            <w:webHidden/>
          </w:rPr>
          <w:fldChar w:fldCharType="begin"/>
        </w:r>
        <w:r>
          <w:rPr>
            <w:webHidden/>
          </w:rPr>
          <w:instrText xml:space="preserve"> PAGEREF _Toc159254416 \h </w:instrText>
        </w:r>
        <w:r>
          <w:rPr>
            <w:webHidden/>
          </w:rPr>
        </w:r>
        <w:r>
          <w:rPr>
            <w:webHidden/>
          </w:rPr>
          <w:fldChar w:fldCharType="separate"/>
        </w:r>
        <w:r>
          <w:rPr>
            <w:webHidden/>
          </w:rPr>
          <w:t>24</w:t>
        </w:r>
        <w:r>
          <w:rPr>
            <w:webHidden/>
          </w:rPr>
          <w:fldChar w:fldCharType="end"/>
        </w:r>
      </w:hyperlink>
    </w:p>
    <w:p w14:paraId="3FFCA726" w14:textId="2520E129"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17" w:history="1">
        <w:r w:rsidRPr="00151BAE">
          <w:rPr>
            <w:rStyle w:val="Hyperlink"/>
            <w:rFonts w:eastAsia="DINPro-Bold"/>
          </w:rPr>
          <w:t>4.4.2 Aufbau</w:t>
        </w:r>
        <w:r>
          <w:rPr>
            <w:webHidden/>
          </w:rPr>
          <w:tab/>
        </w:r>
        <w:r>
          <w:rPr>
            <w:webHidden/>
          </w:rPr>
          <w:fldChar w:fldCharType="begin"/>
        </w:r>
        <w:r>
          <w:rPr>
            <w:webHidden/>
          </w:rPr>
          <w:instrText xml:space="preserve"> PAGEREF _Toc159254417 \h </w:instrText>
        </w:r>
        <w:r>
          <w:rPr>
            <w:webHidden/>
          </w:rPr>
        </w:r>
        <w:r>
          <w:rPr>
            <w:webHidden/>
          </w:rPr>
          <w:fldChar w:fldCharType="separate"/>
        </w:r>
        <w:r>
          <w:rPr>
            <w:webHidden/>
          </w:rPr>
          <w:t>24</w:t>
        </w:r>
        <w:r>
          <w:rPr>
            <w:webHidden/>
          </w:rPr>
          <w:fldChar w:fldCharType="end"/>
        </w:r>
      </w:hyperlink>
    </w:p>
    <w:p w14:paraId="5AA54255" w14:textId="49192296"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18" w:history="1">
        <w:r w:rsidRPr="00151BAE">
          <w:rPr>
            <w:rStyle w:val="Hyperlink"/>
            <w:rFonts w:eastAsia="DINPro-Bold"/>
          </w:rPr>
          <w:t>4.4.3 Funktionsweise</w:t>
        </w:r>
        <w:r>
          <w:rPr>
            <w:webHidden/>
          </w:rPr>
          <w:tab/>
        </w:r>
        <w:r>
          <w:rPr>
            <w:webHidden/>
          </w:rPr>
          <w:fldChar w:fldCharType="begin"/>
        </w:r>
        <w:r>
          <w:rPr>
            <w:webHidden/>
          </w:rPr>
          <w:instrText xml:space="preserve"> PAGEREF _Toc159254418 \h </w:instrText>
        </w:r>
        <w:r>
          <w:rPr>
            <w:webHidden/>
          </w:rPr>
        </w:r>
        <w:r>
          <w:rPr>
            <w:webHidden/>
          </w:rPr>
          <w:fldChar w:fldCharType="separate"/>
        </w:r>
        <w:r>
          <w:rPr>
            <w:webHidden/>
          </w:rPr>
          <w:t>24</w:t>
        </w:r>
        <w:r>
          <w:rPr>
            <w:webHidden/>
          </w:rPr>
          <w:fldChar w:fldCharType="end"/>
        </w:r>
      </w:hyperlink>
    </w:p>
    <w:p w14:paraId="10EE9571" w14:textId="566160A1"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19" w:history="1">
        <w:r w:rsidRPr="00151BAE">
          <w:rPr>
            <w:rStyle w:val="Hyperlink"/>
            <w:rFonts w:eastAsia="DINPro-Bold"/>
          </w:rPr>
          <w:t>4.4.4 Technische Daten</w:t>
        </w:r>
        <w:r>
          <w:rPr>
            <w:webHidden/>
          </w:rPr>
          <w:tab/>
        </w:r>
        <w:r>
          <w:rPr>
            <w:webHidden/>
          </w:rPr>
          <w:fldChar w:fldCharType="begin"/>
        </w:r>
        <w:r>
          <w:rPr>
            <w:webHidden/>
          </w:rPr>
          <w:instrText xml:space="preserve"> PAGEREF _Toc159254419 \h </w:instrText>
        </w:r>
        <w:r>
          <w:rPr>
            <w:webHidden/>
          </w:rPr>
        </w:r>
        <w:r>
          <w:rPr>
            <w:webHidden/>
          </w:rPr>
          <w:fldChar w:fldCharType="separate"/>
        </w:r>
        <w:r>
          <w:rPr>
            <w:webHidden/>
          </w:rPr>
          <w:t>24</w:t>
        </w:r>
        <w:r>
          <w:rPr>
            <w:webHidden/>
          </w:rPr>
          <w:fldChar w:fldCharType="end"/>
        </w:r>
      </w:hyperlink>
    </w:p>
    <w:p w14:paraId="2BE7CC5F" w14:textId="3402D9DE"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20" w:history="1">
        <w:r w:rsidRPr="00151BAE">
          <w:rPr>
            <w:rStyle w:val="Hyperlink"/>
            <w:rFonts w:eastAsia="DINPro-Bold"/>
          </w:rPr>
          <w:t>4.5 Receiver Fernsteuerung</w:t>
        </w:r>
        <w:r>
          <w:rPr>
            <w:webHidden/>
          </w:rPr>
          <w:tab/>
        </w:r>
        <w:r>
          <w:rPr>
            <w:webHidden/>
          </w:rPr>
          <w:fldChar w:fldCharType="begin"/>
        </w:r>
        <w:r>
          <w:rPr>
            <w:webHidden/>
          </w:rPr>
          <w:instrText xml:space="preserve"> PAGEREF _Toc159254420 \h </w:instrText>
        </w:r>
        <w:r>
          <w:rPr>
            <w:webHidden/>
          </w:rPr>
        </w:r>
        <w:r>
          <w:rPr>
            <w:webHidden/>
          </w:rPr>
          <w:fldChar w:fldCharType="separate"/>
        </w:r>
        <w:r>
          <w:rPr>
            <w:webHidden/>
          </w:rPr>
          <w:t>24</w:t>
        </w:r>
        <w:r>
          <w:rPr>
            <w:webHidden/>
          </w:rPr>
          <w:fldChar w:fldCharType="end"/>
        </w:r>
      </w:hyperlink>
    </w:p>
    <w:p w14:paraId="76981474" w14:textId="70EAA732"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21" w:history="1">
        <w:r w:rsidRPr="00151BAE">
          <w:rPr>
            <w:rStyle w:val="Hyperlink"/>
            <w:rFonts w:eastAsia="DINPro-Bold"/>
          </w:rPr>
          <w:t>4.5.1 Übersicht</w:t>
        </w:r>
        <w:r>
          <w:rPr>
            <w:webHidden/>
          </w:rPr>
          <w:tab/>
        </w:r>
        <w:r>
          <w:rPr>
            <w:webHidden/>
          </w:rPr>
          <w:fldChar w:fldCharType="begin"/>
        </w:r>
        <w:r>
          <w:rPr>
            <w:webHidden/>
          </w:rPr>
          <w:instrText xml:space="preserve"> PAGEREF _Toc159254421 \h </w:instrText>
        </w:r>
        <w:r>
          <w:rPr>
            <w:webHidden/>
          </w:rPr>
        </w:r>
        <w:r>
          <w:rPr>
            <w:webHidden/>
          </w:rPr>
          <w:fldChar w:fldCharType="separate"/>
        </w:r>
        <w:r>
          <w:rPr>
            <w:webHidden/>
          </w:rPr>
          <w:t>24</w:t>
        </w:r>
        <w:r>
          <w:rPr>
            <w:webHidden/>
          </w:rPr>
          <w:fldChar w:fldCharType="end"/>
        </w:r>
      </w:hyperlink>
    </w:p>
    <w:p w14:paraId="43558BF8" w14:textId="04C3C514"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22" w:history="1">
        <w:r w:rsidRPr="00151BAE">
          <w:rPr>
            <w:rStyle w:val="Hyperlink"/>
            <w:rFonts w:eastAsia="DINPro-Bold"/>
          </w:rPr>
          <w:t>4.5.2 Funktionsweise</w:t>
        </w:r>
        <w:r>
          <w:rPr>
            <w:webHidden/>
          </w:rPr>
          <w:tab/>
        </w:r>
        <w:r>
          <w:rPr>
            <w:webHidden/>
          </w:rPr>
          <w:fldChar w:fldCharType="begin"/>
        </w:r>
        <w:r>
          <w:rPr>
            <w:webHidden/>
          </w:rPr>
          <w:instrText xml:space="preserve"> PAGEREF _Toc159254422 \h </w:instrText>
        </w:r>
        <w:r>
          <w:rPr>
            <w:webHidden/>
          </w:rPr>
        </w:r>
        <w:r>
          <w:rPr>
            <w:webHidden/>
          </w:rPr>
          <w:fldChar w:fldCharType="separate"/>
        </w:r>
        <w:r>
          <w:rPr>
            <w:webHidden/>
          </w:rPr>
          <w:t>24</w:t>
        </w:r>
        <w:r>
          <w:rPr>
            <w:webHidden/>
          </w:rPr>
          <w:fldChar w:fldCharType="end"/>
        </w:r>
      </w:hyperlink>
    </w:p>
    <w:p w14:paraId="43E77D3D" w14:textId="7B4E0C5D"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23" w:history="1">
        <w:r w:rsidRPr="00151BAE">
          <w:rPr>
            <w:rStyle w:val="Hyperlink"/>
            <w:rFonts w:eastAsia="DINPro-Bold"/>
          </w:rPr>
          <w:t>4.5.3 Technische Daten</w:t>
        </w:r>
        <w:r>
          <w:rPr>
            <w:webHidden/>
          </w:rPr>
          <w:tab/>
        </w:r>
        <w:r>
          <w:rPr>
            <w:webHidden/>
          </w:rPr>
          <w:fldChar w:fldCharType="begin"/>
        </w:r>
        <w:r>
          <w:rPr>
            <w:webHidden/>
          </w:rPr>
          <w:instrText xml:space="preserve"> PAGEREF _Toc159254423 \h </w:instrText>
        </w:r>
        <w:r>
          <w:rPr>
            <w:webHidden/>
          </w:rPr>
        </w:r>
        <w:r>
          <w:rPr>
            <w:webHidden/>
          </w:rPr>
          <w:fldChar w:fldCharType="separate"/>
        </w:r>
        <w:r>
          <w:rPr>
            <w:webHidden/>
          </w:rPr>
          <w:t>24</w:t>
        </w:r>
        <w:r>
          <w:rPr>
            <w:webHidden/>
          </w:rPr>
          <w:fldChar w:fldCharType="end"/>
        </w:r>
      </w:hyperlink>
    </w:p>
    <w:p w14:paraId="22BC6654" w14:textId="28AF111A"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24" w:history="1">
        <w:r w:rsidRPr="00151BAE">
          <w:rPr>
            <w:rStyle w:val="Hyperlink"/>
            <w:rFonts w:eastAsia="DINPro-Bold"/>
          </w:rPr>
          <w:t>4.6 Video Transmitter (VTx)</w:t>
        </w:r>
        <w:r>
          <w:rPr>
            <w:webHidden/>
          </w:rPr>
          <w:tab/>
        </w:r>
        <w:r>
          <w:rPr>
            <w:webHidden/>
          </w:rPr>
          <w:fldChar w:fldCharType="begin"/>
        </w:r>
        <w:r>
          <w:rPr>
            <w:webHidden/>
          </w:rPr>
          <w:instrText xml:space="preserve"> PAGEREF _Toc159254424 \h </w:instrText>
        </w:r>
        <w:r>
          <w:rPr>
            <w:webHidden/>
          </w:rPr>
        </w:r>
        <w:r>
          <w:rPr>
            <w:webHidden/>
          </w:rPr>
          <w:fldChar w:fldCharType="separate"/>
        </w:r>
        <w:r>
          <w:rPr>
            <w:webHidden/>
          </w:rPr>
          <w:t>24</w:t>
        </w:r>
        <w:r>
          <w:rPr>
            <w:webHidden/>
          </w:rPr>
          <w:fldChar w:fldCharType="end"/>
        </w:r>
      </w:hyperlink>
    </w:p>
    <w:p w14:paraId="30AE5DD6" w14:textId="7E49398B"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25" w:history="1">
        <w:r w:rsidRPr="00151BAE">
          <w:rPr>
            <w:rStyle w:val="Hyperlink"/>
            <w:rFonts w:eastAsia="DINPro-Bold"/>
          </w:rPr>
          <w:t>4.6.1 Übersicht</w:t>
        </w:r>
        <w:r>
          <w:rPr>
            <w:webHidden/>
          </w:rPr>
          <w:tab/>
        </w:r>
        <w:r>
          <w:rPr>
            <w:webHidden/>
          </w:rPr>
          <w:fldChar w:fldCharType="begin"/>
        </w:r>
        <w:r>
          <w:rPr>
            <w:webHidden/>
          </w:rPr>
          <w:instrText xml:space="preserve"> PAGEREF _Toc159254425 \h </w:instrText>
        </w:r>
        <w:r>
          <w:rPr>
            <w:webHidden/>
          </w:rPr>
        </w:r>
        <w:r>
          <w:rPr>
            <w:webHidden/>
          </w:rPr>
          <w:fldChar w:fldCharType="separate"/>
        </w:r>
        <w:r>
          <w:rPr>
            <w:webHidden/>
          </w:rPr>
          <w:t>24</w:t>
        </w:r>
        <w:r>
          <w:rPr>
            <w:webHidden/>
          </w:rPr>
          <w:fldChar w:fldCharType="end"/>
        </w:r>
      </w:hyperlink>
    </w:p>
    <w:p w14:paraId="2C52B2DC" w14:textId="5BBCA807"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26" w:history="1">
        <w:r w:rsidRPr="00151BAE">
          <w:rPr>
            <w:rStyle w:val="Hyperlink"/>
            <w:rFonts w:eastAsia="DINPro-Bold"/>
          </w:rPr>
          <w:t>4.6.2 Funktionsweise</w:t>
        </w:r>
        <w:r>
          <w:rPr>
            <w:webHidden/>
          </w:rPr>
          <w:tab/>
        </w:r>
        <w:r>
          <w:rPr>
            <w:webHidden/>
          </w:rPr>
          <w:fldChar w:fldCharType="begin"/>
        </w:r>
        <w:r>
          <w:rPr>
            <w:webHidden/>
          </w:rPr>
          <w:instrText xml:space="preserve"> PAGEREF _Toc159254426 \h </w:instrText>
        </w:r>
        <w:r>
          <w:rPr>
            <w:webHidden/>
          </w:rPr>
        </w:r>
        <w:r>
          <w:rPr>
            <w:webHidden/>
          </w:rPr>
          <w:fldChar w:fldCharType="separate"/>
        </w:r>
        <w:r>
          <w:rPr>
            <w:webHidden/>
          </w:rPr>
          <w:t>24</w:t>
        </w:r>
        <w:r>
          <w:rPr>
            <w:webHidden/>
          </w:rPr>
          <w:fldChar w:fldCharType="end"/>
        </w:r>
      </w:hyperlink>
    </w:p>
    <w:p w14:paraId="7BA46CC6" w14:textId="7C8C5E8C"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27" w:history="1">
        <w:r w:rsidRPr="00151BAE">
          <w:rPr>
            <w:rStyle w:val="Hyperlink"/>
            <w:rFonts w:eastAsia="DINPro-Bold"/>
          </w:rPr>
          <w:t>4.6.3 Technische Daten</w:t>
        </w:r>
        <w:r>
          <w:rPr>
            <w:webHidden/>
          </w:rPr>
          <w:tab/>
        </w:r>
        <w:r>
          <w:rPr>
            <w:webHidden/>
          </w:rPr>
          <w:fldChar w:fldCharType="begin"/>
        </w:r>
        <w:r>
          <w:rPr>
            <w:webHidden/>
          </w:rPr>
          <w:instrText xml:space="preserve"> PAGEREF _Toc159254427 \h </w:instrText>
        </w:r>
        <w:r>
          <w:rPr>
            <w:webHidden/>
          </w:rPr>
        </w:r>
        <w:r>
          <w:rPr>
            <w:webHidden/>
          </w:rPr>
          <w:fldChar w:fldCharType="separate"/>
        </w:r>
        <w:r>
          <w:rPr>
            <w:webHidden/>
          </w:rPr>
          <w:t>24</w:t>
        </w:r>
        <w:r>
          <w:rPr>
            <w:webHidden/>
          </w:rPr>
          <w:fldChar w:fldCharType="end"/>
        </w:r>
      </w:hyperlink>
    </w:p>
    <w:p w14:paraId="6DEDD360" w14:textId="7F371CB6"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28" w:history="1">
        <w:r w:rsidRPr="00151BAE">
          <w:rPr>
            <w:rStyle w:val="Hyperlink"/>
            <w:rFonts w:eastAsia="DINPro-Bold"/>
          </w:rPr>
          <w:t>4.7 Live Kamera</w:t>
        </w:r>
        <w:r>
          <w:rPr>
            <w:webHidden/>
          </w:rPr>
          <w:tab/>
        </w:r>
        <w:r>
          <w:rPr>
            <w:webHidden/>
          </w:rPr>
          <w:fldChar w:fldCharType="begin"/>
        </w:r>
        <w:r>
          <w:rPr>
            <w:webHidden/>
          </w:rPr>
          <w:instrText xml:space="preserve"> PAGEREF _Toc159254428 \h </w:instrText>
        </w:r>
        <w:r>
          <w:rPr>
            <w:webHidden/>
          </w:rPr>
        </w:r>
        <w:r>
          <w:rPr>
            <w:webHidden/>
          </w:rPr>
          <w:fldChar w:fldCharType="separate"/>
        </w:r>
        <w:r>
          <w:rPr>
            <w:webHidden/>
          </w:rPr>
          <w:t>24</w:t>
        </w:r>
        <w:r>
          <w:rPr>
            <w:webHidden/>
          </w:rPr>
          <w:fldChar w:fldCharType="end"/>
        </w:r>
      </w:hyperlink>
    </w:p>
    <w:p w14:paraId="57D2F5FF" w14:textId="6E28A8D8"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29" w:history="1">
        <w:r w:rsidRPr="00151BAE">
          <w:rPr>
            <w:rStyle w:val="Hyperlink"/>
            <w:rFonts w:eastAsia="DINPro-Bold"/>
          </w:rPr>
          <w:t>4.7.1 Übersicht</w:t>
        </w:r>
        <w:r>
          <w:rPr>
            <w:webHidden/>
          </w:rPr>
          <w:tab/>
        </w:r>
        <w:r>
          <w:rPr>
            <w:webHidden/>
          </w:rPr>
          <w:fldChar w:fldCharType="begin"/>
        </w:r>
        <w:r>
          <w:rPr>
            <w:webHidden/>
          </w:rPr>
          <w:instrText xml:space="preserve"> PAGEREF _Toc159254429 \h </w:instrText>
        </w:r>
        <w:r>
          <w:rPr>
            <w:webHidden/>
          </w:rPr>
        </w:r>
        <w:r>
          <w:rPr>
            <w:webHidden/>
          </w:rPr>
          <w:fldChar w:fldCharType="separate"/>
        </w:r>
        <w:r>
          <w:rPr>
            <w:webHidden/>
          </w:rPr>
          <w:t>25</w:t>
        </w:r>
        <w:r>
          <w:rPr>
            <w:webHidden/>
          </w:rPr>
          <w:fldChar w:fldCharType="end"/>
        </w:r>
      </w:hyperlink>
    </w:p>
    <w:p w14:paraId="533415AC" w14:textId="1005425A"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30" w:history="1">
        <w:r w:rsidRPr="00151BAE">
          <w:rPr>
            <w:rStyle w:val="Hyperlink"/>
            <w:rFonts w:eastAsia="DINPro-Bold"/>
          </w:rPr>
          <w:t>4.7.2 Funktionsweise</w:t>
        </w:r>
        <w:r>
          <w:rPr>
            <w:webHidden/>
          </w:rPr>
          <w:tab/>
        </w:r>
        <w:r>
          <w:rPr>
            <w:webHidden/>
          </w:rPr>
          <w:fldChar w:fldCharType="begin"/>
        </w:r>
        <w:r>
          <w:rPr>
            <w:webHidden/>
          </w:rPr>
          <w:instrText xml:space="preserve"> PAGEREF _Toc159254430 \h </w:instrText>
        </w:r>
        <w:r>
          <w:rPr>
            <w:webHidden/>
          </w:rPr>
        </w:r>
        <w:r>
          <w:rPr>
            <w:webHidden/>
          </w:rPr>
          <w:fldChar w:fldCharType="separate"/>
        </w:r>
        <w:r>
          <w:rPr>
            <w:webHidden/>
          </w:rPr>
          <w:t>25</w:t>
        </w:r>
        <w:r>
          <w:rPr>
            <w:webHidden/>
          </w:rPr>
          <w:fldChar w:fldCharType="end"/>
        </w:r>
      </w:hyperlink>
    </w:p>
    <w:p w14:paraId="10303FC1" w14:textId="4ACB0732"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31" w:history="1">
        <w:r w:rsidRPr="00151BAE">
          <w:rPr>
            <w:rStyle w:val="Hyperlink"/>
            <w:rFonts w:eastAsia="DINPro-Bold"/>
          </w:rPr>
          <w:t>4.7.3 Technische Daten</w:t>
        </w:r>
        <w:r>
          <w:rPr>
            <w:webHidden/>
          </w:rPr>
          <w:tab/>
        </w:r>
        <w:r>
          <w:rPr>
            <w:webHidden/>
          </w:rPr>
          <w:fldChar w:fldCharType="begin"/>
        </w:r>
        <w:r>
          <w:rPr>
            <w:webHidden/>
          </w:rPr>
          <w:instrText xml:space="preserve"> PAGEREF _Toc159254431 \h </w:instrText>
        </w:r>
        <w:r>
          <w:rPr>
            <w:webHidden/>
          </w:rPr>
        </w:r>
        <w:r>
          <w:rPr>
            <w:webHidden/>
          </w:rPr>
          <w:fldChar w:fldCharType="separate"/>
        </w:r>
        <w:r>
          <w:rPr>
            <w:webHidden/>
          </w:rPr>
          <w:t>25</w:t>
        </w:r>
        <w:r>
          <w:rPr>
            <w:webHidden/>
          </w:rPr>
          <w:fldChar w:fldCharType="end"/>
        </w:r>
      </w:hyperlink>
    </w:p>
    <w:p w14:paraId="260A818B" w14:textId="17B16188"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32" w:history="1">
        <w:r w:rsidRPr="00151BAE">
          <w:rPr>
            <w:rStyle w:val="Hyperlink"/>
            <w:rFonts w:eastAsia="DINPro-Bold"/>
          </w:rPr>
          <w:t>4.8 VR-Brille</w:t>
        </w:r>
        <w:r>
          <w:rPr>
            <w:webHidden/>
          </w:rPr>
          <w:tab/>
        </w:r>
        <w:r>
          <w:rPr>
            <w:webHidden/>
          </w:rPr>
          <w:fldChar w:fldCharType="begin"/>
        </w:r>
        <w:r>
          <w:rPr>
            <w:webHidden/>
          </w:rPr>
          <w:instrText xml:space="preserve"> PAGEREF _Toc159254432 \h </w:instrText>
        </w:r>
        <w:r>
          <w:rPr>
            <w:webHidden/>
          </w:rPr>
        </w:r>
        <w:r>
          <w:rPr>
            <w:webHidden/>
          </w:rPr>
          <w:fldChar w:fldCharType="separate"/>
        </w:r>
        <w:r>
          <w:rPr>
            <w:webHidden/>
          </w:rPr>
          <w:t>25</w:t>
        </w:r>
        <w:r>
          <w:rPr>
            <w:webHidden/>
          </w:rPr>
          <w:fldChar w:fldCharType="end"/>
        </w:r>
      </w:hyperlink>
    </w:p>
    <w:p w14:paraId="7C186E56" w14:textId="6F7C4F91"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33" w:history="1">
        <w:r w:rsidRPr="00151BAE">
          <w:rPr>
            <w:rStyle w:val="Hyperlink"/>
            <w:rFonts w:eastAsia="DINPro-Bold"/>
          </w:rPr>
          <w:t>4.8.1 Übersicht</w:t>
        </w:r>
        <w:r>
          <w:rPr>
            <w:webHidden/>
          </w:rPr>
          <w:tab/>
        </w:r>
        <w:r>
          <w:rPr>
            <w:webHidden/>
          </w:rPr>
          <w:fldChar w:fldCharType="begin"/>
        </w:r>
        <w:r>
          <w:rPr>
            <w:webHidden/>
          </w:rPr>
          <w:instrText xml:space="preserve"> PAGEREF _Toc159254433 \h </w:instrText>
        </w:r>
        <w:r>
          <w:rPr>
            <w:webHidden/>
          </w:rPr>
        </w:r>
        <w:r>
          <w:rPr>
            <w:webHidden/>
          </w:rPr>
          <w:fldChar w:fldCharType="separate"/>
        </w:r>
        <w:r>
          <w:rPr>
            <w:webHidden/>
          </w:rPr>
          <w:t>25</w:t>
        </w:r>
        <w:r>
          <w:rPr>
            <w:webHidden/>
          </w:rPr>
          <w:fldChar w:fldCharType="end"/>
        </w:r>
      </w:hyperlink>
    </w:p>
    <w:p w14:paraId="504DC5F6" w14:textId="3474E9BC"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34" w:history="1">
        <w:r w:rsidRPr="00151BAE">
          <w:rPr>
            <w:rStyle w:val="Hyperlink"/>
            <w:rFonts w:eastAsia="DINPro-Bold"/>
          </w:rPr>
          <w:t>4.8.2 Funktionsweise</w:t>
        </w:r>
        <w:r>
          <w:rPr>
            <w:webHidden/>
          </w:rPr>
          <w:tab/>
        </w:r>
        <w:r>
          <w:rPr>
            <w:webHidden/>
          </w:rPr>
          <w:fldChar w:fldCharType="begin"/>
        </w:r>
        <w:r>
          <w:rPr>
            <w:webHidden/>
          </w:rPr>
          <w:instrText xml:space="preserve"> PAGEREF _Toc159254434 \h </w:instrText>
        </w:r>
        <w:r>
          <w:rPr>
            <w:webHidden/>
          </w:rPr>
        </w:r>
        <w:r>
          <w:rPr>
            <w:webHidden/>
          </w:rPr>
          <w:fldChar w:fldCharType="separate"/>
        </w:r>
        <w:r>
          <w:rPr>
            <w:webHidden/>
          </w:rPr>
          <w:t>25</w:t>
        </w:r>
        <w:r>
          <w:rPr>
            <w:webHidden/>
          </w:rPr>
          <w:fldChar w:fldCharType="end"/>
        </w:r>
      </w:hyperlink>
    </w:p>
    <w:p w14:paraId="52B05DC9" w14:textId="5C0C5052"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435" w:history="1">
        <w:r w:rsidRPr="00151BAE">
          <w:rPr>
            <w:rStyle w:val="Hyperlink"/>
          </w:rPr>
          <w:t>5</w:t>
        </w:r>
        <w:r>
          <w:rPr>
            <w:rFonts w:asciiTheme="minorHAnsi" w:eastAsiaTheme="minorEastAsia" w:hAnsiTheme="minorHAnsi" w:cstheme="minorBidi"/>
            <w:bCs w:val="0"/>
            <w:kern w:val="2"/>
            <w:lang w:eastAsia="de-AT"/>
            <w14:ligatures w14:val="standardContextual"/>
          </w:rPr>
          <w:tab/>
        </w:r>
        <w:r w:rsidRPr="00151BAE">
          <w:rPr>
            <w:rStyle w:val="Hyperlink"/>
          </w:rPr>
          <w:t>Steuerungssoftware</w:t>
        </w:r>
        <w:r>
          <w:rPr>
            <w:webHidden/>
          </w:rPr>
          <w:tab/>
        </w:r>
        <w:r>
          <w:rPr>
            <w:webHidden/>
          </w:rPr>
          <w:fldChar w:fldCharType="begin"/>
        </w:r>
        <w:r>
          <w:rPr>
            <w:webHidden/>
          </w:rPr>
          <w:instrText xml:space="preserve"> PAGEREF _Toc159254435 \h </w:instrText>
        </w:r>
        <w:r>
          <w:rPr>
            <w:webHidden/>
          </w:rPr>
        </w:r>
        <w:r>
          <w:rPr>
            <w:webHidden/>
          </w:rPr>
          <w:fldChar w:fldCharType="separate"/>
        </w:r>
        <w:r>
          <w:rPr>
            <w:webHidden/>
          </w:rPr>
          <w:t>26</w:t>
        </w:r>
        <w:r>
          <w:rPr>
            <w:webHidden/>
          </w:rPr>
          <w:fldChar w:fldCharType="end"/>
        </w:r>
      </w:hyperlink>
    </w:p>
    <w:p w14:paraId="530AC5AE" w14:textId="442C6417"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36" w:history="1">
        <w:r w:rsidRPr="00151BAE">
          <w:rPr>
            <w:rStyle w:val="Hyperlink"/>
          </w:rPr>
          <w:t>5.1 Einführung HAL-Library und STM32CubeMX</w:t>
        </w:r>
        <w:r>
          <w:rPr>
            <w:webHidden/>
          </w:rPr>
          <w:tab/>
        </w:r>
        <w:r>
          <w:rPr>
            <w:webHidden/>
          </w:rPr>
          <w:fldChar w:fldCharType="begin"/>
        </w:r>
        <w:r>
          <w:rPr>
            <w:webHidden/>
          </w:rPr>
          <w:instrText xml:space="preserve"> PAGEREF _Toc159254436 \h </w:instrText>
        </w:r>
        <w:r>
          <w:rPr>
            <w:webHidden/>
          </w:rPr>
        </w:r>
        <w:r>
          <w:rPr>
            <w:webHidden/>
          </w:rPr>
          <w:fldChar w:fldCharType="separate"/>
        </w:r>
        <w:r>
          <w:rPr>
            <w:webHidden/>
          </w:rPr>
          <w:t>26</w:t>
        </w:r>
        <w:r>
          <w:rPr>
            <w:webHidden/>
          </w:rPr>
          <w:fldChar w:fldCharType="end"/>
        </w:r>
      </w:hyperlink>
    </w:p>
    <w:p w14:paraId="5F4E7FFF" w14:textId="1315C53A"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37" w:history="1">
        <w:r w:rsidRPr="00151BAE">
          <w:rPr>
            <w:rStyle w:val="Hyperlink"/>
          </w:rPr>
          <w:t>5.2 Softwarearchitektur</w:t>
        </w:r>
        <w:r>
          <w:rPr>
            <w:webHidden/>
          </w:rPr>
          <w:tab/>
        </w:r>
        <w:r>
          <w:rPr>
            <w:webHidden/>
          </w:rPr>
          <w:fldChar w:fldCharType="begin"/>
        </w:r>
        <w:r>
          <w:rPr>
            <w:webHidden/>
          </w:rPr>
          <w:instrText xml:space="preserve"> PAGEREF _Toc159254437 \h </w:instrText>
        </w:r>
        <w:r>
          <w:rPr>
            <w:webHidden/>
          </w:rPr>
        </w:r>
        <w:r>
          <w:rPr>
            <w:webHidden/>
          </w:rPr>
          <w:fldChar w:fldCharType="separate"/>
        </w:r>
        <w:r>
          <w:rPr>
            <w:webHidden/>
          </w:rPr>
          <w:t>26</w:t>
        </w:r>
        <w:r>
          <w:rPr>
            <w:webHidden/>
          </w:rPr>
          <w:fldChar w:fldCharType="end"/>
        </w:r>
      </w:hyperlink>
    </w:p>
    <w:p w14:paraId="61914708" w14:textId="31E2611B"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38" w:history="1">
        <w:r w:rsidRPr="00151BAE">
          <w:rPr>
            <w:rStyle w:val="Hyperlink"/>
          </w:rPr>
          <w:t>5.3 Fernsteuerung</w:t>
        </w:r>
        <w:r>
          <w:rPr>
            <w:webHidden/>
          </w:rPr>
          <w:tab/>
        </w:r>
        <w:r>
          <w:rPr>
            <w:webHidden/>
          </w:rPr>
          <w:fldChar w:fldCharType="begin"/>
        </w:r>
        <w:r>
          <w:rPr>
            <w:webHidden/>
          </w:rPr>
          <w:instrText xml:space="preserve"> PAGEREF _Toc159254438 \h </w:instrText>
        </w:r>
        <w:r>
          <w:rPr>
            <w:webHidden/>
          </w:rPr>
        </w:r>
        <w:r>
          <w:rPr>
            <w:webHidden/>
          </w:rPr>
          <w:fldChar w:fldCharType="separate"/>
        </w:r>
        <w:r>
          <w:rPr>
            <w:webHidden/>
          </w:rPr>
          <w:t>27</w:t>
        </w:r>
        <w:r>
          <w:rPr>
            <w:webHidden/>
          </w:rPr>
          <w:fldChar w:fldCharType="end"/>
        </w:r>
      </w:hyperlink>
    </w:p>
    <w:p w14:paraId="1D5EDF3E" w14:textId="7EC93CA3"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39" w:history="1">
        <w:r w:rsidRPr="00151BAE">
          <w:rPr>
            <w:rStyle w:val="Hyperlink"/>
          </w:rPr>
          <w:t>5.3.1 Konfiguration Fernsteuerung</w:t>
        </w:r>
        <w:r>
          <w:rPr>
            <w:webHidden/>
          </w:rPr>
          <w:tab/>
        </w:r>
        <w:r>
          <w:rPr>
            <w:webHidden/>
          </w:rPr>
          <w:fldChar w:fldCharType="begin"/>
        </w:r>
        <w:r>
          <w:rPr>
            <w:webHidden/>
          </w:rPr>
          <w:instrText xml:space="preserve"> PAGEREF _Toc159254439 \h </w:instrText>
        </w:r>
        <w:r>
          <w:rPr>
            <w:webHidden/>
          </w:rPr>
        </w:r>
        <w:r>
          <w:rPr>
            <w:webHidden/>
          </w:rPr>
          <w:fldChar w:fldCharType="separate"/>
        </w:r>
        <w:r>
          <w:rPr>
            <w:webHidden/>
          </w:rPr>
          <w:t>28</w:t>
        </w:r>
        <w:r>
          <w:rPr>
            <w:webHidden/>
          </w:rPr>
          <w:fldChar w:fldCharType="end"/>
        </w:r>
      </w:hyperlink>
    </w:p>
    <w:p w14:paraId="5BA6FF20" w14:textId="561AB705"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40" w:history="1">
        <w:r w:rsidRPr="00151BAE">
          <w:rPr>
            <w:rStyle w:val="Hyperlink"/>
          </w:rPr>
          <w:t>5.3.2 Unterstützte Protokolle</w:t>
        </w:r>
        <w:r>
          <w:rPr>
            <w:webHidden/>
          </w:rPr>
          <w:tab/>
        </w:r>
        <w:r>
          <w:rPr>
            <w:webHidden/>
          </w:rPr>
          <w:fldChar w:fldCharType="begin"/>
        </w:r>
        <w:r>
          <w:rPr>
            <w:webHidden/>
          </w:rPr>
          <w:instrText xml:space="preserve"> PAGEREF _Toc159254440 \h </w:instrText>
        </w:r>
        <w:r>
          <w:rPr>
            <w:webHidden/>
          </w:rPr>
        </w:r>
        <w:r>
          <w:rPr>
            <w:webHidden/>
          </w:rPr>
          <w:fldChar w:fldCharType="separate"/>
        </w:r>
        <w:r>
          <w:rPr>
            <w:webHidden/>
          </w:rPr>
          <w:t>29</w:t>
        </w:r>
        <w:r>
          <w:rPr>
            <w:webHidden/>
          </w:rPr>
          <w:fldChar w:fldCharType="end"/>
        </w:r>
      </w:hyperlink>
    </w:p>
    <w:p w14:paraId="309651E8" w14:textId="2F26AE73"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41" w:history="1">
        <w:r w:rsidRPr="00151BAE">
          <w:rPr>
            <w:rStyle w:val="Hyperlink"/>
            <w:noProof/>
          </w:rPr>
          <w:t>5.3.2.1 PPM</w:t>
        </w:r>
        <w:r>
          <w:rPr>
            <w:noProof/>
            <w:webHidden/>
          </w:rPr>
          <w:tab/>
        </w:r>
        <w:r>
          <w:rPr>
            <w:noProof/>
            <w:webHidden/>
          </w:rPr>
          <w:fldChar w:fldCharType="begin"/>
        </w:r>
        <w:r>
          <w:rPr>
            <w:noProof/>
            <w:webHidden/>
          </w:rPr>
          <w:instrText xml:space="preserve"> PAGEREF _Toc159254441 \h </w:instrText>
        </w:r>
        <w:r>
          <w:rPr>
            <w:noProof/>
            <w:webHidden/>
          </w:rPr>
        </w:r>
        <w:r>
          <w:rPr>
            <w:noProof/>
            <w:webHidden/>
          </w:rPr>
          <w:fldChar w:fldCharType="separate"/>
        </w:r>
        <w:r>
          <w:rPr>
            <w:noProof/>
            <w:webHidden/>
          </w:rPr>
          <w:t>30</w:t>
        </w:r>
        <w:r>
          <w:rPr>
            <w:noProof/>
            <w:webHidden/>
          </w:rPr>
          <w:fldChar w:fldCharType="end"/>
        </w:r>
      </w:hyperlink>
    </w:p>
    <w:p w14:paraId="11D0FE9C" w14:textId="7BB4853B"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42" w:history="1">
        <w:r w:rsidRPr="00151BAE">
          <w:rPr>
            <w:rStyle w:val="Hyperlink"/>
            <w:noProof/>
          </w:rPr>
          <w:t>5.3.2.2 S.Bus</w:t>
        </w:r>
        <w:r>
          <w:rPr>
            <w:noProof/>
            <w:webHidden/>
          </w:rPr>
          <w:tab/>
        </w:r>
        <w:r>
          <w:rPr>
            <w:noProof/>
            <w:webHidden/>
          </w:rPr>
          <w:fldChar w:fldCharType="begin"/>
        </w:r>
        <w:r>
          <w:rPr>
            <w:noProof/>
            <w:webHidden/>
          </w:rPr>
          <w:instrText xml:space="preserve"> PAGEREF _Toc159254442 \h </w:instrText>
        </w:r>
        <w:r>
          <w:rPr>
            <w:noProof/>
            <w:webHidden/>
          </w:rPr>
        </w:r>
        <w:r>
          <w:rPr>
            <w:noProof/>
            <w:webHidden/>
          </w:rPr>
          <w:fldChar w:fldCharType="separate"/>
        </w:r>
        <w:r>
          <w:rPr>
            <w:noProof/>
            <w:webHidden/>
          </w:rPr>
          <w:t>30</w:t>
        </w:r>
        <w:r>
          <w:rPr>
            <w:noProof/>
            <w:webHidden/>
          </w:rPr>
          <w:fldChar w:fldCharType="end"/>
        </w:r>
      </w:hyperlink>
    </w:p>
    <w:p w14:paraId="19C46B89" w14:textId="1897AECE"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43" w:history="1">
        <w:r w:rsidRPr="00151BAE">
          <w:rPr>
            <w:rStyle w:val="Hyperlink"/>
            <w:noProof/>
          </w:rPr>
          <w:t>5.3.2.3 I.Bus</w:t>
        </w:r>
        <w:r>
          <w:rPr>
            <w:noProof/>
            <w:webHidden/>
          </w:rPr>
          <w:tab/>
        </w:r>
        <w:r>
          <w:rPr>
            <w:noProof/>
            <w:webHidden/>
          </w:rPr>
          <w:fldChar w:fldCharType="begin"/>
        </w:r>
        <w:r>
          <w:rPr>
            <w:noProof/>
            <w:webHidden/>
          </w:rPr>
          <w:instrText xml:space="preserve"> PAGEREF _Toc159254443 \h </w:instrText>
        </w:r>
        <w:r>
          <w:rPr>
            <w:noProof/>
            <w:webHidden/>
          </w:rPr>
        </w:r>
        <w:r>
          <w:rPr>
            <w:noProof/>
            <w:webHidden/>
          </w:rPr>
          <w:fldChar w:fldCharType="separate"/>
        </w:r>
        <w:r>
          <w:rPr>
            <w:noProof/>
            <w:webHidden/>
          </w:rPr>
          <w:t>31</w:t>
        </w:r>
        <w:r>
          <w:rPr>
            <w:noProof/>
            <w:webHidden/>
          </w:rPr>
          <w:fldChar w:fldCharType="end"/>
        </w:r>
      </w:hyperlink>
    </w:p>
    <w:p w14:paraId="1F5E177A" w14:textId="7280C568"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44" w:history="1">
        <w:r w:rsidRPr="00151BAE">
          <w:rPr>
            <w:rStyle w:val="Hyperlink"/>
          </w:rPr>
          <w:t>5.3.3 Initialisierung der Empfangssoftware</w:t>
        </w:r>
        <w:r>
          <w:rPr>
            <w:webHidden/>
          </w:rPr>
          <w:tab/>
        </w:r>
        <w:r>
          <w:rPr>
            <w:webHidden/>
          </w:rPr>
          <w:fldChar w:fldCharType="begin"/>
        </w:r>
        <w:r>
          <w:rPr>
            <w:webHidden/>
          </w:rPr>
          <w:instrText xml:space="preserve"> PAGEREF _Toc159254444 \h </w:instrText>
        </w:r>
        <w:r>
          <w:rPr>
            <w:webHidden/>
          </w:rPr>
        </w:r>
        <w:r>
          <w:rPr>
            <w:webHidden/>
          </w:rPr>
          <w:fldChar w:fldCharType="separate"/>
        </w:r>
        <w:r>
          <w:rPr>
            <w:webHidden/>
          </w:rPr>
          <w:t>33</w:t>
        </w:r>
        <w:r>
          <w:rPr>
            <w:webHidden/>
          </w:rPr>
          <w:fldChar w:fldCharType="end"/>
        </w:r>
      </w:hyperlink>
    </w:p>
    <w:p w14:paraId="77B75957" w14:textId="66477803"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45" w:history="1">
        <w:r w:rsidRPr="00151BAE">
          <w:rPr>
            <w:rStyle w:val="Hyperlink"/>
          </w:rPr>
          <w:t>5.3.4 Empfängersoftware</w:t>
        </w:r>
        <w:r>
          <w:rPr>
            <w:webHidden/>
          </w:rPr>
          <w:tab/>
        </w:r>
        <w:r>
          <w:rPr>
            <w:webHidden/>
          </w:rPr>
          <w:fldChar w:fldCharType="begin"/>
        </w:r>
        <w:r>
          <w:rPr>
            <w:webHidden/>
          </w:rPr>
          <w:instrText xml:space="preserve"> PAGEREF _Toc159254445 \h </w:instrText>
        </w:r>
        <w:r>
          <w:rPr>
            <w:webHidden/>
          </w:rPr>
        </w:r>
        <w:r>
          <w:rPr>
            <w:webHidden/>
          </w:rPr>
          <w:fldChar w:fldCharType="separate"/>
        </w:r>
        <w:r>
          <w:rPr>
            <w:webHidden/>
          </w:rPr>
          <w:t>33</w:t>
        </w:r>
        <w:r>
          <w:rPr>
            <w:webHidden/>
          </w:rPr>
          <w:fldChar w:fldCharType="end"/>
        </w:r>
      </w:hyperlink>
    </w:p>
    <w:p w14:paraId="4FEB5D62" w14:textId="60734E78"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46" w:history="1">
        <w:r w:rsidRPr="00151BAE">
          <w:rPr>
            <w:rStyle w:val="Hyperlink"/>
          </w:rPr>
          <w:t>5.4 Inertial Measurement Unit (IMU)</w:t>
        </w:r>
        <w:r>
          <w:rPr>
            <w:webHidden/>
          </w:rPr>
          <w:tab/>
        </w:r>
        <w:r>
          <w:rPr>
            <w:webHidden/>
          </w:rPr>
          <w:fldChar w:fldCharType="begin"/>
        </w:r>
        <w:r>
          <w:rPr>
            <w:webHidden/>
          </w:rPr>
          <w:instrText xml:space="preserve"> PAGEREF _Toc159254446 \h </w:instrText>
        </w:r>
        <w:r>
          <w:rPr>
            <w:webHidden/>
          </w:rPr>
        </w:r>
        <w:r>
          <w:rPr>
            <w:webHidden/>
          </w:rPr>
          <w:fldChar w:fldCharType="separate"/>
        </w:r>
        <w:r>
          <w:rPr>
            <w:webHidden/>
          </w:rPr>
          <w:t>34</w:t>
        </w:r>
        <w:r>
          <w:rPr>
            <w:webHidden/>
          </w:rPr>
          <w:fldChar w:fldCharType="end"/>
        </w:r>
      </w:hyperlink>
    </w:p>
    <w:p w14:paraId="136A5F55" w14:textId="2DA86C96"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47" w:history="1">
        <w:r w:rsidRPr="00151BAE">
          <w:rPr>
            <w:rStyle w:val="Hyperlink"/>
          </w:rPr>
          <w:t>5.4.1 I²C Protokoll</w:t>
        </w:r>
        <w:r>
          <w:rPr>
            <w:webHidden/>
          </w:rPr>
          <w:tab/>
        </w:r>
        <w:r>
          <w:rPr>
            <w:webHidden/>
          </w:rPr>
          <w:fldChar w:fldCharType="begin"/>
        </w:r>
        <w:r>
          <w:rPr>
            <w:webHidden/>
          </w:rPr>
          <w:instrText xml:space="preserve"> PAGEREF _Toc159254447 \h </w:instrText>
        </w:r>
        <w:r>
          <w:rPr>
            <w:webHidden/>
          </w:rPr>
        </w:r>
        <w:r>
          <w:rPr>
            <w:webHidden/>
          </w:rPr>
          <w:fldChar w:fldCharType="separate"/>
        </w:r>
        <w:r>
          <w:rPr>
            <w:webHidden/>
          </w:rPr>
          <w:t>34</w:t>
        </w:r>
        <w:r>
          <w:rPr>
            <w:webHidden/>
          </w:rPr>
          <w:fldChar w:fldCharType="end"/>
        </w:r>
      </w:hyperlink>
    </w:p>
    <w:p w14:paraId="72D7F47A" w14:textId="7AFD4848"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48" w:history="1">
        <w:r w:rsidRPr="00151BAE">
          <w:rPr>
            <w:rStyle w:val="Hyperlink"/>
          </w:rPr>
          <w:t>5.4.2 Verbindungstest</w:t>
        </w:r>
        <w:r>
          <w:rPr>
            <w:webHidden/>
          </w:rPr>
          <w:tab/>
        </w:r>
        <w:r>
          <w:rPr>
            <w:webHidden/>
          </w:rPr>
          <w:fldChar w:fldCharType="begin"/>
        </w:r>
        <w:r>
          <w:rPr>
            <w:webHidden/>
          </w:rPr>
          <w:instrText xml:space="preserve"> PAGEREF _Toc159254448 \h </w:instrText>
        </w:r>
        <w:r>
          <w:rPr>
            <w:webHidden/>
          </w:rPr>
        </w:r>
        <w:r>
          <w:rPr>
            <w:webHidden/>
          </w:rPr>
          <w:fldChar w:fldCharType="separate"/>
        </w:r>
        <w:r>
          <w:rPr>
            <w:webHidden/>
          </w:rPr>
          <w:t>38</w:t>
        </w:r>
        <w:r>
          <w:rPr>
            <w:webHidden/>
          </w:rPr>
          <w:fldChar w:fldCharType="end"/>
        </w:r>
      </w:hyperlink>
    </w:p>
    <w:p w14:paraId="61CAD9CA" w14:textId="5F17563F"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49" w:history="1">
        <w:r w:rsidRPr="00151BAE">
          <w:rPr>
            <w:rStyle w:val="Hyperlink"/>
          </w:rPr>
          <w:t>5.4.3 Gyroskop und Accelerometer - MPU9250</w:t>
        </w:r>
        <w:r>
          <w:rPr>
            <w:webHidden/>
          </w:rPr>
          <w:tab/>
        </w:r>
        <w:r>
          <w:rPr>
            <w:webHidden/>
          </w:rPr>
          <w:fldChar w:fldCharType="begin"/>
        </w:r>
        <w:r>
          <w:rPr>
            <w:webHidden/>
          </w:rPr>
          <w:instrText xml:space="preserve"> PAGEREF _Toc159254449 \h </w:instrText>
        </w:r>
        <w:r>
          <w:rPr>
            <w:webHidden/>
          </w:rPr>
        </w:r>
        <w:r>
          <w:rPr>
            <w:webHidden/>
          </w:rPr>
          <w:fldChar w:fldCharType="separate"/>
        </w:r>
        <w:r>
          <w:rPr>
            <w:webHidden/>
          </w:rPr>
          <w:t>40</w:t>
        </w:r>
        <w:r>
          <w:rPr>
            <w:webHidden/>
          </w:rPr>
          <w:fldChar w:fldCharType="end"/>
        </w:r>
      </w:hyperlink>
    </w:p>
    <w:p w14:paraId="3E1202C2" w14:textId="2B23FC4E"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50" w:history="1">
        <w:r w:rsidRPr="00151BAE">
          <w:rPr>
            <w:rStyle w:val="Hyperlink"/>
            <w:noProof/>
          </w:rPr>
          <w:t>5.4.3.1 Registerübersicht MPU9250</w:t>
        </w:r>
        <w:r>
          <w:rPr>
            <w:noProof/>
            <w:webHidden/>
          </w:rPr>
          <w:tab/>
        </w:r>
        <w:r>
          <w:rPr>
            <w:noProof/>
            <w:webHidden/>
          </w:rPr>
          <w:fldChar w:fldCharType="begin"/>
        </w:r>
        <w:r>
          <w:rPr>
            <w:noProof/>
            <w:webHidden/>
          </w:rPr>
          <w:instrText xml:space="preserve"> PAGEREF _Toc159254450 \h </w:instrText>
        </w:r>
        <w:r>
          <w:rPr>
            <w:noProof/>
            <w:webHidden/>
          </w:rPr>
        </w:r>
        <w:r>
          <w:rPr>
            <w:noProof/>
            <w:webHidden/>
          </w:rPr>
          <w:fldChar w:fldCharType="separate"/>
        </w:r>
        <w:r>
          <w:rPr>
            <w:noProof/>
            <w:webHidden/>
          </w:rPr>
          <w:t>40</w:t>
        </w:r>
        <w:r>
          <w:rPr>
            <w:noProof/>
            <w:webHidden/>
          </w:rPr>
          <w:fldChar w:fldCharType="end"/>
        </w:r>
      </w:hyperlink>
    </w:p>
    <w:p w14:paraId="5400A74A" w14:textId="246DC308"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51" w:history="1">
        <w:r w:rsidRPr="00151BAE">
          <w:rPr>
            <w:rStyle w:val="Hyperlink"/>
            <w:noProof/>
          </w:rPr>
          <w:t>5.4.3.2 Initialisierung Accelerometer und Gyroskop</w:t>
        </w:r>
        <w:r>
          <w:rPr>
            <w:noProof/>
            <w:webHidden/>
          </w:rPr>
          <w:tab/>
        </w:r>
        <w:r>
          <w:rPr>
            <w:noProof/>
            <w:webHidden/>
          </w:rPr>
          <w:fldChar w:fldCharType="begin"/>
        </w:r>
        <w:r>
          <w:rPr>
            <w:noProof/>
            <w:webHidden/>
          </w:rPr>
          <w:instrText xml:space="preserve"> PAGEREF _Toc159254451 \h </w:instrText>
        </w:r>
        <w:r>
          <w:rPr>
            <w:noProof/>
            <w:webHidden/>
          </w:rPr>
        </w:r>
        <w:r>
          <w:rPr>
            <w:noProof/>
            <w:webHidden/>
          </w:rPr>
          <w:fldChar w:fldCharType="separate"/>
        </w:r>
        <w:r>
          <w:rPr>
            <w:noProof/>
            <w:webHidden/>
          </w:rPr>
          <w:t>40</w:t>
        </w:r>
        <w:r>
          <w:rPr>
            <w:noProof/>
            <w:webHidden/>
          </w:rPr>
          <w:fldChar w:fldCharType="end"/>
        </w:r>
      </w:hyperlink>
    </w:p>
    <w:p w14:paraId="381EA16B" w14:textId="1649EEEB"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52" w:history="1">
        <w:r w:rsidRPr="00151BAE">
          <w:rPr>
            <w:rStyle w:val="Hyperlink"/>
            <w:noProof/>
          </w:rPr>
          <w:t>5.4.3.3 Einlesen der Accelerometer- und Gyroskop-Daten</w:t>
        </w:r>
        <w:r>
          <w:rPr>
            <w:noProof/>
            <w:webHidden/>
          </w:rPr>
          <w:tab/>
        </w:r>
        <w:r>
          <w:rPr>
            <w:noProof/>
            <w:webHidden/>
          </w:rPr>
          <w:fldChar w:fldCharType="begin"/>
        </w:r>
        <w:r>
          <w:rPr>
            <w:noProof/>
            <w:webHidden/>
          </w:rPr>
          <w:instrText xml:space="preserve"> PAGEREF _Toc159254452 \h </w:instrText>
        </w:r>
        <w:r>
          <w:rPr>
            <w:noProof/>
            <w:webHidden/>
          </w:rPr>
        </w:r>
        <w:r>
          <w:rPr>
            <w:noProof/>
            <w:webHidden/>
          </w:rPr>
          <w:fldChar w:fldCharType="separate"/>
        </w:r>
        <w:r>
          <w:rPr>
            <w:noProof/>
            <w:webHidden/>
          </w:rPr>
          <w:t>41</w:t>
        </w:r>
        <w:r>
          <w:rPr>
            <w:noProof/>
            <w:webHidden/>
          </w:rPr>
          <w:fldChar w:fldCharType="end"/>
        </w:r>
      </w:hyperlink>
    </w:p>
    <w:p w14:paraId="0A23500E" w14:textId="68C05DAD"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53" w:history="1">
        <w:r w:rsidRPr="00151BAE">
          <w:rPr>
            <w:rStyle w:val="Hyperlink"/>
            <w:noProof/>
          </w:rPr>
          <w:t>5.4.3.4 Komplementärfilter</w:t>
        </w:r>
        <w:r>
          <w:rPr>
            <w:noProof/>
            <w:webHidden/>
          </w:rPr>
          <w:tab/>
        </w:r>
        <w:r>
          <w:rPr>
            <w:noProof/>
            <w:webHidden/>
          </w:rPr>
          <w:fldChar w:fldCharType="begin"/>
        </w:r>
        <w:r>
          <w:rPr>
            <w:noProof/>
            <w:webHidden/>
          </w:rPr>
          <w:instrText xml:space="preserve"> PAGEREF _Toc159254453 \h </w:instrText>
        </w:r>
        <w:r>
          <w:rPr>
            <w:noProof/>
            <w:webHidden/>
          </w:rPr>
        </w:r>
        <w:r>
          <w:rPr>
            <w:noProof/>
            <w:webHidden/>
          </w:rPr>
          <w:fldChar w:fldCharType="separate"/>
        </w:r>
        <w:r>
          <w:rPr>
            <w:noProof/>
            <w:webHidden/>
          </w:rPr>
          <w:t>43</w:t>
        </w:r>
        <w:r>
          <w:rPr>
            <w:noProof/>
            <w:webHidden/>
          </w:rPr>
          <w:fldChar w:fldCharType="end"/>
        </w:r>
      </w:hyperlink>
    </w:p>
    <w:p w14:paraId="07C2D5D2" w14:textId="5C360823"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54" w:history="1">
        <w:r w:rsidRPr="00151BAE">
          <w:rPr>
            <w:rStyle w:val="Hyperlink"/>
          </w:rPr>
          <w:t>5.4.4 Barometer / Luftdrucksensor - BMP280</w:t>
        </w:r>
        <w:r>
          <w:rPr>
            <w:webHidden/>
          </w:rPr>
          <w:tab/>
        </w:r>
        <w:r>
          <w:rPr>
            <w:webHidden/>
          </w:rPr>
          <w:fldChar w:fldCharType="begin"/>
        </w:r>
        <w:r>
          <w:rPr>
            <w:webHidden/>
          </w:rPr>
          <w:instrText xml:space="preserve"> PAGEREF _Toc159254454 \h </w:instrText>
        </w:r>
        <w:r>
          <w:rPr>
            <w:webHidden/>
          </w:rPr>
        </w:r>
        <w:r>
          <w:rPr>
            <w:webHidden/>
          </w:rPr>
          <w:fldChar w:fldCharType="separate"/>
        </w:r>
        <w:r>
          <w:rPr>
            <w:webHidden/>
          </w:rPr>
          <w:t>45</w:t>
        </w:r>
        <w:r>
          <w:rPr>
            <w:webHidden/>
          </w:rPr>
          <w:fldChar w:fldCharType="end"/>
        </w:r>
      </w:hyperlink>
    </w:p>
    <w:p w14:paraId="58919D9F" w14:textId="54E9FFA5"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55" w:history="1">
        <w:r w:rsidRPr="00151BAE">
          <w:rPr>
            <w:rStyle w:val="Hyperlink"/>
            <w:noProof/>
          </w:rPr>
          <w:t>5.4.4.1 Registerübersicht BMP280</w:t>
        </w:r>
        <w:r>
          <w:rPr>
            <w:noProof/>
            <w:webHidden/>
          </w:rPr>
          <w:tab/>
        </w:r>
        <w:r>
          <w:rPr>
            <w:noProof/>
            <w:webHidden/>
          </w:rPr>
          <w:fldChar w:fldCharType="begin"/>
        </w:r>
        <w:r>
          <w:rPr>
            <w:noProof/>
            <w:webHidden/>
          </w:rPr>
          <w:instrText xml:space="preserve"> PAGEREF _Toc159254455 \h </w:instrText>
        </w:r>
        <w:r>
          <w:rPr>
            <w:noProof/>
            <w:webHidden/>
          </w:rPr>
        </w:r>
        <w:r>
          <w:rPr>
            <w:noProof/>
            <w:webHidden/>
          </w:rPr>
          <w:fldChar w:fldCharType="separate"/>
        </w:r>
        <w:r>
          <w:rPr>
            <w:noProof/>
            <w:webHidden/>
          </w:rPr>
          <w:t>45</w:t>
        </w:r>
        <w:r>
          <w:rPr>
            <w:noProof/>
            <w:webHidden/>
          </w:rPr>
          <w:fldChar w:fldCharType="end"/>
        </w:r>
      </w:hyperlink>
    </w:p>
    <w:p w14:paraId="6558CFC6" w14:textId="30D0A533"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56" w:history="1">
        <w:r w:rsidRPr="00151BAE">
          <w:rPr>
            <w:rStyle w:val="Hyperlink"/>
            <w:noProof/>
          </w:rPr>
          <w:t>5.4.4.2 Initialisierung Barometer</w:t>
        </w:r>
        <w:r>
          <w:rPr>
            <w:noProof/>
            <w:webHidden/>
          </w:rPr>
          <w:tab/>
        </w:r>
        <w:r>
          <w:rPr>
            <w:noProof/>
            <w:webHidden/>
          </w:rPr>
          <w:fldChar w:fldCharType="begin"/>
        </w:r>
        <w:r>
          <w:rPr>
            <w:noProof/>
            <w:webHidden/>
          </w:rPr>
          <w:instrText xml:space="preserve"> PAGEREF _Toc159254456 \h </w:instrText>
        </w:r>
        <w:r>
          <w:rPr>
            <w:noProof/>
            <w:webHidden/>
          </w:rPr>
        </w:r>
        <w:r>
          <w:rPr>
            <w:noProof/>
            <w:webHidden/>
          </w:rPr>
          <w:fldChar w:fldCharType="separate"/>
        </w:r>
        <w:r>
          <w:rPr>
            <w:noProof/>
            <w:webHidden/>
          </w:rPr>
          <w:t>45</w:t>
        </w:r>
        <w:r>
          <w:rPr>
            <w:noProof/>
            <w:webHidden/>
          </w:rPr>
          <w:fldChar w:fldCharType="end"/>
        </w:r>
      </w:hyperlink>
    </w:p>
    <w:p w14:paraId="1B27D82B" w14:textId="540F110A"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57" w:history="1">
        <w:r w:rsidRPr="00151BAE">
          <w:rPr>
            <w:rStyle w:val="Hyperlink"/>
            <w:noProof/>
          </w:rPr>
          <w:t>5.4.4.3 Einlesen der Barometer-Daten</w:t>
        </w:r>
        <w:r>
          <w:rPr>
            <w:noProof/>
            <w:webHidden/>
          </w:rPr>
          <w:tab/>
        </w:r>
        <w:r>
          <w:rPr>
            <w:noProof/>
            <w:webHidden/>
          </w:rPr>
          <w:fldChar w:fldCharType="begin"/>
        </w:r>
        <w:r>
          <w:rPr>
            <w:noProof/>
            <w:webHidden/>
          </w:rPr>
          <w:instrText xml:space="preserve"> PAGEREF _Toc159254457 \h </w:instrText>
        </w:r>
        <w:r>
          <w:rPr>
            <w:noProof/>
            <w:webHidden/>
          </w:rPr>
        </w:r>
        <w:r>
          <w:rPr>
            <w:noProof/>
            <w:webHidden/>
          </w:rPr>
          <w:fldChar w:fldCharType="separate"/>
        </w:r>
        <w:r>
          <w:rPr>
            <w:noProof/>
            <w:webHidden/>
          </w:rPr>
          <w:t>46</w:t>
        </w:r>
        <w:r>
          <w:rPr>
            <w:noProof/>
            <w:webHidden/>
          </w:rPr>
          <w:fldChar w:fldCharType="end"/>
        </w:r>
      </w:hyperlink>
    </w:p>
    <w:p w14:paraId="629C990D" w14:textId="1904BCA4"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58" w:history="1">
        <w:r w:rsidRPr="00151BAE">
          <w:rPr>
            <w:rStyle w:val="Hyperlink"/>
            <w:noProof/>
          </w:rPr>
          <w:t>5.4.4.4 Berechnung der Höhe</w:t>
        </w:r>
        <w:r>
          <w:rPr>
            <w:noProof/>
            <w:webHidden/>
          </w:rPr>
          <w:tab/>
        </w:r>
        <w:r>
          <w:rPr>
            <w:noProof/>
            <w:webHidden/>
          </w:rPr>
          <w:fldChar w:fldCharType="begin"/>
        </w:r>
        <w:r>
          <w:rPr>
            <w:noProof/>
            <w:webHidden/>
          </w:rPr>
          <w:instrText xml:space="preserve"> PAGEREF _Toc159254458 \h </w:instrText>
        </w:r>
        <w:r>
          <w:rPr>
            <w:noProof/>
            <w:webHidden/>
          </w:rPr>
        </w:r>
        <w:r>
          <w:rPr>
            <w:noProof/>
            <w:webHidden/>
          </w:rPr>
          <w:fldChar w:fldCharType="separate"/>
        </w:r>
        <w:r>
          <w:rPr>
            <w:noProof/>
            <w:webHidden/>
          </w:rPr>
          <w:t>48</w:t>
        </w:r>
        <w:r>
          <w:rPr>
            <w:noProof/>
            <w:webHidden/>
          </w:rPr>
          <w:fldChar w:fldCharType="end"/>
        </w:r>
      </w:hyperlink>
    </w:p>
    <w:p w14:paraId="2CA860BD" w14:textId="24BF0892"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59" w:history="1">
        <w:r w:rsidRPr="00151BAE">
          <w:rPr>
            <w:rStyle w:val="Hyperlink"/>
          </w:rPr>
          <w:t>5.4.5 Magnetometer - AK8963</w:t>
        </w:r>
        <w:r>
          <w:rPr>
            <w:webHidden/>
          </w:rPr>
          <w:tab/>
        </w:r>
        <w:r>
          <w:rPr>
            <w:webHidden/>
          </w:rPr>
          <w:fldChar w:fldCharType="begin"/>
        </w:r>
        <w:r>
          <w:rPr>
            <w:webHidden/>
          </w:rPr>
          <w:instrText xml:space="preserve"> PAGEREF _Toc159254459 \h </w:instrText>
        </w:r>
        <w:r>
          <w:rPr>
            <w:webHidden/>
          </w:rPr>
        </w:r>
        <w:r>
          <w:rPr>
            <w:webHidden/>
          </w:rPr>
          <w:fldChar w:fldCharType="separate"/>
        </w:r>
        <w:r>
          <w:rPr>
            <w:webHidden/>
          </w:rPr>
          <w:t>50</w:t>
        </w:r>
        <w:r>
          <w:rPr>
            <w:webHidden/>
          </w:rPr>
          <w:fldChar w:fldCharType="end"/>
        </w:r>
      </w:hyperlink>
    </w:p>
    <w:p w14:paraId="52940468" w14:textId="1F2ADE01"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60" w:history="1">
        <w:r w:rsidRPr="00151BAE">
          <w:rPr>
            <w:rStyle w:val="Hyperlink"/>
            <w:noProof/>
          </w:rPr>
          <w:t>5.4.5.1 Registerübersicht AK8963</w:t>
        </w:r>
        <w:r>
          <w:rPr>
            <w:noProof/>
            <w:webHidden/>
          </w:rPr>
          <w:tab/>
        </w:r>
        <w:r>
          <w:rPr>
            <w:noProof/>
            <w:webHidden/>
          </w:rPr>
          <w:fldChar w:fldCharType="begin"/>
        </w:r>
        <w:r>
          <w:rPr>
            <w:noProof/>
            <w:webHidden/>
          </w:rPr>
          <w:instrText xml:space="preserve"> PAGEREF _Toc159254460 \h </w:instrText>
        </w:r>
        <w:r>
          <w:rPr>
            <w:noProof/>
            <w:webHidden/>
          </w:rPr>
        </w:r>
        <w:r>
          <w:rPr>
            <w:noProof/>
            <w:webHidden/>
          </w:rPr>
          <w:fldChar w:fldCharType="separate"/>
        </w:r>
        <w:r>
          <w:rPr>
            <w:noProof/>
            <w:webHidden/>
          </w:rPr>
          <w:t>50</w:t>
        </w:r>
        <w:r>
          <w:rPr>
            <w:noProof/>
            <w:webHidden/>
          </w:rPr>
          <w:fldChar w:fldCharType="end"/>
        </w:r>
      </w:hyperlink>
    </w:p>
    <w:p w14:paraId="1379EA24" w14:textId="632353DF"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61" w:history="1">
        <w:r w:rsidRPr="00151BAE">
          <w:rPr>
            <w:rStyle w:val="Hyperlink"/>
            <w:noProof/>
          </w:rPr>
          <w:t>5.4.5.2 Initialisierung Magnetometer</w:t>
        </w:r>
        <w:r>
          <w:rPr>
            <w:noProof/>
            <w:webHidden/>
          </w:rPr>
          <w:tab/>
        </w:r>
        <w:r>
          <w:rPr>
            <w:noProof/>
            <w:webHidden/>
          </w:rPr>
          <w:fldChar w:fldCharType="begin"/>
        </w:r>
        <w:r>
          <w:rPr>
            <w:noProof/>
            <w:webHidden/>
          </w:rPr>
          <w:instrText xml:space="preserve"> PAGEREF _Toc159254461 \h </w:instrText>
        </w:r>
        <w:r>
          <w:rPr>
            <w:noProof/>
            <w:webHidden/>
          </w:rPr>
        </w:r>
        <w:r>
          <w:rPr>
            <w:noProof/>
            <w:webHidden/>
          </w:rPr>
          <w:fldChar w:fldCharType="separate"/>
        </w:r>
        <w:r>
          <w:rPr>
            <w:noProof/>
            <w:webHidden/>
          </w:rPr>
          <w:t>50</w:t>
        </w:r>
        <w:r>
          <w:rPr>
            <w:noProof/>
            <w:webHidden/>
          </w:rPr>
          <w:fldChar w:fldCharType="end"/>
        </w:r>
      </w:hyperlink>
    </w:p>
    <w:p w14:paraId="4718312F" w14:textId="40116CF2"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62" w:history="1">
        <w:r w:rsidRPr="00151BAE">
          <w:rPr>
            <w:rStyle w:val="Hyperlink"/>
            <w:noProof/>
          </w:rPr>
          <w:t>5.4.5.3 Einlesen der Daten</w:t>
        </w:r>
        <w:r>
          <w:rPr>
            <w:noProof/>
            <w:webHidden/>
          </w:rPr>
          <w:tab/>
        </w:r>
        <w:r>
          <w:rPr>
            <w:noProof/>
            <w:webHidden/>
          </w:rPr>
          <w:fldChar w:fldCharType="begin"/>
        </w:r>
        <w:r>
          <w:rPr>
            <w:noProof/>
            <w:webHidden/>
          </w:rPr>
          <w:instrText xml:space="preserve"> PAGEREF _Toc159254462 \h </w:instrText>
        </w:r>
        <w:r>
          <w:rPr>
            <w:noProof/>
            <w:webHidden/>
          </w:rPr>
        </w:r>
        <w:r>
          <w:rPr>
            <w:noProof/>
            <w:webHidden/>
          </w:rPr>
          <w:fldChar w:fldCharType="separate"/>
        </w:r>
        <w:r>
          <w:rPr>
            <w:noProof/>
            <w:webHidden/>
          </w:rPr>
          <w:t>50</w:t>
        </w:r>
        <w:r>
          <w:rPr>
            <w:noProof/>
            <w:webHidden/>
          </w:rPr>
          <w:fldChar w:fldCharType="end"/>
        </w:r>
      </w:hyperlink>
    </w:p>
    <w:p w14:paraId="0623A435" w14:textId="0A9B84CF"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63" w:history="1">
        <w:r w:rsidRPr="00151BAE">
          <w:rPr>
            <w:rStyle w:val="Hyperlink"/>
          </w:rPr>
          <w:t>5.5 Smart Battery Monitor - DS2438</w:t>
        </w:r>
        <w:r>
          <w:rPr>
            <w:webHidden/>
          </w:rPr>
          <w:tab/>
        </w:r>
        <w:r>
          <w:rPr>
            <w:webHidden/>
          </w:rPr>
          <w:fldChar w:fldCharType="begin"/>
        </w:r>
        <w:r>
          <w:rPr>
            <w:webHidden/>
          </w:rPr>
          <w:instrText xml:space="preserve"> PAGEREF _Toc159254463 \h </w:instrText>
        </w:r>
        <w:r>
          <w:rPr>
            <w:webHidden/>
          </w:rPr>
        </w:r>
        <w:r>
          <w:rPr>
            <w:webHidden/>
          </w:rPr>
          <w:fldChar w:fldCharType="separate"/>
        </w:r>
        <w:r>
          <w:rPr>
            <w:webHidden/>
          </w:rPr>
          <w:t>52</w:t>
        </w:r>
        <w:r>
          <w:rPr>
            <w:webHidden/>
          </w:rPr>
          <w:fldChar w:fldCharType="end"/>
        </w:r>
      </w:hyperlink>
    </w:p>
    <w:p w14:paraId="205F2759" w14:textId="3DFC5CD7"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64" w:history="1">
        <w:r w:rsidRPr="00151BAE">
          <w:rPr>
            <w:rStyle w:val="Hyperlink"/>
          </w:rPr>
          <w:t>5.5.1 One-Wire Protokoll</w:t>
        </w:r>
        <w:r>
          <w:rPr>
            <w:webHidden/>
          </w:rPr>
          <w:tab/>
        </w:r>
        <w:r>
          <w:rPr>
            <w:webHidden/>
          </w:rPr>
          <w:fldChar w:fldCharType="begin"/>
        </w:r>
        <w:r>
          <w:rPr>
            <w:webHidden/>
          </w:rPr>
          <w:instrText xml:space="preserve"> PAGEREF _Toc159254464 \h </w:instrText>
        </w:r>
        <w:r>
          <w:rPr>
            <w:webHidden/>
          </w:rPr>
        </w:r>
        <w:r>
          <w:rPr>
            <w:webHidden/>
          </w:rPr>
          <w:fldChar w:fldCharType="separate"/>
        </w:r>
        <w:r>
          <w:rPr>
            <w:webHidden/>
          </w:rPr>
          <w:t>52</w:t>
        </w:r>
        <w:r>
          <w:rPr>
            <w:webHidden/>
          </w:rPr>
          <w:fldChar w:fldCharType="end"/>
        </w:r>
      </w:hyperlink>
    </w:p>
    <w:p w14:paraId="7D754D9B" w14:textId="79551614"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65" w:history="1">
        <w:r w:rsidRPr="00151BAE">
          <w:rPr>
            <w:rStyle w:val="Hyperlink"/>
            <w:noProof/>
          </w:rPr>
          <w:t>5.5.1.1 One-Wire Schreibzyklen</w:t>
        </w:r>
        <w:r>
          <w:rPr>
            <w:noProof/>
            <w:webHidden/>
          </w:rPr>
          <w:tab/>
        </w:r>
        <w:r>
          <w:rPr>
            <w:noProof/>
            <w:webHidden/>
          </w:rPr>
          <w:fldChar w:fldCharType="begin"/>
        </w:r>
        <w:r>
          <w:rPr>
            <w:noProof/>
            <w:webHidden/>
          </w:rPr>
          <w:instrText xml:space="preserve"> PAGEREF _Toc159254465 \h </w:instrText>
        </w:r>
        <w:r>
          <w:rPr>
            <w:noProof/>
            <w:webHidden/>
          </w:rPr>
        </w:r>
        <w:r>
          <w:rPr>
            <w:noProof/>
            <w:webHidden/>
          </w:rPr>
          <w:fldChar w:fldCharType="separate"/>
        </w:r>
        <w:r>
          <w:rPr>
            <w:noProof/>
            <w:webHidden/>
          </w:rPr>
          <w:t>53</w:t>
        </w:r>
        <w:r>
          <w:rPr>
            <w:noProof/>
            <w:webHidden/>
          </w:rPr>
          <w:fldChar w:fldCharType="end"/>
        </w:r>
      </w:hyperlink>
    </w:p>
    <w:p w14:paraId="182F3011" w14:textId="29C2DC6D"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66" w:history="1">
        <w:r w:rsidRPr="00151BAE">
          <w:rPr>
            <w:rStyle w:val="Hyperlink"/>
            <w:noProof/>
          </w:rPr>
          <w:t>5.5.1.2 One-Wire Lesezyklen</w:t>
        </w:r>
        <w:r>
          <w:rPr>
            <w:noProof/>
            <w:webHidden/>
          </w:rPr>
          <w:tab/>
        </w:r>
        <w:r>
          <w:rPr>
            <w:noProof/>
            <w:webHidden/>
          </w:rPr>
          <w:fldChar w:fldCharType="begin"/>
        </w:r>
        <w:r>
          <w:rPr>
            <w:noProof/>
            <w:webHidden/>
          </w:rPr>
          <w:instrText xml:space="preserve"> PAGEREF _Toc159254466 \h </w:instrText>
        </w:r>
        <w:r>
          <w:rPr>
            <w:noProof/>
            <w:webHidden/>
          </w:rPr>
        </w:r>
        <w:r>
          <w:rPr>
            <w:noProof/>
            <w:webHidden/>
          </w:rPr>
          <w:fldChar w:fldCharType="separate"/>
        </w:r>
        <w:r>
          <w:rPr>
            <w:noProof/>
            <w:webHidden/>
          </w:rPr>
          <w:t>55</w:t>
        </w:r>
        <w:r>
          <w:rPr>
            <w:noProof/>
            <w:webHidden/>
          </w:rPr>
          <w:fldChar w:fldCharType="end"/>
        </w:r>
      </w:hyperlink>
    </w:p>
    <w:p w14:paraId="6553C049" w14:textId="09756868"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67" w:history="1">
        <w:r w:rsidRPr="00151BAE">
          <w:rPr>
            <w:rStyle w:val="Hyperlink"/>
            <w:noProof/>
          </w:rPr>
          <w:t>5.5.1.3 Initialisierungssequenz</w:t>
        </w:r>
        <w:r>
          <w:rPr>
            <w:noProof/>
            <w:webHidden/>
          </w:rPr>
          <w:tab/>
        </w:r>
        <w:r>
          <w:rPr>
            <w:noProof/>
            <w:webHidden/>
          </w:rPr>
          <w:fldChar w:fldCharType="begin"/>
        </w:r>
        <w:r>
          <w:rPr>
            <w:noProof/>
            <w:webHidden/>
          </w:rPr>
          <w:instrText xml:space="preserve"> PAGEREF _Toc159254467 \h </w:instrText>
        </w:r>
        <w:r>
          <w:rPr>
            <w:noProof/>
            <w:webHidden/>
          </w:rPr>
        </w:r>
        <w:r>
          <w:rPr>
            <w:noProof/>
            <w:webHidden/>
          </w:rPr>
          <w:fldChar w:fldCharType="separate"/>
        </w:r>
        <w:r>
          <w:rPr>
            <w:noProof/>
            <w:webHidden/>
          </w:rPr>
          <w:t>57</w:t>
        </w:r>
        <w:r>
          <w:rPr>
            <w:noProof/>
            <w:webHidden/>
          </w:rPr>
          <w:fldChar w:fldCharType="end"/>
        </w:r>
      </w:hyperlink>
    </w:p>
    <w:p w14:paraId="59048EA1" w14:textId="6657A1B2"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68" w:history="1">
        <w:r w:rsidRPr="00151BAE">
          <w:rPr>
            <w:rStyle w:val="Hyperlink"/>
            <w:noProof/>
          </w:rPr>
          <w:t>5.5.1.4 ROM-Funktionsbefehl</w:t>
        </w:r>
        <w:r>
          <w:rPr>
            <w:noProof/>
            <w:webHidden/>
          </w:rPr>
          <w:tab/>
        </w:r>
        <w:r>
          <w:rPr>
            <w:noProof/>
            <w:webHidden/>
          </w:rPr>
          <w:fldChar w:fldCharType="begin"/>
        </w:r>
        <w:r>
          <w:rPr>
            <w:noProof/>
            <w:webHidden/>
          </w:rPr>
          <w:instrText xml:space="preserve"> PAGEREF _Toc159254468 \h </w:instrText>
        </w:r>
        <w:r>
          <w:rPr>
            <w:noProof/>
            <w:webHidden/>
          </w:rPr>
        </w:r>
        <w:r>
          <w:rPr>
            <w:noProof/>
            <w:webHidden/>
          </w:rPr>
          <w:fldChar w:fldCharType="separate"/>
        </w:r>
        <w:r>
          <w:rPr>
            <w:noProof/>
            <w:webHidden/>
          </w:rPr>
          <w:t>59</w:t>
        </w:r>
        <w:r>
          <w:rPr>
            <w:noProof/>
            <w:webHidden/>
          </w:rPr>
          <w:fldChar w:fldCharType="end"/>
        </w:r>
      </w:hyperlink>
    </w:p>
    <w:p w14:paraId="1EE095B9" w14:textId="3830228E"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69" w:history="1">
        <w:r w:rsidRPr="00151BAE">
          <w:rPr>
            <w:rStyle w:val="Hyperlink"/>
            <w:noProof/>
          </w:rPr>
          <w:t>5.5.1.5 Memory-Funktionsbefehl</w:t>
        </w:r>
        <w:r>
          <w:rPr>
            <w:noProof/>
            <w:webHidden/>
          </w:rPr>
          <w:tab/>
        </w:r>
        <w:r>
          <w:rPr>
            <w:noProof/>
            <w:webHidden/>
          </w:rPr>
          <w:fldChar w:fldCharType="begin"/>
        </w:r>
        <w:r>
          <w:rPr>
            <w:noProof/>
            <w:webHidden/>
          </w:rPr>
          <w:instrText xml:space="preserve"> PAGEREF _Toc159254469 \h </w:instrText>
        </w:r>
        <w:r>
          <w:rPr>
            <w:noProof/>
            <w:webHidden/>
          </w:rPr>
        </w:r>
        <w:r>
          <w:rPr>
            <w:noProof/>
            <w:webHidden/>
          </w:rPr>
          <w:fldChar w:fldCharType="separate"/>
        </w:r>
        <w:r>
          <w:rPr>
            <w:noProof/>
            <w:webHidden/>
          </w:rPr>
          <w:t>59</w:t>
        </w:r>
        <w:r>
          <w:rPr>
            <w:noProof/>
            <w:webHidden/>
          </w:rPr>
          <w:fldChar w:fldCharType="end"/>
        </w:r>
      </w:hyperlink>
    </w:p>
    <w:p w14:paraId="28DCAEE1" w14:textId="1317035F"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70" w:history="1">
        <w:r w:rsidRPr="00151BAE">
          <w:rPr>
            <w:rStyle w:val="Hyperlink"/>
          </w:rPr>
          <w:t>5.5.2 Registerübersicht DS2438</w:t>
        </w:r>
        <w:r>
          <w:rPr>
            <w:webHidden/>
          </w:rPr>
          <w:tab/>
        </w:r>
        <w:r>
          <w:rPr>
            <w:webHidden/>
          </w:rPr>
          <w:fldChar w:fldCharType="begin"/>
        </w:r>
        <w:r>
          <w:rPr>
            <w:webHidden/>
          </w:rPr>
          <w:instrText xml:space="preserve"> PAGEREF _Toc159254470 \h </w:instrText>
        </w:r>
        <w:r>
          <w:rPr>
            <w:webHidden/>
          </w:rPr>
        </w:r>
        <w:r>
          <w:rPr>
            <w:webHidden/>
          </w:rPr>
          <w:fldChar w:fldCharType="separate"/>
        </w:r>
        <w:r>
          <w:rPr>
            <w:webHidden/>
          </w:rPr>
          <w:t>59</w:t>
        </w:r>
        <w:r>
          <w:rPr>
            <w:webHidden/>
          </w:rPr>
          <w:fldChar w:fldCharType="end"/>
        </w:r>
      </w:hyperlink>
    </w:p>
    <w:p w14:paraId="352DAAF5" w14:textId="3B0A5614"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71" w:history="1">
        <w:r w:rsidRPr="00151BAE">
          <w:rPr>
            <w:rStyle w:val="Hyperlink"/>
          </w:rPr>
          <w:t>5.5.3 Initialisierung DS2438</w:t>
        </w:r>
        <w:r>
          <w:rPr>
            <w:webHidden/>
          </w:rPr>
          <w:tab/>
        </w:r>
        <w:r>
          <w:rPr>
            <w:webHidden/>
          </w:rPr>
          <w:fldChar w:fldCharType="begin"/>
        </w:r>
        <w:r>
          <w:rPr>
            <w:webHidden/>
          </w:rPr>
          <w:instrText xml:space="preserve"> PAGEREF _Toc159254471 \h </w:instrText>
        </w:r>
        <w:r>
          <w:rPr>
            <w:webHidden/>
          </w:rPr>
        </w:r>
        <w:r>
          <w:rPr>
            <w:webHidden/>
          </w:rPr>
          <w:fldChar w:fldCharType="separate"/>
        </w:r>
        <w:r>
          <w:rPr>
            <w:webHidden/>
          </w:rPr>
          <w:t>60</w:t>
        </w:r>
        <w:r>
          <w:rPr>
            <w:webHidden/>
          </w:rPr>
          <w:fldChar w:fldCharType="end"/>
        </w:r>
      </w:hyperlink>
    </w:p>
    <w:p w14:paraId="34043BD7" w14:textId="3BAB8C47"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72" w:history="1">
        <w:r w:rsidRPr="00151BAE">
          <w:rPr>
            <w:rStyle w:val="Hyperlink"/>
          </w:rPr>
          <w:t>5.5.4 Spannungsüberwachung</w:t>
        </w:r>
        <w:r>
          <w:rPr>
            <w:webHidden/>
          </w:rPr>
          <w:tab/>
        </w:r>
        <w:r>
          <w:rPr>
            <w:webHidden/>
          </w:rPr>
          <w:fldChar w:fldCharType="begin"/>
        </w:r>
        <w:r>
          <w:rPr>
            <w:webHidden/>
          </w:rPr>
          <w:instrText xml:space="preserve"> PAGEREF _Toc159254472 \h </w:instrText>
        </w:r>
        <w:r>
          <w:rPr>
            <w:webHidden/>
          </w:rPr>
        </w:r>
        <w:r>
          <w:rPr>
            <w:webHidden/>
          </w:rPr>
          <w:fldChar w:fldCharType="separate"/>
        </w:r>
        <w:r>
          <w:rPr>
            <w:webHidden/>
          </w:rPr>
          <w:t>61</w:t>
        </w:r>
        <w:r>
          <w:rPr>
            <w:webHidden/>
          </w:rPr>
          <w:fldChar w:fldCharType="end"/>
        </w:r>
      </w:hyperlink>
    </w:p>
    <w:p w14:paraId="217881D9" w14:textId="2B6CDAD3"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73" w:history="1">
        <w:r w:rsidRPr="00151BAE">
          <w:rPr>
            <w:rStyle w:val="Hyperlink"/>
          </w:rPr>
          <w:t>5.6 Abstandssensor - HCSR04 (Ben)</w:t>
        </w:r>
        <w:r>
          <w:rPr>
            <w:webHidden/>
          </w:rPr>
          <w:tab/>
        </w:r>
        <w:r>
          <w:rPr>
            <w:webHidden/>
          </w:rPr>
          <w:fldChar w:fldCharType="begin"/>
        </w:r>
        <w:r>
          <w:rPr>
            <w:webHidden/>
          </w:rPr>
          <w:instrText xml:space="preserve"> PAGEREF _Toc159254473 \h </w:instrText>
        </w:r>
        <w:r>
          <w:rPr>
            <w:webHidden/>
          </w:rPr>
        </w:r>
        <w:r>
          <w:rPr>
            <w:webHidden/>
          </w:rPr>
          <w:fldChar w:fldCharType="separate"/>
        </w:r>
        <w:r>
          <w:rPr>
            <w:webHidden/>
          </w:rPr>
          <w:t>64</w:t>
        </w:r>
        <w:r>
          <w:rPr>
            <w:webHidden/>
          </w:rPr>
          <w:fldChar w:fldCharType="end"/>
        </w:r>
      </w:hyperlink>
    </w:p>
    <w:p w14:paraId="271A1409" w14:textId="56B82D80"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74" w:history="1">
        <w:r w:rsidRPr="00151BAE">
          <w:rPr>
            <w:rStyle w:val="Hyperlink"/>
          </w:rPr>
          <w:t>5.6.1 Funktionsweise</w:t>
        </w:r>
        <w:r>
          <w:rPr>
            <w:webHidden/>
          </w:rPr>
          <w:tab/>
        </w:r>
        <w:r>
          <w:rPr>
            <w:webHidden/>
          </w:rPr>
          <w:fldChar w:fldCharType="begin"/>
        </w:r>
        <w:r>
          <w:rPr>
            <w:webHidden/>
          </w:rPr>
          <w:instrText xml:space="preserve"> PAGEREF _Toc159254474 \h </w:instrText>
        </w:r>
        <w:r>
          <w:rPr>
            <w:webHidden/>
          </w:rPr>
        </w:r>
        <w:r>
          <w:rPr>
            <w:webHidden/>
          </w:rPr>
          <w:fldChar w:fldCharType="separate"/>
        </w:r>
        <w:r>
          <w:rPr>
            <w:webHidden/>
          </w:rPr>
          <w:t>64</w:t>
        </w:r>
        <w:r>
          <w:rPr>
            <w:webHidden/>
          </w:rPr>
          <w:fldChar w:fldCharType="end"/>
        </w:r>
      </w:hyperlink>
    </w:p>
    <w:p w14:paraId="2E7F6B92" w14:textId="3FAB5CAA"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75" w:history="1">
        <w:r w:rsidRPr="00151BAE">
          <w:rPr>
            <w:rStyle w:val="Hyperlink"/>
          </w:rPr>
          <w:t>5.6.2 Code</w:t>
        </w:r>
        <w:r>
          <w:rPr>
            <w:webHidden/>
          </w:rPr>
          <w:tab/>
        </w:r>
        <w:r>
          <w:rPr>
            <w:webHidden/>
          </w:rPr>
          <w:fldChar w:fldCharType="begin"/>
        </w:r>
        <w:r>
          <w:rPr>
            <w:webHidden/>
          </w:rPr>
          <w:instrText xml:space="preserve"> PAGEREF _Toc159254475 \h </w:instrText>
        </w:r>
        <w:r>
          <w:rPr>
            <w:webHidden/>
          </w:rPr>
        </w:r>
        <w:r>
          <w:rPr>
            <w:webHidden/>
          </w:rPr>
          <w:fldChar w:fldCharType="separate"/>
        </w:r>
        <w:r>
          <w:rPr>
            <w:webHidden/>
          </w:rPr>
          <w:t>64</w:t>
        </w:r>
        <w:r>
          <w:rPr>
            <w:webHidden/>
          </w:rPr>
          <w:fldChar w:fldCharType="end"/>
        </w:r>
      </w:hyperlink>
    </w:p>
    <w:p w14:paraId="694E92C2" w14:textId="353D414D"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76" w:history="1">
        <w:r w:rsidRPr="00151BAE">
          <w:rPr>
            <w:rStyle w:val="Hyperlink"/>
          </w:rPr>
          <w:t>5.7 Motoransteuerung</w:t>
        </w:r>
        <w:r>
          <w:rPr>
            <w:webHidden/>
          </w:rPr>
          <w:tab/>
        </w:r>
        <w:r>
          <w:rPr>
            <w:webHidden/>
          </w:rPr>
          <w:fldChar w:fldCharType="begin"/>
        </w:r>
        <w:r>
          <w:rPr>
            <w:webHidden/>
          </w:rPr>
          <w:instrText xml:space="preserve"> PAGEREF _Toc159254476 \h </w:instrText>
        </w:r>
        <w:r>
          <w:rPr>
            <w:webHidden/>
          </w:rPr>
        </w:r>
        <w:r>
          <w:rPr>
            <w:webHidden/>
          </w:rPr>
          <w:fldChar w:fldCharType="separate"/>
        </w:r>
        <w:r>
          <w:rPr>
            <w:webHidden/>
          </w:rPr>
          <w:t>65</w:t>
        </w:r>
        <w:r>
          <w:rPr>
            <w:webHidden/>
          </w:rPr>
          <w:fldChar w:fldCharType="end"/>
        </w:r>
      </w:hyperlink>
    </w:p>
    <w:p w14:paraId="06610AB3" w14:textId="1E52349E"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77" w:history="1">
        <w:r w:rsidRPr="00151BAE">
          <w:rPr>
            <w:rStyle w:val="Hyperlink"/>
          </w:rPr>
          <w:t>5.7.1 Motorstrom auslesen</w:t>
        </w:r>
        <w:r>
          <w:rPr>
            <w:webHidden/>
          </w:rPr>
          <w:tab/>
        </w:r>
        <w:r>
          <w:rPr>
            <w:webHidden/>
          </w:rPr>
          <w:fldChar w:fldCharType="begin"/>
        </w:r>
        <w:r>
          <w:rPr>
            <w:webHidden/>
          </w:rPr>
          <w:instrText xml:space="preserve"> PAGEREF _Toc159254477 \h </w:instrText>
        </w:r>
        <w:r>
          <w:rPr>
            <w:webHidden/>
          </w:rPr>
        </w:r>
        <w:r>
          <w:rPr>
            <w:webHidden/>
          </w:rPr>
          <w:fldChar w:fldCharType="separate"/>
        </w:r>
        <w:r>
          <w:rPr>
            <w:webHidden/>
          </w:rPr>
          <w:t>65</w:t>
        </w:r>
        <w:r>
          <w:rPr>
            <w:webHidden/>
          </w:rPr>
          <w:fldChar w:fldCharType="end"/>
        </w:r>
      </w:hyperlink>
    </w:p>
    <w:p w14:paraId="53E42FEC" w14:textId="388C81E5"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78" w:history="1">
        <w:r w:rsidRPr="00151BAE">
          <w:rPr>
            <w:rStyle w:val="Hyperlink"/>
          </w:rPr>
          <w:t>5.7.2 DShot Protokoll</w:t>
        </w:r>
        <w:r>
          <w:rPr>
            <w:webHidden/>
          </w:rPr>
          <w:tab/>
        </w:r>
        <w:r>
          <w:rPr>
            <w:webHidden/>
          </w:rPr>
          <w:fldChar w:fldCharType="begin"/>
        </w:r>
        <w:r>
          <w:rPr>
            <w:webHidden/>
          </w:rPr>
          <w:instrText xml:space="preserve"> PAGEREF _Toc159254478 \h </w:instrText>
        </w:r>
        <w:r>
          <w:rPr>
            <w:webHidden/>
          </w:rPr>
        </w:r>
        <w:r>
          <w:rPr>
            <w:webHidden/>
          </w:rPr>
          <w:fldChar w:fldCharType="separate"/>
        </w:r>
        <w:r>
          <w:rPr>
            <w:webHidden/>
          </w:rPr>
          <w:t>65</w:t>
        </w:r>
        <w:r>
          <w:rPr>
            <w:webHidden/>
          </w:rPr>
          <w:fldChar w:fldCharType="end"/>
        </w:r>
      </w:hyperlink>
    </w:p>
    <w:p w14:paraId="740F41BB" w14:textId="1A1063CE"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79" w:history="1">
        <w:r w:rsidRPr="00151BAE">
          <w:rPr>
            <w:rStyle w:val="Hyperlink"/>
          </w:rPr>
          <w:t>5.8 PID-Regler</w:t>
        </w:r>
        <w:r>
          <w:rPr>
            <w:webHidden/>
          </w:rPr>
          <w:tab/>
        </w:r>
        <w:r>
          <w:rPr>
            <w:webHidden/>
          </w:rPr>
          <w:fldChar w:fldCharType="begin"/>
        </w:r>
        <w:r>
          <w:rPr>
            <w:webHidden/>
          </w:rPr>
          <w:instrText xml:space="preserve"> PAGEREF _Toc159254479 \h </w:instrText>
        </w:r>
        <w:r>
          <w:rPr>
            <w:webHidden/>
          </w:rPr>
        </w:r>
        <w:r>
          <w:rPr>
            <w:webHidden/>
          </w:rPr>
          <w:fldChar w:fldCharType="separate"/>
        </w:r>
        <w:r>
          <w:rPr>
            <w:webHidden/>
          </w:rPr>
          <w:t>66</w:t>
        </w:r>
        <w:r>
          <w:rPr>
            <w:webHidden/>
          </w:rPr>
          <w:fldChar w:fldCharType="end"/>
        </w:r>
      </w:hyperlink>
    </w:p>
    <w:p w14:paraId="08598A57" w14:textId="76061432"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80" w:history="1">
        <w:r w:rsidRPr="00151BAE">
          <w:rPr>
            <w:rStyle w:val="Hyperlink"/>
          </w:rPr>
          <w:t>5.8.1 Hover Modus</w:t>
        </w:r>
        <w:r>
          <w:rPr>
            <w:webHidden/>
          </w:rPr>
          <w:tab/>
        </w:r>
        <w:r>
          <w:rPr>
            <w:webHidden/>
          </w:rPr>
          <w:fldChar w:fldCharType="begin"/>
        </w:r>
        <w:r>
          <w:rPr>
            <w:webHidden/>
          </w:rPr>
          <w:instrText xml:space="preserve"> PAGEREF _Toc159254480 \h </w:instrText>
        </w:r>
        <w:r>
          <w:rPr>
            <w:webHidden/>
          </w:rPr>
        </w:r>
        <w:r>
          <w:rPr>
            <w:webHidden/>
          </w:rPr>
          <w:fldChar w:fldCharType="separate"/>
        </w:r>
        <w:r>
          <w:rPr>
            <w:webHidden/>
          </w:rPr>
          <w:t>66</w:t>
        </w:r>
        <w:r>
          <w:rPr>
            <w:webHidden/>
          </w:rPr>
          <w:fldChar w:fldCharType="end"/>
        </w:r>
      </w:hyperlink>
    </w:p>
    <w:p w14:paraId="6E1CD231" w14:textId="297D3B6A"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81" w:history="1">
        <w:r w:rsidRPr="00151BAE">
          <w:rPr>
            <w:rStyle w:val="Hyperlink"/>
          </w:rPr>
          <w:t>5.8.2 Failsafe</w:t>
        </w:r>
        <w:r>
          <w:rPr>
            <w:webHidden/>
          </w:rPr>
          <w:tab/>
        </w:r>
        <w:r>
          <w:rPr>
            <w:webHidden/>
          </w:rPr>
          <w:fldChar w:fldCharType="begin"/>
        </w:r>
        <w:r>
          <w:rPr>
            <w:webHidden/>
          </w:rPr>
          <w:instrText xml:space="preserve"> PAGEREF _Toc159254481 \h </w:instrText>
        </w:r>
        <w:r>
          <w:rPr>
            <w:webHidden/>
          </w:rPr>
        </w:r>
        <w:r>
          <w:rPr>
            <w:webHidden/>
          </w:rPr>
          <w:fldChar w:fldCharType="separate"/>
        </w:r>
        <w:r>
          <w:rPr>
            <w:webHidden/>
          </w:rPr>
          <w:t>66</w:t>
        </w:r>
        <w:r>
          <w:rPr>
            <w:webHidden/>
          </w:rPr>
          <w:fldChar w:fldCharType="end"/>
        </w:r>
      </w:hyperlink>
    </w:p>
    <w:p w14:paraId="62B8908B" w14:textId="7609C618"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82" w:history="1">
        <w:r w:rsidRPr="00151BAE">
          <w:rPr>
            <w:rStyle w:val="Hyperlink"/>
          </w:rPr>
          <w:t>5.9 Debugging</w:t>
        </w:r>
        <w:r>
          <w:rPr>
            <w:webHidden/>
          </w:rPr>
          <w:tab/>
        </w:r>
        <w:r>
          <w:rPr>
            <w:webHidden/>
          </w:rPr>
          <w:fldChar w:fldCharType="begin"/>
        </w:r>
        <w:r>
          <w:rPr>
            <w:webHidden/>
          </w:rPr>
          <w:instrText xml:space="preserve"> PAGEREF _Toc159254482 \h </w:instrText>
        </w:r>
        <w:r>
          <w:rPr>
            <w:webHidden/>
          </w:rPr>
        </w:r>
        <w:r>
          <w:rPr>
            <w:webHidden/>
          </w:rPr>
          <w:fldChar w:fldCharType="separate"/>
        </w:r>
        <w:r>
          <w:rPr>
            <w:webHidden/>
          </w:rPr>
          <w:t>67</w:t>
        </w:r>
        <w:r>
          <w:rPr>
            <w:webHidden/>
          </w:rPr>
          <w:fldChar w:fldCharType="end"/>
        </w:r>
      </w:hyperlink>
    </w:p>
    <w:p w14:paraId="5D8E1051" w14:textId="555BC3A7"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83" w:history="1">
        <w:r w:rsidRPr="00151BAE">
          <w:rPr>
            <w:rStyle w:val="Hyperlink"/>
          </w:rPr>
          <w:t>5.9.1 Terminal Ausgabe</w:t>
        </w:r>
        <w:r>
          <w:rPr>
            <w:webHidden/>
          </w:rPr>
          <w:tab/>
        </w:r>
        <w:r>
          <w:rPr>
            <w:webHidden/>
          </w:rPr>
          <w:fldChar w:fldCharType="begin"/>
        </w:r>
        <w:r>
          <w:rPr>
            <w:webHidden/>
          </w:rPr>
          <w:instrText xml:space="preserve"> PAGEREF _Toc159254483 \h </w:instrText>
        </w:r>
        <w:r>
          <w:rPr>
            <w:webHidden/>
          </w:rPr>
        </w:r>
        <w:r>
          <w:rPr>
            <w:webHidden/>
          </w:rPr>
          <w:fldChar w:fldCharType="separate"/>
        </w:r>
        <w:r>
          <w:rPr>
            <w:webHidden/>
          </w:rPr>
          <w:t>67</w:t>
        </w:r>
        <w:r>
          <w:rPr>
            <w:webHidden/>
          </w:rPr>
          <w:fldChar w:fldCharType="end"/>
        </w:r>
      </w:hyperlink>
    </w:p>
    <w:p w14:paraId="2E14DBE1" w14:textId="04E28121"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84" w:history="1">
        <w:r w:rsidRPr="00151BAE">
          <w:rPr>
            <w:rStyle w:val="Hyperlink"/>
          </w:rPr>
          <w:t>5.9.2 Status – LEDs</w:t>
        </w:r>
        <w:r>
          <w:rPr>
            <w:webHidden/>
          </w:rPr>
          <w:tab/>
        </w:r>
        <w:r>
          <w:rPr>
            <w:webHidden/>
          </w:rPr>
          <w:fldChar w:fldCharType="begin"/>
        </w:r>
        <w:r>
          <w:rPr>
            <w:webHidden/>
          </w:rPr>
          <w:instrText xml:space="preserve"> PAGEREF _Toc159254484 \h </w:instrText>
        </w:r>
        <w:r>
          <w:rPr>
            <w:webHidden/>
          </w:rPr>
        </w:r>
        <w:r>
          <w:rPr>
            <w:webHidden/>
          </w:rPr>
          <w:fldChar w:fldCharType="separate"/>
        </w:r>
        <w:r>
          <w:rPr>
            <w:webHidden/>
          </w:rPr>
          <w:t>67</w:t>
        </w:r>
        <w:r>
          <w:rPr>
            <w:webHidden/>
          </w:rPr>
          <w:fldChar w:fldCharType="end"/>
        </w:r>
      </w:hyperlink>
    </w:p>
    <w:p w14:paraId="71440227" w14:textId="50BBA41E"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485" w:history="1">
        <w:r w:rsidRPr="00151BAE">
          <w:rPr>
            <w:rStyle w:val="Hyperlink"/>
          </w:rPr>
          <w:t>6</w:t>
        </w:r>
        <w:r>
          <w:rPr>
            <w:rFonts w:asciiTheme="minorHAnsi" w:eastAsiaTheme="minorEastAsia" w:hAnsiTheme="minorHAnsi" w:cstheme="minorBidi"/>
            <w:bCs w:val="0"/>
            <w:kern w:val="2"/>
            <w:lang w:eastAsia="de-AT"/>
            <w14:ligatures w14:val="standardContextual"/>
          </w:rPr>
          <w:tab/>
        </w:r>
        <w:r w:rsidRPr="00151BAE">
          <w:rPr>
            <w:rStyle w:val="Hyperlink"/>
          </w:rPr>
          <w:t>Datenübertragung der Mess- und Videodaten (Ben)</w:t>
        </w:r>
        <w:r>
          <w:rPr>
            <w:webHidden/>
          </w:rPr>
          <w:tab/>
        </w:r>
        <w:r>
          <w:rPr>
            <w:webHidden/>
          </w:rPr>
          <w:fldChar w:fldCharType="begin"/>
        </w:r>
        <w:r>
          <w:rPr>
            <w:webHidden/>
          </w:rPr>
          <w:instrText xml:space="preserve"> PAGEREF _Toc159254485 \h </w:instrText>
        </w:r>
        <w:r>
          <w:rPr>
            <w:webHidden/>
          </w:rPr>
        </w:r>
        <w:r>
          <w:rPr>
            <w:webHidden/>
          </w:rPr>
          <w:fldChar w:fldCharType="separate"/>
        </w:r>
        <w:r>
          <w:rPr>
            <w:webHidden/>
          </w:rPr>
          <w:t>68</w:t>
        </w:r>
        <w:r>
          <w:rPr>
            <w:webHidden/>
          </w:rPr>
          <w:fldChar w:fldCharType="end"/>
        </w:r>
      </w:hyperlink>
    </w:p>
    <w:p w14:paraId="591393F1" w14:textId="0E87EA90"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86" w:history="1">
        <w:r w:rsidRPr="00151BAE">
          <w:rPr>
            <w:rStyle w:val="Hyperlink"/>
          </w:rPr>
          <w:t>6.1 Überblick Datenübertragung</w:t>
        </w:r>
        <w:r>
          <w:rPr>
            <w:webHidden/>
          </w:rPr>
          <w:tab/>
        </w:r>
        <w:r>
          <w:rPr>
            <w:webHidden/>
          </w:rPr>
          <w:fldChar w:fldCharType="begin"/>
        </w:r>
        <w:r>
          <w:rPr>
            <w:webHidden/>
          </w:rPr>
          <w:instrText xml:space="preserve"> PAGEREF _Toc159254486 \h </w:instrText>
        </w:r>
        <w:r>
          <w:rPr>
            <w:webHidden/>
          </w:rPr>
        </w:r>
        <w:r>
          <w:rPr>
            <w:webHidden/>
          </w:rPr>
          <w:fldChar w:fldCharType="separate"/>
        </w:r>
        <w:r>
          <w:rPr>
            <w:webHidden/>
          </w:rPr>
          <w:t>68</w:t>
        </w:r>
        <w:r>
          <w:rPr>
            <w:webHidden/>
          </w:rPr>
          <w:fldChar w:fldCharType="end"/>
        </w:r>
      </w:hyperlink>
    </w:p>
    <w:p w14:paraId="5F1F7577" w14:textId="0676B6D9"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87" w:history="1">
        <w:r w:rsidRPr="00151BAE">
          <w:rPr>
            <w:rStyle w:val="Hyperlink"/>
          </w:rPr>
          <w:t>6.2 Kommunikation: Flight Controller und Sender</w:t>
        </w:r>
        <w:r>
          <w:rPr>
            <w:webHidden/>
          </w:rPr>
          <w:tab/>
        </w:r>
        <w:r>
          <w:rPr>
            <w:webHidden/>
          </w:rPr>
          <w:fldChar w:fldCharType="begin"/>
        </w:r>
        <w:r>
          <w:rPr>
            <w:webHidden/>
          </w:rPr>
          <w:instrText xml:space="preserve"> PAGEREF _Toc159254487 \h </w:instrText>
        </w:r>
        <w:r>
          <w:rPr>
            <w:webHidden/>
          </w:rPr>
        </w:r>
        <w:r>
          <w:rPr>
            <w:webHidden/>
          </w:rPr>
          <w:fldChar w:fldCharType="separate"/>
        </w:r>
        <w:r>
          <w:rPr>
            <w:webHidden/>
          </w:rPr>
          <w:t>68</w:t>
        </w:r>
        <w:r>
          <w:rPr>
            <w:webHidden/>
          </w:rPr>
          <w:fldChar w:fldCharType="end"/>
        </w:r>
      </w:hyperlink>
    </w:p>
    <w:p w14:paraId="54EA4C2B" w14:textId="4DC370A8"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88" w:history="1">
        <w:r w:rsidRPr="00151BAE">
          <w:rPr>
            <w:rStyle w:val="Hyperlink"/>
            <w:i/>
          </w:rPr>
          <w:t>6.2.1 Aufbau Sendermodul (VTx)</w:t>
        </w:r>
        <w:r>
          <w:rPr>
            <w:webHidden/>
          </w:rPr>
          <w:tab/>
        </w:r>
        <w:r>
          <w:rPr>
            <w:webHidden/>
          </w:rPr>
          <w:fldChar w:fldCharType="begin"/>
        </w:r>
        <w:r>
          <w:rPr>
            <w:webHidden/>
          </w:rPr>
          <w:instrText xml:space="preserve"> PAGEREF _Toc159254488 \h </w:instrText>
        </w:r>
        <w:r>
          <w:rPr>
            <w:webHidden/>
          </w:rPr>
        </w:r>
        <w:r>
          <w:rPr>
            <w:webHidden/>
          </w:rPr>
          <w:fldChar w:fldCharType="separate"/>
        </w:r>
        <w:r>
          <w:rPr>
            <w:webHidden/>
          </w:rPr>
          <w:t>68</w:t>
        </w:r>
        <w:r>
          <w:rPr>
            <w:webHidden/>
          </w:rPr>
          <w:fldChar w:fldCharType="end"/>
        </w:r>
      </w:hyperlink>
    </w:p>
    <w:p w14:paraId="3B78E3B7" w14:textId="7A0ADFAC"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89" w:history="1">
        <w:r w:rsidRPr="00151BAE">
          <w:rPr>
            <w:rStyle w:val="Hyperlink"/>
          </w:rPr>
          <w:t>6.2.2 ASK – Modulation</w:t>
        </w:r>
        <w:r>
          <w:rPr>
            <w:webHidden/>
          </w:rPr>
          <w:tab/>
        </w:r>
        <w:r>
          <w:rPr>
            <w:webHidden/>
          </w:rPr>
          <w:fldChar w:fldCharType="begin"/>
        </w:r>
        <w:r>
          <w:rPr>
            <w:webHidden/>
          </w:rPr>
          <w:instrText xml:space="preserve"> PAGEREF _Toc159254489 \h </w:instrText>
        </w:r>
        <w:r>
          <w:rPr>
            <w:webHidden/>
          </w:rPr>
        </w:r>
        <w:r>
          <w:rPr>
            <w:webHidden/>
          </w:rPr>
          <w:fldChar w:fldCharType="separate"/>
        </w:r>
        <w:r>
          <w:rPr>
            <w:webHidden/>
          </w:rPr>
          <w:t>68</w:t>
        </w:r>
        <w:r>
          <w:rPr>
            <w:webHidden/>
          </w:rPr>
          <w:fldChar w:fldCharType="end"/>
        </w:r>
      </w:hyperlink>
    </w:p>
    <w:p w14:paraId="27C4B202" w14:textId="075C9066"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90" w:history="1">
        <w:r w:rsidRPr="00151BAE">
          <w:rPr>
            <w:rStyle w:val="Hyperlink"/>
          </w:rPr>
          <w:t>6.2.3 Transmit – Programm auf Cortex µC</w:t>
        </w:r>
        <w:r>
          <w:rPr>
            <w:webHidden/>
          </w:rPr>
          <w:tab/>
        </w:r>
        <w:r>
          <w:rPr>
            <w:webHidden/>
          </w:rPr>
          <w:fldChar w:fldCharType="begin"/>
        </w:r>
        <w:r>
          <w:rPr>
            <w:webHidden/>
          </w:rPr>
          <w:instrText xml:space="preserve"> PAGEREF _Toc159254490 \h </w:instrText>
        </w:r>
        <w:r>
          <w:rPr>
            <w:webHidden/>
          </w:rPr>
        </w:r>
        <w:r>
          <w:rPr>
            <w:webHidden/>
          </w:rPr>
          <w:fldChar w:fldCharType="separate"/>
        </w:r>
        <w:r>
          <w:rPr>
            <w:webHidden/>
          </w:rPr>
          <w:t>68</w:t>
        </w:r>
        <w:r>
          <w:rPr>
            <w:webHidden/>
          </w:rPr>
          <w:fldChar w:fldCharType="end"/>
        </w:r>
      </w:hyperlink>
    </w:p>
    <w:p w14:paraId="3FEDB7FD" w14:textId="1A21F8FB"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91" w:history="1">
        <w:r w:rsidRPr="00151BAE">
          <w:rPr>
            <w:rStyle w:val="Hyperlink"/>
            <w:noProof/>
            <w:lang w:val="de-DE"/>
          </w:rPr>
          <w:t>6.2.3.1 Gleitkommadarstellung (memcpy)</w:t>
        </w:r>
        <w:r>
          <w:rPr>
            <w:noProof/>
            <w:webHidden/>
          </w:rPr>
          <w:tab/>
        </w:r>
        <w:r>
          <w:rPr>
            <w:noProof/>
            <w:webHidden/>
          </w:rPr>
          <w:fldChar w:fldCharType="begin"/>
        </w:r>
        <w:r>
          <w:rPr>
            <w:noProof/>
            <w:webHidden/>
          </w:rPr>
          <w:instrText xml:space="preserve"> PAGEREF _Toc159254491 \h </w:instrText>
        </w:r>
        <w:r>
          <w:rPr>
            <w:noProof/>
            <w:webHidden/>
          </w:rPr>
        </w:r>
        <w:r>
          <w:rPr>
            <w:noProof/>
            <w:webHidden/>
          </w:rPr>
          <w:fldChar w:fldCharType="separate"/>
        </w:r>
        <w:r>
          <w:rPr>
            <w:noProof/>
            <w:webHidden/>
          </w:rPr>
          <w:t>68</w:t>
        </w:r>
        <w:r>
          <w:rPr>
            <w:noProof/>
            <w:webHidden/>
          </w:rPr>
          <w:fldChar w:fldCharType="end"/>
        </w:r>
      </w:hyperlink>
    </w:p>
    <w:p w14:paraId="1DB846C5" w14:textId="6EAA7414"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492" w:history="1">
        <w:r w:rsidRPr="00151BAE">
          <w:rPr>
            <w:rStyle w:val="Hyperlink"/>
            <w:noProof/>
            <w:lang w:val="de-DE"/>
          </w:rPr>
          <w:t>6.2.3.2 Code</w:t>
        </w:r>
        <w:r>
          <w:rPr>
            <w:noProof/>
            <w:webHidden/>
          </w:rPr>
          <w:tab/>
        </w:r>
        <w:r>
          <w:rPr>
            <w:noProof/>
            <w:webHidden/>
          </w:rPr>
          <w:fldChar w:fldCharType="begin"/>
        </w:r>
        <w:r>
          <w:rPr>
            <w:noProof/>
            <w:webHidden/>
          </w:rPr>
          <w:instrText xml:space="preserve"> PAGEREF _Toc159254492 \h </w:instrText>
        </w:r>
        <w:r>
          <w:rPr>
            <w:noProof/>
            <w:webHidden/>
          </w:rPr>
        </w:r>
        <w:r>
          <w:rPr>
            <w:noProof/>
            <w:webHidden/>
          </w:rPr>
          <w:fldChar w:fldCharType="separate"/>
        </w:r>
        <w:r>
          <w:rPr>
            <w:noProof/>
            <w:webHidden/>
          </w:rPr>
          <w:t>68</w:t>
        </w:r>
        <w:r>
          <w:rPr>
            <w:noProof/>
            <w:webHidden/>
          </w:rPr>
          <w:fldChar w:fldCharType="end"/>
        </w:r>
      </w:hyperlink>
    </w:p>
    <w:p w14:paraId="417FAF96" w14:textId="513F8C7F"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93" w:history="1">
        <w:r w:rsidRPr="00151BAE">
          <w:rPr>
            <w:rStyle w:val="Hyperlink"/>
            <w:i/>
          </w:rPr>
          <w:t>6.2.4</w:t>
        </w:r>
        <w:r w:rsidRPr="00151BAE">
          <w:rPr>
            <w:rStyle w:val="Hyperlink"/>
          </w:rPr>
          <w:t xml:space="preserve"> Testen der Übertragung</w:t>
        </w:r>
        <w:r>
          <w:rPr>
            <w:webHidden/>
          </w:rPr>
          <w:tab/>
        </w:r>
        <w:r>
          <w:rPr>
            <w:webHidden/>
          </w:rPr>
          <w:fldChar w:fldCharType="begin"/>
        </w:r>
        <w:r>
          <w:rPr>
            <w:webHidden/>
          </w:rPr>
          <w:instrText xml:space="preserve"> PAGEREF _Toc159254493 \h </w:instrText>
        </w:r>
        <w:r>
          <w:rPr>
            <w:webHidden/>
          </w:rPr>
        </w:r>
        <w:r>
          <w:rPr>
            <w:webHidden/>
          </w:rPr>
          <w:fldChar w:fldCharType="separate"/>
        </w:r>
        <w:r>
          <w:rPr>
            <w:webHidden/>
          </w:rPr>
          <w:t>68</w:t>
        </w:r>
        <w:r>
          <w:rPr>
            <w:webHidden/>
          </w:rPr>
          <w:fldChar w:fldCharType="end"/>
        </w:r>
      </w:hyperlink>
    </w:p>
    <w:p w14:paraId="5A7FD3EC" w14:textId="01D6D3CB"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94" w:history="1">
        <w:r w:rsidRPr="00151BAE">
          <w:rPr>
            <w:rStyle w:val="Hyperlink"/>
          </w:rPr>
          <w:t>6.3 Kommunikation: Sender und Empfänger</w:t>
        </w:r>
        <w:r>
          <w:rPr>
            <w:webHidden/>
          </w:rPr>
          <w:tab/>
        </w:r>
        <w:r>
          <w:rPr>
            <w:webHidden/>
          </w:rPr>
          <w:fldChar w:fldCharType="begin"/>
        </w:r>
        <w:r>
          <w:rPr>
            <w:webHidden/>
          </w:rPr>
          <w:instrText xml:space="preserve"> PAGEREF _Toc159254494 \h </w:instrText>
        </w:r>
        <w:r>
          <w:rPr>
            <w:webHidden/>
          </w:rPr>
        </w:r>
        <w:r>
          <w:rPr>
            <w:webHidden/>
          </w:rPr>
          <w:fldChar w:fldCharType="separate"/>
        </w:r>
        <w:r>
          <w:rPr>
            <w:webHidden/>
          </w:rPr>
          <w:t>68</w:t>
        </w:r>
        <w:r>
          <w:rPr>
            <w:webHidden/>
          </w:rPr>
          <w:fldChar w:fldCharType="end"/>
        </w:r>
      </w:hyperlink>
    </w:p>
    <w:p w14:paraId="74F1FB0B" w14:textId="12AEF8B7"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95" w:history="1">
        <w:r w:rsidRPr="00151BAE">
          <w:rPr>
            <w:rStyle w:val="Hyperlink"/>
          </w:rPr>
          <w:t>6.3.1 Aufbau Empfängermodul</w:t>
        </w:r>
        <w:r>
          <w:rPr>
            <w:webHidden/>
          </w:rPr>
          <w:tab/>
        </w:r>
        <w:r>
          <w:rPr>
            <w:webHidden/>
          </w:rPr>
          <w:fldChar w:fldCharType="begin"/>
        </w:r>
        <w:r>
          <w:rPr>
            <w:webHidden/>
          </w:rPr>
          <w:instrText xml:space="preserve"> PAGEREF _Toc159254495 \h </w:instrText>
        </w:r>
        <w:r>
          <w:rPr>
            <w:webHidden/>
          </w:rPr>
        </w:r>
        <w:r>
          <w:rPr>
            <w:webHidden/>
          </w:rPr>
          <w:fldChar w:fldCharType="separate"/>
        </w:r>
        <w:r>
          <w:rPr>
            <w:webHidden/>
          </w:rPr>
          <w:t>68</w:t>
        </w:r>
        <w:r>
          <w:rPr>
            <w:webHidden/>
          </w:rPr>
          <w:fldChar w:fldCharType="end"/>
        </w:r>
      </w:hyperlink>
    </w:p>
    <w:p w14:paraId="0238CDEF" w14:textId="67DC44D0"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96" w:history="1">
        <w:r w:rsidRPr="00151BAE">
          <w:rPr>
            <w:rStyle w:val="Hyperlink"/>
          </w:rPr>
          <w:t>6.3.2 Verbindungsaufbau</w:t>
        </w:r>
        <w:r>
          <w:rPr>
            <w:webHidden/>
          </w:rPr>
          <w:tab/>
        </w:r>
        <w:r>
          <w:rPr>
            <w:webHidden/>
          </w:rPr>
          <w:fldChar w:fldCharType="begin"/>
        </w:r>
        <w:r>
          <w:rPr>
            <w:webHidden/>
          </w:rPr>
          <w:instrText xml:space="preserve"> PAGEREF _Toc159254496 \h </w:instrText>
        </w:r>
        <w:r>
          <w:rPr>
            <w:webHidden/>
          </w:rPr>
        </w:r>
        <w:r>
          <w:rPr>
            <w:webHidden/>
          </w:rPr>
          <w:fldChar w:fldCharType="separate"/>
        </w:r>
        <w:r>
          <w:rPr>
            <w:webHidden/>
          </w:rPr>
          <w:t>68</w:t>
        </w:r>
        <w:r>
          <w:rPr>
            <w:webHidden/>
          </w:rPr>
          <w:fldChar w:fldCharType="end"/>
        </w:r>
      </w:hyperlink>
    </w:p>
    <w:p w14:paraId="584103E4" w14:textId="4EB65A98"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97" w:history="1">
        <w:r w:rsidRPr="00151BAE">
          <w:rPr>
            <w:rStyle w:val="Hyperlink"/>
          </w:rPr>
          <w:t>6.3.3 Testen der Übertragung</w:t>
        </w:r>
        <w:r>
          <w:rPr>
            <w:webHidden/>
          </w:rPr>
          <w:tab/>
        </w:r>
        <w:r>
          <w:rPr>
            <w:webHidden/>
          </w:rPr>
          <w:fldChar w:fldCharType="begin"/>
        </w:r>
        <w:r>
          <w:rPr>
            <w:webHidden/>
          </w:rPr>
          <w:instrText xml:space="preserve"> PAGEREF _Toc159254497 \h </w:instrText>
        </w:r>
        <w:r>
          <w:rPr>
            <w:webHidden/>
          </w:rPr>
        </w:r>
        <w:r>
          <w:rPr>
            <w:webHidden/>
          </w:rPr>
          <w:fldChar w:fldCharType="separate"/>
        </w:r>
        <w:r>
          <w:rPr>
            <w:webHidden/>
          </w:rPr>
          <w:t>68</w:t>
        </w:r>
        <w:r>
          <w:rPr>
            <w:webHidden/>
          </w:rPr>
          <w:fldChar w:fldCharType="end"/>
        </w:r>
      </w:hyperlink>
    </w:p>
    <w:p w14:paraId="513F3944" w14:textId="7497E5D0"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498" w:history="1">
        <w:r w:rsidRPr="00151BAE">
          <w:rPr>
            <w:rStyle w:val="Hyperlink"/>
          </w:rPr>
          <w:t>6.4 Kommunikation: Empfänger und Raspberry Pi</w:t>
        </w:r>
        <w:r>
          <w:rPr>
            <w:webHidden/>
          </w:rPr>
          <w:tab/>
        </w:r>
        <w:r>
          <w:rPr>
            <w:webHidden/>
          </w:rPr>
          <w:fldChar w:fldCharType="begin"/>
        </w:r>
        <w:r>
          <w:rPr>
            <w:webHidden/>
          </w:rPr>
          <w:instrText xml:space="preserve"> PAGEREF _Toc159254498 \h </w:instrText>
        </w:r>
        <w:r>
          <w:rPr>
            <w:webHidden/>
          </w:rPr>
        </w:r>
        <w:r>
          <w:rPr>
            <w:webHidden/>
          </w:rPr>
          <w:fldChar w:fldCharType="separate"/>
        </w:r>
        <w:r>
          <w:rPr>
            <w:webHidden/>
          </w:rPr>
          <w:t>68</w:t>
        </w:r>
        <w:r>
          <w:rPr>
            <w:webHidden/>
          </w:rPr>
          <w:fldChar w:fldCharType="end"/>
        </w:r>
      </w:hyperlink>
    </w:p>
    <w:p w14:paraId="0184C4B7" w14:textId="230BB575"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499" w:history="1">
        <w:r w:rsidRPr="00151BAE">
          <w:rPr>
            <w:rStyle w:val="Hyperlink"/>
          </w:rPr>
          <w:t>6.4.1 Empfangsprogramm auf Raspberry Pi</w:t>
        </w:r>
        <w:r>
          <w:rPr>
            <w:webHidden/>
          </w:rPr>
          <w:tab/>
        </w:r>
        <w:r>
          <w:rPr>
            <w:webHidden/>
          </w:rPr>
          <w:fldChar w:fldCharType="begin"/>
        </w:r>
        <w:r>
          <w:rPr>
            <w:webHidden/>
          </w:rPr>
          <w:instrText xml:space="preserve"> PAGEREF _Toc159254499 \h </w:instrText>
        </w:r>
        <w:r>
          <w:rPr>
            <w:webHidden/>
          </w:rPr>
        </w:r>
        <w:r>
          <w:rPr>
            <w:webHidden/>
          </w:rPr>
          <w:fldChar w:fldCharType="separate"/>
        </w:r>
        <w:r>
          <w:rPr>
            <w:webHidden/>
          </w:rPr>
          <w:t>68</w:t>
        </w:r>
        <w:r>
          <w:rPr>
            <w:webHidden/>
          </w:rPr>
          <w:fldChar w:fldCharType="end"/>
        </w:r>
      </w:hyperlink>
    </w:p>
    <w:p w14:paraId="5D7B603E" w14:textId="45218E67"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00" w:history="1">
        <w:r w:rsidRPr="00151BAE">
          <w:rPr>
            <w:rStyle w:val="Hyperlink"/>
            <w:noProof/>
            <w:lang w:val="de-DE"/>
          </w:rPr>
          <w:t>6.4.1.1 UART auf dem Raspberry Pi</w:t>
        </w:r>
        <w:r>
          <w:rPr>
            <w:noProof/>
            <w:webHidden/>
          </w:rPr>
          <w:tab/>
        </w:r>
        <w:r>
          <w:rPr>
            <w:noProof/>
            <w:webHidden/>
          </w:rPr>
          <w:fldChar w:fldCharType="begin"/>
        </w:r>
        <w:r>
          <w:rPr>
            <w:noProof/>
            <w:webHidden/>
          </w:rPr>
          <w:instrText xml:space="preserve"> PAGEREF _Toc159254500 \h </w:instrText>
        </w:r>
        <w:r>
          <w:rPr>
            <w:noProof/>
            <w:webHidden/>
          </w:rPr>
        </w:r>
        <w:r>
          <w:rPr>
            <w:noProof/>
            <w:webHidden/>
          </w:rPr>
          <w:fldChar w:fldCharType="separate"/>
        </w:r>
        <w:r>
          <w:rPr>
            <w:noProof/>
            <w:webHidden/>
          </w:rPr>
          <w:t>68</w:t>
        </w:r>
        <w:r>
          <w:rPr>
            <w:noProof/>
            <w:webHidden/>
          </w:rPr>
          <w:fldChar w:fldCharType="end"/>
        </w:r>
      </w:hyperlink>
    </w:p>
    <w:p w14:paraId="61281A77" w14:textId="0E33CBE9"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01" w:history="1">
        <w:r w:rsidRPr="00151BAE">
          <w:rPr>
            <w:rStyle w:val="Hyperlink"/>
            <w:noProof/>
            <w:lang w:val="de-DE"/>
          </w:rPr>
          <w:t>6.4.1.2 Code</w:t>
        </w:r>
        <w:r>
          <w:rPr>
            <w:noProof/>
            <w:webHidden/>
          </w:rPr>
          <w:tab/>
        </w:r>
        <w:r>
          <w:rPr>
            <w:noProof/>
            <w:webHidden/>
          </w:rPr>
          <w:fldChar w:fldCharType="begin"/>
        </w:r>
        <w:r>
          <w:rPr>
            <w:noProof/>
            <w:webHidden/>
          </w:rPr>
          <w:instrText xml:space="preserve"> PAGEREF _Toc159254501 \h </w:instrText>
        </w:r>
        <w:r>
          <w:rPr>
            <w:noProof/>
            <w:webHidden/>
          </w:rPr>
        </w:r>
        <w:r>
          <w:rPr>
            <w:noProof/>
            <w:webHidden/>
          </w:rPr>
          <w:fldChar w:fldCharType="separate"/>
        </w:r>
        <w:r>
          <w:rPr>
            <w:noProof/>
            <w:webHidden/>
          </w:rPr>
          <w:t>68</w:t>
        </w:r>
        <w:r>
          <w:rPr>
            <w:noProof/>
            <w:webHidden/>
          </w:rPr>
          <w:fldChar w:fldCharType="end"/>
        </w:r>
      </w:hyperlink>
    </w:p>
    <w:p w14:paraId="5A8C3AC5" w14:textId="4EED2358"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02" w:history="1">
        <w:r w:rsidRPr="00151BAE">
          <w:rPr>
            <w:rStyle w:val="Hyperlink"/>
          </w:rPr>
          <w:t>6.4.1 Senden der Daten auf dem MQTT-Server</w:t>
        </w:r>
        <w:r>
          <w:rPr>
            <w:webHidden/>
          </w:rPr>
          <w:tab/>
        </w:r>
        <w:r>
          <w:rPr>
            <w:webHidden/>
          </w:rPr>
          <w:fldChar w:fldCharType="begin"/>
        </w:r>
        <w:r>
          <w:rPr>
            <w:webHidden/>
          </w:rPr>
          <w:instrText xml:space="preserve"> PAGEREF _Toc159254502 \h </w:instrText>
        </w:r>
        <w:r>
          <w:rPr>
            <w:webHidden/>
          </w:rPr>
        </w:r>
        <w:r>
          <w:rPr>
            <w:webHidden/>
          </w:rPr>
          <w:fldChar w:fldCharType="separate"/>
        </w:r>
        <w:r>
          <w:rPr>
            <w:webHidden/>
          </w:rPr>
          <w:t>68</w:t>
        </w:r>
        <w:r>
          <w:rPr>
            <w:webHidden/>
          </w:rPr>
          <w:fldChar w:fldCharType="end"/>
        </w:r>
      </w:hyperlink>
    </w:p>
    <w:p w14:paraId="50B774DA" w14:textId="3A687B7E"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503" w:history="1">
        <w:r w:rsidRPr="00151BAE">
          <w:rPr>
            <w:rStyle w:val="Hyperlink"/>
          </w:rPr>
          <w:t>6.5</w:t>
        </w:r>
        <w:r w:rsidRPr="00151BAE">
          <w:rPr>
            <w:rStyle w:val="Hyperlink"/>
            <w:lang w:val="en-GB"/>
          </w:rPr>
          <w:t xml:space="preserve"> Testen der Datenübertragungskette</w:t>
        </w:r>
        <w:r>
          <w:rPr>
            <w:webHidden/>
          </w:rPr>
          <w:tab/>
        </w:r>
        <w:r>
          <w:rPr>
            <w:webHidden/>
          </w:rPr>
          <w:fldChar w:fldCharType="begin"/>
        </w:r>
        <w:r>
          <w:rPr>
            <w:webHidden/>
          </w:rPr>
          <w:instrText xml:space="preserve"> PAGEREF _Toc159254503 \h </w:instrText>
        </w:r>
        <w:r>
          <w:rPr>
            <w:webHidden/>
          </w:rPr>
        </w:r>
        <w:r>
          <w:rPr>
            <w:webHidden/>
          </w:rPr>
          <w:fldChar w:fldCharType="separate"/>
        </w:r>
        <w:r>
          <w:rPr>
            <w:webHidden/>
          </w:rPr>
          <w:t>68</w:t>
        </w:r>
        <w:r>
          <w:rPr>
            <w:webHidden/>
          </w:rPr>
          <w:fldChar w:fldCharType="end"/>
        </w:r>
      </w:hyperlink>
    </w:p>
    <w:p w14:paraId="290AAE81" w14:textId="5B208CE4"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504" w:history="1">
        <w:r w:rsidRPr="00151BAE">
          <w:rPr>
            <w:rStyle w:val="Hyperlink"/>
          </w:rPr>
          <w:t>7</w:t>
        </w:r>
        <w:r>
          <w:rPr>
            <w:rFonts w:asciiTheme="minorHAnsi" w:eastAsiaTheme="minorEastAsia" w:hAnsiTheme="minorHAnsi" w:cstheme="minorBidi"/>
            <w:bCs w:val="0"/>
            <w:kern w:val="2"/>
            <w:lang w:eastAsia="de-AT"/>
            <w14:ligatures w14:val="standardContextual"/>
          </w:rPr>
          <w:tab/>
        </w:r>
        <w:r w:rsidRPr="00151BAE">
          <w:rPr>
            <w:rStyle w:val="Hyperlink"/>
          </w:rPr>
          <w:t>Visualisierungs-App</w:t>
        </w:r>
        <w:r>
          <w:rPr>
            <w:webHidden/>
          </w:rPr>
          <w:tab/>
        </w:r>
        <w:r>
          <w:rPr>
            <w:webHidden/>
          </w:rPr>
          <w:fldChar w:fldCharType="begin"/>
        </w:r>
        <w:r>
          <w:rPr>
            <w:webHidden/>
          </w:rPr>
          <w:instrText xml:space="preserve"> PAGEREF _Toc159254504 \h </w:instrText>
        </w:r>
        <w:r>
          <w:rPr>
            <w:webHidden/>
          </w:rPr>
        </w:r>
        <w:r>
          <w:rPr>
            <w:webHidden/>
          </w:rPr>
          <w:fldChar w:fldCharType="separate"/>
        </w:r>
        <w:r>
          <w:rPr>
            <w:webHidden/>
          </w:rPr>
          <w:t>69</w:t>
        </w:r>
        <w:r>
          <w:rPr>
            <w:webHidden/>
          </w:rPr>
          <w:fldChar w:fldCharType="end"/>
        </w:r>
      </w:hyperlink>
    </w:p>
    <w:p w14:paraId="19D56681" w14:textId="10402FBE"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505" w:history="1">
        <w:r w:rsidRPr="00151BAE">
          <w:rPr>
            <w:rStyle w:val="Hyperlink"/>
            <w:rFonts w:eastAsia="TimesNewRomanPSMT"/>
          </w:rPr>
          <w:t>7.1 Applikation</w:t>
        </w:r>
        <w:r>
          <w:rPr>
            <w:webHidden/>
          </w:rPr>
          <w:tab/>
        </w:r>
        <w:r>
          <w:rPr>
            <w:webHidden/>
          </w:rPr>
          <w:fldChar w:fldCharType="begin"/>
        </w:r>
        <w:r>
          <w:rPr>
            <w:webHidden/>
          </w:rPr>
          <w:instrText xml:space="preserve"> PAGEREF _Toc159254505 \h </w:instrText>
        </w:r>
        <w:r>
          <w:rPr>
            <w:webHidden/>
          </w:rPr>
        </w:r>
        <w:r>
          <w:rPr>
            <w:webHidden/>
          </w:rPr>
          <w:fldChar w:fldCharType="separate"/>
        </w:r>
        <w:r>
          <w:rPr>
            <w:webHidden/>
          </w:rPr>
          <w:t>69</w:t>
        </w:r>
        <w:r>
          <w:rPr>
            <w:webHidden/>
          </w:rPr>
          <w:fldChar w:fldCharType="end"/>
        </w:r>
      </w:hyperlink>
    </w:p>
    <w:p w14:paraId="2ACA1BF6" w14:textId="5B3E6B73"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06" w:history="1">
        <w:r w:rsidRPr="00151BAE">
          <w:rPr>
            <w:rStyle w:val="Hyperlink"/>
            <w:rFonts w:eastAsia="TimesNewRomanPSMT"/>
          </w:rPr>
          <w:t>7.1.1 Einführung – Dart / Flutter - Framework</w:t>
        </w:r>
        <w:r>
          <w:rPr>
            <w:webHidden/>
          </w:rPr>
          <w:tab/>
        </w:r>
        <w:r>
          <w:rPr>
            <w:webHidden/>
          </w:rPr>
          <w:fldChar w:fldCharType="begin"/>
        </w:r>
        <w:r>
          <w:rPr>
            <w:webHidden/>
          </w:rPr>
          <w:instrText xml:space="preserve"> PAGEREF _Toc159254506 \h </w:instrText>
        </w:r>
        <w:r>
          <w:rPr>
            <w:webHidden/>
          </w:rPr>
        </w:r>
        <w:r>
          <w:rPr>
            <w:webHidden/>
          </w:rPr>
          <w:fldChar w:fldCharType="separate"/>
        </w:r>
        <w:r>
          <w:rPr>
            <w:webHidden/>
          </w:rPr>
          <w:t>69</w:t>
        </w:r>
        <w:r>
          <w:rPr>
            <w:webHidden/>
          </w:rPr>
          <w:fldChar w:fldCharType="end"/>
        </w:r>
      </w:hyperlink>
    </w:p>
    <w:p w14:paraId="269F6F94" w14:textId="1433D1F6"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07" w:history="1">
        <w:r w:rsidRPr="00151BAE">
          <w:rPr>
            <w:rStyle w:val="Hyperlink"/>
            <w:rFonts w:eastAsia="TimesNewRomanPSMT"/>
            <w:noProof/>
          </w:rPr>
          <w:t>7.1.1.1 Allgemeines</w:t>
        </w:r>
        <w:r>
          <w:rPr>
            <w:noProof/>
            <w:webHidden/>
          </w:rPr>
          <w:tab/>
        </w:r>
        <w:r>
          <w:rPr>
            <w:noProof/>
            <w:webHidden/>
          </w:rPr>
          <w:fldChar w:fldCharType="begin"/>
        </w:r>
        <w:r>
          <w:rPr>
            <w:noProof/>
            <w:webHidden/>
          </w:rPr>
          <w:instrText xml:space="preserve"> PAGEREF _Toc159254507 \h </w:instrText>
        </w:r>
        <w:r>
          <w:rPr>
            <w:noProof/>
            <w:webHidden/>
          </w:rPr>
        </w:r>
        <w:r>
          <w:rPr>
            <w:noProof/>
            <w:webHidden/>
          </w:rPr>
          <w:fldChar w:fldCharType="separate"/>
        </w:r>
        <w:r>
          <w:rPr>
            <w:noProof/>
            <w:webHidden/>
          </w:rPr>
          <w:t>69</w:t>
        </w:r>
        <w:r>
          <w:rPr>
            <w:noProof/>
            <w:webHidden/>
          </w:rPr>
          <w:fldChar w:fldCharType="end"/>
        </w:r>
      </w:hyperlink>
    </w:p>
    <w:p w14:paraId="4D8857FB" w14:textId="180BFD4B"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08" w:history="1">
        <w:r w:rsidRPr="00151BAE">
          <w:rPr>
            <w:rStyle w:val="Hyperlink"/>
            <w:rFonts w:eastAsia="TimesNewRomanPSMT"/>
            <w:noProof/>
          </w:rPr>
          <w:t>7.1.1.2 Pub Dev / Package Installer</w:t>
        </w:r>
        <w:r>
          <w:rPr>
            <w:noProof/>
            <w:webHidden/>
          </w:rPr>
          <w:tab/>
        </w:r>
        <w:r>
          <w:rPr>
            <w:noProof/>
            <w:webHidden/>
          </w:rPr>
          <w:fldChar w:fldCharType="begin"/>
        </w:r>
        <w:r>
          <w:rPr>
            <w:noProof/>
            <w:webHidden/>
          </w:rPr>
          <w:instrText xml:space="preserve"> PAGEREF _Toc159254508 \h </w:instrText>
        </w:r>
        <w:r>
          <w:rPr>
            <w:noProof/>
            <w:webHidden/>
          </w:rPr>
        </w:r>
        <w:r>
          <w:rPr>
            <w:noProof/>
            <w:webHidden/>
          </w:rPr>
          <w:fldChar w:fldCharType="separate"/>
        </w:r>
        <w:r>
          <w:rPr>
            <w:noProof/>
            <w:webHidden/>
          </w:rPr>
          <w:t>69</w:t>
        </w:r>
        <w:r>
          <w:rPr>
            <w:noProof/>
            <w:webHidden/>
          </w:rPr>
          <w:fldChar w:fldCharType="end"/>
        </w:r>
      </w:hyperlink>
    </w:p>
    <w:p w14:paraId="02A42283" w14:textId="718D3826"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09" w:history="1">
        <w:r w:rsidRPr="00151BAE">
          <w:rPr>
            <w:rStyle w:val="Hyperlink"/>
            <w:rFonts w:eastAsia="TimesNewRomanPSMT"/>
            <w:noProof/>
          </w:rPr>
          <w:t>7.1.1.3 Dart Syntax</w:t>
        </w:r>
        <w:r>
          <w:rPr>
            <w:noProof/>
            <w:webHidden/>
          </w:rPr>
          <w:tab/>
        </w:r>
        <w:r>
          <w:rPr>
            <w:noProof/>
            <w:webHidden/>
          </w:rPr>
          <w:fldChar w:fldCharType="begin"/>
        </w:r>
        <w:r>
          <w:rPr>
            <w:noProof/>
            <w:webHidden/>
          </w:rPr>
          <w:instrText xml:space="preserve"> PAGEREF _Toc159254509 \h </w:instrText>
        </w:r>
        <w:r>
          <w:rPr>
            <w:noProof/>
            <w:webHidden/>
          </w:rPr>
        </w:r>
        <w:r>
          <w:rPr>
            <w:noProof/>
            <w:webHidden/>
          </w:rPr>
          <w:fldChar w:fldCharType="separate"/>
        </w:r>
        <w:r>
          <w:rPr>
            <w:noProof/>
            <w:webHidden/>
          </w:rPr>
          <w:t>69</w:t>
        </w:r>
        <w:r>
          <w:rPr>
            <w:noProof/>
            <w:webHidden/>
          </w:rPr>
          <w:fldChar w:fldCharType="end"/>
        </w:r>
      </w:hyperlink>
    </w:p>
    <w:p w14:paraId="6DCCA566" w14:textId="7FCF756B"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10" w:history="1">
        <w:r w:rsidRPr="00151BAE">
          <w:rPr>
            <w:rStyle w:val="Hyperlink"/>
            <w:rFonts w:eastAsia="TimesNewRomanPSMT"/>
            <w:noProof/>
          </w:rPr>
          <w:t>7.1.1.4 State Management</w:t>
        </w:r>
        <w:r>
          <w:rPr>
            <w:noProof/>
            <w:webHidden/>
          </w:rPr>
          <w:tab/>
        </w:r>
        <w:r>
          <w:rPr>
            <w:noProof/>
            <w:webHidden/>
          </w:rPr>
          <w:fldChar w:fldCharType="begin"/>
        </w:r>
        <w:r>
          <w:rPr>
            <w:noProof/>
            <w:webHidden/>
          </w:rPr>
          <w:instrText xml:space="preserve"> PAGEREF _Toc159254510 \h </w:instrText>
        </w:r>
        <w:r>
          <w:rPr>
            <w:noProof/>
            <w:webHidden/>
          </w:rPr>
        </w:r>
        <w:r>
          <w:rPr>
            <w:noProof/>
            <w:webHidden/>
          </w:rPr>
          <w:fldChar w:fldCharType="separate"/>
        </w:r>
        <w:r>
          <w:rPr>
            <w:noProof/>
            <w:webHidden/>
          </w:rPr>
          <w:t>69</w:t>
        </w:r>
        <w:r>
          <w:rPr>
            <w:noProof/>
            <w:webHidden/>
          </w:rPr>
          <w:fldChar w:fldCharType="end"/>
        </w:r>
      </w:hyperlink>
    </w:p>
    <w:p w14:paraId="5EF22188" w14:textId="61EE7D33"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11" w:history="1">
        <w:r w:rsidRPr="00151BAE">
          <w:rPr>
            <w:rStyle w:val="Hyperlink"/>
            <w:rFonts w:eastAsia="TimesNewRomanPSMT"/>
            <w:noProof/>
          </w:rPr>
          <w:t>7.1.1.4.1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Stateful vs. Stateless Widgets</w:t>
        </w:r>
        <w:r>
          <w:rPr>
            <w:noProof/>
            <w:webHidden/>
          </w:rPr>
          <w:tab/>
        </w:r>
        <w:r>
          <w:rPr>
            <w:noProof/>
            <w:webHidden/>
          </w:rPr>
          <w:fldChar w:fldCharType="begin"/>
        </w:r>
        <w:r>
          <w:rPr>
            <w:noProof/>
            <w:webHidden/>
          </w:rPr>
          <w:instrText xml:space="preserve"> PAGEREF _Toc159254511 \h </w:instrText>
        </w:r>
        <w:r>
          <w:rPr>
            <w:noProof/>
            <w:webHidden/>
          </w:rPr>
        </w:r>
        <w:r>
          <w:rPr>
            <w:noProof/>
            <w:webHidden/>
          </w:rPr>
          <w:fldChar w:fldCharType="separate"/>
        </w:r>
        <w:r>
          <w:rPr>
            <w:noProof/>
            <w:webHidden/>
          </w:rPr>
          <w:t>69</w:t>
        </w:r>
        <w:r>
          <w:rPr>
            <w:noProof/>
            <w:webHidden/>
          </w:rPr>
          <w:fldChar w:fldCharType="end"/>
        </w:r>
      </w:hyperlink>
    </w:p>
    <w:p w14:paraId="09FD4955" w14:textId="78DF194F"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12" w:history="1">
        <w:r w:rsidRPr="00151BAE">
          <w:rPr>
            <w:rStyle w:val="Hyperlink"/>
            <w:rFonts w:eastAsia="TimesNewRomanPSMT"/>
            <w:noProof/>
          </w:rPr>
          <w:t>7.1.1.4.2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Provider</w:t>
        </w:r>
        <w:r>
          <w:rPr>
            <w:noProof/>
            <w:webHidden/>
          </w:rPr>
          <w:tab/>
        </w:r>
        <w:r>
          <w:rPr>
            <w:noProof/>
            <w:webHidden/>
          </w:rPr>
          <w:fldChar w:fldCharType="begin"/>
        </w:r>
        <w:r>
          <w:rPr>
            <w:noProof/>
            <w:webHidden/>
          </w:rPr>
          <w:instrText xml:space="preserve"> PAGEREF _Toc159254512 \h </w:instrText>
        </w:r>
        <w:r>
          <w:rPr>
            <w:noProof/>
            <w:webHidden/>
          </w:rPr>
        </w:r>
        <w:r>
          <w:rPr>
            <w:noProof/>
            <w:webHidden/>
          </w:rPr>
          <w:fldChar w:fldCharType="separate"/>
        </w:r>
        <w:r>
          <w:rPr>
            <w:noProof/>
            <w:webHidden/>
          </w:rPr>
          <w:t>69</w:t>
        </w:r>
        <w:r>
          <w:rPr>
            <w:noProof/>
            <w:webHidden/>
          </w:rPr>
          <w:fldChar w:fldCharType="end"/>
        </w:r>
      </w:hyperlink>
    </w:p>
    <w:p w14:paraId="54F2FD12" w14:textId="07FC1750"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13" w:history="1">
        <w:r w:rsidRPr="00151BAE">
          <w:rPr>
            <w:rStyle w:val="Hyperlink"/>
            <w:rFonts w:eastAsia="TimesNewRomanPSMT"/>
          </w:rPr>
          <w:t>7.1.2 Allgemeines zur App</w:t>
        </w:r>
        <w:r>
          <w:rPr>
            <w:webHidden/>
          </w:rPr>
          <w:tab/>
        </w:r>
        <w:r>
          <w:rPr>
            <w:webHidden/>
          </w:rPr>
          <w:fldChar w:fldCharType="begin"/>
        </w:r>
        <w:r>
          <w:rPr>
            <w:webHidden/>
          </w:rPr>
          <w:instrText xml:space="preserve"> PAGEREF _Toc159254513 \h </w:instrText>
        </w:r>
        <w:r>
          <w:rPr>
            <w:webHidden/>
          </w:rPr>
        </w:r>
        <w:r>
          <w:rPr>
            <w:webHidden/>
          </w:rPr>
          <w:fldChar w:fldCharType="separate"/>
        </w:r>
        <w:r>
          <w:rPr>
            <w:webHidden/>
          </w:rPr>
          <w:t>69</w:t>
        </w:r>
        <w:r>
          <w:rPr>
            <w:webHidden/>
          </w:rPr>
          <w:fldChar w:fldCharType="end"/>
        </w:r>
      </w:hyperlink>
    </w:p>
    <w:p w14:paraId="08E3886A" w14:textId="18DD6494"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14" w:history="1">
        <w:r w:rsidRPr="00151BAE">
          <w:rPr>
            <w:rStyle w:val="Hyperlink"/>
            <w:rFonts w:eastAsia="TimesNewRomanPSMT"/>
            <w:noProof/>
          </w:rPr>
          <w:t>7.1.2.1 Usersystem</w:t>
        </w:r>
        <w:r>
          <w:rPr>
            <w:noProof/>
            <w:webHidden/>
          </w:rPr>
          <w:tab/>
        </w:r>
        <w:r>
          <w:rPr>
            <w:noProof/>
            <w:webHidden/>
          </w:rPr>
          <w:fldChar w:fldCharType="begin"/>
        </w:r>
        <w:r>
          <w:rPr>
            <w:noProof/>
            <w:webHidden/>
          </w:rPr>
          <w:instrText xml:space="preserve"> PAGEREF _Toc159254514 \h </w:instrText>
        </w:r>
        <w:r>
          <w:rPr>
            <w:noProof/>
            <w:webHidden/>
          </w:rPr>
        </w:r>
        <w:r>
          <w:rPr>
            <w:noProof/>
            <w:webHidden/>
          </w:rPr>
          <w:fldChar w:fldCharType="separate"/>
        </w:r>
        <w:r>
          <w:rPr>
            <w:noProof/>
            <w:webHidden/>
          </w:rPr>
          <w:t>69</w:t>
        </w:r>
        <w:r>
          <w:rPr>
            <w:noProof/>
            <w:webHidden/>
          </w:rPr>
          <w:fldChar w:fldCharType="end"/>
        </w:r>
      </w:hyperlink>
    </w:p>
    <w:p w14:paraId="1BF4FB10" w14:textId="290EBB3E"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15" w:history="1">
        <w:r w:rsidRPr="00151BAE">
          <w:rPr>
            <w:rStyle w:val="Hyperlink"/>
            <w:rFonts w:eastAsia="TimesNewRomanPSMT"/>
            <w:noProof/>
          </w:rPr>
          <w:t>7.1.2.2 Datenvisualiserung</w:t>
        </w:r>
        <w:r>
          <w:rPr>
            <w:noProof/>
            <w:webHidden/>
          </w:rPr>
          <w:tab/>
        </w:r>
        <w:r>
          <w:rPr>
            <w:noProof/>
            <w:webHidden/>
          </w:rPr>
          <w:fldChar w:fldCharType="begin"/>
        </w:r>
        <w:r>
          <w:rPr>
            <w:noProof/>
            <w:webHidden/>
          </w:rPr>
          <w:instrText xml:space="preserve"> PAGEREF _Toc159254515 \h </w:instrText>
        </w:r>
        <w:r>
          <w:rPr>
            <w:noProof/>
            <w:webHidden/>
          </w:rPr>
        </w:r>
        <w:r>
          <w:rPr>
            <w:noProof/>
            <w:webHidden/>
          </w:rPr>
          <w:fldChar w:fldCharType="separate"/>
        </w:r>
        <w:r>
          <w:rPr>
            <w:noProof/>
            <w:webHidden/>
          </w:rPr>
          <w:t>69</w:t>
        </w:r>
        <w:r>
          <w:rPr>
            <w:noProof/>
            <w:webHidden/>
          </w:rPr>
          <w:fldChar w:fldCharType="end"/>
        </w:r>
      </w:hyperlink>
    </w:p>
    <w:p w14:paraId="20506344" w14:textId="40E89D31"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16" w:history="1">
        <w:r w:rsidRPr="00151BAE">
          <w:rPr>
            <w:rStyle w:val="Hyperlink"/>
            <w:rFonts w:eastAsia="TimesNewRomanPSMT"/>
            <w:noProof/>
          </w:rPr>
          <w:t>7.1.2.3 3D-Model-Viewer</w:t>
        </w:r>
        <w:r>
          <w:rPr>
            <w:noProof/>
            <w:webHidden/>
          </w:rPr>
          <w:tab/>
        </w:r>
        <w:r>
          <w:rPr>
            <w:noProof/>
            <w:webHidden/>
          </w:rPr>
          <w:fldChar w:fldCharType="begin"/>
        </w:r>
        <w:r>
          <w:rPr>
            <w:noProof/>
            <w:webHidden/>
          </w:rPr>
          <w:instrText xml:space="preserve"> PAGEREF _Toc159254516 \h </w:instrText>
        </w:r>
        <w:r>
          <w:rPr>
            <w:noProof/>
            <w:webHidden/>
          </w:rPr>
        </w:r>
        <w:r>
          <w:rPr>
            <w:noProof/>
            <w:webHidden/>
          </w:rPr>
          <w:fldChar w:fldCharType="separate"/>
        </w:r>
        <w:r>
          <w:rPr>
            <w:noProof/>
            <w:webHidden/>
          </w:rPr>
          <w:t>69</w:t>
        </w:r>
        <w:r>
          <w:rPr>
            <w:noProof/>
            <w:webHidden/>
          </w:rPr>
          <w:fldChar w:fldCharType="end"/>
        </w:r>
      </w:hyperlink>
    </w:p>
    <w:p w14:paraId="46FCE1FF" w14:textId="2AF6AF27"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17" w:history="1">
        <w:r w:rsidRPr="00151BAE">
          <w:rPr>
            <w:rStyle w:val="Hyperlink"/>
            <w:rFonts w:eastAsia="TimesNewRomanPSMT"/>
            <w:noProof/>
          </w:rPr>
          <w:t>7.1.2.4 Livestream-Viewer</w:t>
        </w:r>
        <w:r>
          <w:rPr>
            <w:noProof/>
            <w:webHidden/>
          </w:rPr>
          <w:tab/>
        </w:r>
        <w:r>
          <w:rPr>
            <w:noProof/>
            <w:webHidden/>
          </w:rPr>
          <w:fldChar w:fldCharType="begin"/>
        </w:r>
        <w:r>
          <w:rPr>
            <w:noProof/>
            <w:webHidden/>
          </w:rPr>
          <w:instrText xml:space="preserve"> PAGEREF _Toc159254517 \h </w:instrText>
        </w:r>
        <w:r>
          <w:rPr>
            <w:noProof/>
            <w:webHidden/>
          </w:rPr>
        </w:r>
        <w:r>
          <w:rPr>
            <w:noProof/>
            <w:webHidden/>
          </w:rPr>
          <w:fldChar w:fldCharType="separate"/>
        </w:r>
        <w:r>
          <w:rPr>
            <w:noProof/>
            <w:webHidden/>
          </w:rPr>
          <w:t>69</w:t>
        </w:r>
        <w:r>
          <w:rPr>
            <w:noProof/>
            <w:webHidden/>
          </w:rPr>
          <w:fldChar w:fldCharType="end"/>
        </w:r>
      </w:hyperlink>
    </w:p>
    <w:p w14:paraId="6E76D99D" w14:textId="7180F1F8"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18" w:history="1">
        <w:r w:rsidRPr="00151BAE">
          <w:rPr>
            <w:rStyle w:val="Hyperlink"/>
            <w:rFonts w:eastAsia="TimesNewRomanPSMT"/>
          </w:rPr>
          <w:t>7.1.3 UI-Konzept</w:t>
        </w:r>
        <w:r>
          <w:rPr>
            <w:webHidden/>
          </w:rPr>
          <w:tab/>
        </w:r>
        <w:r>
          <w:rPr>
            <w:webHidden/>
          </w:rPr>
          <w:fldChar w:fldCharType="begin"/>
        </w:r>
        <w:r>
          <w:rPr>
            <w:webHidden/>
          </w:rPr>
          <w:instrText xml:space="preserve"> PAGEREF _Toc159254518 \h </w:instrText>
        </w:r>
        <w:r>
          <w:rPr>
            <w:webHidden/>
          </w:rPr>
        </w:r>
        <w:r>
          <w:rPr>
            <w:webHidden/>
          </w:rPr>
          <w:fldChar w:fldCharType="separate"/>
        </w:r>
        <w:r>
          <w:rPr>
            <w:webHidden/>
          </w:rPr>
          <w:t>69</w:t>
        </w:r>
        <w:r>
          <w:rPr>
            <w:webHidden/>
          </w:rPr>
          <w:fldChar w:fldCharType="end"/>
        </w:r>
      </w:hyperlink>
    </w:p>
    <w:p w14:paraId="60873E0A" w14:textId="23E4ACF9"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19" w:history="1">
        <w:r w:rsidRPr="00151BAE">
          <w:rPr>
            <w:rStyle w:val="Hyperlink"/>
            <w:rFonts w:eastAsia="TimesNewRomanPSMT"/>
          </w:rPr>
          <w:t>7.1.4 Projektstruktur und -umgebung</w:t>
        </w:r>
        <w:r>
          <w:rPr>
            <w:webHidden/>
          </w:rPr>
          <w:tab/>
        </w:r>
        <w:r>
          <w:rPr>
            <w:webHidden/>
          </w:rPr>
          <w:fldChar w:fldCharType="begin"/>
        </w:r>
        <w:r>
          <w:rPr>
            <w:webHidden/>
          </w:rPr>
          <w:instrText xml:space="preserve"> PAGEREF _Toc159254519 \h </w:instrText>
        </w:r>
        <w:r>
          <w:rPr>
            <w:webHidden/>
          </w:rPr>
        </w:r>
        <w:r>
          <w:rPr>
            <w:webHidden/>
          </w:rPr>
          <w:fldChar w:fldCharType="separate"/>
        </w:r>
        <w:r>
          <w:rPr>
            <w:webHidden/>
          </w:rPr>
          <w:t>69</w:t>
        </w:r>
        <w:r>
          <w:rPr>
            <w:webHidden/>
          </w:rPr>
          <w:fldChar w:fldCharType="end"/>
        </w:r>
      </w:hyperlink>
    </w:p>
    <w:p w14:paraId="3F63F5F3" w14:textId="374BD565"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20" w:history="1">
        <w:r w:rsidRPr="00151BAE">
          <w:rPr>
            <w:rStyle w:val="Hyperlink"/>
            <w:rFonts w:eastAsia="TimesNewRomanPSMT"/>
            <w:noProof/>
          </w:rPr>
          <w:t>7.1.4.1 Editor – Visual Studio Code</w:t>
        </w:r>
        <w:r>
          <w:rPr>
            <w:noProof/>
            <w:webHidden/>
          </w:rPr>
          <w:tab/>
        </w:r>
        <w:r>
          <w:rPr>
            <w:noProof/>
            <w:webHidden/>
          </w:rPr>
          <w:fldChar w:fldCharType="begin"/>
        </w:r>
        <w:r>
          <w:rPr>
            <w:noProof/>
            <w:webHidden/>
          </w:rPr>
          <w:instrText xml:space="preserve"> PAGEREF _Toc159254520 \h </w:instrText>
        </w:r>
        <w:r>
          <w:rPr>
            <w:noProof/>
            <w:webHidden/>
          </w:rPr>
        </w:r>
        <w:r>
          <w:rPr>
            <w:noProof/>
            <w:webHidden/>
          </w:rPr>
          <w:fldChar w:fldCharType="separate"/>
        </w:r>
        <w:r>
          <w:rPr>
            <w:noProof/>
            <w:webHidden/>
          </w:rPr>
          <w:t>69</w:t>
        </w:r>
        <w:r>
          <w:rPr>
            <w:noProof/>
            <w:webHidden/>
          </w:rPr>
          <w:fldChar w:fldCharType="end"/>
        </w:r>
      </w:hyperlink>
    </w:p>
    <w:p w14:paraId="78DF4FD4" w14:textId="47FBA60B"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21" w:history="1">
        <w:r w:rsidRPr="00151BAE">
          <w:rPr>
            <w:rStyle w:val="Hyperlink"/>
            <w:rFonts w:eastAsia="TimesNewRomanPSMT"/>
            <w:noProof/>
          </w:rPr>
          <w:t>7.1.4.2 Flutter Installation</w:t>
        </w:r>
        <w:r>
          <w:rPr>
            <w:noProof/>
            <w:webHidden/>
          </w:rPr>
          <w:tab/>
        </w:r>
        <w:r>
          <w:rPr>
            <w:noProof/>
            <w:webHidden/>
          </w:rPr>
          <w:fldChar w:fldCharType="begin"/>
        </w:r>
        <w:r>
          <w:rPr>
            <w:noProof/>
            <w:webHidden/>
          </w:rPr>
          <w:instrText xml:space="preserve"> PAGEREF _Toc159254521 \h </w:instrText>
        </w:r>
        <w:r>
          <w:rPr>
            <w:noProof/>
            <w:webHidden/>
          </w:rPr>
        </w:r>
        <w:r>
          <w:rPr>
            <w:noProof/>
            <w:webHidden/>
          </w:rPr>
          <w:fldChar w:fldCharType="separate"/>
        </w:r>
        <w:r>
          <w:rPr>
            <w:noProof/>
            <w:webHidden/>
          </w:rPr>
          <w:t>69</w:t>
        </w:r>
        <w:r>
          <w:rPr>
            <w:noProof/>
            <w:webHidden/>
          </w:rPr>
          <w:fldChar w:fldCharType="end"/>
        </w:r>
      </w:hyperlink>
    </w:p>
    <w:p w14:paraId="2A066F14" w14:textId="69C998C2"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22" w:history="1">
        <w:r w:rsidRPr="00151BAE">
          <w:rPr>
            <w:rStyle w:val="Hyperlink"/>
            <w:rFonts w:eastAsia="TimesNewRomanPSMT"/>
            <w:noProof/>
          </w:rPr>
          <w:t>7.1.4.3 Projekterstellung</w:t>
        </w:r>
        <w:r>
          <w:rPr>
            <w:noProof/>
            <w:webHidden/>
          </w:rPr>
          <w:tab/>
        </w:r>
        <w:r>
          <w:rPr>
            <w:noProof/>
            <w:webHidden/>
          </w:rPr>
          <w:fldChar w:fldCharType="begin"/>
        </w:r>
        <w:r>
          <w:rPr>
            <w:noProof/>
            <w:webHidden/>
          </w:rPr>
          <w:instrText xml:space="preserve"> PAGEREF _Toc159254522 \h </w:instrText>
        </w:r>
        <w:r>
          <w:rPr>
            <w:noProof/>
            <w:webHidden/>
          </w:rPr>
        </w:r>
        <w:r>
          <w:rPr>
            <w:noProof/>
            <w:webHidden/>
          </w:rPr>
          <w:fldChar w:fldCharType="separate"/>
        </w:r>
        <w:r>
          <w:rPr>
            <w:noProof/>
            <w:webHidden/>
          </w:rPr>
          <w:t>69</w:t>
        </w:r>
        <w:r>
          <w:rPr>
            <w:noProof/>
            <w:webHidden/>
          </w:rPr>
          <w:fldChar w:fldCharType="end"/>
        </w:r>
      </w:hyperlink>
    </w:p>
    <w:p w14:paraId="53E01DDE" w14:textId="5056F4E0"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23" w:history="1">
        <w:r w:rsidRPr="00151BAE">
          <w:rPr>
            <w:rStyle w:val="Hyperlink"/>
            <w:rFonts w:eastAsia="TimesNewRomanPSMT"/>
            <w:noProof/>
          </w:rPr>
          <w:t>7.1.4.4 Projektstruktur</w:t>
        </w:r>
        <w:r>
          <w:rPr>
            <w:noProof/>
            <w:webHidden/>
          </w:rPr>
          <w:tab/>
        </w:r>
        <w:r>
          <w:rPr>
            <w:noProof/>
            <w:webHidden/>
          </w:rPr>
          <w:fldChar w:fldCharType="begin"/>
        </w:r>
        <w:r>
          <w:rPr>
            <w:noProof/>
            <w:webHidden/>
          </w:rPr>
          <w:instrText xml:space="preserve"> PAGEREF _Toc159254523 \h </w:instrText>
        </w:r>
        <w:r>
          <w:rPr>
            <w:noProof/>
            <w:webHidden/>
          </w:rPr>
        </w:r>
        <w:r>
          <w:rPr>
            <w:noProof/>
            <w:webHidden/>
          </w:rPr>
          <w:fldChar w:fldCharType="separate"/>
        </w:r>
        <w:r>
          <w:rPr>
            <w:noProof/>
            <w:webHidden/>
          </w:rPr>
          <w:t>69</w:t>
        </w:r>
        <w:r>
          <w:rPr>
            <w:noProof/>
            <w:webHidden/>
          </w:rPr>
          <w:fldChar w:fldCharType="end"/>
        </w:r>
      </w:hyperlink>
    </w:p>
    <w:p w14:paraId="57E6B20D" w14:textId="29C902CE"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24" w:history="1">
        <w:r w:rsidRPr="00151BAE">
          <w:rPr>
            <w:rStyle w:val="Hyperlink"/>
            <w:rFonts w:eastAsia="TimesNewRomanPSMT"/>
            <w:noProof/>
          </w:rPr>
          <w:t>7.1.4.5 Packages</w:t>
        </w:r>
        <w:r>
          <w:rPr>
            <w:noProof/>
            <w:webHidden/>
          </w:rPr>
          <w:tab/>
        </w:r>
        <w:r>
          <w:rPr>
            <w:noProof/>
            <w:webHidden/>
          </w:rPr>
          <w:fldChar w:fldCharType="begin"/>
        </w:r>
        <w:r>
          <w:rPr>
            <w:noProof/>
            <w:webHidden/>
          </w:rPr>
          <w:instrText xml:space="preserve"> PAGEREF _Toc159254524 \h </w:instrText>
        </w:r>
        <w:r>
          <w:rPr>
            <w:noProof/>
            <w:webHidden/>
          </w:rPr>
        </w:r>
        <w:r>
          <w:rPr>
            <w:noProof/>
            <w:webHidden/>
          </w:rPr>
          <w:fldChar w:fldCharType="separate"/>
        </w:r>
        <w:r>
          <w:rPr>
            <w:noProof/>
            <w:webHidden/>
          </w:rPr>
          <w:t>69</w:t>
        </w:r>
        <w:r>
          <w:rPr>
            <w:noProof/>
            <w:webHidden/>
          </w:rPr>
          <w:fldChar w:fldCharType="end"/>
        </w:r>
      </w:hyperlink>
    </w:p>
    <w:p w14:paraId="484985D9" w14:textId="173C8669"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25" w:history="1">
        <w:r w:rsidRPr="00151BAE">
          <w:rPr>
            <w:rStyle w:val="Hyperlink"/>
            <w:rFonts w:eastAsia="TimesNewRomanPSMT"/>
            <w:noProof/>
          </w:rPr>
          <w:t>7.1.4.5.1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Pubspec.yaml</w:t>
        </w:r>
        <w:r>
          <w:rPr>
            <w:noProof/>
            <w:webHidden/>
          </w:rPr>
          <w:tab/>
        </w:r>
        <w:r>
          <w:rPr>
            <w:noProof/>
            <w:webHidden/>
          </w:rPr>
          <w:fldChar w:fldCharType="begin"/>
        </w:r>
        <w:r>
          <w:rPr>
            <w:noProof/>
            <w:webHidden/>
          </w:rPr>
          <w:instrText xml:space="preserve"> PAGEREF _Toc159254525 \h </w:instrText>
        </w:r>
        <w:r>
          <w:rPr>
            <w:noProof/>
            <w:webHidden/>
          </w:rPr>
        </w:r>
        <w:r>
          <w:rPr>
            <w:noProof/>
            <w:webHidden/>
          </w:rPr>
          <w:fldChar w:fldCharType="separate"/>
        </w:r>
        <w:r>
          <w:rPr>
            <w:noProof/>
            <w:webHidden/>
          </w:rPr>
          <w:t>69</w:t>
        </w:r>
        <w:r>
          <w:rPr>
            <w:noProof/>
            <w:webHidden/>
          </w:rPr>
          <w:fldChar w:fldCharType="end"/>
        </w:r>
      </w:hyperlink>
    </w:p>
    <w:p w14:paraId="47A0A99A" w14:textId="5A1EEE30"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26" w:history="1">
        <w:r w:rsidRPr="00151BAE">
          <w:rPr>
            <w:rStyle w:val="Hyperlink"/>
            <w:rFonts w:eastAsia="TimesNewRomanPSMT"/>
            <w:noProof/>
          </w:rPr>
          <w:t>7.1.4.5.2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Installieren neuer Packages</w:t>
        </w:r>
        <w:r>
          <w:rPr>
            <w:noProof/>
            <w:webHidden/>
          </w:rPr>
          <w:tab/>
        </w:r>
        <w:r>
          <w:rPr>
            <w:noProof/>
            <w:webHidden/>
          </w:rPr>
          <w:fldChar w:fldCharType="begin"/>
        </w:r>
        <w:r>
          <w:rPr>
            <w:noProof/>
            <w:webHidden/>
          </w:rPr>
          <w:instrText xml:space="preserve"> PAGEREF _Toc159254526 \h </w:instrText>
        </w:r>
        <w:r>
          <w:rPr>
            <w:noProof/>
            <w:webHidden/>
          </w:rPr>
        </w:r>
        <w:r>
          <w:rPr>
            <w:noProof/>
            <w:webHidden/>
          </w:rPr>
          <w:fldChar w:fldCharType="separate"/>
        </w:r>
        <w:r>
          <w:rPr>
            <w:noProof/>
            <w:webHidden/>
          </w:rPr>
          <w:t>69</w:t>
        </w:r>
        <w:r>
          <w:rPr>
            <w:noProof/>
            <w:webHidden/>
          </w:rPr>
          <w:fldChar w:fldCharType="end"/>
        </w:r>
      </w:hyperlink>
    </w:p>
    <w:p w14:paraId="799755A1" w14:textId="4E3C41FE"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27" w:history="1">
        <w:r w:rsidRPr="00151BAE">
          <w:rPr>
            <w:rStyle w:val="Hyperlink"/>
            <w:rFonts w:eastAsia="TimesNewRomanPSMT"/>
          </w:rPr>
          <w:t>7.1.5 Splash + Willkommensscreen</w:t>
        </w:r>
        <w:r>
          <w:rPr>
            <w:webHidden/>
          </w:rPr>
          <w:tab/>
        </w:r>
        <w:r>
          <w:rPr>
            <w:webHidden/>
          </w:rPr>
          <w:fldChar w:fldCharType="begin"/>
        </w:r>
        <w:r>
          <w:rPr>
            <w:webHidden/>
          </w:rPr>
          <w:instrText xml:space="preserve"> PAGEREF _Toc159254527 \h </w:instrText>
        </w:r>
        <w:r>
          <w:rPr>
            <w:webHidden/>
          </w:rPr>
        </w:r>
        <w:r>
          <w:rPr>
            <w:webHidden/>
          </w:rPr>
          <w:fldChar w:fldCharType="separate"/>
        </w:r>
        <w:r>
          <w:rPr>
            <w:webHidden/>
          </w:rPr>
          <w:t>70</w:t>
        </w:r>
        <w:r>
          <w:rPr>
            <w:webHidden/>
          </w:rPr>
          <w:fldChar w:fldCharType="end"/>
        </w:r>
      </w:hyperlink>
    </w:p>
    <w:p w14:paraId="3DBCF5C7" w14:textId="195354FE"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28" w:history="1">
        <w:r w:rsidRPr="00151BAE">
          <w:rPr>
            <w:rStyle w:val="Hyperlink"/>
            <w:rFonts w:eastAsia="TimesNewRomanPSMT"/>
            <w:noProof/>
          </w:rPr>
          <w:t>7.1.5.1 Native Splash Screen</w:t>
        </w:r>
        <w:r>
          <w:rPr>
            <w:noProof/>
            <w:webHidden/>
          </w:rPr>
          <w:tab/>
        </w:r>
        <w:r>
          <w:rPr>
            <w:noProof/>
            <w:webHidden/>
          </w:rPr>
          <w:fldChar w:fldCharType="begin"/>
        </w:r>
        <w:r>
          <w:rPr>
            <w:noProof/>
            <w:webHidden/>
          </w:rPr>
          <w:instrText xml:space="preserve"> PAGEREF _Toc159254528 \h </w:instrText>
        </w:r>
        <w:r>
          <w:rPr>
            <w:noProof/>
            <w:webHidden/>
          </w:rPr>
        </w:r>
        <w:r>
          <w:rPr>
            <w:noProof/>
            <w:webHidden/>
          </w:rPr>
          <w:fldChar w:fldCharType="separate"/>
        </w:r>
        <w:r>
          <w:rPr>
            <w:noProof/>
            <w:webHidden/>
          </w:rPr>
          <w:t>70</w:t>
        </w:r>
        <w:r>
          <w:rPr>
            <w:noProof/>
            <w:webHidden/>
          </w:rPr>
          <w:fldChar w:fldCharType="end"/>
        </w:r>
      </w:hyperlink>
    </w:p>
    <w:p w14:paraId="152DA98A" w14:textId="00850DA3"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29" w:history="1">
        <w:r w:rsidRPr="00151BAE">
          <w:rPr>
            <w:rStyle w:val="Hyperlink"/>
            <w:rFonts w:eastAsia="TimesNewRomanPSMT"/>
            <w:noProof/>
          </w:rPr>
          <w:t>7.1.5.2 Willkommensbildschirm</w:t>
        </w:r>
        <w:r>
          <w:rPr>
            <w:noProof/>
            <w:webHidden/>
          </w:rPr>
          <w:tab/>
        </w:r>
        <w:r>
          <w:rPr>
            <w:noProof/>
            <w:webHidden/>
          </w:rPr>
          <w:fldChar w:fldCharType="begin"/>
        </w:r>
        <w:r>
          <w:rPr>
            <w:noProof/>
            <w:webHidden/>
          </w:rPr>
          <w:instrText xml:space="preserve"> PAGEREF _Toc159254529 \h </w:instrText>
        </w:r>
        <w:r>
          <w:rPr>
            <w:noProof/>
            <w:webHidden/>
          </w:rPr>
        </w:r>
        <w:r>
          <w:rPr>
            <w:noProof/>
            <w:webHidden/>
          </w:rPr>
          <w:fldChar w:fldCharType="separate"/>
        </w:r>
        <w:r>
          <w:rPr>
            <w:noProof/>
            <w:webHidden/>
          </w:rPr>
          <w:t>70</w:t>
        </w:r>
        <w:r>
          <w:rPr>
            <w:noProof/>
            <w:webHidden/>
          </w:rPr>
          <w:fldChar w:fldCharType="end"/>
        </w:r>
      </w:hyperlink>
    </w:p>
    <w:p w14:paraId="13CDC93C" w14:textId="3DB19B4B"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30" w:history="1">
        <w:r w:rsidRPr="00151BAE">
          <w:rPr>
            <w:rStyle w:val="Hyperlink"/>
            <w:rFonts w:eastAsia="TimesNewRomanPSMT"/>
            <w:noProof/>
          </w:rPr>
          <w:t>7.1.5.3 Logo-Design</w:t>
        </w:r>
        <w:r>
          <w:rPr>
            <w:noProof/>
            <w:webHidden/>
          </w:rPr>
          <w:tab/>
        </w:r>
        <w:r>
          <w:rPr>
            <w:noProof/>
            <w:webHidden/>
          </w:rPr>
          <w:fldChar w:fldCharType="begin"/>
        </w:r>
        <w:r>
          <w:rPr>
            <w:noProof/>
            <w:webHidden/>
          </w:rPr>
          <w:instrText xml:space="preserve"> PAGEREF _Toc159254530 \h </w:instrText>
        </w:r>
        <w:r>
          <w:rPr>
            <w:noProof/>
            <w:webHidden/>
          </w:rPr>
        </w:r>
        <w:r>
          <w:rPr>
            <w:noProof/>
            <w:webHidden/>
          </w:rPr>
          <w:fldChar w:fldCharType="separate"/>
        </w:r>
        <w:r>
          <w:rPr>
            <w:noProof/>
            <w:webHidden/>
          </w:rPr>
          <w:t>70</w:t>
        </w:r>
        <w:r>
          <w:rPr>
            <w:noProof/>
            <w:webHidden/>
          </w:rPr>
          <w:fldChar w:fldCharType="end"/>
        </w:r>
      </w:hyperlink>
    </w:p>
    <w:p w14:paraId="58ADBBD1" w14:textId="683D1F89"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31" w:history="1">
        <w:r w:rsidRPr="00151BAE">
          <w:rPr>
            <w:rStyle w:val="Hyperlink"/>
            <w:rFonts w:eastAsia="TimesNewRomanPSMT"/>
          </w:rPr>
          <w:t>7.1.6 Login + Registrierung</w:t>
        </w:r>
        <w:r>
          <w:rPr>
            <w:webHidden/>
          </w:rPr>
          <w:tab/>
        </w:r>
        <w:r>
          <w:rPr>
            <w:webHidden/>
          </w:rPr>
          <w:fldChar w:fldCharType="begin"/>
        </w:r>
        <w:r>
          <w:rPr>
            <w:webHidden/>
          </w:rPr>
          <w:instrText xml:space="preserve"> PAGEREF _Toc159254531 \h </w:instrText>
        </w:r>
        <w:r>
          <w:rPr>
            <w:webHidden/>
          </w:rPr>
        </w:r>
        <w:r>
          <w:rPr>
            <w:webHidden/>
          </w:rPr>
          <w:fldChar w:fldCharType="separate"/>
        </w:r>
        <w:r>
          <w:rPr>
            <w:webHidden/>
          </w:rPr>
          <w:t>70</w:t>
        </w:r>
        <w:r>
          <w:rPr>
            <w:webHidden/>
          </w:rPr>
          <w:fldChar w:fldCharType="end"/>
        </w:r>
      </w:hyperlink>
    </w:p>
    <w:p w14:paraId="1C0B2389" w14:textId="01778547"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32" w:history="1">
        <w:r w:rsidRPr="00151BAE">
          <w:rPr>
            <w:rStyle w:val="Hyperlink"/>
            <w:rFonts w:eastAsia="TimesNewRomanPSMT"/>
            <w:noProof/>
          </w:rPr>
          <w:t>7.1.6.1 E-Mail-Login</w:t>
        </w:r>
        <w:r>
          <w:rPr>
            <w:noProof/>
            <w:webHidden/>
          </w:rPr>
          <w:tab/>
        </w:r>
        <w:r>
          <w:rPr>
            <w:noProof/>
            <w:webHidden/>
          </w:rPr>
          <w:fldChar w:fldCharType="begin"/>
        </w:r>
        <w:r>
          <w:rPr>
            <w:noProof/>
            <w:webHidden/>
          </w:rPr>
          <w:instrText xml:space="preserve"> PAGEREF _Toc159254532 \h </w:instrText>
        </w:r>
        <w:r>
          <w:rPr>
            <w:noProof/>
            <w:webHidden/>
          </w:rPr>
        </w:r>
        <w:r>
          <w:rPr>
            <w:noProof/>
            <w:webHidden/>
          </w:rPr>
          <w:fldChar w:fldCharType="separate"/>
        </w:r>
        <w:r>
          <w:rPr>
            <w:noProof/>
            <w:webHidden/>
          </w:rPr>
          <w:t>70</w:t>
        </w:r>
        <w:r>
          <w:rPr>
            <w:noProof/>
            <w:webHidden/>
          </w:rPr>
          <w:fldChar w:fldCharType="end"/>
        </w:r>
      </w:hyperlink>
    </w:p>
    <w:p w14:paraId="725EF3BE" w14:textId="05D2BFFF"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33" w:history="1">
        <w:r w:rsidRPr="00151BAE">
          <w:rPr>
            <w:rStyle w:val="Hyperlink"/>
            <w:rFonts w:eastAsia="TimesNewRomanPSMT"/>
            <w:noProof/>
          </w:rPr>
          <w:t>7.1.6.2 Google-Login</w:t>
        </w:r>
        <w:r>
          <w:rPr>
            <w:noProof/>
            <w:webHidden/>
          </w:rPr>
          <w:tab/>
        </w:r>
        <w:r>
          <w:rPr>
            <w:noProof/>
            <w:webHidden/>
          </w:rPr>
          <w:fldChar w:fldCharType="begin"/>
        </w:r>
        <w:r>
          <w:rPr>
            <w:noProof/>
            <w:webHidden/>
          </w:rPr>
          <w:instrText xml:space="preserve"> PAGEREF _Toc159254533 \h </w:instrText>
        </w:r>
        <w:r>
          <w:rPr>
            <w:noProof/>
            <w:webHidden/>
          </w:rPr>
        </w:r>
        <w:r>
          <w:rPr>
            <w:noProof/>
            <w:webHidden/>
          </w:rPr>
          <w:fldChar w:fldCharType="separate"/>
        </w:r>
        <w:r>
          <w:rPr>
            <w:noProof/>
            <w:webHidden/>
          </w:rPr>
          <w:t>70</w:t>
        </w:r>
        <w:r>
          <w:rPr>
            <w:noProof/>
            <w:webHidden/>
          </w:rPr>
          <w:fldChar w:fldCharType="end"/>
        </w:r>
      </w:hyperlink>
    </w:p>
    <w:p w14:paraId="3FB9A9F9" w14:textId="72CA2CB7"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34" w:history="1">
        <w:r w:rsidRPr="00151BAE">
          <w:rPr>
            <w:rStyle w:val="Hyperlink"/>
            <w:rFonts w:eastAsia="TimesNewRomanPSMT"/>
            <w:noProof/>
          </w:rPr>
          <w:t>7.1.6.3 Passwort vergessen</w:t>
        </w:r>
        <w:r>
          <w:rPr>
            <w:noProof/>
            <w:webHidden/>
          </w:rPr>
          <w:tab/>
        </w:r>
        <w:r>
          <w:rPr>
            <w:noProof/>
            <w:webHidden/>
          </w:rPr>
          <w:fldChar w:fldCharType="begin"/>
        </w:r>
        <w:r>
          <w:rPr>
            <w:noProof/>
            <w:webHidden/>
          </w:rPr>
          <w:instrText xml:space="preserve"> PAGEREF _Toc159254534 \h </w:instrText>
        </w:r>
        <w:r>
          <w:rPr>
            <w:noProof/>
            <w:webHidden/>
          </w:rPr>
        </w:r>
        <w:r>
          <w:rPr>
            <w:noProof/>
            <w:webHidden/>
          </w:rPr>
          <w:fldChar w:fldCharType="separate"/>
        </w:r>
        <w:r>
          <w:rPr>
            <w:noProof/>
            <w:webHidden/>
          </w:rPr>
          <w:t>70</w:t>
        </w:r>
        <w:r>
          <w:rPr>
            <w:noProof/>
            <w:webHidden/>
          </w:rPr>
          <w:fldChar w:fldCharType="end"/>
        </w:r>
      </w:hyperlink>
    </w:p>
    <w:p w14:paraId="50BA894D" w14:textId="19FBC1A5"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35" w:history="1">
        <w:r w:rsidRPr="00151BAE">
          <w:rPr>
            <w:rStyle w:val="Hyperlink"/>
            <w:rFonts w:eastAsia="TimesNewRomanPSMT"/>
            <w:noProof/>
          </w:rPr>
          <w:t>7.1.6.4 Registrierung</w:t>
        </w:r>
        <w:r>
          <w:rPr>
            <w:noProof/>
            <w:webHidden/>
          </w:rPr>
          <w:tab/>
        </w:r>
        <w:r>
          <w:rPr>
            <w:noProof/>
            <w:webHidden/>
          </w:rPr>
          <w:fldChar w:fldCharType="begin"/>
        </w:r>
        <w:r>
          <w:rPr>
            <w:noProof/>
            <w:webHidden/>
          </w:rPr>
          <w:instrText xml:space="preserve"> PAGEREF _Toc159254535 \h </w:instrText>
        </w:r>
        <w:r>
          <w:rPr>
            <w:noProof/>
            <w:webHidden/>
          </w:rPr>
        </w:r>
        <w:r>
          <w:rPr>
            <w:noProof/>
            <w:webHidden/>
          </w:rPr>
          <w:fldChar w:fldCharType="separate"/>
        </w:r>
        <w:r>
          <w:rPr>
            <w:noProof/>
            <w:webHidden/>
          </w:rPr>
          <w:t>70</w:t>
        </w:r>
        <w:r>
          <w:rPr>
            <w:noProof/>
            <w:webHidden/>
          </w:rPr>
          <w:fldChar w:fldCharType="end"/>
        </w:r>
      </w:hyperlink>
    </w:p>
    <w:p w14:paraId="1F3232A1" w14:textId="61209BA2"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36" w:history="1">
        <w:r w:rsidRPr="00151BAE">
          <w:rPr>
            <w:rStyle w:val="Hyperlink"/>
            <w:rFonts w:eastAsia="TimesNewRomanPSMT"/>
          </w:rPr>
          <w:t>7.1.7 Homepage</w:t>
        </w:r>
        <w:r>
          <w:rPr>
            <w:webHidden/>
          </w:rPr>
          <w:tab/>
        </w:r>
        <w:r>
          <w:rPr>
            <w:webHidden/>
          </w:rPr>
          <w:fldChar w:fldCharType="begin"/>
        </w:r>
        <w:r>
          <w:rPr>
            <w:webHidden/>
          </w:rPr>
          <w:instrText xml:space="preserve"> PAGEREF _Toc159254536 \h </w:instrText>
        </w:r>
        <w:r>
          <w:rPr>
            <w:webHidden/>
          </w:rPr>
        </w:r>
        <w:r>
          <w:rPr>
            <w:webHidden/>
          </w:rPr>
          <w:fldChar w:fldCharType="separate"/>
        </w:r>
        <w:r>
          <w:rPr>
            <w:webHidden/>
          </w:rPr>
          <w:t>70</w:t>
        </w:r>
        <w:r>
          <w:rPr>
            <w:webHidden/>
          </w:rPr>
          <w:fldChar w:fldCharType="end"/>
        </w:r>
      </w:hyperlink>
    </w:p>
    <w:p w14:paraId="63CD144A" w14:textId="5A187F8F"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37" w:history="1">
        <w:r w:rsidRPr="00151BAE">
          <w:rPr>
            <w:rStyle w:val="Hyperlink"/>
            <w:rFonts w:eastAsia="TimesNewRomanPSMT"/>
            <w:noProof/>
            <w:lang w:val="en-GB"/>
          </w:rPr>
          <w:t>7.1.7.1 Bottom Navigation Bar / GNav-Bar</w:t>
        </w:r>
        <w:r>
          <w:rPr>
            <w:noProof/>
            <w:webHidden/>
          </w:rPr>
          <w:tab/>
        </w:r>
        <w:r>
          <w:rPr>
            <w:noProof/>
            <w:webHidden/>
          </w:rPr>
          <w:fldChar w:fldCharType="begin"/>
        </w:r>
        <w:r>
          <w:rPr>
            <w:noProof/>
            <w:webHidden/>
          </w:rPr>
          <w:instrText xml:space="preserve"> PAGEREF _Toc159254537 \h </w:instrText>
        </w:r>
        <w:r>
          <w:rPr>
            <w:noProof/>
            <w:webHidden/>
          </w:rPr>
        </w:r>
        <w:r>
          <w:rPr>
            <w:noProof/>
            <w:webHidden/>
          </w:rPr>
          <w:fldChar w:fldCharType="separate"/>
        </w:r>
        <w:r>
          <w:rPr>
            <w:noProof/>
            <w:webHidden/>
          </w:rPr>
          <w:t>70</w:t>
        </w:r>
        <w:r>
          <w:rPr>
            <w:noProof/>
            <w:webHidden/>
          </w:rPr>
          <w:fldChar w:fldCharType="end"/>
        </w:r>
      </w:hyperlink>
    </w:p>
    <w:p w14:paraId="4D9057DD" w14:textId="205D90E3"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38" w:history="1">
        <w:r w:rsidRPr="00151BAE">
          <w:rPr>
            <w:rStyle w:val="Hyperlink"/>
            <w:rFonts w:eastAsia="TimesNewRomanPSMT"/>
            <w:noProof/>
            <w:lang w:val="en-GB"/>
          </w:rPr>
          <w:t>7.1.7.2 Serverdatendialog</w:t>
        </w:r>
        <w:r>
          <w:rPr>
            <w:noProof/>
            <w:webHidden/>
          </w:rPr>
          <w:tab/>
        </w:r>
        <w:r>
          <w:rPr>
            <w:noProof/>
            <w:webHidden/>
          </w:rPr>
          <w:fldChar w:fldCharType="begin"/>
        </w:r>
        <w:r>
          <w:rPr>
            <w:noProof/>
            <w:webHidden/>
          </w:rPr>
          <w:instrText xml:space="preserve"> PAGEREF _Toc159254538 \h </w:instrText>
        </w:r>
        <w:r>
          <w:rPr>
            <w:noProof/>
            <w:webHidden/>
          </w:rPr>
        </w:r>
        <w:r>
          <w:rPr>
            <w:noProof/>
            <w:webHidden/>
          </w:rPr>
          <w:fldChar w:fldCharType="separate"/>
        </w:r>
        <w:r>
          <w:rPr>
            <w:noProof/>
            <w:webHidden/>
          </w:rPr>
          <w:t>70</w:t>
        </w:r>
        <w:r>
          <w:rPr>
            <w:noProof/>
            <w:webHidden/>
          </w:rPr>
          <w:fldChar w:fldCharType="end"/>
        </w:r>
      </w:hyperlink>
    </w:p>
    <w:p w14:paraId="3587923A" w14:textId="466026F5"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39" w:history="1">
        <w:r w:rsidRPr="00151BAE">
          <w:rPr>
            <w:rStyle w:val="Hyperlink"/>
            <w:rFonts w:eastAsia="TimesNewRomanPSMT"/>
            <w:noProof/>
          </w:rPr>
          <w:t>7.1.7.3 Flugdatenvisualisierung</w:t>
        </w:r>
        <w:r>
          <w:rPr>
            <w:noProof/>
            <w:webHidden/>
          </w:rPr>
          <w:tab/>
        </w:r>
        <w:r>
          <w:rPr>
            <w:noProof/>
            <w:webHidden/>
          </w:rPr>
          <w:fldChar w:fldCharType="begin"/>
        </w:r>
        <w:r>
          <w:rPr>
            <w:noProof/>
            <w:webHidden/>
          </w:rPr>
          <w:instrText xml:space="preserve"> PAGEREF _Toc159254539 \h </w:instrText>
        </w:r>
        <w:r>
          <w:rPr>
            <w:noProof/>
            <w:webHidden/>
          </w:rPr>
        </w:r>
        <w:r>
          <w:rPr>
            <w:noProof/>
            <w:webHidden/>
          </w:rPr>
          <w:fldChar w:fldCharType="separate"/>
        </w:r>
        <w:r>
          <w:rPr>
            <w:noProof/>
            <w:webHidden/>
          </w:rPr>
          <w:t>70</w:t>
        </w:r>
        <w:r>
          <w:rPr>
            <w:noProof/>
            <w:webHidden/>
          </w:rPr>
          <w:fldChar w:fldCharType="end"/>
        </w:r>
      </w:hyperlink>
    </w:p>
    <w:p w14:paraId="2D0185DA" w14:textId="566893DF"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40" w:history="1">
        <w:r w:rsidRPr="00151BAE">
          <w:rPr>
            <w:rStyle w:val="Hyperlink"/>
            <w:rFonts w:eastAsia="TimesNewRomanPSMT"/>
            <w:noProof/>
          </w:rPr>
          <w:t>7.1.7.3.1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MQTT-Datenstreams</w:t>
        </w:r>
        <w:r>
          <w:rPr>
            <w:noProof/>
            <w:webHidden/>
          </w:rPr>
          <w:tab/>
        </w:r>
        <w:r>
          <w:rPr>
            <w:noProof/>
            <w:webHidden/>
          </w:rPr>
          <w:fldChar w:fldCharType="begin"/>
        </w:r>
        <w:r>
          <w:rPr>
            <w:noProof/>
            <w:webHidden/>
          </w:rPr>
          <w:instrText xml:space="preserve"> PAGEREF _Toc159254540 \h </w:instrText>
        </w:r>
        <w:r>
          <w:rPr>
            <w:noProof/>
            <w:webHidden/>
          </w:rPr>
        </w:r>
        <w:r>
          <w:rPr>
            <w:noProof/>
            <w:webHidden/>
          </w:rPr>
          <w:fldChar w:fldCharType="separate"/>
        </w:r>
        <w:r>
          <w:rPr>
            <w:noProof/>
            <w:webHidden/>
          </w:rPr>
          <w:t>70</w:t>
        </w:r>
        <w:r>
          <w:rPr>
            <w:noProof/>
            <w:webHidden/>
          </w:rPr>
          <w:fldChar w:fldCharType="end"/>
        </w:r>
      </w:hyperlink>
    </w:p>
    <w:p w14:paraId="2E78BA50" w14:textId="0C8555CA"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41" w:history="1">
        <w:r w:rsidRPr="00151BAE">
          <w:rPr>
            <w:rStyle w:val="Hyperlink"/>
            <w:rFonts w:eastAsia="TimesNewRomanPSMT"/>
            <w:noProof/>
          </w:rPr>
          <w:t>7.1.7.3.2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Syncfusion Cartesian Charts</w:t>
        </w:r>
        <w:r>
          <w:rPr>
            <w:noProof/>
            <w:webHidden/>
          </w:rPr>
          <w:tab/>
        </w:r>
        <w:r>
          <w:rPr>
            <w:noProof/>
            <w:webHidden/>
          </w:rPr>
          <w:fldChar w:fldCharType="begin"/>
        </w:r>
        <w:r>
          <w:rPr>
            <w:noProof/>
            <w:webHidden/>
          </w:rPr>
          <w:instrText xml:space="preserve"> PAGEREF _Toc159254541 \h </w:instrText>
        </w:r>
        <w:r>
          <w:rPr>
            <w:noProof/>
            <w:webHidden/>
          </w:rPr>
        </w:r>
        <w:r>
          <w:rPr>
            <w:noProof/>
            <w:webHidden/>
          </w:rPr>
          <w:fldChar w:fldCharType="separate"/>
        </w:r>
        <w:r>
          <w:rPr>
            <w:noProof/>
            <w:webHidden/>
          </w:rPr>
          <w:t>70</w:t>
        </w:r>
        <w:r>
          <w:rPr>
            <w:noProof/>
            <w:webHidden/>
          </w:rPr>
          <w:fldChar w:fldCharType="end"/>
        </w:r>
      </w:hyperlink>
    </w:p>
    <w:p w14:paraId="689058CA" w14:textId="4E9F3D62"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42" w:history="1">
        <w:r w:rsidRPr="00151BAE">
          <w:rPr>
            <w:rStyle w:val="Hyperlink"/>
            <w:rFonts w:eastAsia="TimesNewRomanPSMT"/>
            <w:noProof/>
          </w:rPr>
          <w:t>7.1.7.3.3</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Echtzeitdaten + Animierte Diagramme</w:t>
        </w:r>
        <w:r>
          <w:rPr>
            <w:noProof/>
            <w:webHidden/>
          </w:rPr>
          <w:tab/>
        </w:r>
        <w:r>
          <w:rPr>
            <w:noProof/>
            <w:webHidden/>
          </w:rPr>
          <w:fldChar w:fldCharType="begin"/>
        </w:r>
        <w:r>
          <w:rPr>
            <w:noProof/>
            <w:webHidden/>
          </w:rPr>
          <w:instrText xml:space="preserve"> PAGEREF _Toc159254542 \h </w:instrText>
        </w:r>
        <w:r>
          <w:rPr>
            <w:noProof/>
            <w:webHidden/>
          </w:rPr>
        </w:r>
        <w:r>
          <w:rPr>
            <w:noProof/>
            <w:webHidden/>
          </w:rPr>
          <w:fldChar w:fldCharType="separate"/>
        </w:r>
        <w:r>
          <w:rPr>
            <w:noProof/>
            <w:webHidden/>
          </w:rPr>
          <w:t>70</w:t>
        </w:r>
        <w:r>
          <w:rPr>
            <w:noProof/>
            <w:webHidden/>
          </w:rPr>
          <w:fldChar w:fldCharType="end"/>
        </w:r>
      </w:hyperlink>
    </w:p>
    <w:p w14:paraId="04AB3366" w14:textId="25A248E7"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43" w:history="1">
        <w:r w:rsidRPr="00151BAE">
          <w:rPr>
            <w:rStyle w:val="Hyperlink"/>
            <w:rFonts w:eastAsia="TimesNewRomanPSMT"/>
            <w:noProof/>
          </w:rPr>
          <w:t>7.1.7.3.4</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Speicherung der Daten</w:t>
        </w:r>
        <w:r>
          <w:rPr>
            <w:noProof/>
            <w:webHidden/>
          </w:rPr>
          <w:tab/>
        </w:r>
        <w:r>
          <w:rPr>
            <w:noProof/>
            <w:webHidden/>
          </w:rPr>
          <w:fldChar w:fldCharType="begin"/>
        </w:r>
        <w:r>
          <w:rPr>
            <w:noProof/>
            <w:webHidden/>
          </w:rPr>
          <w:instrText xml:space="preserve"> PAGEREF _Toc159254543 \h </w:instrText>
        </w:r>
        <w:r>
          <w:rPr>
            <w:noProof/>
            <w:webHidden/>
          </w:rPr>
        </w:r>
        <w:r>
          <w:rPr>
            <w:noProof/>
            <w:webHidden/>
          </w:rPr>
          <w:fldChar w:fldCharType="separate"/>
        </w:r>
        <w:r>
          <w:rPr>
            <w:noProof/>
            <w:webHidden/>
          </w:rPr>
          <w:t>70</w:t>
        </w:r>
        <w:r>
          <w:rPr>
            <w:noProof/>
            <w:webHidden/>
          </w:rPr>
          <w:fldChar w:fldCharType="end"/>
        </w:r>
      </w:hyperlink>
    </w:p>
    <w:p w14:paraId="36DF86C1" w14:textId="00938EA3"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44" w:history="1">
        <w:r w:rsidRPr="00151BAE">
          <w:rPr>
            <w:rStyle w:val="Hyperlink"/>
            <w:rFonts w:eastAsia="TimesNewRomanPSMT"/>
            <w:noProof/>
          </w:rPr>
          <w:t>7.1.7.4 3D-Model-Viewer</w:t>
        </w:r>
        <w:r>
          <w:rPr>
            <w:noProof/>
            <w:webHidden/>
          </w:rPr>
          <w:tab/>
        </w:r>
        <w:r>
          <w:rPr>
            <w:noProof/>
            <w:webHidden/>
          </w:rPr>
          <w:fldChar w:fldCharType="begin"/>
        </w:r>
        <w:r>
          <w:rPr>
            <w:noProof/>
            <w:webHidden/>
          </w:rPr>
          <w:instrText xml:space="preserve"> PAGEREF _Toc159254544 \h </w:instrText>
        </w:r>
        <w:r>
          <w:rPr>
            <w:noProof/>
            <w:webHidden/>
          </w:rPr>
        </w:r>
        <w:r>
          <w:rPr>
            <w:noProof/>
            <w:webHidden/>
          </w:rPr>
          <w:fldChar w:fldCharType="separate"/>
        </w:r>
        <w:r>
          <w:rPr>
            <w:noProof/>
            <w:webHidden/>
          </w:rPr>
          <w:t>70</w:t>
        </w:r>
        <w:r>
          <w:rPr>
            <w:noProof/>
            <w:webHidden/>
          </w:rPr>
          <w:fldChar w:fldCharType="end"/>
        </w:r>
      </w:hyperlink>
    </w:p>
    <w:p w14:paraId="38416485" w14:textId="59DC5371"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45" w:history="1">
        <w:r w:rsidRPr="00151BAE">
          <w:rPr>
            <w:rStyle w:val="Hyperlink"/>
            <w:rFonts w:eastAsia="TimesNewRomanPSMT"/>
            <w:noProof/>
          </w:rPr>
          <w:t>7.1.7.4.1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Flutter Cube</w:t>
        </w:r>
        <w:r>
          <w:rPr>
            <w:noProof/>
            <w:webHidden/>
          </w:rPr>
          <w:tab/>
        </w:r>
        <w:r>
          <w:rPr>
            <w:noProof/>
            <w:webHidden/>
          </w:rPr>
          <w:fldChar w:fldCharType="begin"/>
        </w:r>
        <w:r>
          <w:rPr>
            <w:noProof/>
            <w:webHidden/>
          </w:rPr>
          <w:instrText xml:space="preserve"> PAGEREF _Toc159254545 \h </w:instrText>
        </w:r>
        <w:r>
          <w:rPr>
            <w:noProof/>
            <w:webHidden/>
          </w:rPr>
        </w:r>
        <w:r>
          <w:rPr>
            <w:noProof/>
            <w:webHidden/>
          </w:rPr>
          <w:fldChar w:fldCharType="separate"/>
        </w:r>
        <w:r>
          <w:rPr>
            <w:noProof/>
            <w:webHidden/>
          </w:rPr>
          <w:t>70</w:t>
        </w:r>
        <w:r>
          <w:rPr>
            <w:noProof/>
            <w:webHidden/>
          </w:rPr>
          <w:fldChar w:fldCharType="end"/>
        </w:r>
      </w:hyperlink>
    </w:p>
    <w:p w14:paraId="3FBA03F4" w14:textId="1E884557"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46" w:history="1">
        <w:r w:rsidRPr="00151BAE">
          <w:rPr>
            <w:rStyle w:val="Hyperlink"/>
            <w:rFonts w:eastAsia="TimesNewRomanPSMT"/>
            <w:noProof/>
          </w:rPr>
          <w:t>7.1.7.4.2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MQTT-Datenstream</w:t>
        </w:r>
        <w:r>
          <w:rPr>
            <w:noProof/>
            <w:webHidden/>
          </w:rPr>
          <w:tab/>
        </w:r>
        <w:r>
          <w:rPr>
            <w:noProof/>
            <w:webHidden/>
          </w:rPr>
          <w:fldChar w:fldCharType="begin"/>
        </w:r>
        <w:r>
          <w:rPr>
            <w:noProof/>
            <w:webHidden/>
          </w:rPr>
          <w:instrText xml:space="preserve"> PAGEREF _Toc159254546 \h </w:instrText>
        </w:r>
        <w:r>
          <w:rPr>
            <w:noProof/>
            <w:webHidden/>
          </w:rPr>
        </w:r>
        <w:r>
          <w:rPr>
            <w:noProof/>
            <w:webHidden/>
          </w:rPr>
          <w:fldChar w:fldCharType="separate"/>
        </w:r>
        <w:r>
          <w:rPr>
            <w:noProof/>
            <w:webHidden/>
          </w:rPr>
          <w:t>70</w:t>
        </w:r>
        <w:r>
          <w:rPr>
            <w:noProof/>
            <w:webHidden/>
          </w:rPr>
          <w:fldChar w:fldCharType="end"/>
        </w:r>
      </w:hyperlink>
    </w:p>
    <w:p w14:paraId="5E3685F9" w14:textId="0A111309"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47" w:history="1">
        <w:r w:rsidRPr="00151BAE">
          <w:rPr>
            <w:rStyle w:val="Hyperlink"/>
            <w:rFonts w:eastAsia="TimesNewRomanPSMT"/>
            <w:noProof/>
          </w:rPr>
          <w:t>7.1.7.4.3</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3D-Dronenmodell</w:t>
        </w:r>
        <w:r>
          <w:rPr>
            <w:noProof/>
            <w:webHidden/>
          </w:rPr>
          <w:tab/>
        </w:r>
        <w:r>
          <w:rPr>
            <w:noProof/>
            <w:webHidden/>
          </w:rPr>
          <w:fldChar w:fldCharType="begin"/>
        </w:r>
        <w:r>
          <w:rPr>
            <w:noProof/>
            <w:webHidden/>
          </w:rPr>
          <w:instrText xml:space="preserve"> PAGEREF _Toc159254547 \h </w:instrText>
        </w:r>
        <w:r>
          <w:rPr>
            <w:noProof/>
            <w:webHidden/>
          </w:rPr>
        </w:r>
        <w:r>
          <w:rPr>
            <w:noProof/>
            <w:webHidden/>
          </w:rPr>
          <w:fldChar w:fldCharType="separate"/>
        </w:r>
        <w:r>
          <w:rPr>
            <w:noProof/>
            <w:webHidden/>
          </w:rPr>
          <w:t>70</w:t>
        </w:r>
        <w:r>
          <w:rPr>
            <w:noProof/>
            <w:webHidden/>
          </w:rPr>
          <w:fldChar w:fldCharType="end"/>
        </w:r>
      </w:hyperlink>
    </w:p>
    <w:p w14:paraId="6CBE9598" w14:textId="0A923C82" w:rsidR="00843B96" w:rsidRDefault="00843B96">
      <w:pPr>
        <w:pStyle w:val="Verzeichnis6"/>
        <w:tabs>
          <w:tab w:val="left" w:pos="1260"/>
          <w:tab w:val="right" w:leader="dot" w:pos="9060"/>
        </w:tabs>
        <w:rPr>
          <w:rFonts w:asciiTheme="minorHAnsi" w:eastAsiaTheme="minorEastAsia" w:hAnsiTheme="minorHAnsi" w:cstheme="minorBidi"/>
          <w:noProof/>
          <w:kern w:val="2"/>
          <w:szCs w:val="22"/>
          <w:lang w:eastAsia="de-AT"/>
          <w14:ligatures w14:val="standardContextual"/>
        </w:rPr>
      </w:pPr>
      <w:hyperlink w:anchor="_Toc159254548" w:history="1">
        <w:r w:rsidRPr="00151BAE">
          <w:rPr>
            <w:rStyle w:val="Hyperlink"/>
            <w:rFonts w:eastAsia="TimesNewRomanPSMT"/>
            <w:noProof/>
          </w:rPr>
          <w:t>7.1.7.4.3.1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Optimierungen in Blender</w:t>
        </w:r>
        <w:r>
          <w:rPr>
            <w:noProof/>
            <w:webHidden/>
          </w:rPr>
          <w:tab/>
        </w:r>
        <w:r>
          <w:rPr>
            <w:noProof/>
            <w:webHidden/>
          </w:rPr>
          <w:fldChar w:fldCharType="begin"/>
        </w:r>
        <w:r>
          <w:rPr>
            <w:noProof/>
            <w:webHidden/>
          </w:rPr>
          <w:instrText xml:space="preserve"> PAGEREF _Toc159254548 \h </w:instrText>
        </w:r>
        <w:r>
          <w:rPr>
            <w:noProof/>
            <w:webHidden/>
          </w:rPr>
        </w:r>
        <w:r>
          <w:rPr>
            <w:noProof/>
            <w:webHidden/>
          </w:rPr>
          <w:fldChar w:fldCharType="separate"/>
        </w:r>
        <w:r>
          <w:rPr>
            <w:noProof/>
            <w:webHidden/>
          </w:rPr>
          <w:t>70</w:t>
        </w:r>
        <w:r>
          <w:rPr>
            <w:noProof/>
            <w:webHidden/>
          </w:rPr>
          <w:fldChar w:fldCharType="end"/>
        </w:r>
      </w:hyperlink>
    </w:p>
    <w:p w14:paraId="667DD6E3" w14:textId="43B83586"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49" w:history="1">
        <w:r w:rsidRPr="00151BAE">
          <w:rPr>
            <w:rStyle w:val="Hyperlink"/>
            <w:rFonts w:eastAsia="TimesNewRomanPSMT"/>
            <w:noProof/>
          </w:rPr>
          <w:t>7.1.7.4.4</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Extrabedienungen</w:t>
        </w:r>
        <w:r>
          <w:rPr>
            <w:noProof/>
            <w:webHidden/>
          </w:rPr>
          <w:tab/>
        </w:r>
        <w:r>
          <w:rPr>
            <w:noProof/>
            <w:webHidden/>
          </w:rPr>
          <w:fldChar w:fldCharType="begin"/>
        </w:r>
        <w:r>
          <w:rPr>
            <w:noProof/>
            <w:webHidden/>
          </w:rPr>
          <w:instrText xml:space="preserve"> PAGEREF _Toc159254549 \h </w:instrText>
        </w:r>
        <w:r>
          <w:rPr>
            <w:noProof/>
            <w:webHidden/>
          </w:rPr>
        </w:r>
        <w:r>
          <w:rPr>
            <w:noProof/>
            <w:webHidden/>
          </w:rPr>
          <w:fldChar w:fldCharType="separate"/>
        </w:r>
        <w:r>
          <w:rPr>
            <w:noProof/>
            <w:webHidden/>
          </w:rPr>
          <w:t>70</w:t>
        </w:r>
        <w:r>
          <w:rPr>
            <w:noProof/>
            <w:webHidden/>
          </w:rPr>
          <w:fldChar w:fldCharType="end"/>
        </w:r>
      </w:hyperlink>
    </w:p>
    <w:p w14:paraId="04A9A73F" w14:textId="154B02D2"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50" w:history="1">
        <w:r w:rsidRPr="00151BAE">
          <w:rPr>
            <w:rStyle w:val="Hyperlink"/>
            <w:rFonts w:eastAsia="TimesNewRomanPSMT"/>
            <w:noProof/>
          </w:rPr>
          <w:t>Live-View</w:t>
        </w:r>
        <w:r>
          <w:rPr>
            <w:noProof/>
            <w:webHidden/>
          </w:rPr>
          <w:tab/>
        </w:r>
        <w:r>
          <w:rPr>
            <w:noProof/>
            <w:webHidden/>
          </w:rPr>
          <w:fldChar w:fldCharType="begin"/>
        </w:r>
        <w:r>
          <w:rPr>
            <w:noProof/>
            <w:webHidden/>
          </w:rPr>
          <w:instrText xml:space="preserve"> PAGEREF _Toc159254550 \h </w:instrText>
        </w:r>
        <w:r>
          <w:rPr>
            <w:noProof/>
            <w:webHidden/>
          </w:rPr>
        </w:r>
        <w:r>
          <w:rPr>
            <w:noProof/>
            <w:webHidden/>
          </w:rPr>
          <w:fldChar w:fldCharType="separate"/>
        </w:r>
        <w:r>
          <w:rPr>
            <w:noProof/>
            <w:webHidden/>
          </w:rPr>
          <w:t>70</w:t>
        </w:r>
        <w:r>
          <w:rPr>
            <w:noProof/>
            <w:webHidden/>
          </w:rPr>
          <w:fldChar w:fldCharType="end"/>
        </w:r>
      </w:hyperlink>
    </w:p>
    <w:p w14:paraId="7B81DB1F" w14:textId="76D6564B"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51" w:history="1">
        <w:r w:rsidRPr="00151BAE">
          <w:rPr>
            <w:rStyle w:val="Hyperlink"/>
            <w:rFonts w:eastAsia="TimesNewRomanPSMT"/>
            <w:noProof/>
          </w:rPr>
          <w:t>7.1.7.4.5</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VLC-Plugin</w:t>
        </w:r>
        <w:r>
          <w:rPr>
            <w:noProof/>
            <w:webHidden/>
          </w:rPr>
          <w:tab/>
        </w:r>
        <w:r>
          <w:rPr>
            <w:noProof/>
            <w:webHidden/>
          </w:rPr>
          <w:fldChar w:fldCharType="begin"/>
        </w:r>
        <w:r>
          <w:rPr>
            <w:noProof/>
            <w:webHidden/>
          </w:rPr>
          <w:instrText xml:space="preserve"> PAGEREF _Toc159254551 \h </w:instrText>
        </w:r>
        <w:r>
          <w:rPr>
            <w:noProof/>
            <w:webHidden/>
          </w:rPr>
        </w:r>
        <w:r>
          <w:rPr>
            <w:noProof/>
            <w:webHidden/>
          </w:rPr>
          <w:fldChar w:fldCharType="separate"/>
        </w:r>
        <w:r>
          <w:rPr>
            <w:noProof/>
            <w:webHidden/>
          </w:rPr>
          <w:t>70</w:t>
        </w:r>
        <w:r>
          <w:rPr>
            <w:noProof/>
            <w:webHidden/>
          </w:rPr>
          <w:fldChar w:fldCharType="end"/>
        </w:r>
      </w:hyperlink>
    </w:p>
    <w:p w14:paraId="3FC04027" w14:textId="2C8E6C86"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52" w:history="1">
        <w:r w:rsidRPr="00151BAE">
          <w:rPr>
            <w:rStyle w:val="Hyperlink"/>
            <w:rFonts w:eastAsia="TimesNewRomanPSMT"/>
            <w:noProof/>
          </w:rPr>
          <w:t>7.1.7.4.6</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Darstellung eines Netzwerkstreams</w:t>
        </w:r>
        <w:r>
          <w:rPr>
            <w:noProof/>
            <w:webHidden/>
          </w:rPr>
          <w:tab/>
        </w:r>
        <w:r>
          <w:rPr>
            <w:noProof/>
            <w:webHidden/>
          </w:rPr>
          <w:fldChar w:fldCharType="begin"/>
        </w:r>
        <w:r>
          <w:rPr>
            <w:noProof/>
            <w:webHidden/>
          </w:rPr>
          <w:instrText xml:space="preserve"> PAGEREF _Toc159254552 \h </w:instrText>
        </w:r>
        <w:r>
          <w:rPr>
            <w:noProof/>
            <w:webHidden/>
          </w:rPr>
        </w:r>
        <w:r>
          <w:rPr>
            <w:noProof/>
            <w:webHidden/>
          </w:rPr>
          <w:fldChar w:fldCharType="separate"/>
        </w:r>
        <w:r>
          <w:rPr>
            <w:noProof/>
            <w:webHidden/>
          </w:rPr>
          <w:t>70</w:t>
        </w:r>
        <w:r>
          <w:rPr>
            <w:noProof/>
            <w:webHidden/>
          </w:rPr>
          <w:fldChar w:fldCharType="end"/>
        </w:r>
      </w:hyperlink>
    </w:p>
    <w:p w14:paraId="4D69F6CD" w14:textId="111A3553"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53" w:history="1">
        <w:r w:rsidRPr="00151BAE">
          <w:rPr>
            <w:rStyle w:val="Hyperlink"/>
            <w:rFonts w:eastAsia="TimesNewRomanPSMT"/>
            <w:noProof/>
          </w:rPr>
          <w:t>7.1.7.4.7</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Video-Overlay</w:t>
        </w:r>
        <w:r>
          <w:rPr>
            <w:noProof/>
            <w:webHidden/>
          </w:rPr>
          <w:tab/>
        </w:r>
        <w:r>
          <w:rPr>
            <w:noProof/>
            <w:webHidden/>
          </w:rPr>
          <w:fldChar w:fldCharType="begin"/>
        </w:r>
        <w:r>
          <w:rPr>
            <w:noProof/>
            <w:webHidden/>
          </w:rPr>
          <w:instrText xml:space="preserve"> PAGEREF _Toc159254553 \h </w:instrText>
        </w:r>
        <w:r>
          <w:rPr>
            <w:noProof/>
            <w:webHidden/>
          </w:rPr>
        </w:r>
        <w:r>
          <w:rPr>
            <w:noProof/>
            <w:webHidden/>
          </w:rPr>
          <w:fldChar w:fldCharType="separate"/>
        </w:r>
        <w:r>
          <w:rPr>
            <w:noProof/>
            <w:webHidden/>
          </w:rPr>
          <w:t>70</w:t>
        </w:r>
        <w:r>
          <w:rPr>
            <w:noProof/>
            <w:webHidden/>
          </w:rPr>
          <w:fldChar w:fldCharType="end"/>
        </w:r>
      </w:hyperlink>
    </w:p>
    <w:p w14:paraId="752E001E" w14:textId="526E1063"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54" w:history="1">
        <w:r w:rsidRPr="00151BAE">
          <w:rPr>
            <w:rStyle w:val="Hyperlink"/>
            <w:rFonts w:eastAsia="TimesNewRomanPSMT"/>
          </w:rPr>
          <w:t>7.1.8 Sidemenu / Drawer</w:t>
        </w:r>
        <w:r>
          <w:rPr>
            <w:webHidden/>
          </w:rPr>
          <w:tab/>
        </w:r>
        <w:r>
          <w:rPr>
            <w:webHidden/>
          </w:rPr>
          <w:fldChar w:fldCharType="begin"/>
        </w:r>
        <w:r>
          <w:rPr>
            <w:webHidden/>
          </w:rPr>
          <w:instrText xml:space="preserve"> PAGEREF _Toc159254554 \h </w:instrText>
        </w:r>
        <w:r>
          <w:rPr>
            <w:webHidden/>
          </w:rPr>
        </w:r>
        <w:r>
          <w:rPr>
            <w:webHidden/>
          </w:rPr>
          <w:fldChar w:fldCharType="separate"/>
        </w:r>
        <w:r>
          <w:rPr>
            <w:webHidden/>
          </w:rPr>
          <w:t>70</w:t>
        </w:r>
        <w:r>
          <w:rPr>
            <w:webHidden/>
          </w:rPr>
          <w:fldChar w:fldCharType="end"/>
        </w:r>
      </w:hyperlink>
    </w:p>
    <w:p w14:paraId="00C78373" w14:textId="0651A321"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55" w:history="1">
        <w:r w:rsidRPr="00151BAE">
          <w:rPr>
            <w:rStyle w:val="Hyperlink"/>
            <w:rFonts w:eastAsia="TimesNewRomanPSMT"/>
            <w:noProof/>
          </w:rPr>
          <w:t>7.1.8.1 Userprofil</w:t>
        </w:r>
        <w:r>
          <w:rPr>
            <w:noProof/>
            <w:webHidden/>
          </w:rPr>
          <w:tab/>
        </w:r>
        <w:r>
          <w:rPr>
            <w:noProof/>
            <w:webHidden/>
          </w:rPr>
          <w:fldChar w:fldCharType="begin"/>
        </w:r>
        <w:r>
          <w:rPr>
            <w:noProof/>
            <w:webHidden/>
          </w:rPr>
          <w:instrText xml:space="preserve"> PAGEREF _Toc159254555 \h </w:instrText>
        </w:r>
        <w:r>
          <w:rPr>
            <w:noProof/>
            <w:webHidden/>
          </w:rPr>
        </w:r>
        <w:r>
          <w:rPr>
            <w:noProof/>
            <w:webHidden/>
          </w:rPr>
          <w:fldChar w:fldCharType="separate"/>
        </w:r>
        <w:r>
          <w:rPr>
            <w:noProof/>
            <w:webHidden/>
          </w:rPr>
          <w:t>70</w:t>
        </w:r>
        <w:r>
          <w:rPr>
            <w:noProof/>
            <w:webHidden/>
          </w:rPr>
          <w:fldChar w:fldCharType="end"/>
        </w:r>
      </w:hyperlink>
    </w:p>
    <w:p w14:paraId="010A92B2" w14:textId="289D83A7"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56" w:history="1">
        <w:r w:rsidRPr="00151BAE">
          <w:rPr>
            <w:rStyle w:val="Hyperlink"/>
            <w:rFonts w:eastAsia="TimesNewRomanPSMT"/>
            <w:noProof/>
          </w:rPr>
          <w:t>7.1.8.1.1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Darstellung der Userdaten</w:t>
        </w:r>
        <w:r>
          <w:rPr>
            <w:noProof/>
            <w:webHidden/>
          </w:rPr>
          <w:tab/>
        </w:r>
        <w:r>
          <w:rPr>
            <w:noProof/>
            <w:webHidden/>
          </w:rPr>
          <w:fldChar w:fldCharType="begin"/>
        </w:r>
        <w:r>
          <w:rPr>
            <w:noProof/>
            <w:webHidden/>
          </w:rPr>
          <w:instrText xml:space="preserve"> PAGEREF _Toc159254556 \h </w:instrText>
        </w:r>
        <w:r>
          <w:rPr>
            <w:noProof/>
            <w:webHidden/>
          </w:rPr>
        </w:r>
        <w:r>
          <w:rPr>
            <w:noProof/>
            <w:webHidden/>
          </w:rPr>
          <w:fldChar w:fldCharType="separate"/>
        </w:r>
        <w:r>
          <w:rPr>
            <w:noProof/>
            <w:webHidden/>
          </w:rPr>
          <w:t>70</w:t>
        </w:r>
        <w:r>
          <w:rPr>
            <w:noProof/>
            <w:webHidden/>
          </w:rPr>
          <w:fldChar w:fldCharType="end"/>
        </w:r>
      </w:hyperlink>
    </w:p>
    <w:p w14:paraId="0DAA67D2" w14:textId="4A554A99"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57" w:history="1">
        <w:r w:rsidRPr="00151BAE">
          <w:rPr>
            <w:rStyle w:val="Hyperlink"/>
            <w:rFonts w:eastAsia="TimesNewRomanPSMT"/>
            <w:noProof/>
          </w:rPr>
          <w:t>7.1.8.1.2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Profilbildauswahl</w:t>
        </w:r>
        <w:r>
          <w:rPr>
            <w:noProof/>
            <w:webHidden/>
          </w:rPr>
          <w:tab/>
        </w:r>
        <w:r>
          <w:rPr>
            <w:noProof/>
            <w:webHidden/>
          </w:rPr>
          <w:fldChar w:fldCharType="begin"/>
        </w:r>
        <w:r>
          <w:rPr>
            <w:noProof/>
            <w:webHidden/>
          </w:rPr>
          <w:instrText xml:space="preserve"> PAGEREF _Toc159254557 \h </w:instrText>
        </w:r>
        <w:r>
          <w:rPr>
            <w:noProof/>
            <w:webHidden/>
          </w:rPr>
        </w:r>
        <w:r>
          <w:rPr>
            <w:noProof/>
            <w:webHidden/>
          </w:rPr>
          <w:fldChar w:fldCharType="separate"/>
        </w:r>
        <w:r>
          <w:rPr>
            <w:noProof/>
            <w:webHidden/>
          </w:rPr>
          <w:t>70</w:t>
        </w:r>
        <w:r>
          <w:rPr>
            <w:noProof/>
            <w:webHidden/>
          </w:rPr>
          <w:fldChar w:fldCharType="end"/>
        </w:r>
      </w:hyperlink>
    </w:p>
    <w:p w14:paraId="5D5DA842" w14:textId="11B7C2FE"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58" w:history="1">
        <w:r w:rsidRPr="00151BAE">
          <w:rPr>
            <w:rStyle w:val="Hyperlink"/>
            <w:rFonts w:eastAsia="TimesNewRomanPSMT"/>
            <w:noProof/>
          </w:rPr>
          <w:t>7.1.8.1.3</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Änderung der Userdaten</w:t>
        </w:r>
        <w:r>
          <w:rPr>
            <w:noProof/>
            <w:webHidden/>
          </w:rPr>
          <w:tab/>
        </w:r>
        <w:r>
          <w:rPr>
            <w:noProof/>
            <w:webHidden/>
          </w:rPr>
          <w:fldChar w:fldCharType="begin"/>
        </w:r>
        <w:r>
          <w:rPr>
            <w:noProof/>
            <w:webHidden/>
          </w:rPr>
          <w:instrText xml:space="preserve"> PAGEREF _Toc159254558 \h </w:instrText>
        </w:r>
        <w:r>
          <w:rPr>
            <w:noProof/>
            <w:webHidden/>
          </w:rPr>
        </w:r>
        <w:r>
          <w:rPr>
            <w:noProof/>
            <w:webHidden/>
          </w:rPr>
          <w:fldChar w:fldCharType="separate"/>
        </w:r>
        <w:r>
          <w:rPr>
            <w:noProof/>
            <w:webHidden/>
          </w:rPr>
          <w:t>71</w:t>
        </w:r>
        <w:r>
          <w:rPr>
            <w:noProof/>
            <w:webHidden/>
          </w:rPr>
          <w:fldChar w:fldCharType="end"/>
        </w:r>
      </w:hyperlink>
    </w:p>
    <w:p w14:paraId="6D0CC9AC" w14:textId="23B22927"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59" w:history="1">
        <w:r w:rsidRPr="00151BAE">
          <w:rPr>
            <w:rStyle w:val="Hyperlink"/>
            <w:rFonts w:eastAsia="TimesNewRomanPSMT"/>
            <w:noProof/>
          </w:rPr>
          <w:t>7.1.8.2 Credits</w:t>
        </w:r>
        <w:r>
          <w:rPr>
            <w:noProof/>
            <w:webHidden/>
          </w:rPr>
          <w:tab/>
        </w:r>
        <w:r>
          <w:rPr>
            <w:noProof/>
            <w:webHidden/>
          </w:rPr>
          <w:fldChar w:fldCharType="begin"/>
        </w:r>
        <w:r>
          <w:rPr>
            <w:noProof/>
            <w:webHidden/>
          </w:rPr>
          <w:instrText xml:space="preserve"> PAGEREF _Toc159254559 \h </w:instrText>
        </w:r>
        <w:r>
          <w:rPr>
            <w:noProof/>
            <w:webHidden/>
          </w:rPr>
        </w:r>
        <w:r>
          <w:rPr>
            <w:noProof/>
            <w:webHidden/>
          </w:rPr>
          <w:fldChar w:fldCharType="separate"/>
        </w:r>
        <w:r>
          <w:rPr>
            <w:noProof/>
            <w:webHidden/>
          </w:rPr>
          <w:t>71</w:t>
        </w:r>
        <w:r>
          <w:rPr>
            <w:noProof/>
            <w:webHidden/>
          </w:rPr>
          <w:fldChar w:fldCharType="end"/>
        </w:r>
      </w:hyperlink>
    </w:p>
    <w:p w14:paraId="1EA1BDFA" w14:textId="574104F4"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60" w:history="1">
        <w:r w:rsidRPr="00151BAE">
          <w:rPr>
            <w:rStyle w:val="Hyperlink"/>
            <w:rFonts w:eastAsia="TimesNewRomanPSMT"/>
            <w:noProof/>
          </w:rPr>
          <w:t>7.1.8.3 Vorherige Flüge</w:t>
        </w:r>
        <w:r>
          <w:rPr>
            <w:noProof/>
            <w:webHidden/>
          </w:rPr>
          <w:tab/>
        </w:r>
        <w:r>
          <w:rPr>
            <w:noProof/>
            <w:webHidden/>
          </w:rPr>
          <w:fldChar w:fldCharType="begin"/>
        </w:r>
        <w:r>
          <w:rPr>
            <w:noProof/>
            <w:webHidden/>
          </w:rPr>
          <w:instrText xml:space="preserve"> PAGEREF _Toc159254560 \h </w:instrText>
        </w:r>
        <w:r>
          <w:rPr>
            <w:noProof/>
            <w:webHidden/>
          </w:rPr>
        </w:r>
        <w:r>
          <w:rPr>
            <w:noProof/>
            <w:webHidden/>
          </w:rPr>
          <w:fldChar w:fldCharType="separate"/>
        </w:r>
        <w:r>
          <w:rPr>
            <w:noProof/>
            <w:webHidden/>
          </w:rPr>
          <w:t>71</w:t>
        </w:r>
        <w:r>
          <w:rPr>
            <w:noProof/>
            <w:webHidden/>
          </w:rPr>
          <w:fldChar w:fldCharType="end"/>
        </w:r>
      </w:hyperlink>
    </w:p>
    <w:p w14:paraId="3E01E847" w14:textId="7058C124"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61" w:history="1">
        <w:r w:rsidRPr="00151BAE">
          <w:rPr>
            <w:rStyle w:val="Hyperlink"/>
            <w:rFonts w:eastAsia="TimesNewRomanPSMT"/>
            <w:noProof/>
          </w:rPr>
          <w:t>7.1.8.3.1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Darstellung aller gespeicherten Flüge</w:t>
        </w:r>
        <w:r>
          <w:rPr>
            <w:noProof/>
            <w:webHidden/>
          </w:rPr>
          <w:tab/>
        </w:r>
        <w:r>
          <w:rPr>
            <w:noProof/>
            <w:webHidden/>
          </w:rPr>
          <w:fldChar w:fldCharType="begin"/>
        </w:r>
        <w:r>
          <w:rPr>
            <w:noProof/>
            <w:webHidden/>
          </w:rPr>
          <w:instrText xml:space="preserve"> PAGEREF _Toc159254561 \h </w:instrText>
        </w:r>
        <w:r>
          <w:rPr>
            <w:noProof/>
            <w:webHidden/>
          </w:rPr>
        </w:r>
        <w:r>
          <w:rPr>
            <w:noProof/>
            <w:webHidden/>
          </w:rPr>
          <w:fldChar w:fldCharType="separate"/>
        </w:r>
        <w:r>
          <w:rPr>
            <w:noProof/>
            <w:webHidden/>
          </w:rPr>
          <w:t>71</w:t>
        </w:r>
        <w:r>
          <w:rPr>
            <w:noProof/>
            <w:webHidden/>
          </w:rPr>
          <w:fldChar w:fldCharType="end"/>
        </w:r>
      </w:hyperlink>
    </w:p>
    <w:p w14:paraId="6A38B811" w14:textId="0972933B"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62" w:history="1">
        <w:r w:rsidRPr="00151BAE">
          <w:rPr>
            <w:rStyle w:val="Hyperlink"/>
            <w:rFonts w:eastAsia="TimesNewRomanPSMT"/>
            <w:noProof/>
          </w:rPr>
          <w:t>7.1.8.3.2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Sortiermöglichkeiten</w:t>
        </w:r>
        <w:r>
          <w:rPr>
            <w:noProof/>
            <w:webHidden/>
          </w:rPr>
          <w:tab/>
        </w:r>
        <w:r>
          <w:rPr>
            <w:noProof/>
            <w:webHidden/>
          </w:rPr>
          <w:fldChar w:fldCharType="begin"/>
        </w:r>
        <w:r>
          <w:rPr>
            <w:noProof/>
            <w:webHidden/>
          </w:rPr>
          <w:instrText xml:space="preserve"> PAGEREF _Toc159254562 \h </w:instrText>
        </w:r>
        <w:r>
          <w:rPr>
            <w:noProof/>
            <w:webHidden/>
          </w:rPr>
        </w:r>
        <w:r>
          <w:rPr>
            <w:noProof/>
            <w:webHidden/>
          </w:rPr>
          <w:fldChar w:fldCharType="separate"/>
        </w:r>
        <w:r>
          <w:rPr>
            <w:noProof/>
            <w:webHidden/>
          </w:rPr>
          <w:t>71</w:t>
        </w:r>
        <w:r>
          <w:rPr>
            <w:noProof/>
            <w:webHidden/>
          </w:rPr>
          <w:fldChar w:fldCharType="end"/>
        </w:r>
      </w:hyperlink>
    </w:p>
    <w:p w14:paraId="1CFA60EF" w14:textId="5012D7E9"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63" w:history="1">
        <w:r w:rsidRPr="00151BAE">
          <w:rPr>
            <w:rStyle w:val="Hyperlink"/>
            <w:rFonts w:eastAsia="TimesNewRomanPSMT"/>
            <w:noProof/>
          </w:rPr>
          <w:t>7.1.8.3.3</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Einsicht in vorherigen Flug</w:t>
        </w:r>
        <w:r>
          <w:rPr>
            <w:noProof/>
            <w:webHidden/>
          </w:rPr>
          <w:tab/>
        </w:r>
        <w:r>
          <w:rPr>
            <w:noProof/>
            <w:webHidden/>
          </w:rPr>
          <w:fldChar w:fldCharType="begin"/>
        </w:r>
        <w:r>
          <w:rPr>
            <w:noProof/>
            <w:webHidden/>
          </w:rPr>
          <w:instrText xml:space="preserve"> PAGEREF _Toc159254563 \h </w:instrText>
        </w:r>
        <w:r>
          <w:rPr>
            <w:noProof/>
            <w:webHidden/>
          </w:rPr>
        </w:r>
        <w:r>
          <w:rPr>
            <w:noProof/>
            <w:webHidden/>
          </w:rPr>
          <w:fldChar w:fldCharType="separate"/>
        </w:r>
        <w:r>
          <w:rPr>
            <w:noProof/>
            <w:webHidden/>
          </w:rPr>
          <w:t>71</w:t>
        </w:r>
        <w:r>
          <w:rPr>
            <w:noProof/>
            <w:webHidden/>
          </w:rPr>
          <w:fldChar w:fldCharType="end"/>
        </w:r>
      </w:hyperlink>
    </w:p>
    <w:p w14:paraId="4C6574DC" w14:textId="7DE122BB"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64" w:history="1">
        <w:r w:rsidRPr="00151BAE">
          <w:rPr>
            <w:rStyle w:val="Hyperlink"/>
            <w:rFonts w:eastAsia="TimesNewRomanPSMT"/>
            <w:noProof/>
          </w:rPr>
          <w:t>7.1.8.4 Einstellungen</w:t>
        </w:r>
        <w:r>
          <w:rPr>
            <w:noProof/>
            <w:webHidden/>
          </w:rPr>
          <w:tab/>
        </w:r>
        <w:r>
          <w:rPr>
            <w:noProof/>
            <w:webHidden/>
          </w:rPr>
          <w:fldChar w:fldCharType="begin"/>
        </w:r>
        <w:r>
          <w:rPr>
            <w:noProof/>
            <w:webHidden/>
          </w:rPr>
          <w:instrText xml:space="preserve"> PAGEREF _Toc159254564 \h </w:instrText>
        </w:r>
        <w:r>
          <w:rPr>
            <w:noProof/>
            <w:webHidden/>
          </w:rPr>
        </w:r>
        <w:r>
          <w:rPr>
            <w:noProof/>
            <w:webHidden/>
          </w:rPr>
          <w:fldChar w:fldCharType="separate"/>
        </w:r>
        <w:r>
          <w:rPr>
            <w:noProof/>
            <w:webHidden/>
          </w:rPr>
          <w:t>71</w:t>
        </w:r>
        <w:r>
          <w:rPr>
            <w:noProof/>
            <w:webHidden/>
          </w:rPr>
          <w:fldChar w:fldCharType="end"/>
        </w:r>
      </w:hyperlink>
    </w:p>
    <w:p w14:paraId="6B40F310" w14:textId="01EB4940"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65" w:history="1">
        <w:r w:rsidRPr="00151BAE">
          <w:rPr>
            <w:rStyle w:val="Hyperlink"/>
            <w:rFonts w:eastAsia="TimesNewRomanPSMT"/>
            <w:noProof/>
          </w:rPr>
          <w:t>7.1.8.4.1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Dark- / Light-Mode</w:t>
        </w:r>
        <w:r>
          <w:rPr>
            <w:noProof/>
            <w:webHidden/>
          </w:rPr>
          <w:tab/>
        </w:r>
        <w:r>
          <w:rPr>
            <w:noProof/>
            <w:webHidden/>
          </w:rPr>
          <w:fldChar w:fldCharType="begin"/>
        </w:r>
        <w:r>
          <w:rPr>
            <w:noProof/>
            <w:webHidden/>
          </w:rPr>
          <w:instrText xml:space="preserve"> PAGEREF _Toc159254565 \h </w:instrText>
        </w:r>
        <w:r>
          <w:rPr>
            <w:noProof/>
            <w:webHidden/>
          </w:rPr>
        </w:r>
        <w:r>
          <w:rPr>
            <w:noProof/>
            <w:webHidden/>
          </w:rPr>
          <w:fldChar w:fldCharType="separate"/>
        </w:r>
        <w:r>
          <w:rPr>
            <w:noProof/>
            <w:webHidden/>
          </w:rPr>
          <w:t>71</w:t>
        </w:r>
        <w:r>
          <w:rPr>
            <w:noProof/>
            <w:webHidden/>
          </w:rPr>
          <w:fldChar w:fldCharType="end"/>
        </w:r>
      </w:hyperlink>
    </w:p>
    <w:p w14:paraId="35B9902B" w14:textId="3731D719"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66" w:history="1">
        <w:r w:rsidRPr="00151BAE">
          <w:rPr>
            <w:rStyle w:val="Hyperlink"/>
            <w:rFonts w:eastAsia="TimesNewRomanPSMT"/>
            <w:noProof/>
          </w:rPr>
          <w:t>7.1.8.4.2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3D-Model Ausrichtung</w:t>
        </w:r>
        <w:r>
          <w:rPr>
            <w:noProof/>
            <w:webHidden/>
          </w:rPr>
          <w:tab/>
        </w:r>
        <w:r>
          <w:rPr>
            <w:noProof/>
            <w:webHidden/>
          </w:rPr>
          <w:fldChar w:fldCharType="begin"/>
        </w:r>
        <w:r>
          <w:rPr>
            <w:noProof/>
            <w:webHidden/>
          </w:rPr>
          <w:instrText xml:space="preserve"> PAGEREF _Toc159254566 \h </w:instrText>
        </w:r>
        <w:r>
          <w:rPr>
            <w:noProof/>
            <w:webHidden/>
          </w:rPr>
        </w:r>
        <w:r>
          <w:rPr>
            <w:noProof/>
            <w:webHidden/>
          </w:rPr>
          <w:fldChar w:fldCharType="separate"/>
        </w:r>
        <w:r>
          <w:rPr>
            <w:noProof/>
            <w:webHidden/>
          </w:rPr>
          <w:t>71</w:t>
        </w:r>
        <w:r>
          <w:rPr>
            <w:noProof/>
            <w:webHidden/>
          </w:rPr>
          <w:fldChar w:fldCharType="end"/>
        </w:r>
      </w:hyperlink>
    </w:p>
    <w:p w14:paraId="2ADC9611" w14:textId="35FB5C4C"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67" w:history="1">
        <w:r w:rsidRPr="00151BAE">
          <w:rPr>
            <w:rStyle w:val="Hyperlink"/>
            <w:rFonts w:eastAsia="TimesNewRomanPSMT"/>
            <w:noProof/>
          </w:rPr>
          <w:t>7.1.8.5 Logout´</w:t>
        </w:r>
        <w:r>
          <w:rPr>
            <w:noProof/>
            <w:webHidden/>
          </w:rPr>
          <w:tab/>
        </w:r>
        <w:r>
          <w:rPr>
            <w:noProof/>
            <w:webHidden/>
          </w:rPr>
          <w:fldChar w:fldCharType="begin"/>
        </w:r>
        <w:r>
          <w:rPr>
            <w:noProof/>
            <w:webHidden/>
          </w:rPr>
          <w:instrText xml:space="preserve"> PAGEREF _Toc159254567 \h </w:instrText>
        </w:r>
        <w:r>
          <w:rPr>
            <w:noProof/>
            <w:webHidden/>
          </w:rPr>
        </w:r>
        <w:r>
          <w:rPr>
            <w:noProof/>
            <w:webHidden/>
          </w:rPr>
          <w:fldChar w:fldCharType="separate"/>
        </w:r>
        <w:r>
          <w:rPr>
            <w:noProof/>
            <w:webHidden/>
          </w:rPr>
          <w:t>71</w:t>
        </w:r>
        <w:r>
          <w:rPr>
            <w:noProof/>
            <w:webHidden/>
          </w:rPr>
          <w:fldChar w:fldCharType="end"/>
        </w:r>
      </w:hyperlink>
    </w:p>
    <w:p w14:paraId="6B75D8D9" w14:textId="3F7557A2"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568" w:history="1">
        <w:r w:rsidRPr="00151BAE">
          <w:rPr>
            <w:rStyle w:val="Hyperlink"/>
            <w:rFonts w:eastAsia="TimesNewRomanPSMT"/>
          </w:rPr>
          <w:t>7.2 Firebase Backend</w:t>
        </w:r>
        <w:r>
          <w:rPr>
            <w:webHidden/>
          </w:rPr>
          <w:tab/>
        </w:r>
        <w:r>
          <w:rPr>
            <w:webHidden/>
          </w:rPr>
          <w:fldChar w:fldCharType="begin"/>
        </w:r>
        <w:r>
          <w:rPr>
            <w:webHidden/>
          </w:rPr>
          <w:instrText xml:space="preserve"> PAGEREF _Toc159254568 \h </w:instrText>
        </w:r>
        <w:r>
          <w:rPr>
            <w:webHidden/>
          </w:rPr>
        </w:r>
        <w:r>
          <w:rPr>
            <w:webHidden/>
          </w:rPr>
          <w:fldChar w:fldCharType="separate"/>
        </w:r>
        <w:r>
          <w:rPr>
            <w:webHidden/>
          </w:rPr>
          <w:t>71</w:t>
        </w:r>
        <w:r>
          <w:rPr>
            <w:webHidden/>
          </w:rPr>
          <w:fldChar w:fldCharType="end"/>
        </w:r>
      </w:hyperlink>
    </w:p>
    <w:p w14:paraId="230CF266" w14:textId="45D97D23"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69" w:history="1">
        <w:r w:rsidRPr="00151BAE">
          <w:rPr>
            <w:rStyle w:val="Hyperlink"/>
            <w:rFonts w:eastAsia="TimesNewRomanPSMT"/>
          </w:rPr>
          <w:t>7.2.1 Installation via Firebase CLI</w:t>
        </w:r>
        <w:r>
          <w:rPr>
            <w:webHidden/>
          </w:rPr>
          <w:tab/>
        </w:r>
        <w:r>
          <w:rPr>
            <w:webHidden/>
          </w:rPr>
          <w:fldChar w:fldCharType="begin"/>
        </w:r>
        <w:r>
          <w:rPr>
            <w:webHidden/>
          </w:rPr>
          <w:instrText xml:space="preserve"> PAGEREF _Toc159254569 \h </w:instrText>
        </w:r>
        <w:r>
          <w:rPr>
            <w:webHidden/>
          </w:rPr>
        </w:r>
        <w:r>
          <w:rPr>
            <w:webHidden/>
          </w:rPr>
          <w:fldChar w:fldCharType="separate"/>
        </w:r>
        <w:r>
          <w:rPr>
            <w:webHidden/>
          </w:rPr>
          <w:t>71</w:t>
        </w:r>
        <w:r>
          <w:rPr>
            <w:webHidden/>
          </w:rPr>
          <w:fldChar w:fldCharType="end"/>
        </w:r>
      </w:hyperlink>
    </w:p>
    <w:p w14:paraId="42BBE661" w14:textId="6B1B08CB"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70" w:history="1">
        <w:r w:rsidRPr="00151BAE">
          <w:rPr>
            <w:rStyle w:val="Hyperlink"/>
            <w:rFonts w:eastAsia="TimesNewRomanPSMT"/>
            <w:noProof/>
          </w:rPr>
          <w:t>7.2.1.1.1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Firebase CLI – Setup</w:t>
        </w:r>
        <w:r>
          <w:rPr>
            <w:noProof/>
            <w:webHidden/>
          </w:rPr>
          <w:tab/>
        </w:r>
        <w:r>
          <w:rPr>
            <w:noProof/>
            <w:webHidden/>
          </w:rPr>
          <w:fldChar w:fldCharType="begin"/>
        </w:r>
        <w:r>
          <w:rPr>
            <w:noProof/>
            <w:webHidden/>
          </w:rPr>
          <w:instrText xml:space="preserve"> PAGEREF _Toc159254570 \h </w:instrText>
        </w:r>
        <w:r>
          <w:rPr>
            <w:noProof/>
            <w:webHidden/>
          </w:rPr>
        </w:r>
        <w:r>
          <w:rPr>
            <w:noProof/>
            <w:webHidden/>
          </w:rPr>
          <w:fldChar w:fldCharType="separate"/>
        </w:r>
        <w:r>
          <w:rPr>
            <w:noProof/>
            <w:webHidden/>
          </w:rPr>
          <w:t>71</w:t>
        </w:r>
        <w:r>
          <w:rPr>
            <w:noProof/>
            <w:webHidden/>
          </w:rPr>
          <w:fldChar w:fldCharType="end"/>
        </w:r>
      </w:hyperlink>
    </w:p>
    <w:p w14:paraId="3D820156" w14:textId="002AF3CF"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71" w:history="1">
        <w:r w:rsidRPr="00151BAE">
          <w:rPr>
            <w:rStyle w:val="Hyperlink"/>
            <w:rFonts w:eastAsia="TimesNewRomanPSMT"/>
            <w:noProof/>
          </w:rPr>
          <w:t>7.2.1.1.2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Firebase für Dart / Flutter aktivieren</w:t>
        </w:r>
        <w:r>
          <w:rPr>
            <w:noProof/>
            <w:webHidden/>
          </w:rPr>
          <w:tab/>
        </w:r>
        <w:r>
          <w:rPr>
            <w:noProof/>
            <w:webHidden/>
          </w:rPr>
          <w:fldChar w:fldCharType="begin"/>
        </w:r>
        <w:r>
          <w:rPr>
            <w:noProof/>
            <w:webHidden/>
          </w:rPr>
          <w:instrText xml:space="preserve"> PAGEREF _Toc159254571 \h </w:instrText>
        </w:r>
        <w:r>
          <w:rPr>
            <w:noProof/>
            <w:webHidden/>
          </w:rPr>
        </w:r>
        <w:r>
          <w:rPr>
            <w:noProof/>
            <w:webHidden/>
          </w:rPr>
          <w:fldChar w:fldCharType="separate"/>
        </w:r>
        <w:r>
          <w:rPr>
            <w:noProof/>
            <w:webHidden/>
          </w:rPr>
          <w:t>71</w:t>
        </w:r>
        <w:r>
          <w:rPr>
            <w:noProof/>
            <w:webHidden/>
          </w:rPr>
          <w:fldChar w:fldCharType="end"/>
        </w:r>
      </w:hyperlink>
    </w:p>
    <w:p w14:paraId="3F7A21E0" w14:textId="06590084"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72" w:history="1">
        <w:r w:rsidRPr="00151BAE">
          <w:rPr>
            <w:rStyle w:val="Hyperlink"/>
            <w:rFonts w:eastAsia="TimesNewRomanPSMT"/>
            <w:noProof/>
          </w:rPr>
          <w:t>7.2.1.1.3</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Flutter App mit Flutterfire konfigurieren</w:t>
        </w:r>
        <w:r>
          <w:rPr>
            <w:noProof/>
            <w:webHidden/>
          </w:rPr>
          <w:tab/>
        </w:r>
        <w:r>
          <w:rPr>
            <w:noProof/>
            <w:webHidden/>
          </w:rPr>
          <w:fldChar w:fldCharType="begin"/>
        </w:r>
        <w:r>
          <w:rPr>
            <w:noProof/>
            <w:webHidden/>
          </w:rPr>
          <w:instrText xml:space="preserve"> PAGEREF _Toc159254572 \h </w:instrText>
        </w:r>
        <w:r>
          <w:rPr>
            <w:noProof/>
            <w:webHidden/>
          </w:rPr>
        </w:r>
        <w:r>
          <w:rPr>
            <w:noProof/>
            <w:webHidden/>
          </w:rPr>
          <w:fldChar w:fldCharType="separate"/>
        </w:r>
        <w:r>
          <w:rPr>
            <w:noProof/>
            <w:webHidden/>
          </w:rPr>
          <w:t>71</w:t>
        </w:r>
        <w:r>
          <w:rPr>
            <w:noProof/>
            <w:webHidden/>
          </w:rPr>
          <w:fldChar w:fldCharType="end"/>
        </w:r>
      </w:hyperlink>
    </w:p>
    <w:p w14:paraId="4B725BDA" w14:textId="03FCE4A6"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73" w:history="1">
        <w:r w:rsidRPr="00151BAE">
          <w:rPr>
            <w:rStyle w:val="Hyperlink"/>
            <w:rFonts w:eastAsia="TimesNewRomanPSMT"/>
          </w:rPr>
          <w:t>7.2.2 Einbindung in Flutter</w:t>
        </w:r>
        <w:r>
          <w:rPr>
            <w:webHidden/>
          </w:rPr>
          <w:tab/>
        </w:r>
        <w:r>
          <w:rPr>
            <w:webHidden/>
          </w:rPr>
          <w:fldChar w:fldCharType="begin"/>
        </w:r>
        <w:r>
          <w:rPr>
            <w:webHidden/>
          </w:rPr>
          <w:instrText xml:space="preserve"> PAGEREF _Toc159254573 \h </w:instrText>
        </w:r>
        <w:r>
          <w:rPr>
            <w:webHidden/>
          </w:rPr>
        </w:r>
        <w:r>
          <w:rPr>
            <w:webHidden/>
          </w:rPr>
          <w:fldChar w:fldCharType="separate"/>
        </w:r>
        <w:r>
          <w:rPr>
            <w:webHidden/>
          </w:rPr>
          <w:t>71</w:t>
        </w:r>
        <w:r>
          <w:rPr>
            <w:webHidden/>
          </w:rPr>
          <w:fldChar w:fldCharType="end"/>
        </w:r>
      </w:hyperlink>
    </w:p>
    <w:p w14:paraId="7D3A8CFD" w14:textId="7D4584AF"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74" w:history="1">
        <w:r w:rsidRPr="00151BAE">
          <w:rPr>
            <w:rStyle w:val="Hyperlink"/>
            <w:rFonts w:eastAsia="TimesNewRomanPSMT"/>
            <w:noProof/>
          </w:rPr>
          <w:t>7.2.2.1.1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Flutterfire Configure</w:t>
        </w:r>
        <w:r>
          <w:rPr>
            <w:noProof/>
            <w:webHidden/>
          </w:rPr>
          <w:tab/>
        </w:r>
        <w:r>
          <w:rPr>
            <w:noProof/>
            <w:webHidden/>
          </w:rPr>
          <w:fldChar w:fldCharType="begin"/>
        </w:r>
        <w:r>
          <w:rPr>
            <w:noProof/>
            <w:webHidden/>
          </w:rPr>
          <w:instrText xml:space="preserve"> PAGEREF _Toc159254574 \h </w:instrText>
        </w:r>
        <w:r>
          <w:rPr>
            <w:noProof/>
            <w:webHidden/>
          </w:rPr>
        </w:r>
        <w:r>
          <w:rPr>
            <w:noProof/>
            <w:webHidden/>
          </w:rPr>
          <w:fldChar w:fldCharType="separate"/>
        </w:r>
        <w:r>
          <w:rPr>
            <w:noProof/>
            <w:webHidden/>
          </w:rPr>
          <w:t>71</w:t>
        </w:r>
        <w:r>
          <w:rPr>
            <w:noProof/>
            <w:webHidden/>
          </w:rPr>
          <w:fldChar w:fldCharType="end"/>
        </w:r>
      </w:hyperlink>
    </w:p>
    <w:p w14:paraId="4A3FBB19" w14:textId="21A4B8D0"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75" w:history="1">
        <w:r w:rsidRPr="00151BAE">
          <w:rPr>
            <w:rStyle w:val="Hyperlink"/>
            <w:rFonts w:eastAsia="TimesNewRomanPSMT"/>
            <w:noProof/>
          </w:rPr>
          <w:t>7.2.2.1.2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Benutzten Firebase Packages hinzufügen</w:t>
        </w:r>
        <w:r>
          <w:rPr>
            <w:noProof/>
            <w:webHidden/>
          </w:rPr>
          <w:tab/>
        </w:r>
        <w:r>
          <w:rPr>
            <w:noProof/>
            <w:webHidden/>
          </w:rPr>
          <w:fldChar w:fldCharType="begin"/>
        </w:r>
        <w:r>
          <w:rPr>
            <w:noProof/>
            <w:webHidden/>
          </w:rPr>
          <w:instrText xml:space="preserve"> PAGEREF _Toc159254575 \h </w:instrText>
        </w:r>
        <w:r>
          <w:rPr>
            <w:noProof/>
            <w:webHidden/>
          </w:rPr>
        </w:r>
        <w:r>
          <w:rPr>
            <w:noProof/>
            <w:webHidden/>
          </w:rPr>
          <w:fldChar w:fldCharType="separate"/>
        </w:r>
        <w:r>
          <w:rPr>
            <w:noProof/>
            <w:webHidden/>
          </w:rPr>
          <w:t>71</w:t>
        </w:r>
        <w:r>
          <w:rPr>
            <w:noProof/>
            <w:webHidden/>
          </w:rPr>
          <w:fldChar w:fldCharType="end"/>
        </w:r>
      </w:hyperlink>
    </w:p>
    <w:p w14:paraId="09F98B39" w14:textId="2514692C"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76" w:history="1">
        <w:r w:rsidRPr="00151BAE">
          <w:rPr>
            <w:rStyle w:val="Hyperlink"/>
            <w:rFonts w:eastAsia="TimesNewRomanPSMT"/>
          </w:rPr>
          <w:t>7.2.3 Nutzen der verschiedenen Datenbanksysteme</w:t>
        </w:r>
        <w:r>
          <w:rPr>
            <w:webHidden/>
          </w:rPr>
          <w:tab/>
        </w:r>
        <w:r>
          <w:rPr>
            <w:webHidden/>
          </w:rPr>
          <w:fldChar w:fldCharType="begin"/>
        </w:r>
        <w:r>
          <w:rPr>
            <w:webHidden/>
          </w:rPr>
          <w:instrText xml:space="preserve"> PAGEREF _Toc159254576 \h </w:instrText>
        </w:r>
        <w:r>
          <w:rPr>
            <w:webHidden/>
          </w:rPr>
        </w:r>
        <w:r>
          <w:rPr>
            <w:webHidden/>
          </w:rPr>
          <w:fldChar w:fldCharType="separate"/>
        </w:r>
        <w:r>
          <w:rPr>
            <w:webHidden/>
          </w:rPr>
          <w:t>71</w:t>
        </w:r>
        <w:r>
          <w:rPr>
            <w:webHidden/>
          </w:rPr>
          <w:fldChar w:fldCharType="end"/>
        </w:r>
      </w:hyperlink>
    </w:p>
    <w:p w14:paraId="455EB4B7" w14:textId="413FE3AC"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77" w:history="1">
        <w:r w:rsidRPr="00151BAE">
          <w:rPr>
            <w:rStyle w:val="Hyperlink"/>
            <w:rFonts w:eastAsia="TimesNewRomanPSMT"/>
            <w:noProof/>
          </w:rPr>
          <w:t>7.2.3.1 Auth</w:t>
        </w:r>
        <w:r>
          <w:rPr>
            <w:noProof/>
            <w:webHidden/>
          </w:rPr>
          <w:tab/>
        </w:r>
        <w:r>
          <w:rPr>
            <w:noProof/>
            <w:webHidden/>
          </w:rPr>
          <w:fldChar w:fldCharType="begin"/>
        </w:r>
        <w:r>
          <w:rPr>
            <w:noProof/>
            <w:webHidden/>
          </w:rPr>
          <w:instrText xml:space="preserve"> PAGEREF _Toc159254577 \h </w:instrText>
        </w:r>
        <w:r>
          <w:rPr>
            <w:noProof/>
            <w:webHidden/>
          </w:rPr>
        </w:r>
        <w:r>
          <w:rPr>
            <w:noProof/>
            <w:webHidden/>
          </w:rPr>
          <w:fldChar w:fldCharType="separate"/>
        </w:r>
        <w:r>
          <w:rPr>
            <w:noProof/>
            <w:webHidden/>
          </w:rPr>
          <w:t>71</w:t>
        </w:r>
        <w:r>
          <w:rPr>
            <w:noProof/>
            <w:webHidden/>
          </w:rPr>
          <w:fldChar w:fldCharType="end"/>
        </w:r>
      </w:hyperlink>
    </w:p>
    <w:p w14:paraId="5D47B45C" w14:textId="503313B4"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78" w:history="1">
        <w:r w:rsidRPr="00151BAE">
          <w:rPr>
            <w:rStyle w:val="Hyperlink"/>
            <w:rFonts w:eastAsia="TimesNewRomanPSMT"/>
            <w:noProof/>
          </w:rPr>
          <w:t>7.2.3.1.1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E-Mail + Passwort – Login</w:t>
        </w:r>
        <w:r>
          <w:rPr>
            <w:noProof/>
            <w:webHidden/>
          </w:rPr>
          <w:tab/>
        </w:r>
        <w:r>
          <w:rPr>
            <w:noProof/>
            <w:webHidden/>
          </w:rPr>
          <w:fldChar w:fldCharType="begin"/>
        </w:r>
        <w:r>
          <w:rPr>
            <w:noProof/>
            <w:webHidden/>
          </w:rPr>
          <w:instrText xml:space="preserve"> PAGEREF _Toc159254578 \h </w:instrText>
        </w:r>
        <w:r>
          <w:rPr>
            <w:noProof/>
            <w:webHidden/>
          </w:rPr>
        </w:r>
        <w:r>
          <w:rPr>
            <w:noProof/>
            <w:webHidden/>
          </w:rPr>
          <w:fldChar w:fldCharType="separate"/>
        </w:r>
        <w:r>
          <w:rPr>
            <w:noProof/>
            <w:webHidden/>
          </w:rPr>
          <w:t>71</w:t>
        </w:r>
        <w:r>
          <w:rPr>
            <w:noProof/>
            <w:webHidden/>
          </w:rPr>
          <w:fldChar w:fldCharType="end"/>
        </w:r>
      </w:hyperlink>
    </w:p>
    <w:p w14:paraId="22DF0C22" w14:textId="28858756"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79" w:history="1">
        <w:r w:rsidRPr="00151BAE">
          <w:rPr>
            <w:rStyle w:val="Hyperlink"/>
            <w:rFonts w:eastAsia="TimesNewRomanPSMT"/>
            <w:noProof/>
          </w:rPr>
          <w:t>7.2.3.1.2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Google Login</w:t>
        </w:r>
        <w:r>
          <w:rPr>
            <w:noProof/>
            <w:webHidden/>
          </w:rPr>
          <w:tab/>
        </w:r>
        <w:r>
          <w:rPr>
            <w:noProof/>
            <w:webHidden/>
          </w:rPr>
          <w:fldChar w:fldCharType="begin"/>
        </w:r>
        <w:r>
          <w:rPr>
            <w:noProof/>
            <w:webHidden/>
          </w:rPr>
          <w:instrText xml:space="preserve"> PAGEREF _Toc159254579 \h </w:instrText>
        </w:r>
        <w:r>
          <w:rPr>
            <w:noProof/>
            <w:webHidden/>
          </w:rPr>
        </w:r>
        <w:r>
          <w:rPr>
            <w:noProof/>
            <w:webHidden/>
          </w:rPr>
          <w:fldChar w:fldCharType="separate"/>
        </w:r>
        <w:r>
          <w:rPr>
            <w:noProof/>
            <w:webHidden/>
          </w:rPr>
          <w:t>71</w:t>
        </w:r>
        <w:r>
          <w:rPr>
            <w:noProof/>
            <w:webHidden/>
          </w:rPr>
          <w:fldChar w:fldCharType="end"/>
        </w:r>
      </w:hyperlink>
    </w:p>
    <w:p w14:paraId="61E13E9B" w14:textId="2A55B0ED"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80" w:history="1">
        <w:r w:rsidRPr="00151BAE">
          <w:rPr>
            <w:rStyle w:val="Hyperlink"/>
            <w:rFonts w:eastAsia="TimesNewRomanPSMT"/>
            <w:noProof/>
          </w:rPr>
          <w:t>7.2.3.2 Firestore Database</w:t>
        </w:r>
        <w:r>
          <w:rPr>
            <w:noProof/>
            <w:webHidden/>
          </w:rPr>
          <w:tab/>
        </w:r>
        <w:r>
          <w:rPr>
            <w:noProof/>
            <w:webHidden/>
          </w:rPr>
          <w:fldChar w:fldCharType="begin"/>
        </w:r>
        <w:r>
          <w:rPr>
            <w:noProof/>
            <w:webHidden/>
          </w:rPr>
          <w:instrText xml:space="preserve"> PAGEREF _Toc159254580 \h </w:instrText>
        </w:r>
        <w:r>
          <w:rPr>
            <w:noProof/>
            <w:webHidden/>
          </w:rPr>
        </w:r>
        <w:r>
          <w:rPr>
            <w:noProof/>
            <w:webHidden/>
          </w:rPr>
          <w:fldChar w:fldCharType="separate"/>
        </w:r>
        <w:r>
          <w:rPr>
            <w:noProof/>
            <w:webHidden/>
          </w:rPr>
          <w:t>71</w:t>
        </w:r>
        <w:r>
          <w:rPr>
            <w:noProof/>
            <w:webHidden/>
          </w:rPr>
          <w:fldChar w:fldCharType="end"/>
        </w:r>
      </w:hyperlink>
    </w:p>
    <w:p w14:paraId="192B9A60" w14:textId="5DD8A628"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81" w:history="1">
        <w:r w:rsidRPr="00151BAE">
          <w:rPr>
            <w:rStyle w:val="Hyperlink"/>
            <w:rFonts w:eastAsia="TimesNewRomanPSMT"/>
            <w:noProof/>
          </w:rPr>
          <w:t>7.2.3.2.1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Struktur</w:t>
        </w:r>
        <w:r>
          <w:rPr>
            <w:noProof/>
            <w:webHidden/>
          </w:rPr>
          <w:tab/>
        </w:r>
        <w:r>
          <w:rPr>
            <w:noProof/>
            <w:webHidden/>
          </w:rPr>
          <w:fldChar w:fldCharType="begin"/>
        </w:r>
        <w:r>
          <w:rPr>
            <w:noProof/>
            <w:webHidden/>
          </w:rPr>
          <w:instrText xml:space="preserve"> PAGEREF _Toc159254581 \h </w:instrText>
        </w:r>
        <w:r>
          <w:rPr>
            <w:noProof/>
            <w:webHidden/>
          </w:rPr>
        </w:r>
        <w:r>
          <w:rPr>
            <w:noProof/>
            <w:webHidden/>
          </w:rPr>
          <w:fldChar w:fldCharType="separate"/>
        </w:r>
        <w:r>
          <w:rPr>
            <w:noProof/>
            <w:webHidden/>
          </w:rPr>
          <w:t>71</w:t>
        </w:r>
        <w:r>
          <w:rPr>
            <w:noProof/>
            <w:webHidden/>
          </w:rPr>
          <w:fldChar w:fldCharType="end"/>
        </w:r>
      </w:hyperlink>
    </w:p>
    <w:p w14:paraId="38CE1517" w14:textId="3611B487"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82" w:history="1">
        <w:r w:rsidRPr="00151BAE">
          <w:rPr>
            <w:rStyle w:val="Hyperlink"/>
            <w:rFonts w:eastAsia="TimesNewRomanPSMT"/>
            <w:noProof/>
          </w:rPr>
          <w:t>7.2.3.2.2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Allgemeine Userdaten</w:t>
        </w:r>
        <w:r>
          <w:rPr>
            <w:noProof/>
            <w:webHidden/>
          </w:rPr>
          <w:tab/>
        </w:r>
        <w:r>
          <w:rPr>
            <w:noProof/>
            <w:webHidden/>
          </w:rPr>
          <w:fldChar w:fldCharType="begin"/>
        </w:r>
        <w:r>
          <w:rPr>
            <w:noProof/>
            <w:webHidden/>
          </w:rPr>
          <w:instrText xml:space="preserve"> PAGEREF _Toc159254582 \h </w:instrText>
        </w:r>
        <w:r>
          <w:rPr>
            <w:noProof/>
            <w:webHidden/>
          </w:rPr>
        </w:r>
        <w:r>
          <w:rPr>
            <w:noProof/>
            <w:webHidden/>
          </w:rPr>
          <w:fldChar w:fldCharType="separate"/>
        </w:r>
        <w:r>
          <w:rPr>
            <w:noProof/>
            <w:webHidden/>
          </w:rPr>
          <w:t>71</w:t>
        </w:r>
        <w:r>
          <w:rPr>
            <w:noProof/>
            <w:webHidden/>
          </w:rPr>
          <w:fldChar w:fldCharType="end"/>
        </w:r>
      </w:hyperlink>
    </w:p>
    <w:p w14:paraId="550BE061" w14:textId="11AFA797"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83" w:history="1">
        <w:r w:rsidRPr="00151BAE">
          <w:rPr>
            <w:rStyle w:val="Hyperlink"/>
            <w:rFonts w:eastAsia="TimesNewRomanPSMT"/>
            <w:noProof/>
          </w:rPr>
          <w:t>7.2.3.2.3</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Flugdaten</w:t>
        </w:r>
        <w:r>
          <w:rPr>
            <w:noProof/>
            <w:webHidden/>
          </w:rPr>
          <w:tab/>
        </w:r>
        <w:r>
          <w:rPr>
            <w:noProof/>
            <w:webHidden/>
          </w:rPr>
          <w:fldChar w:fldCharType="begin"/>
        </w:r>
        <w:r>
          <w:rPr>
            <w:noProof/>
            <w:webHidden/>
          </w:rPr>
          <w:instrText xml:space="preserve"> PAGEREF _Toc159254583 \h </w:instrText>
        </w:r>
        <w:r>
          <w:rPr>
            <w:noProof/>
            <w:webHidden/>
          </w:rPr>
        </w:r>
        <w:r>
          <w:rPr>
            <w:noProof/>
            <w:webHidden/>
          </w:rPr>
          <w:fldChar w:fldCharType="separate"/>
        </w:r>
        <w:r>
          <w:rPr>
            <w:noProof/>
            <w:webHidden/>
          </w:rPr>
          <w:t>71</w:t>
        </w:r>
        <w:r>
          <w:rPr>
            <w:noProof/>
            <w:webHidden/>
          </w:rPr>
          <w:fldChar w:fldCharType="end"/>
        </w:r>
      </w:hyperlink>
    </w:p>
    <w:p w14:paraId="43ABDEF3" w14:textId="19E55EE5"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84" w:history="1">
        <w:r w:rsidRPr="00151BAE">
          <w:rPr>
            <w:rStyle w:val="Hyperlink"/>
            <w:rFonts w:eastAsia="TimesNewRomanPSMT"/>
            <w:noProof/>
          </w:rPr>
          <w:t>7.2.3.2.4</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Einstellungen</w:t>
        </w:r>
        <w:r>
          <w:rPr>
            <w:noProof/>
            <w:webHidden/>
          </w:rPr>
          <w:tab/>
        </w:r>
        <w:r>
          <w:rPr>
            <w:noProof/>
            <w:webHidden/>
          </w:rPr>
          <w:fldChar w:fldCharType="begin"/>
        </w:r>
        <w:r>
          <w:rPr>
            <w:noProof/>
            <w:webHidden/>
          </w:rPr>
          <w:instrText xml:space="preserve"> PAGEREF _Toc159254584 \h </w:instrText>
        </w:r>
        <w:r>
          <w:rPr>
            <w:noProof/>
            <w:webHidden/>
          </w:rPr>
        </w:r>
        <w:r>
          <w:rPr>
            <w:noProof/>
            <w:webHidden/>
          </w:rPr>
          <w:fldChar w:fldCharType="separate"/>
        </w:r>
        <w:r>
          <w:rPr>
            <w:noProof/>
            <w:webHidden/>
          </w:rPr>
          <w:t>71</w:t>
        </w:r>
        <w:r>
          <w:rPr>
            <w:noProof/>
            <w:webHidden/>
          </w:rPr>
          <w:fldChar w:fldCharType="end"/>
        </w:r>
      </w:hyperlink>
    </w:p>
    <w:p w14:paraId="3394F7D4" w14:textId="0EA0EB82"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85" w:history="1">
        <w:r w:rsidRPr="00151BAE">
          <w:rPr>
            <w:rStyle w:val="Hyperlink"/>
            <w:rFonts w:eastAsia="TimesNewRomanPSMT"/>
            <w:noProof/>
          </w:rPr>
          <w:t>7.2.3.3 Realtime Database</w:t>
        </w:r>
        <w:r>
          <w:rPr>
            <w:noProof/>
            <w:webHidden/>
          </w:rPr>
          <w:tab/>
        </w:r>
        <w:r>
          <w:rPr>
            <w:noProof/>
            <w:webHidden/>
          </w:rPr>
          <w:fldChar w:fldCharType="begin"/>
        </w:r>
        <w:r>
          <w:rPr>
            <w:noProof/>
            <w:webHidden/>
          </w:rPr>
          <w:instrText xml:space="preserve"> PAGEREF _Toc159254585 \h </w:instrText>
        </w:r>
        <w:r>
          <w:rPr>
            <w:noProof/>
            <w:webHidden/>
          </w:rPr>
        </w:r>
        <w:r>
          <w:rPr>
            <w:noProof/>
            <w:webHidden/>
          </w:rPr>
          <w:fldChar w:fldCharType="separate"/>
        </w:r>
        <w:r>
          <w:rPr>
            <w:noProof/>
            <w:webHidden/>
          </w:rPr>
          <w:t>71</w:t>
        </w:r>
        <w:r>
          <w:rPr>
            <w:noProof/>
            <w:webHidden/>
          </w:rPr>
          <w:fldChar w:fldCharType="end"/>
        </w:r>
      </w:hyperlink>
    </w:p>
    <w:p w14:paraId="74F45AE7" w14:textId="6B0122F2"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86" w:history="1">
        <w:r w:rsidRPr="00151BAE">
          <w:rPr>
            <w:rStyle w:val="Hyperlink"/>
            <w:rFonts w:eastAsia="TimesNewRomanPSMT"/>
            <w:noProof/>
          </w:rPr>
          <w:t>7.2.3.3.1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Allgemein</w:t>
        </w:r>
        <w:r>
          <w:rPr>
            <w:noProof/>
            <w:webHidden/>
          </w:rPr>
          <w:tab/>
        </w:r>
        <w:r>
          <w:rPr>
            <w:noProof/>
            <w:webHidden/>
          </w:rPr>
          <w:fldChar w:fldCharType="begin"/>
        </w:r>
        <w:r>
          <w:rPr>
            <w:noProof/>
            <w:webHidden/>
          </w:rPr>
          <w:instrText xml:space="preserve"> PAGEREF _Toc159254586 \h </w:instrText>
        </w:r>
        <w:r>
          <w:rPr>
            <w:noProof/>
            <w:webHidden/>
          </w:rPr>
        </w:r>
        <w:r>
          <w:rPr>
            <w:noProof/>
            <w:webHidden/>
          </w:rPr>
          <w:fldChar w:fldCharType="separate"/>
        </w:r>
        <w:r>
          <w:rPr>
            <w:noProof/>
            <w:webHidden/>
          </w:rPr>
          <w:t>71</w:t>
        </w:r>
        <w:r>
          <w:rPr>
            <w:noProof/>
            <w:webHidden/>
          </w:rPr>
          <w:fldChar w:fldCharType="end"/>
        </w:r>
      </w:hyperlink>
    </w:p>
    <w:p w14:paraId="5D50366B" w14:textId="18ECB21F"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87" w:history="1">
        <w:r w:rsidRPr="00151BAE">
          <w:rPr>
            <w:rStyle w:val="Hyperlink"/>
            <w:rFonts w:eastAsia="TimesNewRomanPSMT"/>
            <w:noProof/>
          </w:rPr>
          <w:t>7.2.3.3.2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Sinn der verschiedenen Flags</w:t>
        </w:r>
        <w:r>
          <w:rPr>
            <w:noProof/>
            <w:webHidden/>
          </w:rPr>
          <w:tab/>
        </w:r>
        <w:r>
          <w:rPr>
            <w:noProof/>
            <w:webHidden/>
          </w:rPr>
          <w:fldChar w:fldCharType="begin"/>
        </w:r>
        <w:r>
          <w:rPr>
            <w:noProof/>
            <w:webHidden/>
          </w:rPr>
          <w:instrText xml:space="preserve"> PAGEREF _Toc159254587 \h </w:instrText>
        </w:r>
        <w:r>
          <w:rPr>
            <w:noProof/>
            <w:webHidden/>
          </w:rPr>
        </w:r>
        <w:r>
          <w:rPr>
            <w:noProof/>
            <w:webHidden/>
          </w:rPr>
          <w:fldChar w:fldCharType="separate"/>
        </w:r>
        <w:r>
          <w:rPr>
            <w:noProof/>
            <w:webHidden/>
          </w:rPr>
          <w:t>72</w:t>
        </w:r>
        <w:r>
          <w:rPr>
            <w:noProof/>
            <w:webHidden/>
          </w:rPr>
          <w:fldChar w:fldCharType="end"/>
        </w:r>
      </w:hyperlink>
    </w:p>
    <w:p w14:paraId="6944934A" w14:textId="5EAA5385"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588" w:history="1">
        <w:r w:rsidRPr="00151BAE">
          <w:rPr>
            <w:rStyle w:val="Hyperlink"/>
            <w:rFonts w:eastAsia="TimesNewRomanPSMT"/>
            <w:noProof/>
          </w:rPr>
          <w:t>7.2.3.4 Storage</w:t>
        </w:r>
        <w:r>
          <w:rPr>
            <w:noProof/>
            <w:webHidden/>
          </w:rPr>
          <w:tab/>
        </w:r>
        <w:r>
          <w:rPr>
            <w:noProof/>
            <w:webHidden/>
          </w:rPr>
          <w:fldChar w:fldCharType="begin"/>
        </w:r>
        <w:r>
          <w:rPr>
            <w:noProof/>
            <w:webHidden/>
          </w:rPr>
          <w:instrText xml:space="preserve"> PAGEREF _Toc159254588 \h </w:instrText>
        </w:r>
        <w:r>
          <w:rPr>
            <w:noProof/>
            <w:webHidden/>
          </w:rPr>
        </w:r>
        <w:r>
          <w:rPr>
            <w:noProof/>
            <w:webHidden/>
          </w:rPr>
          <w:fldChar w:fldCharType="separate"/>
        </w:r>
        <w:r>
          <w:rPr>
            <w:noProof/>
            <w:webHidden/>
          </w:rPr>
          <w:t>72</w:t>
        </w:r>
        <w:r>
          <w:rPr>
            <w:noProof/>
            <w:webHidden/>
          </w:rPr>
          <w:fldChar w:fldCharType="end"/>
        </w:r>
      </w:hyperlink>
    </w:p>
    <w:p w14:paraId="06D377B8" w14:textId="50BE327E"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89" w:history="1">
        <w:r w:rsidRPr="00151BAE">
          <w:rPr>
            <w:rStyle w:val="Hyperlink"/>
            <w:rFonts w:eastAsia="TimesNewRomanPSMT"/>
            <w:noProof/>
          </w:rPr>
          <w:t>7.2.3.4.1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Allgemein</w:t>
        </w:r>
        <w:r>
          <w:rPr>
            <w:noProof/>
            <w:webHidden/>
          </w:rPr>
          <w:tab/>
        </w:r>
        <w:r>
          <w:rPr>
            <w:noProof/>
            <w:webHidden/>
          </w:rPr>
          <w:fldChar w:fldCharType="begin"/>
        </w:r>
        <w:r>
          <w:rPr>
            <w:noProof/>
            <w:webHidden/>
          </w:rPr>
          <w:instrText xml:space="preserve"> PAGEREF _Toc159254589 \h </w:instrText>
        </w:r>
        <w:r>
          <w:rPr>
            <w:noProof/>
            <w:webHidden/>
          </w:rPr>
        </w:r>
        <w:r>
          <w:rPr>
            <w:noProof/>
            <w:webHidden/>
          </w:rPr>
          <w:fldChar w:fldCharType="separate"/>
        </w:r>
        <w:r>
          <w:rPr>
            <w:noProof/>
            <w:webHidden/>
          </w:rPr>
          <w:t>72</w:t>
        </w:r>
        <w:r>
          <w:rPr>
            <w:noProof/>
            <w:webHidden/>
          </w:rPr>
          <w:fldChar w:fldCharType="end"/>
        </w:r>
      </w:hyperlink>
    </w:p>
    <w:p w14:paraId="79A48EA7" w14:textId="4BD2C51D"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590" w:history="1">
        <w:r w:rsidRPr="00151BAE">
          <w:rPr>
            <w:rStyle w:val="Hyperlink"/>
            <w:rFonts w:eastAsia="TimesNewRomanPSMT"/>
            <w:noProof/>
          </w:rPr>
          <w:t>7.2.3.4.2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Referenz zu User in Firestore</w:t>
        </w:r>
        <w:r>
          <w:rPr>
            <w:noProof/>
            <w:webHidden/>
          </w:rPr>
          <w:tab/>
        </w:r>
        <w:r>
          <w:rPr>
            <w:noProof/>
            <w:webHidden/>
          </w:rPr>
          <w:fldChar w:fldCharType="begin"/>
        </w:r>
        <w:r>
          <w:rPr>
            <w:noProof/>
            <w:webHidden/>
          </w:rPr>
          <w:instrText xml:space="preserve"> PAGEREF _Toc159254590 \h </w:instrText>
        </w:r>
        <w:r>
          <w:rPr>
            <w:noProof/>
            <w:webHidden/>
          </w:rPr>
        </w:r>
        <w:r>
          <w:rPr>
            <w:noProof/>
            <w:webHidden/>
          </w:rPr>
          <w:fldChar w:fldCharType="separate"/>
        </w:r>
        <w:r>
          <w:rPr>
            <w:noProof/>
            <w:webHidden/>
          </w:rPr>
          <w:t>72</w:t>
        </w:r>
        <w:r>
          <w:rPr>
            <w:noProof/>
            <w:webHidden/>
          </w:rPr>
          <w:fldChar w:fldCharType="end"/>
        </w:r>
      </w:hyperlink>
    </w:p>
    <w:p w14:paraId="3901A171" w14:textId="10CCD920"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591" w:history="1">
        <w:r w:rsidRPr="00151BAE">
          <w:rPr>
            <w:rStyle w:val="Hyperlink"/>
            <w:rFonts w:eastAsia="TimesNewRomanPSMT"/>
          </w:rPr>
          <w:t>8</w:t>
        </w:r>
        <w:r>
          <w:rPr>
            <w:rFonts w:asciiTheme="minorHAnsi" w:eastAsiaTheme="minorEastAsia" w:hAnsiTheme="minorHAnsi" w:cstheme="minorBidi"/>
            <w:bCs w:val="0"/>
            <w:kern w:val="2"/>
            <w:lang w:eastAsia="de-AT"/>
            <w14:ligatures w14:val="standardContextual"/>
          </w:rPr>
          <w:tab/>
        </w:r>
        <w:r w:rsidRPr="00151BAE">
          <w:rPr>
            <w:rStyle w:val="Hyperlink"/>
            <w:rFonts w:eastAsia="TimesNewRomanPSMT"/>
          </w:rPr>
          <w:t>Videostreaming</w:t>
        </w:r>
        <w:r>
          <w:rPr>
            <w:webHidden/>
          </w:rPr>
          <w:tab/>
        </w:r>
        <w:r>
          <w:rPr>
            <w:webHidden/>
          </w:rPr>
          <w:fldChar w:fldCharType="begin"/>
        </w:r>
        <w:r>
          <w:rPr>
            <w:webHidden/>
          </w:rPr>
          <w:instrText xml:space="preserve"> PAGEREF _Toc159254591 \h </w:instrText>
        </w:r>
        <w:r>
          <w:rPr>
            <w:webHidden/>
          </w:rPr>
        </w:r>
        <w:r>
          <w:rPr>
            <w:webHidden/>
          </w:rPr>
          <w:fldChar w:fldCharType="separate"/>
        </w:r>
        <w:r>
          <w:rPr>
            <w:webHidden/>
          </w:rPr>
          <w:t>72</w:t>
        </w:r>
        <w:r>
          <w:rPr>
            <w:webHidden/>
          </w:rPr>
          <w:fldChar w:fldCharType="end"/>
        </w:r>
      </w:hyperlink>
    </w:p>
    <w:p w14:paraId="0E9B40CC" w14:textId="646D3F10"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592" w:history="1">
        <w:r w:rsidRPr="00151BAE">
          <w:rPr>
            <w:rStyle w:val="Hyperlink"/>
            <w:rFonts w:eastAsia="TimesNewRomanPSMT"/>
          </w:rPr>
          <w:t>8.1 Allgemeiner Aufbau</w:t>
        </w:r>
        <w:r>
          <w:rPr>
            <w:webHidden/>
          </w:rPr>
          <w:tab/>
        </w:r>
        <w:r>
          <w:rPr>
            <w:webHidden/>
          </w:rPr>
          <w:fldChar w:fldCharType="begin"/>
        </w:r>
        <w:r>
          <w:rPr>
            <w:webHidden/>
          </w:rPr>
          <w:instrText xml:space="preserve"> PAGEREF _Toc159254592 \h </w:instrText>
        </w:r>
        <w:r>
          <w:rPr>
            <w:webHidden/>
          </w:rPr>
        </w:r>
        <w:r>
          <w:rPr>
            <w:webHidden/>
          </w:rPr>
          <w:fldChar w:fldCharType="separate"/>
        </w:r>
        <w:r>
          <w:rPr>
            <w:webHidden/>
          </w:rPr>
          <w:t>72</w:t>
        </w:r>
        <w:r>
          <w:rPr>
            <w:webHidden/>
          </w:rPr>
          <w:fldChar w:fldCharType="end"/>
        </w:r>
      </w:hyperlink>
    </w:p>
    <w:p w14:paraId="7511964B" w14:textId="19EAB6CB"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93" w:history="1">
        <w:r w:rsidRPr="00151BAE">
          <w:rPr>
            <w:rStyle w:val="Hyperlink"/>
            <w:rFonts w:eastAsia="TimesNewRomanPSMT"/>
          </w:rPr>
          <w:t>8.1.1 Anforderungen</w:t>
        </w:r>
        <w:r>
          <w:rPr>
            <w:webHidden/>
          </w:rPr>
          <w:tab/>
        </w:r>
        <w:r>
          <w:rPr>
            <w:webHidden/>
          </w:rPr>
          <w:fldChar w:fldCharType="begin"/>
        </w:r>
        <w:r>
          <w:rPr>
            <w:webHidden/>
          </w:rPr>
          <w:instrText xml:space="preserve"> PAGEREF _Toc159254593 \h </w:instrText>
        </w:r>
        <w:r>
          <w:rPr>
            <w:webHidden/>
          </w:rPr>
        </w:r>
        <w:r>
          <w:rPr>
            <w:webHidden/>
          </w:rPr>
          <w:fldChar w:fldCharType="separate"/>
        </w:r>
        <w:r>
          <w:rPr>
            <w:webHidden/>
          </w:rPr>
          <w:t>72</w:t>
        </w:r>
        <w:r>
          <w:rPr>
            <w:webHidden/>
          </w:rPr>
          <w:fldChar w:fldCharType="end"/>
        </w:r>
      </w:hyperlink>
    </w:p>
    <w:p w14:paraId="3EBFA053" w14:textId="3EC68F7F"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94" w:history="1">
        <w:r w:rsidRPr="00151BAE">
          <w:rPr>
            <w:rStyle w:val="Hyperlink"/>
            <w:rFonts w:eastAsia="TimesNewRomanPSMT"/>
          </w:rPr>
          <w:t>8.1.2 Übertragungskette</w:t>
        </w:r>
        <w:r>
          <w:rPr>
            <w:webHidden/>
          </w:rPr>
          <w:tab/>
        </w:r>
        <w:r>
          <w:rPr>
            <w:webHidden/>
          </w:rPr>
          <w:fldChar w:fldCharType="begin"/>
        </w:r>
        <w:r>
          <w:rPr>
            <w:webHidden/>
          </w:rPr>
          <w:instrText xml:space="preserve"> PAGEREF _Toc159254594 \h </w:instrText>
        </w:r>
        <w:r>
          <w:rPr>
            <w:webHidden/>
          </w:rPr>
        </w:r>
        <w:r>
          <w:rPr>
            <w:webHidden/>
          </w:rPr>
          <w:fldChar w:fldCharType="separate"/>
        </w:r>
        <w:r>
          <w:rPr>
            <w:webHidden/>
          </w:rPr>
          <w:t>72</w:t>
        </w:r>
        <w:r>
          <w:rPr>
            <w:webHidden/>
          </w:rPr>
          <w:fldChar w:fldCharType="end"/>
        </w:r>
      </w:hyperlink>
    </w:p>
    <w:p w14:paraId="58766B57" w14:textId="4237F56A"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595" w:history="1">
        <w:r w:rsidRPr="00151BAE">
          <w:rPr>
            <w:rStyle w:val="Hyperlink"/>
            <w:rFonts w:eastAsia="TimesNewRomanPSMT"/>
          </w:rPr>
          <w:t>8.2 CADFPX Analog Kamera</w:t>
        </w:r>
        <w:r>
          <w:rPr>
            <w:webHidden/>
          </w:rPr>
          <w:tab/>
        </w:r>
        <w:r>
          <w:rPr>
            <w:webHidden/>
          </w:rPr>
          <w:fldChar w:fldCharType="begin"/>
        </w:r>
        <w:r>
          <w:rPr>
            <w:webHidden/>
          </w:rPr>
          <w:instrText xml:space="preserve"> PAGEREF _Toc159254595 \h </w:instrText>
        </w:r>
        <w:r>
          <w:rPr>
            <w:webHidden/>
          </w:rPr>
        </w:r>
        <w:r>
          <w:rPr>
            <w:webHidden/>
          </w:rPr>
          <w:fldChar w:fldCharType="separate"/>
        </w:r>
        <w:r>
          <w:rPr>
            <w:webHidden/>
          </w:rPr>
          <w:t>72</w:t>
        </w:r>
        <w:r>
          <w:rPr>
            <w:webHidden/>
          </w:rPr>
          <w:fldChar w:fldCharType="end"/>
        </w:r>
      </w:hyperlink>
    </w:p>
    <w:p w14:paraId="5200C49E" w14:textId="3CB7E707"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96" w:history="1">
        <w:r w:rsidRPr="00151BAE">
          <w:rPr>
            <w:rStyle w:val="Hyperlink"/>
            <w:rFonts w:eastAsia="TimesNewRomanPSMT"/>
          </w:rPr>
          <w:t>8.2.1 Allgemein</w:t>
        </w:r>
        <w:r>
          <w:rPr>
            <w:webHidden/>
          </w:rPr>
          <w:tab/>
        </w:r>
        <w:r>
          <w:rPr>
            <w:webHidden/>
          </w:rPr>
          <w:fldChar w:fldCharType="begin"/>
        </w:r>
        <w:r>
          <w:rPr>
            <w:webHidden/>
          </w:rPr>
          <w:instrText xml:space="preserve"> PAGEREF _Toc159254596 \h </w:instrText>
        </w:r>
        <w:r>
          <w:rPr>
            <w:webHidden/>
          </w:rPr>
        </w:r>
        <w:r>
          <w:rPr>
            <w:webHidden/>
          </w:rPr>
          <w:fldChar w:fldCharType="separate"/>
        </w:r>
        <w:r>
          <w:rPr>
            <w:webHidden/>
          </w:rPr>
          <w:t>72</w:t>
        </w:r>
        <w:r>
          <w:rPr>
            <w:webHidden/>
          </w:rPr>
          <w:fldChar w:fldCharType="end"/>
        </w:r>
      </w:hyperlink>
    </w:p>
    <w:p w14:paraId="0283BD57" w14:textId="33A352B2"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97" w:history="1">
        <w:r w:rsidRPr="00151BAE">
          <w:rPr>
            <w:rStyle w:val="Hyperlink"/>
            <w:rFonts w:eastAsia="TimesNewRomanPSMT"/>
          </w:rPr>
          <w:t>8.2.2 Produktinformationen</w:t>
        </w:r>
        <w:r>
          <w:rPr>
            <w:webHidden/>
          </w:rPr>
          <w:tab/>
        </w:r>
        <w:r>
          <w:rPr>
            <w:webHidden/>
          </w:rPr>
          <w:fldChar w:fldCharType="begin"/>
        </w:r>
        <w:r>
          <w:rPr>
            <w:webHidden/>
          </w:rPr>
          <w:instrText xml:space="preserve"> PAGEREF _Toc159254597 \h </w:instrText>
        </w:r>
        <w:r>
          <w:rPr>
            <w:webHidden/>
          </w:rPr>
        </w:r>
        <w:r>
          <w:rPr>
            <w:webHidden/>
          </w:rPr>
          <w:fldChar w:fldCharType="separate"/>
        </w:r>
        <w:r>
          <w:rPr>
            <w:webHidden/>
          </w:rPr>
          <w:t>72</w:t>
        </w:r>
        <w:r>
          <w:rPr>
            <w:webHidden/>
          </w:rPr>
          <w:fldChar w:fldCharType="end"/>
        </w:r>
      </w:hyperlink>
    </w:p>
    <w:p w14:paraId="13036137" w14:textId="2CEDAEEB"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98" w:history="1">
        <w:r w:rsidRPr="00151BAE">
          <w:rPr>
            <w:rStyle w:val="Hyperlink"/>
            <w:rFonts w:eastAsia="TimesNewRomanPSMT"/>
          </w:rPr>
          <w:t>8.2.3 Verwendungszweck</w:t>
        </w:r>
        <w:r>
          <w:rPr>
            <w:webHidden/>
          </w:rPr>
          <w:tab/>
        </w:r>
        <w:r>
          <w:rPr>
            <w:webHidden/>
          </w:rPr>
          <w:fldChar w:fldCharType="begin"/>
        </w:r>
        <w:r>
          <w:rPr>
            <w:webHidden/>
          </w:rPr>
          <w:instrText xml:space="preserve"> PAGEREF _Toc159254598 \h </w:instrText>
        </w:r>
        <w:r>
          <w:rPr>
            <w:webHidden/>
          </w:rPr>
        </w:r>
        <w:r>
          <w:rPr>
            <w:webHidden/>
          </w:rPr>
          <w:fldChar w:fldCharType="separate"/>
        </w:r>
        <w:r>
          <w:rPr>
            <w:webHidden/>
          </w:rPr>
          <w:t>72</w:t>
        </w:r>
        <w:r>
          <w:rPr>
            <w:webHidden/>
          </w:rPr>
          <w:fldChar w:fldCharType="end"/>
        </w:r>
      </w:hyperlink>
    </w:p>
    <w:p w14:paraId="03B52DB7" w14:textId="447D360C"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599" w:history="1">
        <w:r w:rsidRPr="00151BAE">
          <w:rPr>
            <w:rStyle w:val="Hyperlink"/>
            <w:rFonts w:eastAsia="TimesNewRomanPSMT"/>
          </w:rPr>
          <w:t>8.2.4 Verbindungstest via USB-Camera App</w:t>
        </w:r>
        <w:r>
          <w:rPr>
            <w:webHidden/>
          </w:rPr>
          <w:tab/>
        </w:r>
        <w:r>
          <w:rPr>
            <w:webHidden/>
          </w:rPr>
          <w:fldChar w:fldCharType="begin"/>
        </w:r>
        <w:r>
          <w:rPr>
            <w:webHidden/>
          </w:rPr>
          <w:instrText xml:space="preserve"> PAGEREF _Toc159254599 \h </w:instrText>
        </w:r>
        <w:r>
          <w:rPr>
            <w:webHidden/>
          </w:rPr>
        </w:r>
        <w:r>
          <w:rPr>
            <w:webHidden/>
          </w:rPr>
          <w:fldChar w:fldCharType="separate"/>
        </w:r>
        <w:r>
          <w:rPr>
            <w:webHidden/>
          </w:rPr>
          <w:t>72</w:t>
        </w:r>
        <w:r>
          <w:rPr>
            <w:webHidden/>
          </w:rPr>
          <w:fldChar w:fldCharType="end"/>
        </w:r>
      </w:hyperlink>
    </w:p>
    <w:p w14:paraId="58A76879" w14:textId="02749BCA"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00" w:history="1">
        <w:r w:rsidRPr="00151BAE">
          <w:rPr>
            <w:rStyle w:val="Hyperlink"/>
            <w:rFonts w:eastAsia="TimesNewRomanPSMT"/>
          </w:rPr>
          <w:t>8.3 USB2.0 VHS Video Grabber</w:t>
        </w:r>
        <w:r>
          <w:rPr>
            <w:webHidden/>
          </w:rPr>
          <w:tab/>
        </w:r>
        <w:r>
          <w:rPr>
            <w:webHidden/>
          </w:rPr>
          <w:fldChar w:fldCharType="begin"/>
        </w:r>
        <w:r>
          <w:rPr>
            <w:webHidden/>
          </w:rPr>
          <w:instrText xml:space="preserve"> PAGEREF _Toc159254600 \h </w:instrText>
        </w:r>
        <w:r>
          <w:rPr>
            <w:webHidden/>
          </w:rPr>
        </w:r>
        <w:r>
          <w:rPr>
            <w:webHidden/>
          </w:rPr>
          <w:fldChar w:fldCharType="separate"/>
        </w:r>
        <w:r>
          <w:rPr>
            <w:webHidden/>
          </w:rPr>
          <w:t>72</w:t>
        </w:r>
        <w:r>
          <w:rPr>
            <w:webHidden/>
          </w:rPr>
          <w:fldChar w:fldCharType="end"/>
        </w:r>
      </w:hyperlink>
    </w:p>
    <w:p w14:paraId="295FBD21" w14:textId="273619DD"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01" w:history="1">
        <w:r w:rsidRPr="00151BAE">
          <w:rPr>
            <w:rStyle w:val="Hyperlink"/>
            <w:rFonts w:eastAsia="TimesNewRomanPSMT"/>
          </w:rPr>
          <w:t>8.4 RTMP-Server via NGINX aufsetzen</w:t>
        </w:r>
        <w:r>
          <w:rPr>
            <w:webHidden/>
          </w:rPr>
          <w:tab/>
        </w:r>
        <w:r>
          <w:rPr>
            <w:webHidden/>
          </w:rPr>
          <w:fldChar w:fldCharType="begin"/>
        </w:r>
        <w:r>
          <w:rPr>
            <w:webHidden/>
          </w:rPr>
          <w:instrText xml:space="preserve"> PAGEREF _Toc159254601 \h </w:instrText>
        </w:r>
        <w:r>
          <w:rPr>
            <w:webHidden/>
          </w:rPr>
        </w:r>
        <w:r>
          <w:rPr>
            <w:webHidden/>
          </w:rPr>
          <w:fldChar w:fldCharType="separate"/>
        </w:r>
        <w:r>
          <w:rPr>
            <w:webHidden/>
          </w:rPr>
          <w:t>72</w:t>
        </w:r>
        <w:r>
          <w:rPr>
            <w:webHidden/>
          </w:rPr>
          <w:fldChar w:fldCharType="end"/>
        </w:r>
      </w:hyperlink>
    </w:p>
    <w:p w14:paraId="58E7664A" w14:textId="11A9686F"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02" w:history="1">
        <w:r w:rsidRPr="00151BAE">
          <w:rPr>
            <w:rStyle w:val="Hyperlink"/>
            <w:rFonts w:eastAsia="TimesNewRomanPSMT"/>
          </w:rPr>
          <w:t>8.4.1 RTMP Allgemein</w:t>
        </w:r>
        <w:r>
          <w:rPr>
            <w:webHidden/>
          </w:rPr>
          <w:tab/>
        </w:r>
        <w:r>
          <w:rPr>
            <w:webHidden/>
          </w:rPr>
          <w:fldChar w:fldCharType="begin"/>
        </w:r>
        <w:r>
          <w:rPr>
            <w:webHidden/>
          </w:rPr>
          <w:instrText xml:space="preserve"> PAGEREF _Toc159254602 \h </w:instrText>
        </w:r>
        <w:r>
          <w:rPr>
            <w:webHidden/>
          </w:rPr>
        </w:r>
        <w:r>
          <w:rPr>
            <w:webHidden/>
          </w:rPr>
          <w:fldChar w:fldCharType="separate"/>
        </w:r>
        <w:r>
          <w:rPr>
            <w:webHidden/>
          </w:rPr>
          <w:t>72</w:t>
        </w:r>
        <w:r>
          <w:rPr>
            <w:webHidden/>
          </w:rPr>
          <w:fldChar w:fldCharType="end"/>
        </w:r>
      </w:hyperlink>
    </w:p>
    <w:p w14:paraId="404C13C7" w14:textId="662F61F7"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03" w:history="1">
        <w:r w:rsidRPr="00151BAE">
          <w:rPr>
            <w:rStyle w:val="Hyperlink"/>
            <w:rFonts w:eastAsia="TimesNewRomanPSMT"/>
          </w:rPr>
          <w:t>8.4.2 NGINX</w:t>
        </w:r>
        <w:r>
          <w:rPr>
            <w:webHidden/>
          </w:rPr>
          <w:tab/>
        </w:r>
        <w:r>
          <w:rPr>
            <w:webHidden/>
          </w:rPr>
          <w:fldChar w:fldCharType="begin"/>
        </w:r>
        <w:r>
          <w:rPr>
            <w:webHidden/>
          </w:rPr>
          <w:instrText xml:space="preserve"> PAGEREF _Toc159254603 \h </w:instrText>
        </w:r>
        <w:r>
          <w:rPr>
            <w:webHidden/>
          </w:rPr>
        </w:r>
        <w:r>
          <w:rPr>
            <w:webHidden/>
          </w:rPr>
          <w:fldChar w:fldCharType="separate"/>
        </w:r>
        <w:r>
          <w:rPr>
            <w:webHidden/>
          </w:rPr>
          <w:t>72</w:t>
        </w:r>
        <w:r>
          <w:rPr>
            <w:webHidden/>
          </w:rPr>
          <w:fldChar w:fldCharType="end"/>
        </w:r>
      </w:hyperlink>
    </w:p>
    <w:p w14:paraId="419F8C8A" w14:textId="6291152C"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604" w:history="1">
        <w:r w:rsidRPr="00151BAE">
          <w:rPr>
            <w:rStyle w:val="Hyperlink"/>
            <w:rFonts w:eastAsia="TimesNewRomanPSMT"/>
            <w:noProof/>
          </w:rPr>
          <w:t>8.4.2.1 Allgemein</w:t>
        </w:r>
        <w:r>
          <w:rPr>
            <w:noProof/>
            <w:webHidden/>
          </w:rPr>
          <w:tab/>
        </w:r>
        <w:r>
          <w:rPr>
            <w:noProof/>
            <w:webHidden/>
          </w:rPr>
          <w:fldChar w:fldCharType="begin"/>
        </w:r>
        <w:r>
          <w:rPr>
            <w:noProof/>
            <w:webHidden/>
          </w:rPr>
          <w:instrText xml:space="preserve"> PAGEREF _Toc159254604 \h </w:instrText>
        </w:r>
        <w:r>
          <w:rPr>
            <w:noProof/>
            <w:webHidden/>
          </w:rPr>
        </w:r>
        <w:r>
          <w:rPr>
            <w:noProof/>
            <w:webHidden/>
          </w:rPr>
          <w:fldChar w:fldCharType="separate"/>
        </w:r>
        <w:r>
          <w:rPr>
            <w:noProof/>
            <w:webHidden/>
          </w:rPr>
          <w:t>72</w:t>
        </w:r>
        <w:r>
          <w:rPr>
            <w:noProof/>
            <w:webHidden/>
          </w:rPr>
          <w:fldChar w:fldCharType="end"/>
        </w:r>
      </w:hyperlink>
    </w:p>
    <w:p w14:paraId="20DF5C68" w14:textId="6E9E40D4"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605" w:history="1">
        <w:r w:rsidRPr="00151BAE">
          <w:rPr>
            <w:rStyle w:val="Hyperlink"/>
            <w:rFonts w:eastAsia="TimesNewRomanPSMT"/>
            <w:noProof/>
          </w:rPr>
          <w:t>8.4.2.2 Installation</w:t>
        </w:r>
        <w:r>
          <w:rPr>
            <w:noProof/>
            <w:webHidden/>
          </w:rPr>
          <w:tab/>
        </w:r>
        <w:r>
          <w:rPr>
            <w:noProof/>
            <w:webHidden/>
          </w:rPr>
          <w:fldChar w:fldCharType="begin"/>
        </w:r>
        <w:r>
          <w:rPr>
            <w:noProof/>
            <w:webHidden/>
          </w:rPr>
          <w:instrText xml:space="preserve"> PAGEREF _Toc159254605 \h </w:instrText>
        </w:r>
        <w:r>
          <w:rPr>
            <w:noProof/>
            <w:webHidden/>
          </w:rPr>
        </w:r>
        <w:r>
          <w:rPr>
            <w:noProof/>
            <w:webHidden/>
          </w:rPr>
          <w:fldChar w:fldCharType="separate"/>
        </w:r>
        <w:r>
          <w:rPr>
            <w:noProof/>
            <w:webHidden/>
          </w:rPr>
          <w:t>72</w:t>
        </w:r>
        <w:r>
          <w:rPr>
            <w:noProof/>
            <w:webHidden/>
          </w:rPr>
          <w:fldChar w:fldCharType="end"/>
        </w:r>
      </w:hyperlink>
    </w:p>
    <w:p w14:paraId="33E8C631" w14:textId="73CD29D0"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606" w:history="1">
        <w:r w:rsidRPr="00151BAE">
          <w:rPr>
            <w:rStyle w:val="Hyperlink"/>
            <w:rFonts w:eastAsia="TimesNewRomanPSMT"/>
            <w:noProof/>
          </w:rPr>
          <w:t>8.4.2.3 RTMP-Konfiguration</w:t>
        </w:r>
        <w:r>
          <w:rPr>
            <w:noProof/>
            <w:webHidden/>
          </w:rPr>
          <w:tab/>
        </w:r>
        <w:r>
          <w:rPr>
            <w:noProof/>
            <w:webHidden/>
          </w:rPr>
          <w:fldChar w:fldCharType="begin"/>
        </w:r>
        <w:r>
          <w:rPr>
            <w:noProof/>
            <w:webHidden/>
          </w:rPr>
          <w:instrText xml:space="preserve"> PAGEREF _Toc159254606 \h </w:instrText>
        </w:r>
        <w:r>
          <w:rPr>
            <w:noProof/>
            <w:webHidden/>
          </w:rPr>
        </w:r>
        <w:r>
          <w:rPr>
            <w:noProof/>
            <w:webHidden/>
          </w:rPr>
          <w:fldChar w:fldCharType="separate"/>
        </w:r>
        <w:r>
          <w:rPr>
            <w:noProof/>
            <w:webHidden/>
          </w:rPr>
          <w:t>72</w:t>
        </w:r>
        <w:r>
          <w:rPr>
            <w:noProof/>
            <w:webHidden/>
          </w:rPr>
          <w:fldChar w:fldCharType="end"/>
        </w:r>
      </w:hyperlink>
    </w:p>
    <w:p w14:paraId="0408196D" w14:textId="3AA792CA"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607" w:history="1">
        <w:r w:rsidRPr="00151BAE">
          <w:rPr>
            <w:rStyle w:val="Hyperlink"/>
            <w:rFonts w:eastAsia="TimesNewRomanPSMT"/>
            <w:noProof/>
          </w:rPr>
          <w:t>8.4.2.4 Serverstatus einsehen</w:t>
        </w:r>
        <w:r>
          <w:rPr>
            <w:noProof/>
            <w:webHidden/>
          </w:rPr>
          <w:tab/>
        </w:r>
        <w:r>
          <w:rPr>
            <w:noProof/>
            <w:webHidden/>
          </w:rPr>
          <w:fldChar w:fldCharType="begin"/>
        </w:r>
        <w:r>
          <w:rPr>
            <w:noProof/>
            <w:webHidden/>
          </w:rPr>
          <w:instrText xml:space="preserve"> PAGEREF _Toc159254607 \h </w:instrText>
        </w:r>
        <w:r>
          <w:rPr>
            <w:noProof/>
            <w:webHidden/>
          </w:rPr>
        </w:r>
        <w:r>
          <w:rPr>
            <w:noProof/>
            <w:webHidden/>
          </w:rPr>
          <w:fldChar w:fldCharType="separate"/>
        </w:r>
        <w:r>
          <w:rPr>
            <w:noProof/>
            <w:webHidden/>
          </w:rPr>
          <w:t>72</w:t>
        </w:r>
        <w:r>
          <w:rPr>
            <w:noProof/>
            <w:webHidden/>
          </w:rPr>
          <w:fldChar w:fldCharType="end"/>
        </w:r>
      </w:hyperlink>
    </w:p>
    <w:p w14:paraId="45C412FC" w14:textId="10DACBAF"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08" w:history="1">
        <w:r w:rsidRPr="00151BAE">
          <w:rPr>
            <w:rStyle w:val="Hyperlink"/>
            <w:rFonts w:eastAsia="TimesNewRomanPSMT"/>
          </w:rPr>
          <w:t>8.5 RTMP-Stream erstellen</w:t>
        </w:r>
        <w:r>
          <w:rPr>
            <w:webHidden/>
          </w:rPr>
          <w:tab/>
        </w:r>
        <w:r>
          <w:rPr>
            <w:webHidden/>
          </w:rPr>
          <w:fldChar w:fldCharType="begin"/>
        </w:r>
        <w:r>
          <w:rPr>
            <w:webHidden/>
          </w:rPr>
          <w:instrText xml:space="preserve"> PAGEREF _Toc159254608 \h </w:instrText>
        </w:r>
        <w:r>
          <w:rPr>
            <w:webHidden/>
          </w:rPr>
        </w:r>
        <w:r>
          <w:rPr>
            <w:webHidden/>
          </w:rPr>
          <w:fldChar w:fldCharType="separate"/>
        </w:r>
        <w:r>
          <w:rPr>
            <w:webHidden/>
          </w:rPr>
          <w:t>72</w:t>
        </w:r>
        <w:r>
          <w:rPr>
            <w:webHidden/>
          </w:rPr>
          <w:fldChar w:fldCharType="end"/>
        </w:r>
      </w:hyperlink>
    </w:p>
    <w:p w14:paraId="0E1923B8" w14:textId="3B908694"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09" w:history="1">
        <w:r w:rsidRPr="00151BAE">
          <w:rPr>
            <w:rStyle w:val="Hyperlink"/>
            <w:rFonts w:eastAsia="TimesNewRomanPSMT"/>
          </w:rPr>
          <w:t>8.5.1 FFMPEG Allgemein</w:t>
        </w:r>
        <w:r>
          <w:rPr>
            <w:webHidden/>
          </w:rPr>
          <w:tab/>
        </w:r>
        <w:r>
          <w:rPr>
            <w:webHidden/>
          </w:rPr>
          <w:fldChar w:fldCharType="begin"/>
        </w:r>
        <w:r>
          <w:rPr>
            <w:webHidden/>
          </w:rPr>
          <w:instrText xml:space="preserve"> PAGEREF _Toc159254609 \h </w:instrText>
        </w:r>
        <w:r>
          <w:rPr>
            <w:webHidden/>
          </w:rPr>
        </w:r>
        <w:r>
          <w:rPr>
            <w:webHidden/>
          </w:rPr>
          <w:fldChar w:fldCharType="separate"/>
        </w:r>
        <w:r>
          <w:rPr>
            <w:webHidden/>
          </w:rPr>
          <w:t>72</w:t>
        </w:r>
        <w:r>
          <w:rPr>
            <w:webHidden/>
          </w:rPr>
          <w:fldChar w:fldCharType="end"/>
        </w:r>
      </w:hyperlink>
    </w:p>
    <w:p w14:paraId="757BF8F9" w14:textId="2B8C1BEA"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10" w:history="1">
        <w:r w:rsidRPr="00151BAE">
          <w:rPr>
            <w:rStyle w:val="Hyperlink"/>
            <w:rFonts w:eastAsia="TimesNewRomanPSMT"/>
          </w:rPr>
          <w:t>8.5.2 Aufbau der Konvertierung</w:t>
        </w:r>
        <w:r>
          <w:rPr>
            <w:webHidden/>
          </w:rPr>
          <w:tab/>
        </w:r>
        <w:r>
          <w:rPr>
            <w:webHidden/>
          </w:rPr>
          <w:fldChar w:fldCharType="begin"/>
        </w:r>
        <w:r>
          <w:rPr>
            <w:webHidden/>
          </w:rPr>
          <w:instrText xml:space="preserve"> PAGEREF _Toc159254610 \h </w:instrText>
        </w:r>
        <w:r>
          <w:rPr>
            <w:webHidden/>
          </w:rPr>
        </w:r>
        <w:r>
          <w:rPr>
            <w:webHidden/>
          </w:rPr>
          <w:fldChar w:fldCharType="separate"/>
        </w:r>
        <w:r>
          <w:rPr>
            <w:webHidden/>
          </w:rPr>
          <w:t>72</w:t>
        </w:r>
        <w:r>
          <w:rPr>
            <w:webHidden/>
          </w:rPr>
          <w:fldChar w:fldCharType="end"/>
        </w:r>
      </w:hyperlink>
    </w:p>
    <w:p w14:paraId="300B4BF7" w14:textId="17FB06EB"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611" w:history="1">
        <w:r w:rsidRPr="00151BAE">
          <w:rPr>
            <w:rStyle w:val="Hyperlink"/>
            <w:rFonts w:eastAsia="TimesNewRomanPSMT"/>
            <w:noProof/>
          </w:rPr>
          <w:t>8.5.2.1 Simple Konvertierung</w:t>
        </w:r>
        <w:r>
          <w:rPr>
            <w:noProof/>
            <w:webHidden/>
          </w:rPr>
          <w:tab/>
        </w:r>
        <w:r>
          <w:rPr>
            <w:noProof/>
            <w:webHidden/>
          </w:rPr>
          <w:fldChar w:fldCharType="begin"/>
        </w:r>
        <w:r>
          <w:rPr>
            <w:noProof/>
            <w:webHidden/>
          </w:rPr>
          <w:instrText xml:space="preserve"> PAGEREF _Toc159254611 \h </w:instrText>
        </w:r>
        <w:r>
          <w:rPr>
            <w:noProof/>
            <w:webHidden/>
          </w:rPr>
        </w:r>
        <w:r>
          <w:rPr>
            <w:noProof/>
            <w:webHidden/>
          </w:rPr>
          <w:fldChar w:fldCharType="separate"/>
        </w:r>
        <w:r>
          <w:rPr>
            <w:noProof/>
            <w:webHidden/>
          </w:rPr>
          <w:t>72</w:t>
        </w:r>
        <w:r>
          <w:rPr>
            <w:noProof/>
            <w:webHidden/>
          </w:rPr>
          <w:fldChar w:fldCharType="end"/>
        </w:r>
      </w:hyperlink>
    </w:p>
    <w:p w14:paraId="3C6DFE99" w14:textId="023C3F93"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612" w:history="1">
        <w:r w:rsidRPr="00151BAE">
          <w:rPr>
            <w:rStyle w:val="Hyperlink"/>
            <w:rFonts w:eastAsia="TimesNewRomanPSMT"/>
            <w:noProof/>
          </w:rPr>
          <w:t>8.5.2.2 Optimierungen</w:t>
        </w:r>
        <w:r>
          <w:rPr>
            <w:noProof/>
            <w:webHidden/>
          </w:rPr>
          <w:tab/>
        </w:r>
        <w:r>
          <w:rPr>
            <w:noProof/>
            <w:webHidden/>
          </w:rPr>
          <w:fldChar w:fldCharType="begin"/>
        </w:r>
        <w:r>
          <w:rPr>
            <w:noProof/>
            <w:webHidden/>
          </w:rPr>
          <w:instrText xml:space="preserve"> PAGEREF _Toc159254612 \h </w:instrText>
        </w:r>
        <w:r>
          <w:rPr>
            <w:noProof/>
            <w:webHidden/>
          </w:rPr>
        </w:r>
        <w:r>
          <w:rPr>
            <w:noProof/>
            <w:webHidden/>
          </w:rPr>
          <w:fldChar w:fldCharType="separate"/>
        </w:r>
        <w:r>
          <w:rPr>
            <w:noProof/>
            <w:webHidden/>
          </w:rPr>
          <w:t>72</w:t>
        </w:r>
        <w:r>
          <w:rPr>
            <w:noProof/>
            <w:webHidden/>
          </w:rPr>
          <w:fldChar w:fldCharType="end"/>
        </w:r>
      </w:hyperlink>
    </w:p>
    <w:p w14:paraId="62CD1270" w14:textId="2A67BA0D"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613" w:history="1">
        <w:r w:rsidRPr="00151BAE">
          <w:rPr>
            <w:rStyle w:val="Hyperlink"/>
            <w:rFonts w:eastAsia="TimesNewRomanPSMT"/>
            <w:noProof/>
          </w:rPr>
          <w:t>8.5.2.2.1</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Encodervergleich</w:t>
        </w:r>
        <w:r>
          <w:rPr>
            <w:noProof/>
            <w:webHidden/>
          </w:rPr>
          <w:tab/>
        </w:r>
        <w:r>
          <w:rPr>
            <w:noProof/>
            <w:webHidden/>
          </w:rPr>
          <w:fldChar w:fldCharType="begin"/>
        </w:r>
        <w:r>
          <w:rPr>
            <w:noProof/>
            <w:webHidden/>
          </w:rPr>
          <w:instrText xml:space="preserve"> PAGEREF _Toc159254613 \h </w:instrText>
        </w:r>
        <w:r>
          <w:rPr>
            <w:noProof/>
            <w:webHidden/>
          </w:rPr>
        </w:r>
        <w:r>
          <w:rPr>
            <w:noProof/>
            <w:webHidden/>
          </w:rPr>
          <w:fldChar w:fldCharType="separate"/>
        </w:r>
        <w:r>
          <w:rPr>
            <w:noProof/>
            <w:webHidden/>
          </w:rPr>
          <w:t>72</w:t>
        </w:r>
        <w:r>
          <w:rPr>
            <w:noProof/>
            <w:webHidden/>
          </w:rPr>
          <w:fldChar w:fldCharType="end"/>
        </w:r>
      </w:hyperlink>
    </w:p>
    <w:p w14:paraId="7049513D" w14:textId="6383CBB1"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614" w:history="1">
        <w:r w:rsidRPr="00151BAE">
          <w:rPr>
            <w:rStyle w:val="Hyperlink"/>
            <w:rFonts w:eastAsia="TimesNewRomanPSMT"/>
            <w:noProof/>
          </w:rPr>
          <w:t>8.5.2.2.2</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Optimierungsflags</w:t>
        </w:r>
        <w:r>
          <w:rPr>
            <w:noProof/>
            <w:webHidden/>
          </w:rPr>
          <w:tab/>
        </w:r>
        <w:r>
          <w:rPr>
            <w:noProof/>
            <w:webHidden/>
          </w:rPr>
          <w:fldChar w:fldCharType="begin"/>
        </w:r>
        <w:r>
          <w:rPr>
            <w:noProof/>
            <w:webHidden/>
          </w:rPr>
          <w:instrText xml:space="preserve"> PAGEREF _Toc159254614 \h </w:instrText>
        </w:r>
        <w:r>
          <w:rPr>
            <w:noProof/>
            <w:webHidden/>
          </w:rPr>
        </w:r>
        <w:r>
          <w:rPr>
            <w:noProof/>
            <w:webHidden/>
          </w:rPr>
          <w:fldChar w:fldCharType="separate"/>
        </w:r>
        <w:r>
          <w:rPr>
            <w:noProof/>
            <w:webHidden/>
          </w:rPr>
          <w:t>72</w:t>
        </w:r>
        <w:r>
          <w:rPr>
            <w:noProof/>
            <w:webHidden/>
          </w:rPr>
          <w:fldChar w:fldCharType="end"/>
        </w:r>
      </w:hyperlink>
    </w:p>
    <w:p w14:paraId="47BE8958" w14:textId="27EC3DF0" w:rsidR="00843B96" w:rsidRDefault="00843B96">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254615" w:history="1">
        <w:r w:rsidRPr="00151BAE">
          <w:rPr>
            <w:rStyle w:val="Hyperlink"/>
            <w:rFonts w:eastAsia="TimesNewRomanPSMT"/>
            <w:noProof/>
          </w:rPr>
          <w:t>8.5.2.2.3</w:t>
        </w:r>
        <w:r>
          <w:rPr>
            <w:rFonts w:asciiTheme="minorHAnsi" w:eastAsiaTheme="minorEastAsia" w:hAnsiTheme="minorHAnsi" w:cstheme="minorBidi"/>
            <w:noProof/>
            <w:kern w:val="2"/>
            <w:szCs w:val="22"/>
            <w:lang w:eastAsia="de-AT"/>
            <w14:ligatures w14:val="standardContextual"/>
          </w:rPr>
          <w:tab/>
        </w:r>
        <w:r w:rsidRPr="00151BAE">
          <w:rPr>
            <w:rStyle w:val="Hyperlink"/>
            <w:rFonts w:eastAsia="TimesNewRomanPSMT"/>
            <w:noProof/>
          </w:rPr>
          <w:t>Unoptimiert vs. Optimiert</w:t>
        </w:r>
        <w:r>
          <w:rPr>
            <w:noProof/>
            <w:webHidden/>
          </w:rPr>
          <w:tab/>
        </w:r>
        <w:r>
          <w:rPr>
            <w:noProof/>
            <w:webHidden/>
          </w:rPr>
          <w:fldChar w:fldCharType="begin"/>
        </w:r>
        <w:r>
          <w:rPr>
            <w:noProof/>
            <w:webHidden/>
          </w:rPr>
          <w:instrText xml:space="preserve"> PAGEREF _Toc159254615 \h </w:instrText>
        </w:r>
        <w:r>
          <w:rPr>
            <w:noProof/>
            <w:webHidden/>
          </w:rPr>
        </w:r>
        <w:r>
          <w:rPr>
            <w:noProof/>
            <w:webHidden/>
          </w:rPr>
          <w:fldChar w:fldCharType="separate"/>
        </w:r>
        <w:r>
          <w:rPr>
            <w:noProof/>
            <w:webHidden/>
          </w:rPr>
          <w:t>73</w:t>
        </w:r>
        <w:r>
          <w:rPr>
            <w:noProof/>
            <w:webHidden/>
          </w:rPr>
          <w:fldChar w:fldCharType="end"/>
        </w:r>
      </w:hyperlink>
    </w:p>
    <w:p w14:paraId="73A7DC4B" w14:textId="55E21B38"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616" w:history="1">
        <w:r w:rsidRPr="00151BAE">
          <w:rPr>
            <w:rStyle w:val="Hyperlink"/>
            <w:rFonts w:eastAsia="TimesNewRomanPSMT"/>
          </w:rPr>
          <w:t>9</w:t>
        </w:r>
        <w:r>
          <w:rPr>
            <w:rFonts w:asciiTheme="minorHAnsi" w:eastAsiaTheme="minorEastAsia" w:hAnsiTheme="minorHAnsi" w:cstheme="minorBidi"/>
            <w:bCs w:val="0"/>
            <w:kern w:val="2"/>
            <w:lang w:eastAsia="de-AT"/>
            <w14:ligatures w14:val="standardContextual"/>
          </w:rPr>
          <w:tab/>
        </w:r>
        <w:r w:rsidRPr="00151BAE">
          <w:rPr>
            <w:rStyle w:val="Hyperlink"/>
            <w:rFonts w:eastAsia="TimesNewRomanPSMT"/>
          </w:rPr>
          <w:t>Videoserver-Port Forwarding</w:t>
        </w:r>
        <w:r>
          <w:rPr>
            <w:webHidden/>
          </w:rPr>
          <w:tab/>
        </w:r>
        <w:r>
          <w:rPr>
            <w:webHidden/>
          </w:rPr>
          <w:fldChar w:fldCharType="begin"/>
        </w:r>
        <w:r>
          <w:rPr>
            <w:webHidden/>
          </w:rPr>
          <w:instrText xml:space="preserve"> PAGEREF _Toc159254616 \h </w:instrText>
        </w:r>
        <w:r>
          <w:rPr>
            <w:webHidden/>
          </w:rPr>
        </w:r>
        <w:r>
          <w:rPr>
            <w:webHidden/>
          </w:rPr>
          <w:fldChar w:fldCharType="separate"/>
        </w:r>
        <w:r>
          <w:rPr>
            <w:webHidden/>
          </w:rPr>
          <w:t>73</w:t>
        </w:r>
        <w:r>
          <w:rPr>
            <w:webHidden/>
          </w:rPr>
          <w:fldChar w:fldCharType="end"/>
        </w:r>
      </w:hyperlink>
    </w:p>
    <w:p w14:paraId="09BB1599" w14:textId="10653808"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17" w:history="1">
        <w:r w:rsidRPr="00151BAE">
          <w:rPr>
            <w:rStyle w:val="Hyperlink"/>
            <w:rFonts w:eastAsia="TimesNewRomanPSMT"/>
          </w:rPr>
          <w:t>9.1 Allgemein</w:t>
        </w:r>
        <w:r>
          <w:rPr>
            <w:webHidden/>
          </w:rPr>
          <w:tab/>
        </w:r>
        <w:r>
          <w:rPr>
            <w:webHidden/>
          </w:rPr>
          <w:fldChar w:fldCharType="begin"/>
        </w:r>
        <w:r>
          <w:rPr>
            <w:webHidden/>
          </w:rPr>
          <w:instrText xml:space="preserve"> PAGEREF _Toc159254617 \h </w:instrText>
        </w:r>
        <w:r>
          <w:rPr>
            <w:webHidden/>
          </w:rPr>
        </w:r>
        <w:r>
          <w:rPr>
            <w:webHidden/>
          </w:rPr>
          <w:fldChar w:fldCharType="separate"/>
        </w:r>
        <w:r>
          <w:rPr>
            <w:webHidden/>
          </w:rPr>
          <w:t>73</w:t>
        </w:r>
        <w:r>
          <w:rPr>
            <w:webHidden/>
          </w:rPr>
          <w:fldChar w:fldCharType="end"/>
        </w:r>
      </w:hyperlink>
    </w:p>
    <w:p w14:paraId="693834DE" w14:textId="630BDC05"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18" w:history="1">
        <w:r w:rsidRPr="00151BAE">
          <w:rPr>
            <w:rStyle w:val="Hyperlink"/>
            <w:rFonts w:eastAsia="TimesNewRomanPSMT"/>
          </w:rPr>
          <w:t>9.2 Routereinstellungen</w:t>
        </w:r>
        <w:r>
          <w:rPr>
            <w:webHidden/>
          </w:rPr>
          <w:tab/>
        </w:r>
        <w:r>
          <w:rPr>
            <w:webHidden/>
          </w:rPr>
          <w:fldChar w:fldCharType="begin"/>
        </w:r>
        <w:r>
          <w:rPr>
            <w:webHidden/>
          </w:rPr>
          <w:instrText xml:space="preserve"> PAGEREF _Toc159254618 \h </w:instrText>
        </w:r>
        <w:r>
          <w:rPr>
            <w:webHidden/>
          </w:rPr>
        </w:r>
        <w:r>
          <w:rPr>
            <w:webHidden/>
          </w:rPr>
          <w:fldChar w:fldCharType="separate"/>
        </w:r>
        <w:r>
          <w:rPr>
            <w:webHidden/>
          </w:rPr>
          <w:t>73</w:t>
        </w:r>
        <w:r>
          <w:rPr>
            <w:webHidden/>
          </w:rPr>
          <w:fldChar w:fldCharType="end"/>
        </w:r>
      </w:hyperlink>
    </w:p>
    <w:p w14:paraId="2C5121E2" w14:textId="507313BF"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19" w:history="1">
        <w:r w:rsidRPr="00151BAE">
          <w:rPr>
            <w:rStyle w:val="Hyperlink"/>
            <w:rFonts w:eastAsia="TimesNewRomanPSMT"/>
          </w:rPr>
          <w:t>9.3 Kontakt mit Routerfirma zur Freischaltung</w:t>
        </w:r>
        <w:r>
          <w:rPr>
            <w:webHidden/>
          </w:rPr>
          <w:tab/>
        </w:r>
        <w:r>
          <w:rPr>
            <w:webHidden/>
          </w:rPr>
          <w:fldChar w:fldCharType="begin"/>
        </w:r>
        <w:r>
          <w:rPr>
            <w:webHidden/>
          </w:rPr>
          <w:instrText xml:space="preserve"> PAGEREF _Toc159254619 \h </w:instrText>
        </w:r>
        <w:r>
          <w:rPr>
            <w:webHidden/>
          </w:rPr>
        </w:r>
        <w:r>
          <w:rPr>
            <w:webHidden/>
          </w:rPr>
          <w:fldChar w:fldCharType="separate"/>
        </w:r>
        <w:r>
          <w:rPr>
            <w:webHidden/>
          </w:rPr>
          <w:t>73</w:t>
        </w:r>
        <w:r>
          <w:rPr>
            <w:webHidden/>
          </w:rPr>
          <w:fldChar w:fldCharType="end"/>
        </w:r>
      </w:hyperlink>
    </w:p>
    <w:p w14:paraId="3F8DB0E5" w14:textId="01B25D39"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20" w:history="1">
        <w:r w:rsidRPr="00151BAE">
          <w:rPr>
            <w:rStyle w:val="Hyperlink"/>
            <w:rFonts w:eastAsia="TimesNewRomanPSMT"/>
          </w:rPr>
          <w:t>9.4 Testen der Ports</w:t>
        </w:r>
        <w:r>
          <w:rPr>
            <w:webHidden/>
          </w:rPr>
          <w:tab/>
        </w:r>
        <w:r>
          <w:rPr>
            <w:webHidden/>
          </w:rPr>
          <w:fldChar w:fldCharType="begin"/>
        </w:r>
        <w:r>
          <w:rPr>
            <w:webHidden/>
          </w:rPr>
          <w:instrText xml:space="preserve"> PAGEREF _Toc159254620 \h </w:instrText>
        </w:r>
        <w:r>
          <w:rPr>
            <w:webHidden/>
          </w:rPr>
        </w:r>
        <w:r>
          <w:rPr>
            <w:webHidden/>
          </w:rPr>
          <w:fldChar w:fldCharType="separate"/>
        </w:r>
        <w:r>
          <w:rPr>
            <w:webHidden/>
          </w:rPr>
          <w:t>73</w:t>
        </w:r>
        <w:r>
          <w:rPr>
            <w:webHidden/>
          </w:rPr>
          <w:fldChar w:fldCharType="end"/>
        </w:r>
      </w:hyperlink>
    </w:p>
    <w:p w14:paraId="39C81A35" w14:textId="538881B9"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21" w:history="1">
        <w:r w:rsidRPr="00151BAE">
          <w:rPr>
            <w:rStyle w:val="Hyperlink"/>
            <w:rFonts w:eastAsia="TimesNewRomanPSMT"/>
          </w:rPr>
          <w:t>9.4.1 Portchecker.co</w:t>
        </w:r>
        <w:r>
          <w:rPr>
            <w:webHidden/>
          </w:rPr>
          <w:tab/>
        </w:r>
        <w:r>
          <w:rPr>
            <w:webHidden/>
          </w:rPr>
          <w:fldChar w:fldCharType="begin"/>
        </w:r>
        <w:r>
          <w:rPr>
            <w:webHidden/>
          </w:rPr>
          <w:instrText xml:space="preserve"> PAGEREF _Toc159254621 \h </w:instrText>
        </w:r>
        <w:r>
          <w:rPr>
            <w:webHidden/>
          </w:rPr>
        </w:r>
        <w:r>
          <w:rPr>
            <w:webHidden/>
          </w:rPr>
          <w:fldChar w:fldCharType="separate"/>
        </w:r>
        <w:r>
          <w:rPr>
            <w:webHidden/>
          </w:rPr>
          <w:t>73</w:t>
        </w:r>
        <w:r>
          <w:rPr>
            <w:webHidden/>
          </w:rPr>
          <w:fldChar w:fldCharType="end"/>
        </w:r>
      </w:hyperlink>
    </w:p>
    <w:p w14:paraId="4CA23500" w14:textId="382ADF62"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22" w:history="1">
        <w:r w:rsidRPr="00151BAE">
          <w:rPr>
            <w:rStyle w:val="Hyperlink"/>
          </w:rPr>
          <w:t>9.5 Testen des Videostreams</w:t>
        </w:r>
        <w:r>
          <w:rPr>
            <w:webHidden/>
          </w:rPr>
          <w:tab/>
        </w:r>
        <w:r>
          <w:rPr>
            <w:webHidden/>
          </w:rPr>
          <w:fldChar w:fldCharType="begin"/>
        </w:r>
        <w:r>
          <w:rPr>
            <w:webHidden/>
          </w:rPr>
          <w:instrText xml:space="preserve"> PAGEREF _Toc159254622 \h </w:instrText>
        </w:r>
        <w:r>
          <w:rPr>
            <w:webHidden/>
          </w:rPr>
        </w:r>
        <w:r>
          <w:rPr>
            <w:webHidden/>
          </w:rPr>
          <w:fldChar w:fldCharType="separate"/>
        </w:r>
        <w:r>
          <w:rPr>
            <w:webHidden/>
          </w:rPr>
          <w:t>73</w:t>
        </w:r>
        <w:r>
          <w:rPr>
            <w:webHidden/>
          </w:rPr>
          <w:fldChar w:fldCharType="end"/>
        </w:r>
      </w:hyperlink>
    </w:p>
    <w:p w14:paraId="05D8215D" w14:textId="15242052"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23" w:history="1">
        <w:r w:rsidRPr="00151BAE">
          <w:rPr>
            <w:rStyle w:val="Hyperlink"/>
          </w:rPr>
          <w:t>9.5.1 VLC-Player</w:t>
        </w:r>
        <w:r>
          <w:rPr>
            <w:webHidden/>
          </w:rPr>
          <w:tab/>
        </w:r>
        <w:r>
          <w:rPr>
            <w:webHidden/>
          </w:rPr>
          <w:fldChar w:fldCharType="begin"/>
        </w:r>
        <w:r>
          <w:rPr>
            <w:webHidden/>
          </w:rPr>
          <w:instrText xml:space="preserve"> PAGEREF _Toc159254623 \h </w:instrText>
        </w:r>
        <w:r>
          <w:rPr>
            <w:webHidden/>
          </w:rPr>
        </w:r>
        <w:r>
          <w:rPr>
            <w:webHidden/>
          </w:rPr>
          <w:fldChar w:fldCharType="separate"/>
        </w:r>
        <w:r>
          <w:rPr>
            <w:webHidden/>
          </w:rPr>
          <w:t>73</w:t>
        </w:r>
        <w:r>
          <w:rPr>
            <w:webHidden/>
          </w:rPr>
          <w:fldChar w:fldCharType="end"/>
        </w:r>
      </w:hyperlink>
    </w:p>
    <w:p w14:paraId="4F849086" w14:textId="0C8386D4"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624" w:history="1">
        <w:r w:rsidRPr="00151BAE">
          <w:rPr>
            <w:rStyle w:val="Hyperlink"/>
            <w:noProof/>
          </w:rPr>
          <w:t>9.5.1.1 Devicestream direkt testen</w:t>
        </w:r>
        <w:r>
          <w:rPr>
            <w:noProof/>
            <w:webHidden/>
          </w:rPr>
          <w:tab/>
        </w:r>
        <w:r>
          <w:rPr>
            <w:noProof/>
            <w:webHidden/>
          </w:rPr>
          <w:fldChar w:fldCharType="begin"/>
        </w:r>
        <w:r>
          <w:rPr>
            <w:noProof/>
            <w:webHidden/>
          </w:rPr>
          <w:instrText xml:space="preserve"> PAGEREF _Toc159254624 \h </w:instrText>
        </w:r>
        <w:r>
          <w:rPr>
            <w:noProof/>
            <w:webHidden/>
          </w:rPr>
        </w:r>
        <w:r>
          <w:rPr>
            <w:noProof/>
            <w:webHidden/>
          </w:rPr>
          <w:fldChar w:fldCharType="separate"/>
        </w:r>
        <w:r>
          <w:rPr>
            <w:noProof/>
            <w:webHidden/>
          </w:rPr>
          <w:t>73</w:t>
        </w:r>
        <w:r>
          <w:rPr>
            <w:noProof/>
            <w:webHidden/>
          </w:rPr>
          <w:fldChar w:fldCharType="end"/>
        </w:r>
      </w:hyperlink>
    </w:p>
    <w:p w14:paraId="2BA9572C" w14:textId="560FD07C"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625" w:history="1">
        <w:r w:rsidRPr="00151BAE">
          <w:rPr>
            <w:rStyle w:val="Hyperlink"/>
            <w:noProof/>
          </w:rPr>
          <w:t>9.5.1.2 Netzwerkstream im selben Netzwerk</w:t>
        </w:r>
        <w:r>
          <w:rPr>
            <w:noProof/>
            <w:webHidden/>
          </w:rPr>
          <w:tab/>
        </w:r>
        <w:r>
          <w:rPr>
            <w:noProof/>
            <w:webHidden/>
          </w:rPr>
          <w:fldChar w:fldCharType="begin"/>
        </w:r>
        <w:r>
          <w:rPr>
            <w:noProof/>
            <w:webHidden/>
          </w:rPr>
          <w:instrText xml:space="preserve"> PAGEREF _Toc159254625 \h </w:instrText>
        </w:r>
        <w:r>
          <w:rPr>
            <w:noProof/>
            <w:webHidden/>
          </w:rPr>
        </w:r>
        <w:r>
          <w:rPr>
            <w:noProof/>
            <w:webHidden/>
          </w:rPr>
          <w:fldChar w:fldCharType="separate"/>
        </w:r>
        <w:r>
          <w:rPr>
            <w:noProof/>
            <w:webHidden/>
          </w:rPr>
          <w:t>73</w:t>
        </w:r>
        <w:r>
          <w:rPr>
            <w:noProof/>
            <w:webHidden/>
          </w:rPr>
          <w:fldChar w:fldCharType="end"/>
        </w:r>
      </w:hyperlink>
    </w:p>
    <w:p w14:paraId="1A81FB71" w14:textId="65503865" w:rsidR="00843B96" w:rsidRDefault="00843B96">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254626" w:history="1">
        <w:r w:rsidRPr="00151BAE">
          <w:rPr>
            <w:rStyle w:val="Hyperlink"/>
            <w:noProof/>
          </w:rPr>
          <w:t>9.5.1.3 Netzwerkstream via Public IP</w:t>
        </w:r>
        <w:r>
          <w:rPr>
            <w:noProof/>
            <w:webHidden/>
          </w:rPr>
          <w:tab/>
        </w:r>
        <w:r>
          <w:rPr>
            <w:noProof/>
            <w:webHidden/>
          </w:rPr>
          <w:fldChar w:fldCharType="begin"/>
        </w:r>
        <w:r>
          <w:rPr>
            <w:noProof/>
            <w:webHidden/>
          </w:rPr>
          <w:instrText xml:space="preserve"> PAGEREF _Toc159254626 \h </w:instrText>
        </w:r>
        <w:r>
          <w:rPr>
            <w:noProof/>
            <w:webHidden/>
          </w:rPr>
        </w:r>
        <w:r>
          <w:rPr>
            <w:noProof/>
            <w:webHidden/>
          </w:rPr>
          <w:fldChar w:fldCharType="separate"/>
        </w:r>
        <w:r>
          <w:rPr>
            <w:noProof/>
            <w:webHidden/>
          </w:rPr>
          <w:t>73</w:t>
        </w:r>
        <w:r>
          <w:rPr>
            <w:noProof/>
            <w:webHidden/>
          </w:rPr>
          <w:fldChar w:fldCharType="end"/>
        </w:r>
      </w:hyperlink>
    </w:p>
    <w:p w14:paraId="0797EA55" w14:textId="64916C06"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627" w:history="1">
        <w:r w:rsidRPr="00151BAE">
          <w:rPr>
            <w:rStyle w:val="Hyperlink"/>
          </w:rPr>
          <w:t>10</w:t>
        </w:r>
        <w:r>
          <w:rPr>
            <w:rFonts w:asciiTheme="minorHAnsi" w:eastAsiaTheme="minorEastAsia" w:hAnsiTheme="minorHAnsi" w:cstheme="minorBidi"/>
            <w:bCs w:val="0"/>
            <w:kern w:val="2"/>
            <w:lang w:eastAsia="de-AT"/>
            <w14:ligatures w14:val="standardContextual"/>
          </w:rPr>
          <w:tab/>
        </w:r>
        <w:r w:rsidRPr="00151BAE">
          <w:rPr>
            <w:rStyle w:val="Hyperlink"/>
          </w:rPr>
          <w:t>Ergebnisse</w:t>
        </w:r>
        <w:r>
          <w:rPr>
            <w:webHidden/>
          </w:rPr>
          <w:tab/>
        </w:r>
        <w:r>
          <w:rPr>
            <w:webHidden/>
          </w:rPr>
          <w:fldChar w:fldCharType="begin"/>
        </w:r>
        <w:r>
          <w:rPr>
            <w:webHidden/>
          </w:rPr>
          <w:instrText xml:space="preserve"> PAGEREF _Toc159254627 \h </w:instrText>
        </w:r>
        <w:r>
          <w:rPr>
            <w:webHidden/>
          </w:rPr>
        </w:r>
        <w:r>
          <w:rPr>
            <w:webHidden/>
          </w:rPr>
          <w:fldChar w:fldCharType="separate"/>
        </w:r>
        <w:r>
          <w:rPr>
            <w:webHidden/>
          </w:rPr>
          <w:t>73</w:t>
        </w:r>
        <w:r>
          <w:rPr>
            <w:webHidden/>
          </w:rPr>
          <w:fldChar w:fldCharType="end"/>
        </w:r>
      </w:hyperlink>
    </w:p>
    <w:p w14:paraId="6A056EE8" w14:textId="7EBEEA8E"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628" w:history="1">
        <w:r w:rsidRPr="00151BAE">
          <w:rPr>
            <w:rStyle w:val="Hyperlink"/>
          </w:rPr>
          <w:t>11</w:t>
        </w:r>
        <w:r>
          <w:rPr>
            <w:rFonts w:asciiTheme="minorHAnsi" w:eastAsiaTheme="minorEastAsia" w:hAnsiTheme="minorHAnsi" w:cstheme="minorBidi"/>
            <w:bCs w:val="0"/>
            <w:kern w:val="2"/>
            <w:lang w:eastAsia="de-AT"/>
            <w14:ligatures w14:val="standardContextual"/>
          </w:rPr>
          <w:tab/>
        </w:r>
        <w:r w:rsidRPr="00151BAE">
          <w:rPr>
            <w:rStyle w:val="Hyperlink"/>
          </w:rPr>
          <w:t>Anhang</w:t>
        </w:r>
        <w:r>
          <w:rPr>
            <w:webHidden/>
          </w:rPr>
          <w:tab/>
        </w:r>
        <w:r>
          <w:rPr>
            <w:webHidden/>
          </w:rPr>
          <w:fldChar w:fldCharType="begin"/>
        </w:r>
        <w:r>
          <w:rPr>
            <w:webHidden/>
          </w:rPr>
          <w:instrText xml:space="preserve"> PAGEREF _Toc159254628 \h </w:instrText>
        </w:r>
        <w:r>
          <w:rPr>
            <w:webHidden/>
          </w:rPr>
        </w:r>
        <w:r>
          <w:rPr>
            <w:webHidden/>
          </w:rPr>
          <w:fldChar w:fldCharType="separate"/>
        </w:r>
        <w:r>
          <w:rPr>
            <w:webHidden/>
          </w:rPr>
          <w:t>74</w:t>
        </w:r>
        <w:r>
          <w:rPr>
            <w:webHidden/>
          </w:rPr>
          <w:fldChar w:fldCharType="end"/>
        </w:r>
      </w:hyperlink>
    </w:p>
    <w:p w14:paraId="6D7CA4AD" w14:textId="26C1F13E"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29" w:history="1">
        <w:r w:rsidRPr="00151BAE">
          <w:rPr>
            <w:rStyle w:val="Hyperlink"/>
          </w:rPr>
          <w:t>11.1 Einführung CAD – Software (Fusion 360) (Ben)</w:t>
        </w:r>
        <w:r>
          <w:rPr>
            <w:webHidden/>
          </w:rPr>
          <w:tab/>
        </w:r>
        <w:r>
          <w:rPr>
            <w:webHidden/>
          </w:rPr>
          <w:fldChar w:fldCharType="begin"/>
        </w:r>
        <w:r>
          <w:rPr>
            <w:webHidden/>
          </w:rPr>
          <w:instrText xml:space="preserve"> PAGEREF _Toc159254629 \h </w:instrText>
        </w:r>
        <w:r>
          <w:rPr>
            <w:webHidden/>
          </w:rPr>
        </w:r>
        <w:r>
          <w:rPr>
            <w:webHidden/>
          </w:rPr>
          <w:fldChar w:fldCharType="separate"/>
        </w:r>
        <w:r>
          <w:rPr>
            <w:webHidden/>
          </w:rPr>
          <w:t>74</w:t>
        </w:r>
        <w:r>
          <w:rPr>
            <w:webHidden/>
          </w:rPr>
          <w:fldChar w:fldCharType="end"/>
        </w:r>
      </w:hyperlink>
    </w:p>
    <w:p w14:paraId="61C67E5A" w14:textId="42BDC844"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30" w:history="1">
        <w:r w:rsidRPr="00151BAE">
          <w:rPr>
            <w:rStyle w:val="Hyperlink"/>
            <w:i/>
          </w:rPr>
          <w:t>11.1.1</w:t>
        </w:r>
        <w:r w:rsidRPr="00151BAE">
          <w:rPr>
            <w:rStyle w:val="Hyperlink"/>
          </w:rPr>
          <w:t xml:space="preserve"> UI und Projekterstellung</w:t>
        </w:r>
        <w:r>
          <w:rPr>
            <w:webHidden/>
          </w:rPr>
          <w:tab/>
        </w:r>
        <w:r>
          <w:rPr>
            <w:webHidden/>
          </w:rPr>
          <w:fldChar w:fldCharType="begin"/>
        </w:r>
        <w:r>
          <w:rPr>
            <w:webHidden/>
          </w:rPr>
          <w:instrText xml:space="preserve"> PAGEREF _Toc159254630 \h </w:instrText>
        </w:r>
        <w:r>
          <w:rPr>
            <w:webHidden/>
          </w:rPr>
        </w:r>
        <w:r>
          <w:rPr>
            <w:webHidden/>
          </w:rPr>
          <w:fldChar w:fldCharType="separate"/>
        </w:r>
        <w:r>
          <w:rPr>
            <w:webHidden/>
          </w:rPr>
          <w:t>74</w:t>
        </w:r>
        <w:r>
          <w:rPr>
            <w:webHidden/>
          </w:rPr>
          <w:fldChar w:fldCharType="end"/>
        </w:r>
      </w:hyperlink>
    </w:p>
    <w:p w14:paraId="16EA2621" w14:textId="2C6F4745"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31" w:history="1">
        <w:r w:rsidRPr="00151BAE">
          <w:rPr>
            <w:rStyle w:val="Hyperlink"/>
            <w:i/>
          </w:rPr>
          <w:t>11.1.2</w:t>
        </w:r>
        <w:r w:rsidRPr="00151BAE">
          <w:rPr>
            <w:rStyle w:val="Hyperlink"/>
          </w:rPr>
          <w:t xml:space="preserve"> Skizze anfertigen</w:t>
        </w:r>
        <w:r>
          <w:rPr>
            <w:webHidden/>
          </w:rPr>
          <w:tab/>
        </w:r>
        <w:r>
          <w:rPr>
            <w:webHidden/>
          </w:rPr>
          <w:fldChar w:fldCharType="begin"/>
        </w:r>
        <w:r>
          <w:rPr>
            <w:webHidden/>
          </w:rPr>
          <w:instrText xml:space="preserve"> PAGEREF _Toc159254631 \h </w:instrText>
        </w:r>
        <w:r>
          <w:rPr>
            <w:webHidden/>
          </w:rPr>
        </w:r>
        <w:r>
          <w:rPr>
            <w:webHidden/>
          </w:rPr>
          <w:fldChar w:fldCharType="separate"/>
        </w:r>
        <w:r>
          <w:rPr>
            <w:webHidden/>
          </w:rPr>
          <w:t>74</w:t>
        </w:r>
        <w:r>
          <w:rPr>
            <w:webHidden/>
          </w:rPr>
          <w:fldChar w:fldCharType="end"/>
        </w:r>
      </w:hyperlink>
    </w:p>
    <w:p w14:paraId="2FC574E4" w14:textId="373BAE50"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32" w:history="1">
        <w:r w:rsidRPr="00151BAE">
          <w:rPr>
            <w:rStyle w:val="Hyperlink"/>
            <w:i/>
          </w:rPr>
          <w:t>11.1.3</w:t>
        </w:r>
        <w:r w:rsidRPr="00151BAE">
          <w:rPr>
            <w:rStyle w:val="Hyperlink"/>
          </w:rPr>
          <w:t xml:space="preserve"> Körper erstellen</w:t>
        </w:r>
        <w:r>
          <w:rPr>
            <w:webHidden/>
          </w:rPr>
          <w:tab/>
        </w:r>
        <w:r>
          <w:rPr>
            <w:webHidden/>
          </w:rPr>
          <w:fldChar w:fldCharType="begin"/>
        </w:r>
        <w:r>
          <w:rPr>
            <w:webHidden/>
          </w:rPr>
          <w:instrText xml:space="preserve"> PAGEREF _Toc159254632 \h </w:instrText>
        </w:r>
        <w:r>
          <w:rPr>
            <w:webHidden/>
          </w:rPr>
        </w:r>
        <w:r>
          <w:rPr>
            <w:webHidden/>
          </w:rPr>
          <w:fldChar w:fldCharType="separate"/>
        </w:r>
        <w:r>
          <w:rPr>
            <w:webHidden/>
          </w:rPr>
          <w:t>74</w:t>
        </w:r>
        <w:r>
          <w:rPr>
            <w:webHidden/>
          </w:rPr>
          <w:fldChar w:fldCharType="end"/>
        </w:r>
      </w:hyperlink>
    </w:p>
    <w:p w14:paraId="45220B72" w14:textId="60916D9A"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33" w:history="1">
        <w:r w:rsidRPr="00151BAE">
          <w:rPr>
            <w:rStyle w:val="Hyperlink"/>
            <w:i/>
          </w:rPr>
          <w:t>11.1.4</w:t>
        </w:r>
        <w:r w:rsidRPr="00151BAE">
          <w:rPr>
            <w:rStyle w:val="Hyperlink"/>
          </w:rPr>
          <w:t xml:space="preserve"> Schrift und Bilder einfügen</w:t>
        </w:r>
        <w:r>
          <w:rPr>
            <w:webHidden/>
          </w:rPr>
          <w:tab/>
        </w:r>
        <w:r>
          <w:rPr>
            <w:webHidden/>
          </w:rPr>
          <w:fldChar w:fldCharType="begin"/>
        </w:r>
        <w:r>
          <w:rPr>
            <w:webHidden/>
          </w:rPr>
          <w:instrText xml:space="preserve"> PAGEREF _Toc159254633 \h </w:instrText>
        </w:r>
        <w:r>
          <w:rPr>
            <w:webHidden/>
          </w:rPr>
        </w:r>
        <w:r>
          <w:rPr>
            <w:webHidden/>
          </w:rPr>
          <w:fldChar w:fldCharType="separate"/>
        </w:r>
        <w:r>
          <w:rPr>
            <w:webHidden/>
          </w:rPr>
          <w:t>74</w:t>
        </w:r>
        <w:r>
          <w:rPr>
            <w:webHidden/>
          </w:rPr>
          <w:fldChar w:fldCharType="end"/>
        </w:r>
      </w:hyperlink>
    </w:p>
    <w:p w14:paraId="461DEC3B" w14:textId="6F607674"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34" w:history="1">
        <w:r w:rsidRPr="00151BAE">
          <w:rPr>
            <w:rStyle w:val="Hyperlink"/>
          </w:rPr>
          <w:t>11.2 3D – Druck (Ben)</w:t>
        </w:r>
        <w:r>
          <w:rPr>
            <w:webHidden/>
          </w:rPr>
          <w:tab/>
        </w:r>
        <w:r>
          <w:rPr>
            <w:webHidden/>
          </w:rPr>
          <w:fldChar w:fldCharType="begin"/>
        </w:r>
        <w:r>
          <w:rPr>
            <w:webHidden/>
          </w:rPr>
          <w:instrText xml:space="preserve"> PAGEREF _Toc159254634 \h </w:instrText>
        </w:r>
        <w:r>
          <w:rPr>
            <w:webHidden/>
          </w:rPr>
        </w:r>
        <w:r>
          <w:rPr>
            <w:webHidden/>
          </w:rPr>
          <w:fldChar w:fldCharType="separate"/>
        </w:r>
        <w:r>
          <w:rPr>
            <w:webHidden/>
          </w:rPr>
          <w:t>74</w:t>
        </w:r>
        <w:r>
          <w:rPr>
            <w:webHidden/>
          </w:rPr>
          <w:fldChar w:fldCharType="end"/>
        </w:r>
      </w:hyperlink>
    </w:p>
    <w:p w14:paraId="04FC68C8" w14:textId="6C3140AB"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35" w:history="1">
        <w:r w:rsidRPr="00151BAE">
          <w:rPr>
            <w:rStyle w:val="Hyperlink"/>
            <w:i/>
          </w:rPr>
          <w:t>11.2.1</w:t>
        </w:r>
        <w:r w:rsidRPr="00151BAE">
          <w:rPr>
            <w:rStyle w:val="Hyperlink"/>
          </w:rPr>
          <w:t xml:space="preserve"> 3D – Drucker</w:t>
        </w:r>
        <w:r>
          <w:rPr>
            <w:webHidden/>
          </w:rPr>
          <w:tab/>
        </w:r>
        <w:r>
          <w:rPr>
            <w:webHidden/>
          </w:rPr>
          <w:fldChar w:fldCharType="begin"/>
        </w:r>
        <w:r>
          <w:rPr>
            <w:webHidden/>
          </w:rPr>
          <w:instrText xml:space="preserve"> PAGEREF _Toc159254635 \h </w:instrText>
        </w:r>
        <w:r>
          <w:rPr>
            <w:webHidden/>
          </w:rPr>
        </w:r>
        <w:r>
          <w:rPr>
            <w:webHidden/>
          </w:rPr>
          <w:fldChar w:fldCharType="separate"/>
        </w:r>
        <w:r>
          <w:rPr>
            <w:webHidden/>
          </w:rPr>
          <w:t>74</w:t>
        </w:r>
        <w:r>
          <w:rPr>
            <w:webHidden/>
          </w:rPr>
          <w:fldChar w:fldCharType="end"/>
        </w:r>
      </w:hyperlink>
    </w:p>
    <w:p w14:paraId="624C6FDC" w14:textId="5DA6C95E"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36" w:history="1">
        <w:r w:rsidRPr="00151BAE">
          <w:rPr>
            <w:rStyle w:val="Hyperlink"/>
            <w:i/>
          </w:rPr>
          <w:t>11.2.2</w:t>
        </w:r>
        <w:r w:rsidRPr="00151BAE">
          <w:rPr>
            <w:rStyle w:val="Hyperlink"/>
          </w:rPr>
          <w:t xml:space="preserve"> Filamente</w:t>
        </w:r>
        <w:r>
          <w:rPr>
            <w:webHidden/>
          </w:rPr>
          <w:tab/>
        </w:r>
        <w:r>
          <w:rPr>
            <w:webHidden/>
          </w:rPr>
          <w:fldChar w:fldCharType="begin"/>
        </w:r>
        <w:r>
          <w:rPr>
            <w:webHidden/>
          </w:rPr>
          <w:instrText xml:space="preserve"> PAGEREF _Toc159254636 \h </w:instrText>
        </w:r>
        <w:r>
          <w:rPr>
            <w:webHidden/>
          </w:rPr>
        </w:r>
        <w:r>
          <w:rPr>
            <w:webHidden/>
          </w:rPr>
          <w:fldChar w:fldCharType="separate"/>
        </w:r>
        <w:r>
          <w:rPr>
            <w:webHidden/>
          </w:rPr>
          <w:t>74</w:t>
        </w:r>
        <w:r>
          <w:rPr>
            <w:webHidden/>
          </w:rPr>
          <w:fldChar w:fldCharType="end"/>
        </w:r>
      </w:hyperlink>
    </w:p>
    <w:p w14:paraId="296C3566" w14:textId="20E8B9D5" w:rsidR="00843B96" w:rsidRDefault="00843B96">
      <w:pPr>
        <w:pStyle w:val="Verzeichnis3"/>
        <w:rPr>
          <w:rFonts w:asciiTheme="minorHAnsi" w:eastAsiaTheme="minorEastAsia" w:hAnsiTheme="minorHAnsi" w:cstheme="minorBidi"/>
          <w:kern w:val="2"/>
          <w:szCs w:val="22"/>
          <w:lang w:eastAsia="de-AT"/>
          <w14:ligatures w14:val="standardContextual"/>
        </w:rPr>
      </w:pPr>
      <w:hyperlink w:anchor="_Toc159254637" w:history="1">
        <w:r w:rsidRPr="00151BAE">
          <w:rPr>
            <w:rStyle w:val="Hyperlink"/>
          </w:rPr>
          <w:t>11.2.3 3D – Drucker Software (Ultimaker Cura)</w:t>
        </w:r>
        <w:r>
          <w:rPr>
            <w:webHidden/>
          </w:rPr>
          <w:tab/>
        </w:r>
        <w:r>
          <w:rPr>
            <w:webHidden/>
          </w:rPr>
          <w:fldChar w:fldCharType="begin"/>
        </w:r>
        <w:r>
          <w:rPr>
            <w:webHidden/>
          </w:rPr>
          <w:instrText xml:space="preserve"> PAGEREF _Toc159254637 \h </w:instrText>
        </w:r>
        <w:r>
          <w:rPr>
            <w:webHidden/>
          </w:rPr>
        </w:r>
        <w:r>
          <w:rPr>
            <w:webHidden/>
          </w:rPr>
          <w:fldChar w:fldCharType="separate"/>
        </w:r>
        <w:r>
          <w:rPr>
            <w:webHidden/>
          </w:rPr>
          <w:t>74</w:t>
        </w:r>
        <w:r>
          <w:rPr>
            <w:webHidden/>
          </w:rPr>
          <w:fldChar w:fldCharType="end"/>
        </w:r>
      </w:hyperlink>
    </w:p>
    <w:p w14:paraId="374941CD" w14:textId="494E6C5A"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38" w:history="1">
        <w:r w:rsidRPr="00151BAE">
          <w:rPr>
            <w:rStyle w:val="Hyperlink"/>
          </w:rPr>
          <w:t>11.3 Inbetriebnahme Anleitung</w:t>
        </w:r>
        <w:r>
          <w:rPr>
            <w:webHidden/>
          </w:rPr>
          <w:tab/>
        </w:r>
        <w:r>
          <w:rPr>
            <w:webHidden/>
          </w:rPr>
          <w:fldChar w:fldCharType="begin"/>
        </w:r>
        <w:r>
          <w:rPr>
            <w:webHidden/>
          </w:rPr>
          <w:instrText xml:space="preserve"> PAGEREF _Toc159254638 \h </w:instrText>
        </w:r>
        <w:r>
          <w:rPr>
            <w:webHidden/>
          </w:rPr>
        </w:r>
        <w:r>
          <w:rPr>
            <w:webHidden/>
          </w:rPr>
          <w:fldChar w:fldCharType="separate"/>
        </w:r>
        <w:r>
          <w:rPr>
            <w:webHidden/>
          </w:rPr>
          <w:t>74</w:t>
        </w:r>
        <w:r>
          <w:rPr>
            <w:webHidden/>
          </w:rPr>
          <w:fldChar w:fldCharType="end"/>
        </w:r>
      </w:hyperlink>
    </w:p>
    <w:p w14:paraId="106E34B6" w14:textId="46DB89F7"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39" w:history="1">
        <w:r w:rsidRPr="00151BAE">
          <w:rPr>
            <w:rStyle w:val="Hyperlink"/>
          </w:rPr>
          <w:t>11.4 Projektplan</w:t>
        </w:r>
        <w:r>
          <w:rPr>
            <w:webHidden/>
          </w:rPr>
          <w:tab/>
        </w:r>
        <w:r>
          <w:rPr>
            <w:webHidden/>
          </w:rPr>
          <w:fldChar w:fldCharType="begin"/>
        </w:r>
        <w:r>
          <w:rPr>
            <w:webHidden/>
          </w:rPr>
          <w:instrText xml:space="preserve"> PAGEREF _Toc159254639 \h </w:instrText>
        </w:r>
        <w:r>
          <w:rPr>
            <w:webHidden/>
          </w:rPr>
        </w:r>
        <w:r>
          <w:rPr>
            <w:webHidden/>
          </w:rPr>
          <w:fldChar w:fldCharType="separate"/>
        </w:r>
        <w:r>
          <w:rPr>
            <w:webHidden/>
          </w:rPr>
          <w:t>74</w:t>
        </w:r>
        <w:r>
          <w:rPr>
            <w:webHidden/>
          </w:rPr>
          <w:fldChar w:fldCharType="end"/>
        </w:r>
      </w:hyperlink>
    </w:p>
    <w:p w14:paraId="6EE8D86C" w14:textId="20876330"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40" w:history="1">
        <w:r w:rsidRPr="00151BAE">
          <w:rPr>
            <w:rStyle w:val="Hyperlink"/>
          </w:rPr>
          <w:t>11.5 Projektkosten</w:t>
        </w:r>
        <w:r>
          <w:rPr>
            <w:webHidden/>
          </w:rPr>
          <w:tab/>
        </w:r>
        <w:r>
          <w:rPr>
            <w:webHidden/>
          </w:rPr>
          <w:fldChar w:fldCharType="begin"/>
        </w:r>
        <w:r>
          <w:rPr>
            <w:webHidden/>
          </w:rPr>
          <w:instrText xml:space="preserve"> PAGEREF _Toc159254640 \h </w:instrText>
        </w:r>
        <w:r>
          <w:rPr>
            <w:webHidden/>
          </w:rPr>
        </w:r>
        <w:r>
          <w:rPr>
            <w:webHidden/>
          </w:rPr>
          <w:fldChar w:fldCharType="separate"/>
        </w:r>
        <w:r>
          <w:rPr>
            <w:webHidden/>
          </w:rPr>
          <w:t>74</w:t>
        </w:r>
        <w:r>
          <w:rPr>
            <w:webHidden/>
          </w:rPr>
          <w:fldChar w:fldCharType="end"/>
        </w:r>
      </w:hyperlink>
    </w:p>
    <w:p w14:paraId="75C38AD0" w14:textId="4735EA6F"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41" w:history="1">
        <w:r w:rsidRPr="00151BAE">
          <w:rPr>
            <w:rStyle w:val="Hyperlink"/>
          </w:rPr>
          <w:t>11.6 Projekttagebuch</w:t>
        </w:r>
        <w:r>
          <w:rPr>
            <w:webHidden/>
          </w:rPr>
          <w:tab/>
        </w:r>
        <w:r>
          <w:rPr>
            <w:webHidden/>
          </w:rPr>
          <w:fldChar w:fldCharType="begin"/>
        </w:r>
        <w:r>
          <w:rPr>
            <w:webHidden/>
          </w:rPr>
          <w:instrText xml:space="preserve"> PAGEREF _Toc159254641 \h </w:instrText>
        </w:r>
        <w:r>
          <w:rPr>
            <w:webHidden/>
          </w:rPr>
        </w:r>
        <w:r>
          <w:rPr>
            <w:webHidden/>
          </w:rPr>
          <w:fldChar w:fldCharType="separate"/>
        </w:r>
        <w:r>
          <w:rPr>
            <w:webHidden/>
          </w:rPr>
          <w:t>74</w:t>
        </w:r>
        <w:r>
          <w:rPr>
            <w:webHidden/>
          </w:rPr>
          <w:fldChar w:fldCharType="end"/>
        </w:r>
      </w:hyperlink>
    </w:p>
    <w:p w14:paraId="69B136D6" w14:textId="0F4E6CF4"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642" w:history="1">
        <w:r w:rsidRPr="00151BAE">
          <w:rPr>
            <w:rStyle w:val="Hyperlink"/>
          </w:rPr>
          <w:t>12</w:t>
        </w:r>
        <w:r>
          <w:rPr>
            <w:rFonts w:asciiTheme="minorHAnsi" w:eastAsiaTheme="minorEastAsia" w:hAnsiTheme="minorHAnsi" w:cstheme="minorBidi"/>
            <w:bCs w:val="0"/>
            <w:kern w:val="2"/>
            <w:lang w:eastAsia="de-AT"/>
            <w14:ligatures w14:val="standardContextual"/>
          </w:rPr>
          <w:tab/>
        </w:r>
        <w:r w:rsidRPr="00151BAE">
          <w:rPr>
            <w:rStyle w:val="Hyperlink"/>
          </w:rPr>
          <w:t>Quellen</w:t>
        </w:r>
        <w:r>
          <w:rPr>
            <w:webHidden/>
          </w:rPr>
          <w:tab/>
        </w:r>
        <w:r>
          <w:rPr>
            <w:webHidden/>
          </w:rPr>
          <w:fldChar w:fldCharType="begin"/>
        </w:r>
        <w:r>
          <w:rPr>
            <w:webHidden/>
          </w:rPr>
          <w:instrText xml:space="preserve"> PAGEREF _Toc159254642 \h </w:instrText>
        </w:r>
        <w:r>
          <w:rPr>
            <w:webHidden/>
          </w:rPr>
        </w:r>
        <w:r>
          <w:rPr>
            <w:webHidden/>
          </w:rPr>
          <w:fldChar w:fldCharType="separate"/>
        </w:r>
        <w:r>
          <w:rPr>
            <w:webHidden/>
          </w:rPr>
          <w:t>75</w:t>
        </w:r>
        <w:r>
          <w:rPr>
            <w:webHidden/>
          </w:rPr>
          <w:fldChar w:fldCharType="end"/>
        </w:r>
      </w:hyperlink>
    </w:p>
    <w:p w14:paraId="4E919186" w14:textId="60E970D9"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43" w:history="1">
        <w:r w:rsidRPr="00151BAE">
          <w:rPr>
            <w:rStyle w:val="Hyperlink"/>
          </w:rPr>
          <w:t>12.1 Gedruckte Medien</w:t>
        </w:r>
        <w:r>
          <w:rPr>
            <w:webHidden/>
          </w:rPr>
          <w:tab/>
        </w:r>
        <w:r>
          <w:rPr>
            <w:webHidden/>
          </w:rPr>
          <w:fldChar w:fldCharType="begin"/>
        </w:r>
        <w:r>
          <w:rPr>
            <w:webHidden/>
          </w:rPr>
          <w:instrText xml:space="preserve"> PAGEREF _Toc159254643 \h </w:instrText>
        </w:r>
        <w:r>
          <w:rPr>
            <w:webHidden/>
          </w:rPr>
        </w:r>
        <w:r>
          <w:rPr>
            <w:webHidden/>
          </w:rPr>
          <w:fldChar w:fldCharType="separate"/>
        </w:r>
        <w:r>
          <w:rPr>
            <w:webHidden/>
          </w:rPr>
          <w:t>75</w:t>
        </w:r>
        <w:r>
          <w:rPr>
            <w:webHidden/>
          </w:rPr>
          <w:fldChar w:fldCharType="end"/>
        </w:r>
      </w:hyperlink>
    </w:p>
    <w:p w14:paraId="41889D18" w14:textId="2E087922"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44" w:history="1">
        <w:r w:rsidRPr="00151BAE">
          <w:rPr>
            <w:rStyle w:val="Hyperlink"/>
          </w:rPr>
          <w:t>12.2 Online</w:t>
        </w:r>
        <w:r>
          <w:rPr>
            <w:webHidden/>
          </w:rPr>
          <w:tab/>
        </w:r>
        <w:r>
          <w:rPr>
            <w:webHidden/>
          </w:rPr>
          <w:fldChar w:fldCharType="begin"/>
        </w:r>
        <w:r>
          <w:rPr>
            <w:webHidden/>
          </w:rPr>
          <w:instrText xml:space="preserve"> PAGEREF _Toc159254644 \h </w:instrText>
        </w:r>
        <w:r>
          <w:rPr>
            <w:webHidden/>
          </w:rPr>
        </w:r>
        <w:r>
          <w:rPr>
            <w:webHidden/>
          </w:rPr>
          <w:fldChar w:fldCharType="separate"/>
        </w:r>
        <w:r>
          <w:rPr>
            <w:webHidden/>
          </w:rPr>
          <w:t>75</w:t>
        </w:r>
        <w:r>
          <w:rPr>
            <w:webHidden/>
          </w:rPr>
          <w:fldChar w:fldCharType="end"/>
        </w:r>
      </w:hyperlink>
    </w:p>
    <w:p w14:paraId="30FF6C46" w14:textId="4A002944"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645" w:history="1">
        <w:r w:rsidRPr="00151BAE">
          <w:rPr>
            <w:rStyle w:val="Hyperlink"/>
          </w:rPr>
          <w:t>13</w:t>
        </w:r>
        <w:r>
          <w:rPr>
            <w:rFonts w:asciiTheme="minorHAnsi" w:eastAsiaTheme="minorEastAsia" w:hAnsiTheme="minorHAnsi" w:cstheme="minorBidi"/>
            <w:bCs w:val="0"/>
            <w:kern w:val="2"/>
            <w:lang w:eastAsia="de-AT"/>
            <w14:ligatures w14:val="standardContextual"/>
          </w:rPr>
          <w:tab/>
        </w:r>
        <w:r w:rsidRPr="00151BAE">
          <w:rPr>
            <w:rStyle w:val="Hyperlink"/>
          </w:rPr>
          <w:t>Verzeichnis der Abbildungen</w:t>
        </w:r>
        <w:r>
          <w:rPr>
            <w:webHidden/>
          </w:rPr>
          <w:tab/>
        </w:r>
        <w:r>
          <w:rPr>
            <w:webHidden/>
          </w:rPr>
          <w:fldChar w:fldCharType="begin"/>
        </w:r>
        <w:r>
          <w:rPr>
            <w:webHidden/>
          </w:rPr>
          <w:instrText xml:space="preserve"> PAGEREF _Toc159254645 \h </w:instrText>
        </w:r>
        <w:r>
          <w:rPr>
            <w:webHidden/>
          </w:rPr>
        </w:r>
        <w:r>
          <w:rPr>
            <w:webHidden/>
          </w:rPr>
          <w:fldChar w:fldCharType="separate"/>
        </w:r>
        <w:r>
          <w:rPr>
            <w:webHidden/>
          </w:rPr>
          <w:t>76</w:t>
        </w:r>
        <w:r>
          <w:rPr>
            <w:webHidden/>
          </w:rPr>
          <w:fldChar w:fldCharType="end"/>
        </w:r>
      </w:hyperlink>
    </w:p>
    <w:p w14:paraId="51E98901" w14:textId="13BC7C92"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646" w:history="1">
        <w:r w:rsidRPr="00151BAE">
          <w:rPr>
            <w:rStyle w:val="Hyperlink"/>
          </w:rPr>
          <w:t>14</w:t>
        </w:r>
        <w:r>
          <w:rPr>
            <w:rFonts w:asciiTheme="minorHAnsi" w:eastAsiaTheme="minorEastAsia" w:hAnsiTheme="minorHAnsi" w:cstheme="minorBidi"/>
            <w:bCs w:val="0"/>
            <w:kern w:val="2"/>
            <w:lang w:eastAsia="de-AT"/>
            <w14:ligatures w14:val="standardContextual"/>
          </w:rPr>
          <w:tab/>
        </w:r>
        <w:r w:rsidRPr="00151BAE">
          <w:rPr>
            <w:rStyle w:val="Hyperlink"/>
          </w:rPr>
          <w:t>Begleitprotokoll</w:t>
        </w:r>
        <w:r>
          <w:rPr>
            <w:webHidden/>
          </w:rPr>
          <w:tab/>
        </w:r>
        <w:r>
          <w:rPr>
            <w:webHidden/>
          </w:rPr>
          <w:fldChar w:fldCharType="begin"/>
        </w:r>
        <w:r>
          <w:rPr>
            <w:webHidden/>
          </w:rPr>
          <w:instrText xml:space="preserve"> PAGEREF _Toc159254646 \h </w:instrText>
        </w:r>
        <w:r>
          <w:rPr>
            <w:webHidden/>
          </w:rPr>
        </w:r>
        <w:r>
          <w:rPr>
            <w:webHidden/>
          </w:rPr>
          <w:fldChar w:fldCharType="separate"/>
        </w:r>
        <w:r>
          <w:rPr>
            <w:webHidden/>
          </w:rPr>
          <w:t>77</w:t>
        </w:r>
        <w:r>
          <w:rPr>
            <w:webHidden/>
          </w:rPr>
          <w:fldChar w:fldCharType="end"/>
        </w:r>
      </w:hyperlink>
    </w:p>
    <w:p w14:paraId="0739C176" w14:textId="0E94A6B7" w:rsidR="00843B96" w:rsidRDefault="00843B96">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254647" w:history="1">
        <w:r w:rsidRPr="00151BAE">
          <w:rPr>
            <w:rStyle w:val="Hyperlink"/>
          </w:rPr>
          <w:t>15</w:t>
        </w:r>
        <w:r>
          <w:rPr>
            <w:rFonts w:asciiTheme="minorHAnsi" w:eastAsiaTheme="minorEastAsia" w:hAnsiTheme="minorHAnsi" w:cstheme="minorBidi"/>
            <w:bCs w:val="0"/>
            <w:kern w:val="2"/>
            <w:lang w:eastAsia="de-AT"/>
            <w14:ligatures w14:val="standardContextual"/>
          </w:rPr>
          <w:tab/>
        </w:r>
        <w:r w:rsidRPr="00151BAE">
          <w:rPr>
            <w:rStyle w:val="Hyperlink"/>
          </w:rPr>
          <w:t>Anhang</w:t>
        </w:r>
        <w:r>
          <w:rPr>
            <w:webHidden/>
          </w:rPr>
          <w:tab/>
        </w:r>
        <w:r>
          <w:rPr>
            <w:webHidden/>
          </w:rPr>
          <w:fldChar w:fldCharType="begin"/>
        </w:r>
        <w:r>
          <w:rPr>
            <w:webHidden/>
          </w:rPr>
          <w:instrText xml:space="preserve"> PAGEREF _Toc159254647 \h </w:instrText>
        </w:r>
        <w:r>
          <w:rPr>
            <w:webHidden/>
          </w:rPr>
        </w:r>
        <w:r>
          <w:rPr>
            <w:webHidden/>
          </w:rPr>
          <w:fldChar w:fldCharType="separate"/>
        </w:r>
        <w:r>
          <w:rPr>
            <w:webHidden/>
          </w:rPr>
          <w:t>78</w:t>
        </w:r>
        <w:r>
          <w:rPr>
            <w:webHidden/>
          </w:rPr>
          <w:fldChar w:fldCharType="end"/>
        </w:r>
      </w:hyperlink>
    </w:p>
    <w:p w14:paraId="4DBF7407" w14:textId="13962D35"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48" w:history="1">
        <w:r w:rsidRPr="00151BAE">
          <w:rPr>
            <w:rStyle w:val="Hyperlink"/>
          </w:rPr>
          <w:t>15.1 — Projektdokumentation (Kostendarstellung, Besprechungsprotokolle etc.)</w:t>
        </w:r>
        <w:r>
          <w:rPr>
            <w:webHidden/>
          </w:rPr>
          <w:tab/>
        </w:r>
        <w:r>
          <w:rPr>
            <w:webHidden/>
          </w:rPr>
          <w:fldChar w:fldCharType="begin"/>
        </w:r>
        <w:r>
          <w:rPr>
            <w:webHidden/>
          </w:rPr>
          <w:instrText xml:space="preserve"> PAGEREF _Toc159254648 \h </w:instrText>
        </w:r>
        <w:r>
          <w:rPr>
            <w:webHidden/>
          </w:rPr>
        </w:r>
        <w:r>
          <w:rPr>
            <w:webHidden/>
          </w:rPr>
          <w:fldChar w:fldCharType="separate"/>
        </w:r>
        <w:r>
          <w:rPr>
            <w:webHidden/>
          </w:rPr>
          <w:t>78</w:t>
        </w:r>
        <w:r>
          <w:rPr>
            <w:webHidden/>
          </w:rPr>
          <w:fldChar w:fldCharType="end"/>
        </w:r>
      </w:hyperlink>
    </w:p>
    <w:p w14:paraId="44D3182B" w14:textId="11DCA9D4"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49" w:history="1">
        <w:r w:rsidRPr="00151BAE">
          <w:rPr>
            <w:rStyle w:val="Hyperlink"/>
          </w:rPr>
          <w:t>15.2 — Technische Dokumentation (technische Beschreibungen, Berechnungen,</w:t>
        </w:r>
        <w:r>
          <w:rPr>
            <w:webHidden/>
          </w:rPr>
          <w:tab/>
        </w:r>
        <w:r>
          <w:rPr>
            <w:webHidden/>
          </w:rPr>
          <w:fldChar w:fldCharType="begin"/>
        </w:r>
        <w:r>
          <w:rPr>
            <w:webHidden/>
          </w:rPr>
          <w:instrText xml:space="preserve"> PAGEREF _Toc159254649 \h </w:instrText>
        </w:r>
        <w:r>
          <w:rPr>
            <w:webHidden/>
          </w:rPr>
        </w:r>
        <w:r>
          <w:rPr>
            <w:webHidden/>
          </w:rPr>
          <w:fldChar w:fldCharType="separate"/>
        </w:r>
        <w:r>
          <w:rPr>
            <w:webHidden/>
          </w:rPr>
          <w:t>78</w:t>
        </w:r>
        <w:r>
          <w:rPr>
            <w:webHidden/>
          </w:rPr>
          <w:fldChar w:fldCharType="end"/>
        </w:r>
      </w:hyperlink>
    </w:p>
    <w:p w14:paraId="71530B7A" w14:textId="41D888CD"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50" w:history="1">
        <w:r w:rsidRPr="00151BAE">
          <w:rPr>
            <w:rStyle w:val="Hyperlink"/>
          </w:rPr>
          <w:t>15.3 Konstruktionszeichnungen, Versuchsberichte, betriebswirtschaftliche Kalkulationen etc.)</w:t>
        </w:r>
        <w:r>
          <w:rPr>
            <w:webHidden/>
          </w:rPr>
          <w:tab/>
        </w:r>
        <w:r>
          <w:rPr>
            <w:webHidden/>
          </w:rPr>
          <w:fldChar w:fldCharType="begin"/>
        </w:r>
        <w:r>
          <w:rPr>
            <w:webHidden/>
          </w:rPr>
          <w:instrText xml:space="preserve"> PAGEREF _Toc159254650 \h </w:instrText>
        </w:r>
        <w:r>
          <w:rPr>
            <w:webHidden/>
          </w:rPr>
        </w:r>
        <w:r>
          <w:rPr>
            <w:webHidden/>
          </w:rPr>
          <w:fldChar w:fldCharType="separate"/>
        </w:r>
        <w:r>
          <w:rPr>
            <w:webHidden/>
          </w:rPr>
          <w:t>78</w:t>
        </w:r>
        <w:r>
          <w:rPr>
            <w:webHidden/>
          </w:rPr>
          <w:fldChar w:fldCharType="end"/>
        </w:r>
      </w:hyperlink>
    </w:p>
    <w:p w14:paraId="19EC29B4" w14:textId="336316A1" w:rsidR="00843B96" w:rsidRDefault="00843B96">
      <w:pPr>
        <w:pStyle w:val="Verzeichnis2"/>
        <w:rPr>
          <w:rFonts w:asciiTheme="minorHAnsi" w:eastAsiaTheme="minorEastAsia" w:hAnsiTheme="minorHAnsi" w:cstheme="minorBidi"/>
          <w:bCs w:val="0"/>
          <w:kern w:val="2"/>
          <w:szCs w:val="22"/>
          <w:lang w:eastAsia="de-AT"/>
          <w14:ligatures w14:val="standardContextual"/>
        </w:rPr>
      </w:pPr>
      <w:hyperlink w:anchor="_Toc159254651" w:history="1">
        <w:r w:rsidRPr="00151BAE">
          <w:rPr>
            <w:rStyle w:val="Hyperlink"/>
          </w:rPr>
          <w:t>15.4 Schaltungen, Zeichnungssätze, sonstiges</w:t>
        </w:r>
        <w:r>
          <w:rPr>
            <w:webHidden/>
          </w:rPr>
          <w:tab/>
        </w:r>
        <w:r>
          <w:rPr>
            <w:webHidden/>
          </w:rPr>
          <w:fldChar w:fldCharType="begin"/>
        </w:r>
        <w:r>
          <w:rPr>
            <w:webHidden/>
          </w:rPr>
          <w:instrText xml:space="preserve"> PAGEREF _Toc159254651 \h </w:instrText>
        </w:r>
        <w:r>
          <w:rPr>
            <w:webHidden/>
          </w:rPr>
        </w:r>
        <w:r>
          <w:rPr>
            <w:webHidden/>
          </w:rPr>
          <w:fldChar w:fldCharType="separate"/>
        </w:r>
        <w:r>
          <w:rPr>
            <w:webHidden/>
          </w:rPr>
          <w:t>78</w:t>
        </w:r>
        <w:r>
          <w:rPr>
            <w:webHidden/>
          </w:rPr>
          <w:fldChar w:fldCharType="end"/>
        </w:r>
      </w:hyperlink>
    </w:p>
    <w:p w14:paraId="4BAB7A3C" w14:textId="1408A4E7"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6E1F07">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59254373"/>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59254374"/>
      <w:r>
        <w:t>Projektziel</w:t>
      </w:r>
      <w:bookmarkEnd w:id="8"/>
    </w:p>
    <w:p w14:paraId="04682061" w14:textId="5FB3D8C1" w:rsidR="00372321" w:rsidRDefault="00372321" w:rsidP="00372321">
      <w:pPr>
        <w:pStyle w:val="berschrift2"/>
      </w:pPr>
      <w:bookmarkStart w:id="9" w:name="_Toc159254375"/>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59254376"/>
      <w:r>
        <w:lastRenderedPageBreak/>
        <w:t>Grundlagen Drohnenflug</w:t>
      </w:r>
      <w:bookmarkEnd w:id="10"/>
    </w:p>
    <w:p w14:paraId="38F598CE" w14:textId="4C9F6075" w:rsidR="00891737" w:rsidRDefault="00330280" w:rsidP="00891737">
      <w:pPr>
        <w:pStyle w:val="berschrift2"/>
      </w:pPr>
      <w:bookmarkStart w:id="11" w:name="_Toc159254377"/>
      <w:r>
        <w:t>Inertial Measurement Unit (IMU)</w:t>
      </w:r>
      <w:bookmarkEnd w:id="11"/>
    </w:p>
    <w:p w14:paraId="40F3D76D" w14:textId="77777777" w:rsidR="00891737" w:rsidRDefault="00891737" w:rsidP="00891737">
      <w:pPr>
        <w:pStyle w:val="berschrift3"/>
      </w:pPr>
      <w:bookmarkStart w:id="12" w:name="_Toc157499177"/>
      <w:bookmarkStart w:id="13" w:name="_Toc159254378"/>
      <w:r>
        <w:t>Gyroskop</w:t>
      </w:r>
      <w:bookmarkEnd w:id="12"/>
      <w:bookmarkEnd w:id="13"/>
    </w:p>
    <w:p w14:paraId="659C3A1A" w14:textId="77777777" w:rsidR="00891737" w:rsidRDefault="00891737" w:rsidP="00891737">
      <w:pPr>
        <w:pStyle w:val="berschrift3"/>
      </w:pPr>
      <w:bookmarkStart w:id="14" w:name="_Toc157499178"/>
      <w:bookmarkStart w:id="15" w:name="_Toc159254379"/>
      <w:r>
        <w:t>Accelerometer</w:t>
      </w:r>
      <w:bookmarkEnd w:id="14"/>
      <w:bookmarkEnd w:id="15"/>
    </w:p>
    <w:p w14:paraId="356DD88E" w14:textId="77777777" w:rsidR="00891737" w:rsidRDefault="00891737" w:rsidP="00891737">
      <w:pPr>
        <w:pStyle w:val="berschrift3"/>
      </w:pPr>
      <w:bookmarkStart w:id="16" w:name="_Toc157499179"/>
      <w:bookmarkStart w:id="17" w:name="_Toc159254380"/>
      <w:r>
        <w:t>Magnetometer</w:t>
      </w:r>
      <w:bookmarkEnd w:id="16"/>
      <w:bookmarkEnd w:id="17"/>
    </w:p>
    <w:p w14:paraId="521982A5" w14:textId="77777777" w:rsidR="00891737" w:rsidRPr="00FA6DE7" w:rsidRDefault="00891737" w:rsidP="00891737">
      <w:pPr>
        <w:pStyle w:val="berschrift3"/>
      </w:pPr>
      <w:bookmarkStart w:id="18" w:name="_Toc157499180"/>
      <w:bookmarkStart w:id="19" w:name="_Toc159254381"/>
      <w:r>
        <w:t>Barometer</w:t>
      </w:r>
      <w:bookmarkEnd w:id="18"/>
      <w:bookmarkEnd w:id="19"/>
    </w:p>
    <w:p w14:paraId="7DA8E5DD" w14:textId="77777777" w:rsidR="007C010F" w:rsidRDefault="007C010F">
      <w:pPr>
        <w:spacing w:line="240" w:lineRule="auto"/>
        <w:rPr>
          <w:rFonts w:cs="Courier New"/>
          <w:b/>
          <w:bCs/>
          <w:sz w:val="28"/>
        </w:rPr>
      </w:pPr>
      <w:bookmarkStart w:id="20" w:name="_Toc157499181"/>
      <w:r>
        <w:br w:type="page"/>
      </w:r>
    </w:p>
    <w:p w14:paraId="37B5E396" w14:textId="6F7F31DD" w:rsidR="00891737" w:rsidRDefault="00891737" w:rsidP="00891737">
      <w:pPr>
        <w:pStyle w:val="berschrift2"/>
      </w:pPr>
      <w:bookmarkStart w:id="21" w:name="_Toc159254382"/>
      <w:r>
        <w:lastRenderedPageBreak/>
        <w:t>Lagewinkel</w:t>
      </w:r>
      <w:bookmarkEnd w:id="20"/>
      <w:bookmarkEnd w:id="21"/>
    </w:p>
    <w:p w14:paraId="57E8BDB1" w14:textId="77777777" w:rsidR="00891737" w:rsidRDefault="00891737" w:rsidP="00891737">
      <w:pPr>
        <w:pStyle w:val="berschrift3"/>
      </w:pPr>
      <w:bookmarkStart w:id="22" w:name="_Toc157499182"/>
      <w:bookmarkStart w:id="23" w:name="_Toc159254383"/>
      <w:r>
        <w:t>Throttle</w:t>
      </w:r>
      <w:bookmarkEnd w:id="22"/>
      <w:bookmarkEnd w:id="23"/>
    </w:p>
    <w:p w14:paraId="2DD4F7E5" w14:textId="7D2B14C8" w:rsidR="0076274C" w:rsidRDefault="001B6369" w:rsidP="0076274C">
      <w:r>
        <w:t xml:space="preserve">Throttle beschreibt </w:t>
      </w:r>
      <w:r w:rsidR="00300686">
        <w:t>die Geschwindigkeit aller vier Motoren</w:t>
      </w:r>
      <w:r w:rsidR="00032655">
        <w:t xml:space="preserve">. </w:t>
      </w:r>
      <w:r w:rsidR="00632719">
        <w:t>Ein anderer Begriff</w:t>
      </w:r>
      <w:r w:rsidR="00FB07CF">
        <w:t xml:space="preserve"> für Throttle ist der Motorschub. </w:t>
      </w:r>
      <w:r w:rsidR="00AC24DE">
        <w:t xml:space="preserve">Bei der Angabe von </w:t>
      </w:r>
      <w:r w:rsidR="00954AE9">
        <w:t>zum Beispiel 80% Throttle ist gemeint, dass alle Motoren sich mit 80% Geschwindigkeit drehen.</w:t>
      </w:r>
      <w:r w:rsidR="00CE6DC5">
        <w:t xml:space="preserve"> Wenn der Wert hoch ist, fliegt die Drohne nach oben. </w:t>
      </w:r>
      <w:r w:rsidR="00FB07CF">
        <w:t>Bei einem niedrigen Wert</w:t>
      </w:r>
      <w:r w:rsidR="00897443">
        <w:t xml:space="preserve"> fliegt die Drohne nach unten</w:t>
      </w:r>
      <w:r w:rsidR="0083646D">
        <w:t>.</w:t>
      </w:r>
    </w:p>
    <w:p w14:paraId="5AF71841" w14:textId="064F41F5" w:rsidR="0083646D" w:rsidRDefault="00D03E07" w:rsidP="0076274C">
      <w:r>
        <w:t xml:space="preserve">Die Motoren und Propellern müssen genug Schub erzeugen, damit das Gesamtgewicht der Drohne angehoben und manövriert werden kann.  </w:t>
      </w:r>
      <w:r w:rsidR="0083646D">
        <w:t xml:space="preserve">Die Throttleangabe </w:t>
      </w:r>
      <w:r w:rsidR="006F46EE">
        <w:t xml:space="preserve">ist vor allem wichtig </w:t>
      </w:r>
      <w:r w:rsidR="00CC22BF">
        <w:t>bei einem Hover-Modus</w:t>
      </w:r>
      <w:r w:rsidR="006F46EE">
        <w:t>.</w:t>
      </w:r>
      <w:r>
        <w:t xml:space="preserve"> Dabei </w:t>
      </w:r>
      <w:r w:rsidR="004E682E">
        <w:t xml:space="preserve">regelt der Quadrokopter die einzelnen Geschwindigkeiten der Motoren, um sich selber </w:t>
      </w:r>
      <w:r w:rsidR="0010572C">
        <w:t xml:space="preserve">aufrecht zu halten. </w:t>
      </w:r>
    </w:p>
    <w:p w14:paraId="6E4C3802" w14:textId="77777777" w:rsidR="00C34352" w:rsidRPr="0076274C" w:rsidRDefault="00C34352" w:rsidP="0076274C"/>
    <w:p w14:paraId="16C22517" w14:textId="77777777" w:rsidR="00891737" w:rsidRDefault="00891737" w:rsidP="00891737">
      <w:pPr>
        <w:pStyle w:val="berschrift3"/>
      </w:pPr>
      <w:bookmarkStart w:id="24" w:name="_Toc157499183"/>
      <w:bookmarkStart w:id="25" w:name="_Toc159254384"/>
      <w:r>
        <w:t>Pitch</w:t>
      </w:r>
      <w:bookmarkEnd w:id="24"/>
      <w:bookmarkEnd w:id="25"/>
    </w:p>
    <w:p w14:paraId="265AEB5C" w14:textId="5A15A443" w:rsidR="00D95809" w:rsidRDefault="00C6513A" w:rsidP="00C34352">
      <w:r>
        <w:t xml:space="preserve">Bei Pitch handelt es sich </w:t>
      </w:r>
      <w:r w:rsidR="00BE7C3E">
        <w:t xml:space="preserve">um den Neigungswinkel nach vorne </w:t>
      </w:r>
      <w:r w:rsidR="00201365">
        <w:t>und hinten</w:t>
      </w:r>
      <w:r w:rsidR="002F4168">
        <w:t xml:space="preserve">, wenn die Drohne von </w:t>
      </w:r>
      <w:r w:rsidR="006871E7">
        <w:t xml:space="preserve">hinten angeschaut wird. </w:t>
      </w:r>
      <w:r w:rsidR="000F2933">
        <w:t xml:space="preserve">Mit der Angabe </w:t>
      </w:r>
      <w:r w:rsidR="00684ABB">
        <w:t>vom</w:t>
      </w:r>
      <w:r w:rsidR="002935C9">
        <w:t xml:space="preserve"> Pitch</w:t>
      </w:r>
      <w:r w:rsidR="000F2933">
        <w:t xml:space="preserve"> kann </w:t>
      </w:r>
      <w:r w:rsidR="002935C9">
        <w:t xml:space="preserve">der Quadrokopter nach vorne und nach hinten </w:t>
      </w:r>
      <w:r w:rsidR="00701757">
        <w:t>gelenkt werden</w:t>
      </w:r>
      <w:r w:rsidR="00FA41AD">
        <w:t>.</w:t>
      </w:r>
    </w:p>
    <w:p w14:paraId="76DAF869" w14:textId="77777777" w:rsidR="00D95809" w:rsidRDefault="00D95809" w:rsidP="00C34352"/>
    <w:p w14:paraId="5444FA05" w14:textId="77777777" w:rsidR="005728FC" w:rsidRDefault="00D95809" w:rsidP="00C34352">
      <w:r w:rsidRPr="00D95809">
        <w:rPr>
          <w:highlight w:val="yellow"/>
        </w:rPr>
        <w:t>Bild Droh</w:t>
      </w:r>
      <w:r w:rsidR="005728FC">
        <w:rPr>
          <w:highlight w:val="yellow"/>
        </w:rPr>
        <w:t>ne</w:t>
      </w:r>
      <w:r w:rsidRPr="00D95809">
        <w:rPr>
          <w:highlight w:val="yellow"/>
        </w:rPr>
        <w:t xml:space="preserve"> mit Pitch winkel</w:t>
      </w:r>
    </w:p>
    <w:p w14:paraId="0962D2A1" w14:textId="25C60621" w:rsidR="00C34352" w:rsidRPr="005728FC" w:rsidRDefault="005728FC" w:rsidP="00C34352">
      <w:pPr>
        <w:rPr>
          <w:highlight w:val="yellow"/>
        </w:rPr>
      </w:pPr>
      <w:r w:rsidRPr="005728FC">
        <w:rPr>
          <w:highlight w:val="yellow"/>
        </w:rPr>
        <w:t>Vielleicht mehr physikalisch erklären</w:t>
      </w:r>
      <w:r w:rsidR="00FA41AD" w:rsidRPr="005728FC">
        <w:rPr>
          <w:highlight w:val="yellow"/>
        </w:rPr>
        <w:t xml:space="preserve"> </w:t>
      </w:r>
    </w:p>
    <w:p w14:paraId="3566C0E1" w14:textId="77777777" w:rsidR="00C34352" w:rsidRPr="00C34352" w:rsidRDefault="00C34352" w:rsidP="00C34352"/>
    <w:p w14:paraId="3115AB83" w14:textId="77777777" w:rsidR="00891737" w:rsidRDefault="00891737" w:rsidP="00891737">
      <w:pPr>
        <w:pStyle w:val="berschrift3"/>
      </w:pPr>
      <w:bookmarkStart w:id="26" w:name="_Toc157499184"/>
      <w:bookmarkStart w:id="27" w:name="_Toc159254385"/>
      <w:r>
        <w:t>Roll</w:t>
      </w:r>
      <w:bookmarkEnd w:id="26"/>
      <w:bookmarkEnd w:id="27"/>
    </w:p>
    <w:p w14:paraId="0FE01792" w14:textId="03DAC959" w:rsidR="00D87B6B" w:rsidRDefault="00D87B6B" w:rsidP="00D87B6B">
      <w:r>
        <w:t xml:space="preserve">Bei </w:t>
      </w:r>
      <w:r w:rsidR="000F749F">
        <w:t>Roll</w:t>
      </w:r>
      <w:r>
        <w:t xml:space="preserve"> handelt es sich um den Neigungswinkel nach </w:t>
      </w:r>
      <w:r w:rsidR="00B91E0D">
        <w:t>rechts</w:t>
      </w:r>
      <w:r>
        <w:t xml:space="preserve"> und </w:t>
      </w:r>
      <w:r w:rsidR="00B91E0D">
        <w:t>links</w:t>
      </w:r>
      <w:r>
        <w:t xml:space="preserve">, wenn die Drohne von hinten angeschaut wird. Mit der Angabe </w:t>
      </w:r>
      <w:r w:rsidR="00684ABB">
        <w:t xml:space="preserve">vom Roll </w:t>
      </w:r>
      <w:r>
        <w:t xml:space="preserve">kann der Quadrokopter nach </w:t>
      </w:r>
      <w:r w:rsidR="00985D86">
        <w:t>rechts und links gesteuert</w:t>
      </w:r>
      <w:r>
        <w:t xml:space="preserve"> werden.</w:t>
      </w:r>
    </w:p>
    <w:p w14:paraId="122FB6BC" w14:textId="77777777" w:rsidR="00D07E11" w:rsidRDefault="00D07E11" w:rsidP="00D87B6B"/>
    <w:p w14:paraId="12FF70E2" w14:textId="63F1B723" w:rsidR="00D07E11" w:rsidRDefault="00D07E11" w:rsidP="00D07E11">
      <w:r w:rsidRPr="00D95809">
        <w:rPr>
          <w:highlight w:val="yellow"/>
        </w:rPr>
        <w:t>Bild Droh</w:t>
      </w:r>
      <w:r>
        <w:rPr>
          <w:highlight w:val="yellow"/>
        </w:rPr>
        <w:t>ne</w:t>
      </w:r>
      <w:r w:rsidRPr="00D95809">
        <w:rPr>
          <w:highlight w:val="yellow"/>
        </w:rPr>
        <w:t xml:space="preserve"> mit </w:t>
      </w:r>
      <w:r w:rsidR="000029B2">
        <w:rPr>
          <w:highlight w:val="yellow"/>
        </w:rPr>
        <w:t>Roll</w:t>
      </w:r>
      <w:r w:rsidRPr="00D95809">
        <w:rPr>
          <w:highlight w:val="yellow"/>
        </w:rPr>
        <w:t xml:space="preserve"> winkel</w:t>
      </w:r>
    </w:p>
    <w:p w14:paraId="6C9A4279" w14:textId="77777777" w:rsidR="00D07E11" w:rsidRPr="005728FC" w:rsidRDefault="00D07E11" w:rsidP="00D07E11">
      <w:pPr>
        <w:rPr>
          <w:highlight w:val="yellow"/>
        </w:rPr>
      </w:pPr>
      <w:r w:rsidRPr="005728FC">
        <w:rPr>
          <w:highlight w:val="yellow"/>
        </w:rPr>
        <w:t xml:space="preserve">Vielleicht mehr physikalisch erklären </w:t>
      </w:r>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28" w:name="_Toc157499185"/>
      <w:bookmarkStart w:id="29" w:name="_Toc159254386"/>
      <w:r>
        <w:t>Yaw</w:t>
      </w:r>
      <w:bookmarkEnd w:id="28"/>
      <w:bookmarkEnd w:id="29"/>
    </w:p>
    <w:p w14:paraId="72DF7466" w14:textId="133DCECE" w:rsidR="00E56A97" w:rsidRDefault="00E56A97" w:rsidP="00E56A97">
      <w:r>
        <w:t>Bei Yaw handelt es sich um d</w:t>
      </w:r>
      <w:r w:rsidR="00C15402">
        <w:t>ie Drehung um die eigene Achse nach links oder rechts</w:t>
      </w:r>
      <w:r w:rsidR="0064369B">
        <w:t xml:space="preserve">. </w:t>
      </w:r>
      <w:r>
        <w:t xml:space="preserve">Mit der Angabe vom </w:t>
      </w:r>
      <w:r w:rsidR="0064369B">
        <w:t xml:space="preserve">Yaw </w:t>
      </w:r>
      <w:r>
        <w:t xml:space="preserve">kann der Quadrokopter nach </w:t>
      </w:r>
      <w:r w:rsidR="0064369B">
        <w:t>links und rechts drehen</w:t>
      </w:r>
      <w:r>
        <w:t>.</w:t>
      </w:r>
    </w:p>
    <w:p w14:paraId="01815728" w14:textId="77777777" w:rsidR="00E56A97" w:rsidRDefault="00E56A97" w:rsidP="00E56A97"/>
    <w:p w14:paraId="59F954CC" w14:textId="0D6120E0" w:rsidR="00E56A97" w:rsidRDefault="00E56A97" w:rsidP="00E56A97">
      <w:r w:rsidRPr="00D95809">
        <w:rPr>
          <w:highlight w:val="yellow"/>
        </w:rPr>
        <w:t>Bild Droh</w:t>
      </w:r>
      <w:r>
        <w:rPr>
          <w:highlight w:val="yellow"/>
        </w:rPr>
        <w:t>ne</w:t>
      </w:r>
      <w:r w:rsidRPr="00D95809">
        <w:rPr>
          <w:highlight w:val="yellow"/>
        </w:rPr>
        <w:t xml:space="preserve"> mit </w:t>
      </w:r>
      <w:r w:rsidR="00192304">
        <w:rPr>
          <w:highlight w:val="yellow"/>
        </w:rPr>
        <w:t>Yaw</w:t>
      </w:r>
      <w:r w:rsidRPr="00D95809">
        <w:rPr>
          <w:highlight w:val="yellow"/>
        </w:rPr>
        <w:t xml:space="preserve"> winkel</w:t>
      </w:r>
    </w:p>
    <w:p w14:paraId="4D3709F3" w14:textId="77777777" w:rsidR="00E56A97" w:rsidRPr="005728FC" w:rsidRDefault="00E56A97" w:rsidP="00E56A97">
      <w:pPr>
        <w:rPr>
          <w:highlight w:val="yellow"/>
        </w:rPr>
      </w:pPr>
      <w:r w:rsidRPr="005728FC">
        <w:rPr>
          <w:highlight w:val="yellow"/>
        </w:rPr>
        <w:t xml:space="preserve">Vielleicht mehr physikalisch erklären </w:t>
      </w:r>
    </w:p>
    <w:p w14:paraId="58132E2E" w14:textId="77777777" w:rsidR="00E56A97" w:rsidRPr="00E56A97" w:rsidRDefault="00E56A97" w:rsidP="00E56A97"/>
    <w:p w14:paraId="65F864EF" w14:textId="77777777" w:rsidR="00891737" w:rsidRDefault="00891737" w:rsidP="00891737">
      <w:pPr>
        <w:pStyle w:val="berschrift3"/>
      </w:pPr>
      <w:bookmarkStart w:id="30" w:name="_Komplementärfilter"/>
      <w:bookmarkStart w:id="31" w:name="_Toc157499186"/>
      <w:bookmarkStart w:id="32" w:name="_Toc159254387"/>
      <w:bookmarkEnd w:id="30"/>
      <w:r>
        <w:t>Komplementärfilter</w:t>
      </w:r>
      <w:bookmarkEnd w:id="31"/>
      <w:bookmarkEnd w:id="32"/>
    </w:p>
    <w:p w14:paraId="2664B0E5" w14:textId="0275CA6B" w:rsidR="00CA4373" w:rsidRPr="00710A15" w:rsidRDefault="00710A15" w:rsidP="008068C0">
      <w:r w:rsidRPr="00710A15">
        <w:t>Der Kom</w:t>
      </w:r>
      <w:r>
        <w:t xml:space="preserve">plementärfilter hat die Aufgabe die </w:t>
      </w:r>
      <w:r w:rsidR="00F71F6F">
        <w:t>Mess</w:t>
      </w:r>
      <w:r w:rsidR="00FD2118">
        <w:t xml:space="preserve">werte </w:t>
      </w:r>
      <w:r w:rsidR="00D75968">
        <w:t>von einen Beschleunigungssensor und Gyroskop in 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w:lastRenderedPageBreak/>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(rad)</w:t>
      </w:r>
    </w:p>
    <w:p w14:paraId="3B1C8185" w14:textId="18055162" w:rsidR="004D6A84" w:rsidRPr="007B2DFB" w:rsidRDefault="009E0109" w:rsidP="00011E54">
      <w:r w:rsidRPr="007B2DFB">
        <w:t>accelerometerX</w:t>
      </w:r>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0A077EFC" w:rsidR="00885B29" w:rsidRPr="00C21D77" w:rsidRDefault="003403C5" w:rsidP="00C6553D">
      <w:r>
        <w:t xml:space="preserve">Für den Filter wird der berechnete Winkel in Grad, statt Radiant, 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21969119" w:rsidR="00116BA9" w:rsidRDefault="008E5F65" w:rsidP="00C90656">
      <w:r>
        <w:t xml:space="preserve">Wenn der Accelerometer bewegt wirkt,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3E728D10" w:rsidR="008F5746" w:rsidRDefault="003D4048" w:rsidP="008068C0">
      <w:r>
        <w:t xml:space="preserve">Durch die </w:t>
      </w:r>
      <w:r w:rsidR="00366971">
        <w:t>Integration der Winkelbeschleunigungswerte über der Zeit ist es möglich 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12CB5E60"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69634D" w:rsidRPr="004174B4">
        <w:t>in Radiant</w:t>
      </w:r>
      <w:r w:rsidR="0095283B">
        <w:t xml:space="preserve"> (</w:t>
      </w:r>
      <w:r w:rsidR="0069634D">
        <w:t>rad</w:t>
      </w:r>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44EE7563" w14:textId="48EB1543" w:rsidR="00030CF6" w:rsidRDefault="00030CF6" w:rsidP="008068C0">
      <w:r w:rsidRPr="00030CF6">
        <w:rPr>
          <w:b/>
        </w:rPr>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46C49462"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2A711564"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lastRenderedPageBreak/>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242E2A94"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 gewichtet wird und die Accelerometer-Messung zu 2%</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49138614" w14:textId="28C4E1BA"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7B34043D" w:rsidR="00C40552" w:rsidRPr="00386E74" w:rsidRDefault="00C40552" w:rsidP="008068C0">
      <w:r>
        <w:t>Dadurch, dass mit dem Accelerometer kein Yaw-Winkel bestimmt werden kann</w:t>
      </w:r>
      <w:r w:rsidR="001673EF">
        <w:t>, wird d</w:t>
      </w:r>
      <w:r w:rsidR="006A06AB">
        <w:t xml:space="preserve">er Winkel nur mit dem Gyroskop berechnet. </w:t>
      </w:r>
      <w:r w:rsidR="00543EA5">
        <w:t xml:space="preserve">Dieser Winkel wird über die Zeit immer ungenauer und muss </w:t>
      </w:r>
      <w:r w:rsidR="007A035C">
        <w:t xml:space="preserve">für einen genauen Wert </w:t>
      </w:r>
      <w:r w:rsidR="004566BF">
        <w:t xml:space="preserve">nach einer Zeit </w:t>
      </w:r>
      <w:r w:rsidR="007A035C">
        <w:t xml:space="preserve">zurückgesetzt werden. </w:t>
      </w:r>
    </w:p>
    <w:p w14:paraId="56254970" w14:textId="77777777" w:rsidR="007C010F" w:rsidRDefault="007C010F">
      <w:pPr>
        <w:spacing w:line="240" w:lineRule="auto"/>
        <w:rPr>
          <w:rFonts w:cs="Courier New"/>
          <w:b/>
          <w:bCs/>
          <w:sz w:val="28"/>
        </w:rPr>
      </w:pPr>
      <w:bookmarkStart w:id="33" w:name="_Toc157499187"/>
      <w:r>
        <w:br w:type="page"/>
      </w:r>
    </w:p>
    <w:p w14:paraId="05450DBA" w14:textId="40995A2D" w:rsidR="00891737" w:rsidRDefault="00891737" w:rsidP="00891737">
      <w:pPr>
        <w:pStyle w:val="berschrift2"/>
      </w:pPr>
      <w:bookmarkStart w:id="34" w:name="_Toc159254388"/>
      <w:r>
        <w:lastRenderedPageBreak/>
        <w:t>PID-Regler</w:t>
      </w:r>
      <w:bookmarkEnd w:id="33"/>
      <w:bookmarkEnd w:id="34"/>
    </w:p>
    <w:p w14:paraId="583559AE" w14:textId="4E8847DF"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wieder zurückgekoppelt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 xml:space="preserve">zu verschwinden zu bringen. </w:t>
      </w:r>
    </w:p>
    <w:p w14:paraId="5313AEAC" w14:textId="77777777" w:rsidR="00FF25C4" w:rsidRDefault="00FF25C4" w:rsidP="0054163F"/>
    <w:p w14:paraId="4632D230" w14:textId="1EC3B52B" w:rsidR="00FF25C4" w:rsidRDefault="00FF25C4" w:rsidP="0054163F">
      <w:r>
        <w:t>In einer Drohne wird der PID-Regler verwendet, um die Droh</w:t>
      </w:r>
      <w:r w:rsidR="00177142">
        <w:t>ne</w:t>
      </w:r>
      <w:r>
        <w:t xml:space="preserve"> während des Fluges </w:t>
      </w:r>
      <w:r w:rsidR="00177142">
        <w:t>stabil zu halten</w:t>
      </w:r>
      <w:r w:rsidR="00C25B30">
        <w:t xml:space="preserve">. </w:t>
      </w:r>
      <w:r w:rsidR="00A25255">
        <w:t xml:space="preserve">Damit soll die Drohne bei zum Beispiel Windstößen sich wieder </w:t>
      </w:r>
      <w:r w:rsidR="009144CC">
        <w:t>selbst</w:t>
      </w:r>
      <w:r w:rsidR="00A25255">
        <w:t xml:space="preserve"> richtig ausrichten und </w:t>
      </w:r>
      <w:r w:rsidR="00EF10AC">
        <w:t xml:space="preserve">den normalen Flug weiterführen. </w:t>
      </w:r>
    </w:p>
    <w:p w14:paraId="7C36CBED" w14:textId="77777777" w:rsidR="009144CC" w:rsidRDefault="009144CC" w:rsidP="0054163F"/>
    <w:p w14:paraId="384B55E4" w14:textId="77777777" w:rsidR="00A61094" w:rsidRDefault="00DA1B89" w:rsidP="00A61094">
      <w:pPr>
        <w:keepNext/>
        <w:jc w:val="center"/>
      </w:pPr>
      <w:r w:rsidRPr="00DA1B89">
        <w:rPr>
          <w:noProof/>
        </w:rPr>
        <w:drawing>
          <wp:inline distT="0" distB="0" distL="0" distR="0" wp14:anchorId="39E2C687" wp14:editId="26F6C27E">
            <wp:extent cx="5446948" cy="2001795"/>
            <wp:effectExtent l="0" t="0" r="1905" b="0"/>
            <wp:docPr id="9402947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4715" name=""/>
                    <pic:cNvPicPr/>
                  </pic:nvPicPr>
                  <pic:blipFill rotWithShape="1">
                    <a:blip r:embed="rId20">
                      <a:extLst>
                        <a:ext uri="{96DAC541-7B7A-43D3-8B79-37D633B846F1}">
                          <asvg:svgBlip xmlns:asvg="http://schemas.microsoft.com/office/drawing/2016/SVG/main" r:embed="rId21"/>
                        </a:ext>
                      </a:extLst>
                    </a:blip>
                    <a:srcRect l="73209" t="30891" b="41123"/>
                    <a:stretch/>
                  </pic:blipFill>
                  <pic:spPr bwMode="auto">
                    <a:xfrm>
                      <a:off x="0" y="0"/>
                      <a:ext cx="5475166" cy="2012165"/>
                    </a:xfrm>
                    <a:prstGeom prst="rect">
                      <a:avLst/>
                    </a:prstGeom>
                    <a:ln>
                      <a:noFill/>
                    </a:ln>
                    <a:extLst>
                      <a:ext uri="{53640926-AAD7-44D8-BBD7-CCE9431645EC}">
                        <a14:shadowObscured xmlns:a14="http://schemas.microsoft.com/office/drawing/2010/main"/>
                      </a:ext>
                    </a:extLst>
                  </pic:spPr>
                </pic:pic>
              </a:graphicData>
            </a:graphic>
          </wp:inline>
        </w:drawing>
      </w:r>
    </w:p>
    <w:p w14:paraId="1DE461EE" w14:textId="19FEB74E" w:rsidR="009144CC" w:rsidRDefault="00A61094" w:rsidP="00D51269">
      <w:pPr>
        <w:pStyle w:val="Beschriftung"/>
      </w:pPr>
      <w:r>
        <w:t xml:space="preserve">Abbildung </w:t>
      </w:r>
      <w:r>
        <w:fldChar w:fldCharType="begin"/>
      </w:r>
      <w:r>
        <w:instrText xml:space="preserve"> SEQ Abbildung \* ARABIC </w:instrText>
      </w:r>
      <w:r>
        <w:fldChar w:fldCharType="separate"/>
      </w:r>
      <w:r w:rsidR="00843B96">
        <w:rPr>
          <w:noProof/>
        </w:rPr>
        <w:t>1</w:t>
      </w:r>
      <w:r>
        <w:fldChar w:fldCharType="end"/>
      </w:r>
      <w:r>
        <w:t xml:space="preserve">: </w:t>
      </w:r>
      <w:r w:rsidR="0051653C">
        <w:t>Regler</w:t>
      </w:r>
      <w:r>
        <w:t>-Blockschaltbild</w:t>
      </w:r>
    </w:p>
    <w:p w14:paraId="22A0637C" w14:textId="77777777" w:rsidR="00A61094" w:rsidRPr="00A61094" w:rsidRDefault="00A61094" w:rsidP="00A61094"/>
    <w:p w14:paraId="61EE4DC5" w14:textId="1D16E428" w:rsidR="00E80679" w:rsidRDefault="00E80679" w:rsidP="00E80679">
      <w:r>
        <w:t xml:space="preserve">Sollwert … </w:t>
      </w:r>
      <w:r w:rsidR="00DE18AF">
        <w:t>die gewünschte Einstellung</w:t>
      </w:r>
      <w:r w:rsidR="00E66FB5">
        <w:t>, die von Regler gehalten werden soll</w:t>
      </w:r>
    </w:p>
    <w:p w14:paraId="42E38010" w14:textId="07EC4D35" w:rsidR="00D173D8" w:rsidRDefault="007B1C63" w:rsidP="00E80679">
      <w:r>
        <w:t>Regelabweichung … Differenz zwischen Soll- und Istwert</w:t>
      </w:r>
    </w:p>
    <w:p w14:paraId="0F3635E6" w14:textId="697369C3" w:rsidR="00B06696" w:rsidRPr="00EB2BD3" w:rsidRDefault="00B06696" w:rsidP="00E80679">
      <w:pPr>
        <w:rPr>
          <w:highlight w:val="yellow"/>
        </w:rPr>
      </w:pPr>
      <w:r w:rsidRPr="00EB2BD3">
        <w:rPr>
          <w:highlight w:val="yellow"/>
        </w:rPr>
        <w:t xml:space="preserve">Regler … </w:t>
      </w:r>
    </w:p>
    <w:p w14:paraId="12AD7850" w14:textId="65B2D41D" w:rsidR="00B06696" w:rsidRPr="00EB2BD3" w:rsidRDefault="00B06696" w:rsidP="00E80679">
      <w:pPr>
        <w:rPr>
          <w:highlight w:val="yellow"/>
        </w:rPr>
      </w:pPr>
      <w:r w:rsidRPr="00EB2BD3">
        <w:rPr>
          <w:highlight w:val="yellow"/>
        </w:rPr>
        <w:t xml:space="preserve">Stellgröße … </w:t>
      </w:r>
    </w:p>
    <w:p w14:paraId="03C01C31" w14:textId="38D886A9" w:rsidR="00B06696" w:rsidRPr="00EB2BD3" w:rsidRDefault="00B06696" w:rsidP="00E80679">
      <w:pPr>
        <w:rPr>
          <w:highlight w:val="yellow"/>
        </w:rPr>
      </w:pPr>
      <w:r w:rsidRPr="00EB2BD3">
        <w:rPr>
          <w:highlight w:val="yellow"/>
        </w:rPr>
        <w:t xml:space="preserve">Störgröße … </w:t>
      </w:r>
    </w:p>
    <w:p w14:paraId="0CC0AF60" w14:textId="3E7EDA04" w:rsidR="00B06696" w:rsidRPr="00EB2BD3" w:rsidRDefault="00B06696" w:rsidP="00E80679">
      <w:pPr>
        <w:rPr>
          <w:highlight w:val="yellow"/>
        </w:rPr>
      </w:pPr>
      <w:r w:rsidRPr="00EB2BD3">
        <w:rPr>
          <w:highlight w:val="yellow"/>
        </w:rPr>
        <w:t xml:space="preserve">Regelstrecke … </w:t>
      </w:r>
    </w:p>
    <w:p w14:paraId="4A113D04" w14:textId="2D4AF219" w:rsidR="00B06696" w:rsidRDefault="00B06696" w:rsidP="00E80679">
      <w:r w:rsidRPr="00F129C9">
        <w:t xml:space="preserve">Istwert … </w:t>
      </w:r>
      <w:r w:rsidR="00F52E9E" w:rsidRPr="00F129C9">
        <w:t>die</w:t>
      </w:r>
      <w:r w:rsidR="00F52E9E">
        <w:t xml:space="preserve"> aktuelle </w:t>
      </w:r>
      <w:r w:rsidR="00145CE2">
        <w:t>Einstellung, meistens durch Sensoren bestimmt</w:t>
      </w:r>
    </w:p>
    <w:p w14:paraId="41C7D06B" w14:textId="77777777" w:rsidR="00FF25C4" w:rsidRDefault="00FF25C4" w:rsidP="0054163F"/>
    <w:p w14:paraId="27007CB5" w14:textId="40E56F7E" w:rsidR="009E640C" w:rsidRDefault="00E61C23" w:rsidP="0054163F">
      <w:r>
        <w:t>Es gibt verschiedene Arten für Regler</w:t>
      </w:r>
      <w:r w:rsidR="00A53BA8">
        <w:t xml:space="preserve">, die für unterschiedliche Anwendungen Vor- und Nachteile liefern. </w:t>
      </w:r>
      <w:r w:rsidR="00D4582E">
        <w:t>Für den Quadrokopter wurde ein PID-Regler verwendet:</w:t>
      </w:r>
    </w:p>
    <w:p w14:paraId="623C9B8D" w14:textId="77777777" w:rsidR="009E640C" w:rsidRPr="0054163F" w:rsidRDefault="009E640C" w:rsidP="0054163F"/>
    <w:p w14:paraId="452C576F" w14:textId="77777777" w:rsidR="00891737" w:rsidRDefault="00891737" w:rsidP="00891737">
      <w:pPr>
        <w:pStyle w:val="berschrift3"/>
      </w:pPr>
      <w:bookmarkStart w:id="35" w:name="_Toc157499188"/>
      <w:bookmarkStart w:id="36" w:name="_Toc159254389"/>
      <w:r>
        <w:t>P-Glied</w:t>
      </w:r>
      <w:bookmarkEnd w:id="35"/>
      <w:bookmarkEnd w:id="36"/>
    </w:p>
    <w:p w14:paraId="5361636C" w14:textId="454B359B" w:rsidR="00DE3359" w:rsidRDefault="0051295C" w:rsidP="00DE3359">
      <w:r w:rsidRPr="00B92861">
        <w:rPr>
          <w:highlight w:val="yellow"/>
        </w:rPr>
        <w:t xml:space="preserve">Blockschaltbild + </w:t>
      </w:r>
      <w:r w:rsidR="00797585" w:rsidRPr="00B92861">
        <w:rPr>
          <w:highlight w:val="yellow"/>
        </w:rPr>
        <w:t>Formel + Diagramm bei Sprungantwort + Vor/Nachteile</w:t>
      </w:r>
    </w:p>
    <w:p w14:paraId="604156C6" w14:textId="77777777" w:rsidR="006A2C65" w:rsidRPr="00DE3359" w:rsidRDefault="006A2C65" w:rsidP="00DE3359"/>
    <w:p w14:paraId="5123265F" w14:textId="77777777" w:rsidR="00891737" w:rsidRDefault="00891737" w:rsidP="00891737">
      <w:pPr>
        <w:pStyle w:val="berschrift3"/>
      </w:pPr>
      <w:bookmarkStart w:id="37" w:name="_Toc157499189"/>
      <w:bookmarkStart w:id="38" w:name="_Toc159254390"/>
      <w:r>
        <w:t>I-Glied</w:t>
      </w:r>
      <w:bookmarkEnd w:id="37"/>
      <w:bookmarkEnd w:id="38"/>
    </w:p>
    <w:p w14:paraId="4860B1F9" w14:textId="15ADAA14" w:rsidR="006A2C65" w:rsidRDefault="00B92861" w:rsidP="006A2C65">
      <w:r w:rsidRPr="00B92861">
        <w:rPr>
          <w:highlight w:val="yellow"/>
        </w:rPr>
        <w:t>Blockschaltbild + Formel + Diagramm bei Sprungantwort + Vor/Nachteile</w:t>
      </w:r>
    </w:p>
    <w:p w14:paraId="33BDF4F0" w14:textId="77777777" w:rsidR="006A2C65" w:rsidRPr="006A2C65" w:rsidRDefault="006A2C65" w:rsidP="006A2C65"/>
    <w:p w14:paraId="4C83FDAD" w14:textId="77777777" w:rsidR="00891737" w:rsidRDefault="00891737" w:rsidP="00891737">
      <w:pPr>
        <w:pStyle w:val="berschrift3"/>
      </w:pPr>
      <w:bookmarkStart w:id="39" w:name="_Toc157499190"/>
      <w:bookmarkStart w:id="40" w:name="_Toc159254391"/>
      <w:r>
        <w:t>D-Glied</w:t>
      </w:r>
      <w:bookmarkEnd w:id="39"/>
      <w:bookmarkEnd w:id="40"/>
    </w:p>
    <w:p w14:paraId="17356942" w14:textId="2E9F2882" w:rsidR="006A2C65" w:rsidRDefault="00B92861" w:rsidP="006A2C65">
      <w:r w:rsidRPr="00B92861">
        <w:rPr>
          <w:highlight w:val="yellow"/>
        </w:rPr>
        <w:t>Blockschaltbild + Formel + Diagramm bei Sprungantwort + Vor/Nachteile</w:t>
      </w:r>
    </w:p>
    <w:p w14:paraId="4F7E6E48" w14:textId="77777777" w:rsidR="006A2C65" w:rsidRPr="006A2C65" w:rsidRDefault="006A2C65" w:rsidP="006A2C65"/>
    <w:p w14:paraId="08C6A019" w14:textId="575C93C0" w:rsidR="00BD5843" w:rsidRDefault="00BD5843" w:rsidP="00FD0D84">
      <w:pPr>
        <w:pStyle w:val="berschrift3"/>
      </w:pPr>
      <w:bookmarkStart w:id="41" w:name="_Toc157499191"/>
      <w:bookmarkStart w:id="42" w:name="_Toc159254392"/>
      <w:r>
        <w:t>PID-Glied</w:t>
      </w:r>
      <w:bookmarkEnd w:id="42"/>
    </w:p>
    <w:p w14:paraId="48C2C5F5" w14:textId="77777777" w:rsidR="002752F9" w:rsidRDefault="002752F9" w:rsidP="002752F9">
      <w:r w:rsidRPr="00B92861">
        <w:rPr>
          <w:highlight w:val="yellow"/>
        </w:rPr>
        <w:t>Blockschaltbild + Formel + Diagramm bei Sprungantwort + Vor/Nachteile</w:t>
      </w:r>
    </w:p>
    <w:p w14:paraId="47097E63" w14:textId="77777777" w:rsidR="00BD5843" w:rsidRPr="00BD5843" w:rsidRDefault="00BD5843" w:rsidP="00BD5843"/>
    <w:p w14:paraId="6DE79720" w14:textId="56E0CA88" w:rsidR="00FD0D84" w:rsidRDefault="00891737" w:rsidP="00FD0D84">
      <w:pPr>
        <w:pStyle w:val="berschrift3"/>
      </w:pPr>
      <w:bookmarkStart w:id="43" w:name="_Toc159254393"/>
      <w:r>
        <w:t>Eins</w:t>
      </w:r>
      <w:r w:rsidR="00FD0D84">
        <w:t>t</w:t>
      </w:r>
      <w:r>
        <w:t>ellen der Regelparameter</w:t>
      </w:r>
      <w:bookmarkEnd w:id="41"/>
      <w:bookmarkEnd w:id="43"/>
    </w:p>
    <w:p w14:paraId="5CFF839F" w14:textId="2282A983" w:rsidR="00B06A39" w:rsidRDefault="006A2C65" w:rsidP="00B06A39">
      <w:r w:rsidRPr="006A2C65">
        <w:rPr>
          <w:highlight w:val="yellow"/>
        </w:rPr>
        <w:t>Ablauf der Einstellung der Bestimmung der Parameter</w:t>
      </w:r>
    </w:p>
    <w:p w14:paraId="76CB5AE3" w14:textId="77777777" w:rsidR="0092668E" w:rsidRDefault="0092668E" w:rsidP="00B06A39"/>
    <w:p w14:paraId="7F5F58F0" w14:textId="77777777" w:rsidR="0092668E" w:rsidRDefault="0092668E" w:rsidP="00B06A39"/>
    <w:p w14:paraId="69888B70" w14:textId="77777777" w:rsidR="0092668E" w:rsidRDefault="0092668E" w:rsidP="00B06A39"/>
    <w:p w14:paraId="4299F0AF" w14:textId="77777777" w:rsidR="0092668E" w:rsidRDefault="0092668E" w:rsidP="00B06A39"/>
    <w:p w14:paraId="4BF9CD61" w14:textId="77777777" w:rsidR="0092668E" w:rsidRDefault="0092668E" w:rsidP="00B06A39"/>
    <w:p w14:paraId="3620041A" w14:textId="77777777" w:rsidR="0092668E" w:rsidRDefault="0092668E" w:rsidP="00B06A39"/>
    <w:p w14:paraId="63D1906E" w14:textId="77777777" w:rsidR="0092668E" w:rsidRDefault="0092668E" w:rsidP="00B06A39"/>
    <w:p w14:paraId="2D080366" w14:textId="77777777" w:rsidR="0092668E" w:rsidRDefault="0092668E" w:rsidP="00B06A39"/>
    <w:p w14:paraId="67BE771A" w14:textId="77777777" w:rsidR="0092668E" w:rsidRDefault="0092668E" w:rsidP="00B06A39"/>
    <w:p w14:paraId="039F86E6" w14:textId="77777777" w:rsidR="0092668E" w:rsidRDefault="0092668E" w:rsidP="00B06A39"/>
    <w:p w14:paraId="4E45607C" w14:textId="77777777" w:rsidR="0092668E" w:rsidRDefault="0092668E" w:rsidP="00B06A39"/>
    <w:p w14:paraId="20870F89" w14:textId="77777777" w:rsidR="0092668E" w:rsidRDefault="0092668E" w:rsidP="00B06A39"/>
    <w:p w14:paraId="75D20E4B" w14:textId="77777777" w:rsidR="0092668E" w:rsidRDefault="0092668E" w:rsidP="00B06A39"/>
    <w:p w14:paraId="07D77C00" w14:textId="77777777" w:rsidR="0092668E" w:rsidRDefault="0092668E" w:rsidP="00B06A39"/>
    <w:p w14:paraId="4EBCB05E" w14:textId="77777777" w:rsidR="0092668E" w:rsidRDefault="0092668E" w:rsidP="00B06A39"/>
    <w:p w14:paraId="1E452771" w14:textId="77777777" w:rsidR="0092668E" w:rsidRDefault="0092668E" w:rsidP="00B06A39"/>
    <w:p w14:paraId="1D9263C1" w14:textId="77777777" w:rsidR="0092668E" w:rsidRDefault="0092668E" w:rsidP="00B06A39"/>
    <w:p w14:paraId="3ED26A6B" w14:textId="77777777" w:rsidR="0092668E" w:rsidRDefault="0092668E" w:rsidP="00B06A39"/>
    <w:p w14:paraId="44723D99" w14:textId="77777777" w:rsidR="0092668E" w:rsidRDefault="0092668E" w:rsidP="00B06A39"/>
    <w:p w14:paraId="18684B25" w14:textId="77777777" w:rsidR="0092668E" w:rsidRDefault="0092668E" w:rsidP="00B06A39"/>
    <w:p w14:paraId="09F2B54C" w14:textId="77777777" w:rsidR="007C010F" w:rsidRDefault="007C010F">
      <w:pPr>
        <w:spacing w:line="240" w:lineRule="auto"/>
        <w:rPr>
          <w:rFonts w:cs="Arial"/>
          <w:b/>
          <w:bCs/>
          <w:sz w:val="32"/>
          <w:szCs w:val="32"/>
        </w:rPr>
      </w:pPr>
      <w:r>
        <w:br w:type="page"/>
      </w:r>
    </w:p>
    <w:p w14:paraId="251FE11A" w14:textId="538755C8" w:rsidR="0092668E" w:rsidRDefault="0092668E" w:rsidP="0092668E">
      <w:pPr>
        <w:pStyle w:val="berschrift1"/>
      </w:pPr>
      <w:bookmarkStart w:id="44" w:name="_Toc159254394"/>
      <w:r>
        <w:lastRenderedPageBreak/>
        <w:t>Mechanischer Aufbau</w:t>
      </w:r>
      <w:bookmarkEnd w:id="44"/>
    </w:p>
    <w:p w14:paraId="6E7DD789" w14:textId="4FAEE578" w:rsidR="00E11883" w:rsidRPr="00E11883" w:rsidRDefault="00E11883" w:rsidP="00E11883">
      <w:pPr>
        <w:pStyle w:val="berschrift3"/>
      </w:pPr>
      <w:bookmarkStart w:id="45" w:name="_Toc159254395"/>
      <w:r>
        <w:t>FPV – Drohne Gesamtaufbau</w:t>
      </w:r>
      <w:bookmarkEnd w:id="45"/>
    </w:p>
    <w:p w14:paraId="4B064513" w14:textId="77777777" w:rsidR="0092668E" w:rsidRPr="00FF10B4" w:rsidRDefault="0092668E" w:rsidP="0092668E">
      <w:pPr>
        <w:pStyle w:val="berschrift3"/>
      </w:pPr>
      <w:bookmarkStart w:id="46" w:name="_Toc159254396"/>
      <w:r>
        <w:t>3D – Modelle</w:t>
      </w:r>
      <w:bookmarkEnd w:id="46"/>
    </w:p>
    <w:p w14:paraId="4A94BF9F" w14:textId="77777777" w:rsidR="0092668E" w:rsidRPr="004575A9" w:rsidRDefault="0092668E" w:rsidP="0092668E">
      <w:pPr>
        <w:pStyle w:val="berschrift4"/>
        <w:rPr>
          <w:b w:val="0"/>
          <w:i/>
        </w:rPr>
      </w:pPr>
      <w:bookmarkStart w:id="47" w:name="_Toc159254397"/>
      <w:r>
        <w:t>Propellerschutz</w:t>
      </w:r>
      <w:bookmarkEnd w:id="47"/>
    </w:p>
    <w:p w14:paraId="0C36432A" w14:textId="77777777" w:rsidR="0092668E" w:rsidRPr="00C82A3D" w:rsidRDefault="0092668E" w:rsidP="0092668E">
      <w:pPr>
        <w:pStyle w:val="berschrift4"/>
        <w:rPr>
          <w:b w:val="0"/>
          <w:i/>
        </w:rPr>
      </w:pPr>
      <w:bookmarkStart w:id="48" w:name="_Toc159254398"/>
      <w:r w:rsidRPr="00C82A3D">
        <w:t>Groundstation</w:t>
      </w:r>
      <w:bookmarkEnd w:id="48"/>
    </w:p>
    <w:p w14:paraId="3F93E260" w14:textId="77777777" w:rsidR="0092668E" w:rsidRPr="00B06A39" w:rsidRDefault="0092668E" w:rsidP="00B06A39"/>
    <w:p w14:paraId="61473562" w14:textId="26B9BCC1" w:rsidR="00A97022" w:rsidRPr="00FD0D84" w:rsidRDefault="00A97022" w:rsidP="00FD0D84">
      <w:pPr>
        <w:pStyle w:val="berschrift1"/>
      </w:pPr>
      <w:bookmarkStart w:id="49" w:name="_Toc159254399"/>
      <w:r w:rsidRPr="00FD0D84">
        <w:rPr>
          <w:rFonts w:eastAsia="DINPro-Bold"/>
        </w:rPr>
        <w:lastRenderedPageBreak/>
        <w:t>Elektronik FPV-Drohne</w:t>
      </w:r>
      <w:r w:rsidR="008C1EE3">
        <w:rPr>
          <w:rFonts w:eastAsia="DINPro-Bold"/>
        </w:rPr>
        <w:t xml:space="preserve"> (BIE)</w:t>
      </w:r>
      <w:bookmarkEnd w:id="49"/>
    </w:p>
    <w:p w14:paraId="7D4ECFD1" w14:textId="396DD4FA" w:rsidR="00A97022" w:rsidRDefault="008B3D57" w:rsidP="008B3D57">
      <w:pPr>
        <w:pStyle w:val="berschrift2"/>
        <w:rPr>
          <w:rFonts w:eastAsia="DINPro-Bold"/>
        </w:rPr>
      </w:pPr>
      <w:bookmarkStart w:id="50" w:name="_Toc159254400"/>
      <w:r>
        <w:rPr>
          <w:rFonts w:eastAsia="DINPro-Bold"/>
        </w:rPr>
        <w:t>Allgemeines</w:t>
      </w:r>
      <w:bookmarkEnd w:id="50"/>
    </w:p>
    <w:p w14:paraId="46450FF6" w14:textId="3F088402" w:rsidR="008B3D57" w:rsidRDefault="008B3D57" w:rsidP="008B3D57">
      <w:pPr>
        <w:pStyle w:val="berschrift3"/>
        <w:rPr>
          <w:rFonts w:eastAsia="DINPro-Bold"/>
        </w:rPr>
      </w:pPr>
      <w:bookmarkStart w:id="51" w:name="_Toc159254401"/>
      <w:r>
        <w:rPr>
          <w:rFonts w:eastAsia="DINPro-Bold"/>
        </w:rPr>
        <w:t>Grundlegendes Hardwarekonzept</w:t>
      </w:r>
      <w:bookmarkEnd w:id="51"/>
    </w:p>
    <w:p w14:paraId="55977BB5" w14:textId="397A6134" w:rsidR="00631991" w:rsidRPr="00631991" w:rsidRDefault="00631991" w:rsidP="00631991">
      <w:pPr>
        <w:pStyle w:val="berschrift3"/>
        <w:rPr>
          <w:rFonts w:eastAsia="DINPro-Bold"/>
        </w:rPr>
      </w:pPr>
      <w:bookmarkStart w:id="52" w:name="_Toc159254402"/>
      <w:r>
        <w:rPr>
          <w:rFonts w:eastAsia="DINPro-Bold"/>
        </w:rPr>
        <w:t>Anforderungen</w:t>
      </w:r>
      <w:bookmarkEnd w:id="52"/>
    </w:p>
    <w:p w14:paraId="68B1ECC2" w14:textId="4BD14C15" w:rsidR="008B3D57" w:rsidRDefault="008B3D57" w:rsidP="008B3D57">
      <w:pPr>
        <w:pStyle w:val="berschrift3"/>
        <w:rPr>
          <w:rFonts w:eastAsia="DINPro-Bold"/>
        </w:rPr>
      </w:pPr>
      <w:bookmarkStart w:id="53" w:name="_Toc159254403"/>
      <w:r>
        <w:rPr>
          <w:rFonts w:eastAsia="DINPro-Bold"/>
        </w:rPr>
        <w:t>Komponentenauswahl</w:t>
      </w:r>
      <w:bookmarkEnd w:id="53"/>
    </w:p>
    <w:p w14:paraId="1BE1D9AE" w14:textId="1CDDF150" w:rsidR="00B261D3" w:rsidRDefault="00F642D9" w:rsidP="00F642D9">
      <w:pPr>
        <w:pStyle w:val="berschrift2"/>
        <w:rPr>
          <w:rFonts w:eastAsia="DINPro-Bold"/>
        </w:rPr>
      </w:pPr>
      <w:bookmarkStart w:id="54" w:name="_Toc159254404"/>
      <w:r>
        <w:rPr>
          <w:rFonts w:eastAsia="DINPro-Bold"/>
        </w:rPr>
        <w:t>Flight Controller</w:t>
      </w:r>
      <w:bookmarkEnd w:id="54"/>
      <w:r>
        <w:rPr>
          <w:rFonts w:eastAsia="DINPro-Bold"/>
        </w:rPr>
        <w:t xml:space="preserve"> </w:t>
      </w:r>
    </w:p>
    <w:p w14:paraId="54AF0041" w14:textId="4D2874E7" w:rsidR="00F642D9" w:rsidRDefault="0046543A" w:rsidP="00F642D9">
      <w:pPr>
        <w:pStyle w:val="berschrift3"/>
        <w:rPr>
          <w:rFonts w:eastAsia="DINPro-Bold"/>
        </w:rPr>
      </w:pPr>
      <w:bookmarkStart w:id="55" w:name="_Toc159254405"/>
      <w:r>
        <w:rPr>
          <w:rFonts w:eastAsia="DINPro-Bold"/>
        </w:rPr>
        <w:t>Allgemeines</w:t>
      </w:r>
      <w:bookmarkEnd w:id="55"/>
    </w:p>
    <w:p w14:paraId="31493436" w14:textId="1329AED5" w:rsidR="00F642D9" w:rsidRDefault="00CB6AB7" w:rsidP="00F642D9">
      <w:pPr>
        <w:pStyle w:val="berschrift3"/>
        <w:rPr>
          <w:rFonts w:eastAsia="DINPro-Bold"/>
        </w:rPr>
      </w:pPr>
      <w:bookmarkStart w:id="56" w:name="_Toc159254406"/>
      <w:r>
        <w:rPr>
          <w:rFonts w:eastAsia="DINPro-Bold"/>
        </w:rPr>
        <w:t>S</w:t>
      </w:r>
      <w:r w:rsidR="00F642D9">
        <w:rPr>
          <w:rFonts w:eastAsia="DINPro-Bold"/>
        </w:rPr>
        <w:t>pannungsversorgung</w:t>
      </w:r>
      <w:r>
        <w:rPr>
          <w:rFonts w:eastAsia="DINPro-Bold"/>
        </w:rPr>
        <w:t>skonzept</w:t>
      </w:r>
      <w:bookmarkEnd w:id="56"/>
    </w:p>
    <w:p w14:paraId="2FC95988" w14:textId="34497555" w:rsidR="00F642D9" w:rsidRDefault="00F642D9" w:rsidP="00F642D9">
      <w:pPr>
        <w:pStyle w:val="berschrift3"/>
        <w:rPr>
          <w:rFonts w:eastAsia="DINPro-Bold"/>
        </w:rPr>
      </w:pPr>
      <w:bookmarkStart w:id="57" w:name="_Toc159254407"/>
      <w:r>
        <w:rPr>
          <w:rFonts w:eastAsia="DINPro-Bold"/>
        </w:rPr>
        <w:t>Mikrocontroller</w:t>
      </w:r>
      <w:bookmarkEnd w:id="57"/>
    </w:p>
    <w:p w14:paraId="70EB00B7" w14:textId="2F8569B5" w:rsidR="00F642D9" w:rsidRDefault="00F642D9" w:rsidP="00F642D9">
      <w:pPr>
        <w:pStyle w:val="berschrift3"/>
        <w:rPr>
          <w:rFonts w:eastAsia="DINPro-Bold"/>
        </w:rPr>
      </w:pPr>
      <w:bookmarkStart w:id="58" w:name="_Toc159254408"/>
      <w:r>
        <w:rPr>
          <w:rFonts w:eastAsia="DINPro-Bold"/>
        </w:rPr>
        <w:t>Altium PCB Design</w:t>
      </w:r>
      <w:bookmarkEnd w:id="58"/>
    </w:p>
    <w:p w14:paraId="3A7D7485" w14:textId="519A3C63" w:rsidR="00F642D9" w:rsidRDefault="00F642D9" w:rsidP="00F642D9">
      <w:pPr>
        <w:pStyle w:val="berschrift3"/>
        <w:rPr>
          <w:rFonts w:eastAsia="DINPro-Bold"/>
        </w:rPr>
      </w:pPr>
      <w:bookmarkStart w:id="59" w:name="_Toc159254409"/>
      <w:r>
        <w:rPr>
          <w:rFonts w:eastAsia="DINPro-Bold"/>
        </w:rPr>
        <w:t>Pinbelegung</w:t>
      </w:r>
      <w:bookmarkEnd w:id="59"/>
    </w:p>
    <w:p w14:paraId="37183860" w14:textId="7ABA9D51" w:rsidR="00A57A7A" w:rsidRDefault="00A57A7A" w:rsidP="00A57A7A">
      <w:pPr>
        <w:pStyle w:val="berschrift2"/>
        <w:rPr>
          <w:rFonts w:eastAsia="DINPro-Bold"/>
        </w:rPr>
      </w:pPr>
      <w:bookmarkStart w:id="60" w:name="_Toc159254410"/>
      <w:r>
        <w:rPr>
          <w:rFonts w:eastAsia="DINPro-Bold"/>
        </w:rPr>
        <w:t>E</w:t>
      </w:r>
      <w:r w:rsidR="0007736F">
        <w:rPr>
          <w:rFonts w:eastAsia="DINPro-Bold"/>
        </w:rPr>
        <w:t>lectr</w:t>
      </w:r>
      <w:r w:rsidR="0003459C">
        <w:rPr>
          <w:rFonts w:eastAsia="DINPro-Bold"/>
        </w:rPr>
        <w:t xml:space="preserve">onic </w:t>
      </w:r>
      <w:r w:rsidR="0007736F">
        <w:rPr>
          <w:rFonts w:eastAsia="DINPro-Bold"/>
        </w:rPr>
        <w:t>Speed Controller</w:t>
      </w:r>
      <w:r w:rsidR="00642042">
        <w:rPr>
          <w:rFonts w:eastAsia="DINPro-Bold"/>
        </w:rPr>
        <w:t xml:space="preserve"> (ESC)</w:t>
      </w:r>
      <w:bookmarkEnd w:id="60"/>
    </w:p>
    <w:p w14:paraId="37378F3F" w14:textId="77777777" w:rsidR="00A57A7A" w:rsidRDefault="00A57A7A" w:rsidP="00A57A7A">
      <w:pPr>
        <w:pStyle w:val="berschrift3"/>
        <w:rPr>
          <w:rFonts w:eastAsia="DINPro-Bold"/>
        </w:rPr>
      </w:pPr>
      <w:bookmarkStart w:id="61" w:name="_Toc159254411"/>
      <w:r>
        <w:rPr>
          <w:rFonts w:eastAsia="DINPro-Bold"/>
        </w:rPr>
        <w:t>Übersicht</w:t>
      </w:r>
      <w:bookmarkEnd w:id="61"/>
    </w:p>
    <w:p w14:paraId="697F2B97" w14:textId="77777777" w:rsidR="00A57A7A" w:rsidRDefault="00A57A7A" w:rsidP="00A57A7A">
      <w:pPr>
        <w:pStyle w:val="berschrift3"/>
        <w:rPr>
          <w:rFonts w:eastAsia="DINPro-Bold"/>
        </w:rPr>
      </w:pPr>
      <w:bookmarkStart w:id="62" w:name="_Toc159254412"/>
      <w:r>
        <w:rPr>
          <w:rFonts w:eastAsia="DINPro-Bold"/>
        </w:rPr>
        <w:t>Aufbau</w:t>
      </w:r>
      <w:bookmarkEnd w:id="62"/>
    </w:p>
    <w:p w14:paraId="4EB8398A" w14:textId="77777777" w:rsidR="00A57A7A" w:rsidRPr="00164FB2" w:rsidRDefault="00A57A7A" w:rsidP="00A57A7A">
      <w:pPr>
        <w:pStyle w:val="berschrift3"/>
        <w:rPr>
          <w:rFonts w:eastAsia="DINPro-Bold"/>
        </w:rPr>
      </w:pPr>
      <w:bookmarkStart w:id="63" w:name="_Toc159254413"/>
      <w:r>
        <w:rPr>
          <w:rFonts w:eastAsia="DINPro-Bold"/>
        </w:rPr>
        <w:t>Funktionsweise</w:t>
      </w:r>
      <w:bookmarkEnd w:id="63"/>
    </w:p>
    <w:p w14:paraId="0C843C60" w14:textId="77777777" w:rsidR="00A57A7A" w:rsidRDefault="00A57A7A" w:rsidP="00A57A7A">
      <w:pPr>
        <w:pStyle w:val="berschrift3"/>
        <w:rPr>
          <w:rFonts w:eastAsia="DINPro-Bold"/>
        </w:rPr>
      </w:pPr>
      <w:bookmarkStart w:id="64" w:name="_Toc159254414"/>
      <w:r>
        <w:rPr>
          <w:rFonts w:eastAsia="DINPro-Bold"/>
        </w:rPr>
        <w:t>Technische Daten</w:t>
      </w:r>
      <w:bookmarkEnd w:id="64"/>
    </w:p>
    <w:p w14:paraId="480CEF2A" w14:textId="77777777" w:rsidR="00A57A7A" w:rsidRDefault="00A57A7A" w:rsidP="00A57A7A">
      <w:pPr>
        <w:pStyle w:val="berschrift2"/>
        <w:rPr>
          <w:rFonts w:eastAsia="DINPro-Bold"/>
        </w:rPr>
      </w:pPr>
      <w:bookmarkStart w:id="65" w:name="_Toc159254415"/>
      <w:r>
        <w:rPr>
          <w:rFonts w:eastAsia="DINPro-Bold"/>
        </w:rPr>
        <w:t>Motoren</w:t>
      </w:r>
      <w:bookmarkEnd w:id="65"/>
    </w:p>
    <w:p w14:paraId="333FF241" w14:textId="77777777" w:rsidR="00A57A7A" w:rsidRDefault="00A57A7A" w:rsidP="00A57A7A">
      <w:pPr>
        <w:pStyle w:val="berschrift3"/>
        <w:rPr>
          <w:rFonts w:eastAsia="DINPro-Bold"/>
        </w:rPr>
      </w:pPr>
      <w:bookmarkStart w:id="66" w:name="_Toc159254416"/>
      <w:r>
        <w:rPr>
          <w:rFonts w:eastAsia="DINPro-Bold"/>
        </w:rPr>
        <w:t>Übersicht</w:t>
      </w:r>
      <w:bookmarkEnd w:id="66"/>
    </w:p>
    <w:p w14:paraId="373D72D8" w14:textId="77777777" w:rsidR="00A57A7A" w:rsidRDefault="00A57A7A" w:rsidP="00A57A7A">
      <w:pPr>
        <w:pStyle w:val="berschrift3"/>
        <w:rPr>
          <w:rFonts w:eastAsia="DINPro-Bold"/>
        </w:rPr>
      </w:pPr>
      <w:bookmarkStart w:id="67" w:name="_Toc159254417"/>
      <w:r>
        <w:rPr>
          <w:rFonts w:eastAsia="DINPro-Bold"/>
        </w:rPr>
        <w:t>Aufbau</w:t>
      </w:r>
      <w:bookmarkEnd w:id="67"/>
    </w:p>
    <w:p w14:paraId="4B6B8A08" w14:textId="77777777" w:rsidR="00A57A7A" w:rsidRDefault="00A57A7A" w:rsidP="00A57A7A">
      <w:pPr>
        <w:pStyle w:val="berschrift3"/>
        <w:rPr>
          <w:rFonts w:eastAsia="DINPro-Bold"/>
        </w:rPr>
      </w:pPr>
      <w:bookmarkStart w:id="68" w:name="_Toc159254418"/>
      <w:r>
        <w:rPr>
          <w:rFonts w:eastAsia="DINPro-Bold"/>
        </w:rPr>
        <w:t>Funktionsweise</w:t>
      </w:r>
      <w:bookmarkEnd w:id="68"/>
    </w:p>
    <w:p w14:paraId="1ACC9FB9" w14:textId="1652BCDC" w:rsidR="00A57A7A" w:rsidRPr="00955292" w:rsidRDefault="00A57A7A" w:rsidP="00A57A7A">
      <w:pPr>
        <w:pStyle w:val="berschrift3"/>
        <w:rPr>
          <w:rFonts w:eastAsia="DINPro-Bold"/>
        </w:rPr>
      </w:pPr>
      <w:bookmarkStart w:id="69" w:name="_Toc159254419"/>
      <w:r>
        <w:rPr>
          <w:rFonts w:eastAsia="DINPro-Bold"/>
        </w:rPr>
        <w:t>Technische Daten</w:t>
      </w:r>
      <w:bookmarkEnd w:id="69"/>
    </w:p>
    <w:p w14:paraId="4208ABDA" w14:textId="29D90972" w:rsidR="00D37B33" w:rsidRDefault="00686497" w:rsidP="00D37B33">
      <w:pPr>
        <w:pStyle w:val="berschrift2"/>
        <w:rPr>
          <w:rFonts w:eastAsia="DINPro-Bold"/>
        </w:rPr>
      </w:pPr>
      <w:bookmarkStart w:id="70" w:name="_Toc159254420"/>
      <w:r>
        <w:rPr>
          <w:rFonts w:eastAsia="DINPro-Bold"/>
        </w:rPr>
        <w:t>Receiver Fernsteuerung</w:t>
      </w:r>
      <w:bookmarkEnd w:id="70"/>
    </w:p>
    <w:p w14:paraId="0B947834" w14:textId="651C97EB" w:rsidR="00D37B33" w:rsidRDefault="00D37B33" w:rsidP="00D37B33">
      <w:pPr>
        <w:pStyle w:val="berschrift3"/>
        <w:rPr>
          <w:rFonts w:eastAsia="DINPro-Bold"/>
        </w:rPr>
      </w:pPr>
      <w:bookmarkStart w:id="71" w:name="_Toc159254421"/>
      <w:r>
        <w:rPr>
          <w:rFonts w:eastAsia="DINPro-Bold"/>
        </w:rPr>
        <w:t>Übersicht</w:t>
      </w:r>
      <w:bookmarkEnd w:id="71"/>
    </w:p>
    <w:p w14:paraId="0E0E99AE" w14:textId="7FA56F27" w:rsidR="00164FB2" w:rsidRPr="00164FB2" w:rsidRDefault="00164FB2" w:rsidP="00164FB2">
      <w:pPr>
        <w:pStyle w:val="berschrift3"/>
        <w:rPr>
          <w:rFonts w:eastAsia="DINPro-Bold"/>
        </w:rPr>
      </w:pPr>
      <w:bookmarkStart w:id="72" w:name="_Toc159254422"/>
      <w:r>
        <w:rPr>
          <w:rFonts w:eastAsia="DINPro-Bold"/>
        </w:rPr>
        <w:t>Funktionsweise</w:t>
      </w:r>
      <w:bookmarkEnd w:id="72"/>
    </w:p>
    <w:p w14:paraId="48BD6CB5" w14:textId="0EF77835" w:rsidR="00D37B33" w:rsidRDefault="00164FB2" w:rsidP="00164FB2">
      <w:pPr>
        <w:pStyle w:val="berschrift3"/>
        <w:rPr>
          <w:rFonts w:eastAsia="DINPro-Bold"/>
        </w:rPr>
      </w:pPr>
      <w:bookmarkStart w:id="73" w:name="_Toc159254423"/>
      <w:r>
        <w:rPr>
          <w:rFonts w:eastAsia="DINPro-Bold"/>
        </w:rPr>
        <w:t>Technische Daten</w:t>
      </w:r>
      <w:bookmarkEnd w:id="73"/>
    </w:p>
    <w:p w14:paraId="615A92F8" w14:textId="6F568819" w:rsidR="00164FB2" w:rsidRDefault="00AB793F" w:rsidP="00164FB2">
      <w:pPr>
        <w:pStyle w:val="berschrift2"/>
        <w:rPr>
          <w:rFonts w:eastAsia="DINPro-Bold"/>
        </w:rPr>
      </w:pPr>
      <w:bookmarkStart w:id="74" w:name="_Toc159254424"/>
      <w:r>
        <w:rPr>
          <w:rFonts w:eastAsia="DINPro-Bold"/>
        </w:rPr>
        <w:t>Video Transmitter (VTx)</w:t>
      </w:r>
      <w:bookmarkEnd w:id="74"/>
    </w:p>
    <w:p w14:paraId="51DD8611" w14:textId="6AB254E5" w:rsidR="00164FB2" w:rsidRDefault="00164FB2" w:rsidP="00164FB2">
      <w:pPr>
        <w:pStyle w:val="berschrift3"/>
        <w:rPr>
          <w:rFonts w:eastAsia="DINPro-Bold"/>
        </w:rPr>
      </w:pPr>
      <w:bookmarkStart w:id="75" w:name="_Toc159254425"/>
      <w:r>
        <w:rPr>
          <w:rFonts w:eastAsia="DINPro-Bold"/>
        </w:rPr>
        <w:t>Übersicht</w:t>
      </w:r>
      <w:bookmarkEnd w:id="75"/>
    </w:p>
    <w:p w14:paraId="1BF14620" w14:textId="041D7E69" w:rsidR="00545FD6" w:rsidRPr="00B9319D" w:rsidRDefault="00545FD6" w:rsidP="00545FD6">
      <w:pPr>
        <w:pStyle w:val="berschrift3"/>
        <w:rPr>
          <w:rFonts w:eastAsia="DINPro-Bold"/>
        </w:rPr>
      </w:pPr>
      <w:bookmarkStart w:id="76" w:name="_Toc159254426"/>
      <w:r>
        <w:rPr>
          <w:rFonts w:eastAsia="DINPro-Bold"/>
        </w:rPr>
        <w:t>Funktionsweise</w:t>
      </w:r>
      <w:bookmarkEnd w:id="76"/>
    </w:p>
    <w:p w14:paraId="0EABBD30" w14:textId="5CCFF85E" w:rsidR="00164FB2" w:rsidRDefault="00164FB2" w:rsidP="00164FB2">
      <w:pPr>
        <w:pStyle w:val="berschrift3"/>
        <w:rPr>
          <w:rFonts w:eastAsia="DINPro-Bold"/>
        </w:rPr>
      </w:pPr>
      <w:bookmarkStart w:id="77" w:name="_Toc159254427"/>
      <w:r>
        <w:rPr>
          <w:rFonts w:eastAsia="DINPro-Bold"/>
        </w:rPr>
        <w:t>Technische Daten</w:t>
      </w:r>
      <w:bookmarkEnd w:id="77"/>
    </w:p>
    <w:p w14:paraId="29188284" w14:textId="7409536E" w:rsidR="00164FB2" w:rsidRDefault="006D0D88" w:rsidP="00164FB2">
      <w:pPr>
        <w:pStyle w:val="berschrift2"/>
        <w:rPr>
          <w:rFonts w:eastAsia="DINPro-Bold"/>
        </w:rPr>
      </w:pPr>
      <w:bookmarkStart w:id="78" w:name="_Toc159254428"/>
      <w:r>
        <w:rPr>
          <w:rFonts w:eastAsia="DINPro-Bold"/>
        </w:rPr>
        <w:t xml:space="preserve">Live </w:t>
      </w:r>
      <w:r w:rsidR="00164FB2">
        <w:rPr>
          <w:rFonts w:eastAsia="DINPro-Bold"/>
        </w:rPr>
        <w:t>Kamera</w:t>
      </w:r>
      <w:bookmarkEnd w:id="78"/>
    </w:p>
    <w:p w14:paraId="2E1E4D73" w14:textId="30BEF529" w:rsidR="00164FB2" w:rsidRDefault="00164FB2" w:rsidP="00164FB2">
      <w:pPr>
        <w:pStyle w:val="berschrift3"/>
        <w:rPr>
          <w:rFonts w:eastAsia="DINPro-Bold"/>
        </w:rPr>
      </w:pPr>
      <w:bookmarkStart w:id="79" w:name="_Toc159254429"/>
      <w:r>
        <w:rPr>
          <w:rFonts w:eastAsia="DINPro-Bold"/>
        </w:rPr>
        <w:lastRenderedPageBreak/>
        <w:t>Übersicht</w:t>
      </w:r>
      <w:bookmarkEnd w:id="79"/>
    </w:p>
    <w:p w14:paraId="74138FAA" w14:textId="1BEA110C" w:rsidR="00164FB2" w:rsidRPr="00164FB2" w:rsidRDefault="00164FB2" w:rsidP="00164FB2">
      <w:pPr>
        <w:pStyle w:val="berschrift3"/>
        <w:rPr>
          <w:rFonts w:eastAsia="DINPro-Bold"/>
        </w:rPr>
      </w:pPr>
      <w:bookmarkStart w:id="80" w:name="_Toc159254430"/>
      <w:r>
        <w:rPr>
          <w:rFonts w:eastAsia="DINPro-Bold"/>
        </w:rPr>
        <w:t>Funktionsweise</w:t>
      </w:r>
      <w:bookmarkEnd w:id="80"/>
    </w:p>
    <w:p w14:paraId="1A937262" w14:textId="2E7A8238" w:rsidR="00164FB2" w:rsidRDefault="00164FB2" w:rsidP="00164FB2">
      <w:pPr>
        <w:pStyle w:val="berschrift3"/>
        <w:rPr>
          <w:rFonts w:eastAsia="DINPro-Bold"/>
        </w:rPr>
      </w:pPr>
      <w:bookmarkStart w:id="81" w:name="_Toc159254431"/>
      <w:r>
        <w:rPr>
          <w:rFonts w:eastAsia="DINPro-Bold"/>
        </w:rPr>
        <w:t>Technische Daten</w:t>
      </w:r>
      <w:bookmarkEnd w:id="81"/>
    </w:p>
    <w:p w14:paraId="30C2328A" w14:textId="6C534A6E" w:rsidR="00164FB2" w:rsidRDefault="00164FB2" w:rsidP="00164FB2">
      <w:pPr>
        <w:pStyle w:val="berschrift2"/>
        <w:rPr>
          <w:rFonts w:eastAsia="DINPro-Bold"/>
        </w:rPr>
      </w:pPr>
      <w:bookmarkStart w:id="82" w:name="_Toc159254432"/>
      <w:r>
        <w:rPr>
          <w:rFonts w:eastAsia="DINPro-Bold"/>
        </w:rPr>
        <w:t>VR-Brille</w:t>
      </w:r>
      <w:bookmarkEnd w:id="82"/>
    </w:p>
    <w:p w14:paraId="20D2B218" w14:textId="29652925" w:rsidR="00164FB2" w:rsidRDefault="00164FB2" w:rsidP="00164FB2">
      <w:pPr>
        <w:pStyle w:val="berschrift3"/>
        <w:rPr>
          <w:rFonts w:eastAsia="DINPro-Bold"/>
        </w:rPr>
      </w:pPr>
      <w:bookmarkStart w:id="83" w:name="_Toc159254433"/>
      <w:r>
        <w:rPr>
          <w:rFonts w:eastAsia="DINPro-Bold"/>
        </w:rPr>
        <w:t>Übersicht</w:t>
      </w:r>
      <w:bookmarkEnd w:id="83"/>
    </w:p>
    <w:p w14:paraId="21F474EF" w14:textId="03B142EA" w:rsidR="00164FB2" w:rsidRDefault="00164FB2" w:rsidP="00164FB2">
      <w:pPr>
        <w:pStyle w:val="berschrift3"/>
        <w:rPr>
          <w:rFonts w:eastAsia="DINPro-Bold"/>
        </w:rPr>
      </w:pPr>
      <w:bookmarkStart w:id="84" w:name="_Toc159254434"/>
      <w:r>
        <w:rPr>
          <w:rFonts w:eastAsia="DINPro-Bold"/>
        </w:rPr>
        <w:t>Funktionsweise</w:t>
      </w:r>
      <w:bookmarkEnd w:id="84"/>
    </w:p>
    <w:p w14:paraId="0769D4E2" w14:textId="77777777" w:rsidR="00BE3C41" w:rsidRDefault="00BE3C41">
      <w:pPr>
        <w:spacing w:line="240" w:lineRule="auto"/>
        <w:rPr>
          <w:rFonts w:cs="Arial"/>
          <w:b/>
          <w:bCs/>
          <w:sz w:val="32"/>
          <w:szCs w:val="32"/>
        </w:rPr>
        <w:sectPr w:rsidR="00BE3C41" w:rsidSect="006E1F07">
          <w:headerReference w:type="default" r:id="rId22"/>
          <w:footerReference w:type="default" r:id="rId23"/>
          <w:pgSz w:w="11906" w:h="16838" w:code="9"/>
          <w:pgMar w:top="1213" w:right="1418" w:bottom="1134" w:left="1418" w:header="709" w:footer="709" w:gutter="0"/>
          <w:cols w:space="708"/>
          <w:docGrid w:linePitch="360"/>
        </w:sectPr>
      </w:pPr>
      <w:bookmarkStart w:id="85" w:name="_Toc157499192"/>
    </w:p>
    <w:p w14:paraId="7AFFD9DC" w14:textId="192F5897" w:rsidR="00003ABE" w:rsidRDefault="00003ABE" w:rsidP="00003ABE">
      <w:pPr>
        <w:pStyle w:val="berschrift1"/>
      </w:pPr>
      <w:bookmarkStart w:id="86" w:name="_Toc159254435"/>
      <w:r>
        <w:lastRenderedPageBreak/>
        <w:t>Steuerungssoftware</w:t>
      </w:r>
      <w:bookmarkEnd w:id="85"/>
      <w:bookmarkEnd w:id="86"/>
    </w:p>
    <w:p w14:paraId="4455D691" w14:textId="49E04816" w:rsidR="00003ABE" w:rsidRDefault="00E82CB3" w:rsidP="00003ABE">
      <w:pPr>
        <w:pStyle w:val="berschrift2"/>
      </w:pPr>
      <w:bookmarkStart w:id="87" w:name="_Toc157499193"/>
      <w:bookmarkStart w:id="88" w:name="_Toc159254436"/>
      <w:r>
        <w:t xml:space="preserve">Einführung </w:t>
      </w:r>
      <w:r w:rsidR="00003ABE">
        <w:t>HAL-Library und STM32CubeMX</w:t>
      </w:r>
      <w:bookmarkEnd w:id="87"/>
      <w:bookmarkEnd w:id="88"/>
    </w:p>
    <w:p w14:paraId="0DD6788E" w14:textId="47E5710E" w:rsidR="00B65AD9" w:rsidRPr="008468DC" w:rsidRDefault="00B65AD9" w:rsidP="00B65AD9">
      <w:pPr>
        <w:rPr>
          <w:highlight w:val="yellow"/>
        </w:rPr>
      </w:pPr>
      <w:r w:rsidRPr="008468DC">
        <w:rPr>
          <w:highlight w:val="yellow"/>
        </w:rPr>
        <w:t>Erklärung was ist HAL und STM32CubeMX</w:t>
      </w:r>
    </w:p>
    <w:p w14:paraId="706A2423" w14:textId="02F24676" w:rsidR="00F34DAB" w:rsidRPr="008468DC" w:rsidRDefault="00F34DAB" w:rsidP="00B65AD9">
      <w:pPr>
        <w:rPr>
          <w:highlight w:val="yellow"/>
        </w:rPr>
      </w:pPr>
      <w:r w:rsidRPr="008468DC">
        <w:rPr>
          <w:highlight w:val="yellow"/>
        </w:rPr>
        <w:t>Projekterstellung</w:t>
      </w:r>
    </w:p>
    <w:p w14:paraId="4F398BF7" w14:textId="67101E60" w:rsidR="00B65AD9" w:rsidRDefault="0050122C" w:rsidP="00B65AD9">
      <w:r w:rsidRPr="008468DC">
        <w:rPr>
          <w:highlight w:val="yellow"/>
        </w:rPr>
        <w:t>Setup mit µVision</w:t>
      </w:r>
    </w:p>
    <w:p w14:paraId="3DD39C6A" w14:textId="77777777" w:rsidR="00B65AD9" w:rsidRPr="00B65AD9" w:rsidRDefault="00B65AD9" w:rsidP="00B65AD9"/>
    <w:p w14:paraId="2C154614" w14:textId="77777777" w:rsidR="00003ABE" w:rsidRDefault="00003ABE" w:rsidP="00003ABE">
      <w:pPr>
        <w:pStyle w:val="berschrift2"/>
      </w:pPr>
      <w:bookmarkStart w:id="89" w:name="_Toc157499194"/>
      <w:bookmarkStart w:id="90" w:name="_Toc159254437"/>
      <w:r>
        <w:t>Softwarearchitektur</w:t>
      </w:r>
      <w:bookmarkEnd w:id="89"/>
      <w:bookmarkEnd w:id="90"/>
    </w:p>
    <w:p w14:paraId="7AE05F80" w14:textId="77777777" w:rsidR="007662DC" w:rsidRDefault="00BF1A14" w:rsidP="007662DC">
      <w:pPr>
        <w:keepNext/>
        <w:jc w:val="center"/>
      </w:pPr>
      <w:r w:rsidRPr="00BF1A14">
        <w:rPr>
          <w:noProof/>
        </w:rPr>
        <w:drawing>
          <wp:inline distT="0" distB="0" distL="0" distR="0" wp14:anchorId="72F81C33" wp14:editId="632E79BB">
            <wp:extent cx="5861022" cy="3399155"/>
            <wp:effectExtent l="0" t="0" r="6985" b="0"/>
            <wp:docPr id="2542476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7692" name=""/>
                    <pic:cNvPicPr/>
                  </pic:nvPicPr>
                  <pic:blipFill rotWithShape="1">
                    <a:blip r:embed="rId24">
                      <a:extLst>
                        <a:ext uri="{96DAC541-7B7A-43D3-8B79-37D633B846F1}">
                          <asvg:svgBlip xmlns:asvg="http://schemas.microsoft.com/office/drawing/2016/SVG/main" r:embed="rId25"/>
                        </a:ext>
                      </a:extLst>
                    </a:blip>
                    <a:srcRect t="16102" r="76963" b="15125"/>
                    <a:stretch/>
                  </pic:blipFill>
                  <pic:spPr bwMode="auto">
                    <a:xfrm>
                      <a:off x="0" y="0"/>
                      <a:ext cx="5914517" cy="3430180"/>
                    </a:xfrm>
                    <a:prstGeom prst="rect">
                      <a:avLst/>
                    </a:prstGeom>
                    <a:ln>
                      <a:noFill/>
                    </a:ln>
                    <a:extLst>
                      <a:ext uri="{53640926-AAD7-44D8-BBD7-CCE9431645EC}">
                        <a14:shadowObscured xmlns:a14="http://schemas.microsoft.com/office/drawing/2010/main"/>
                      </a:ext>
                    </a:extLst>
                  </pic:spPr>
                </pic:pic>
              </a:graphicData>
            </a:graphic>
          </wp:inline>
        </w:drawing>
      </w:r>
    </w:p>
    <w:p w14:paraId="3027D91F" w14:textId="56EEB211" w:rsidR="00747A06" w:rsidRDefault="007662DC" w:rsidP="007662DC">
      <w:pPr>
        <w:pStyle w:val="Beschriftung"/>
      </w:pPr>
      <w:r>
        <w:t xml:space="preserve">Abbildung </w:t>
      </w:r>
      <w:r>
        <w:fldChar w:fldCharType="begin"/>
      </w:r>
      <w:r>
        <w:instrText xml:space="preserve"> SEQ Abbildung \* ARABIC </w:instrText>
      </w:r>
      <w:r>
        <w:fldChar w:fldCharType="separate"/>
      </w:r>
      <w:r w:rsidR="00843B96">
        <w:rPr>
          <w:noProof/>
        </w:rPr>
        <w:t>2</w:t>
      </w:r>
      <w:r>
        <w:fldChar w:fldCharType="end"/>
      </w:r>
      <w:r>
        <w:t>: Softwarearchitektur Blockschaltbild</w:t>
      </w:r>
    </w:p>
    <w:p w14:paraId="501ED91E" w14:textId="77777777" w:rsidR="007662DC" w:rsidRDefault="007662DC" w:rsidP="007662DC"/>
    <w:p w14:paraId="1AE1E717" w14:textId="7516E66F" w:rsidR="007662DC" w:rsidRDefault="007662DC" w:rsidP="007662DC">
      <w:r w:rsidRPr="009014B2">
        <w:rPr>
          <w:highlight w:val="yellow"/>
        </w:rPr>
        <w:t>+ Erklärung</w:t>
      </w:r>
    </w:p>
    <w:p w14:paraId="6B2A46EA" w14:textId="19B2146D" w:rsidR="003A28B2" w:rsidRPr="00AA5979" w:rsidRDefault="003A28B2" w:rsidP="007662DC">
      <w:r w:rsidRPr="00A93827">
        <w:rPr>
          <w:highlight w:val="yellow"/>
        </w:rPr>
        <w:t xml:space="preserve">GPIO Pin Belegung + welcher Pin für was verwendet </w:t>
      </w:r>
      <w:r w:rsidRPr="006C07CA">
        <w:rPr>
          <w:highlight w:val="yellow"/>
        </w:rPr>
        <w:t>wird</w:t>
      </w:r>
      <w:r w:rsidR="003E6576" w:rsidRPr="006C07CA">
        <w:rPr>
          <w:highlight w:val="yellow"/>
        </w:rPr>
        <w:t xml:space="preserve"> ??</w:t>
      </w:r>
      <w:r w:rsidR="003E6576">
        <w:t xml:space="preserve"> </w:t>
      </w:r>
    </w:p>
    <w:p w14:paraId="196C82C1" w14:textId="77777777" w:rsidR="009F3BA0" w:rsidRDefault="009F3BA0">
      <w:pPr>
        <w:spacing w:line="240" w:lineRule="auto"/>
        <w:rPr>
          <w:rFonts w:cs="Courier New"/>
          <w:b/>
          <w:bCs/>
          <w:sz w:val="28"/>
        </w:rPr>
      </w:pPr>
      <w:bookmarkStart w:id="91" w:name="_Toc157499201"/>
      <w:r>
        <w:br w:type="page"/>
      </w:r>
    </w:p>
    <w:p w14:paraId="45FC8D13" w14:textId="266C079B" w:rsidR="00003ABE" w:rsidRDefault="00003ABE" w:rsidP="00003ABE">
      <w:pPr>
        <w:pStyle w:val="berschrift2"/>
      </w:pPr>
      <w:bookmarkStart w:id="92" w:name="_Toc159254438"/>
      <w:r>
        <w:lastRenderedPageBreak/>
        <w:t>Fernsteuerung</w:t>
      </w:r>
      <w:bookmarkEnd w:id="91"/>
      <w:bookmarkEnd w:id="92"/>
    </w:p>
    <w:p w14:paraId="63F6EEA8" w14:textId="5862C340"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51AEFE24" w14:textId="7BEDEC35" w:rsidR="00BF7567"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C80481">
        <w:t xml:space="preserve">, da </w:t>
      </w:r>
      <w:r w:rsidR="001F33C3">
        <w:t>diese eine große Auswahl an Kanälen, Schalter und digitale</w:t>
      </w:r>
      <w:r w:rsidR="00BF7567">
        <w:t>n</w:t>
      </w:r>
      <w:r w:rsidR="001F33C3">
        <w:t xml:space="preserve"> Signalausgang ermöglichen.</w:t>
      </w:r>
    </w:p>
    <w:p w14:paraId="621F4AB6" w14:textId="77777777" w:rsidR="00321654" w:rsidRDefault="00321654" w:rsidP="00656216"/>
    <w:p w14:paraId="4AA5823D" w14:textId="78047F6F" w:rsidR="00321654" w:rsidRDefault="00321654" w:rsidP="00656216">
      <w:r w:rsidRPr="00321654">
        <w:rPr>
          <w:highlight w:val="yellow"/>
        </w:rPr>
        <w:t>Bild Transmitter und Receiver</w:t>
      </w:r>
    </w:p>
    <w:p w14:paraId="7B32826E" w14:textId="77777777" w:rsidR="00064307" w:rsidRDefault="00064307" w:rsidP="00656216"/>
    <w:p w14:paraId="45434525" w14:textId="5D7DE6D9" w:rsidR="006003F8" w:rsidRDefault="003C1363" w:rsidP="00656216">
      <w:r>
        <w:t xml:space="preserve">In der </w:t>
      </w:r>
      <w:r w:rsidRPr="00186F7C">
        <w:rPr>
          <w:highlight w:val="yellow"/>
        </w:rPr>
        <w:t xml:space="preserve">Abbildung </w:t>
      </w:r>
      <w:r w:rsidR="00A87BF3" w:rsidRPr="00186F7C">
        <w:rPr>
          <w:highlight w:val="yellow"/>
        </w:rPr>
        <w:t xml:space="preserve">3 </w:t>
      </w:r>
      <w:r w:rsidR="00A5773F" w:rsidRPr="00186F7C">
        <w:rPr>
          <w:highlight w:val="yellow"/>
        </w:rPr>
        <w:t>(Nummer ändert sich noch)</w:t>
      </w:r>
      <w:r w:rsidR="00A5773F">
        <w:t xml:space="preserve"> </w:t>
      </w:r>
      <w:r w:rsidR="00A87BF3">
        <w:t>wird die verwendete Tastenbelegung auf der Fernsteuerung dargestellt</w:t>
      </w:r>
      <w:r w:rsidR="00A15B55" w:rsidRPr="00557FFB">
        <w:t>:</w:t>
      </w:r>
    </w:p>
    <w:p w14:paraId="2A9E1D6B" w14:textId="77777777" w:rsidR="00A5773F" w:rsidRPr="00557FFB" w:rsidRDefault="00A5773F" w:rsidP="00656216"/>
    <w:p w14:paraId="069C4E95" w14:textId="578972FF" w:rsidR="00ED525E" w:rsidRDefault="002D7686" w:rsidP="00ED525E">
      <w:pPr>
        <w:keepNext/>
        <w:jc w:val="center"/>
      </w:pPr>
      <w:r w:rsidRPr="002D7686">
        <w:rPr>
          <w:noProof/>
        </w:rPr>
        <w:drawing>
          <wp:inline distT="0" distB="0" distL="0" distR="0" wp14:anchorId="4F0D81F8" wp14:editId="28C56EFB">
            <wp:extent cx="5078023" cy="3916545"/>
            <wp:effectExtent l="0" t="0" r="8890" b="8255"/>
            <wp:docPr id="21309148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4899" name=""/>
                    <pic:cNvPicPr/>
                  </pic:nvPicPr>
                  <pic:blipFill rotWithShape="1">
                    <a:blip r:embed="rId26">
                      <a:extLst>
                        <a:ext uri="{96DAC541-7B7A-43D3-8B79-37D633B846F1}">
                          <asvg:svgBlip xmlns:asvg="http://schemas.microsoft.com/office/drawing/2016/SVG/main" r:embed="rId27"/>
                        </a:ext>
                      </a:extLst>
                    </a:blip>
                    <a:srcRect l="46791" t="14562" r="32355" b="2645"/>
                    <a:stretch/>
                  </pic:blipFill>
                  <pic:spPr bwMode="auto">
                    <a:xfrm>
                      <a:off x="0" y="0"/>
                      <a:ext cx="5161061" cy="3980590"/>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6ABF92A0" w:rsidR="006003F8" w:rsidRDefault="00ED525E" w:rsidP="00D51269">
      <w:pPr>
        <w:pStyle w:val="Beschriftung"/>
      </w:pPr>
      <w:r>
        <w:t xml:space="preserve">Abbildung </w:t>
      </w:r>
      <w:r>
        <w:fldChar w:fldCharType="begin"/>
      </w:r>
      <w:r>
        <w:instrText xml:space="preserve"> SEQ Abbildung \* ARABIC </w:instrText>
      </w:r>
      <w:r>
        <w:fldChar w:fldCharType="separate"/>
      </w:r>
      <w:r w:rsidR="00843B96">
        <w:rPr>
          <w:noProof/>
        </w:rPr>
        <w:t>3</w:t>
      </w:r>
      <w:r>
        <w:fldChar w:fldCharType="end"/>
      </w:r>
      <w:r>
        <w:t>: Fernsteuerung Tastenbelegung</w:t>
      </w:r>
    </w:p>
    <w:p w14:paraId="7DF4AA2E" w14:textId="77777777" w:rsidR="00A01B0D" w:rsidRDefault="00A01B0D" w:rsidP="00656216"/>
    <w:p w14:paraId="41E8B03D" w14:textId="60189F80" w:rsidR="00A01B0D" w:rsidRDefault="008A7470" w:rsidP="00656216">
      <w:r>
        <w:t xml:space="preserve">Mit den zwei großen Joysticks kann die Drohne </w:t>
      </w:r>
      <w:r w:rsidR="00487B13">
        <w:t xml:space="preserve">schon bedient </w:t>
      </w:r>
      <w:r w:rsidR="00906C08">
        <w:t xml:space="preserve">werden. </w:t>
      </w:r>
      <w:r w:rsidR="00ED525E">
        <w:t xml:space="preserve">Für eine bessere Bedienung wird zusätzlich eine ON/OFF-Switch, der </w:t>
      </w:r>
      <w:r w:rsidR="00774A0E">
        <w:t xml:space="preserve">die Motoren der Drohne </w:t>
      </w:r>
      <w:r w:rsidR="00A73204">
        <w:t xml:space="preserve">an- und </w:t>
      </w:r>
      <w:r w:rsidR="00774A0E">
        <w:t>ausschaltet</w:t>
      </w:r>
      <w:r w:rsidR="00DB1316">
        <w:t xml:space="preserve">, und ein 3-Position-Switch, womit man </w:t>
      </w:r>
      <w:r w:rsidR="00A73204">
        <w:t xml:space="preserve">zwischen mehreren Flugmodi unterscheiden kann, </w:t>
      </w:r>
      <w:r w:rsidR="00C75029">
        <w:t>verwendet</w:t>
      </w:r>
      <w:r w:rsidR="00774A0E">
        <w:t xml:space="preserve">. </w:t>
      </w:r>
      <w:r w:rsidR="00C14459">
        <w:t>Um eine richtige Funktionalität der Schalter zur gewährleisten</w:t>
      </w:r>
      <w:r w:rsidR="001B3B87">
        <w:t xml:space="preserve"> -</w:t>
      </w:r>
      <w:r w:rsidR="00C14459">
        <w:t xml:space="preserve"> </w:t>
      </w:r>
      <w:hyperlink w:anchor="_Konfiguration_Fernsteuerung" w:history="1">
        <w:r w:rsidR="00C14459" w:rsidRPr="001B3B87">
          <w:rPr>
            <w:rStyle w:val="Hyperlink"/>
            <w:i/>
            <w:highlight w:val="yellow"/>
          </w:rPr>
          <w:t>siehe: 5.3.1 Konfiguration Fernsteuerung</w:t>
        </w:r>
      </w:hyperlink>
    </w:p>
    <w:p w14:paraId="6F542847" w14:textId="77777777" w:rsidR="009B0D08" w:rsidRDefault="009B0D08" w:rsidP="00656216"/>
    <w:p w14:paraId="54677318" w14:textId="77777777" w:rsidR="00785202" w:rsidRDefault="009B0D08" w:rsidP="00656216">
      <w:r w:rsidRPr="00594838">
        <w:lastRenderedPageBreak/>
        <w:t>Wenn der ON/OFF</w:t>
      </w:r>
      <w:r w:rsidR="00594838" w:rsidRPr="00594838">
        <w:t>-Switch nach</w:t>
      </w:r>
      <w:r w:rsidR="00594838">
        <w:t xml:space="preserve"> unten zeigt, dann ist die Drohne aus und die Motoren hören auf sich zu drehen. </w:t>
      </w:r>
      <w:r w:rsidR="00BD0D6B">
        <w:t>Wenn der Schalter nach oben zeigt, wirkt der 3-Position-Switch als Modus</w:t>
      </w:r>
      <w:r w:rsidR="003D1ABB">
        <w:t xml:space="preserve"> A</w:t>
      </w:r>
      <w:r w:rsidR="00BD0D6B">
        <w:t xml:space="preserve">uswahl. </w:t>
      </w:r>
    </w:p>
    <w:p w14:paraId="573885CE" w14:textId="77777777" w:rsidR="00785202" w:rsidRDefault="003D1ABB" w:rsidP="00656216">
      <w:r>
        <w:t xml:space="preserve">In der oberen Stellung </w:t>
      </w:r>
      <w:r w:rsidR="00CF26A1">
        <w:t xml:space="preserve">befindet sich die Drohne im </w:t>
      </w:r>
      <w:r w:rsidR="004F20EE">
        <w:t xml:space="preserve">„Safe-Mode“. Das bedeutet, dass der Throttle-Wert, der zur </w:t>
      </w:r>
      <w:r w:rsidR="00F131DC">
        <w:t xml:space="preserve">ESC geschickt wird, begrenzt wird. </w:t>
      </w:r>
    </w:p>
    <w:p w14:paraId="687F7CCB" w14:textId="77777777" w:rsidR="00785202" w:rsidRDefault="007B135E" w:rsidP="00656216">
      <w:r>
        <w:t xml:space="preserve">In der mittleren Stellung schaltet man den „Normal-Mode“ ein. </w:t>
      </w:r>
      <w:r w:rsidR="00B90CEF">
        <w:t>Dieser Modus</w:t>
      </w:r>
      <w:r w:rsidR="009948BA">
        <w:t xml:space="preserve"> verhält sich gleich, wie der „Safe-Mode“, nur</w:t>
      </w:r>
      <w:r w:rsidR="00B90CEF">
        <w:t xml:space="preserve"> erlaubt </w:t>
      </w:r>
      <w:r w:rsidR="00A61405">
        <w:t xml:space="preserve">er </w:t>
      </w:r>
      <w:r w:rsidR="00B90CEF">
        <w:t>eine schnellere Motordrehzahl</w:t>
      </w:r>
      <w:r w:rsidR="00A61405">
        <w:t xml:space="preserve">. </w:t>
      </w:r>
    </w:p>
    <w:p w14:paraId="5457ECD5" w14:textId="574C0BB3" w:rsidR="009B0D08" w:rsidRDefault="00A61405" w:rsidP="00656216">
      <w:r>
        <w:t>Die untere Position stellt einen Hover-Mode ein</w:t>
      </w:r>
      <w:r w:rsidR="00785202">
        <w:t xml:space="preserve">. </w:t>
      </w:r>
      <w:r w:rsidR="00CA0DF4">
        <w:t xml:space="preserve">Die Drohne versucht jetzt sich selber gerade zu </w:t>
      </w:r>
      <w:r w:rsidR="00D66B35">
        <w:t>halten,</w:t>
      </w:r>
      <w:r w:rsidR="00E94E4C">
        <w:t xml:space="preserve"> ohne </w:t>
      </w:r>
      <w:r w:rsidR="00D66B35">
        <w:t>abzustützen</w:t>
      </w:r>
      <w:r w:rsidR="00E94E4C">
        <w:t xml:space="preserve">. </w:t>
      </w:r>
    </w:p>
    <w:p w14:paraId="0A310B69" w14:textId="7CCD1773" w:rsidR="00D66B35" w:rsidRPr="00594838" w:rsidRDefault="00300350" w:rsidP="00656216">
      <w:r>
        <w:t xml:space="preserve">Genauere Informationen und Grenzwerte: </w:t>
      </w:r>
      <w:r w:rsidRPr="009F3FDC">
        <w:rPr>
          <w:i/>
          <w:highlight w:val="yellow"/>
        </w:rPr>
        <w:t xml:space="preserve">(siehe: </w:t>
      </w:r>
      <w:r w:rsidR="009F3FDC" w:rsidRPr="009F3FDC">
        <w:rPr>
          <w:i/>
          <w:highlight w:val="yellow"/>
        </w:rPr>
        <w:t>Motoransteuerung und Hovermodus</w:t>
      </w:r>
      <w:r w:rsidRPr="009F3FDC">
        <w:rPr>
          <w:i/>
          <w:highlight w:val="yellow"/>
        </w:rPr>
        <w:t>)</w:t>
      </w:r>
    </w:p>
    <w:p w14:paraId="339035B8" w14:textId="77777777" w:rsidR="00AC4F6C" w:rsidRPr="00594838" w:rsidRDefault="00AC4F6C" w:rsidP="00656216"/>
    <w:p w14:paraId="7EF54AF8" w14:textId="77777777" w:rsidR="00AC4F6C" w:rsidRDefault="00AC4F6C" w:rsidP="00AC4F6C">
      <w:r w:rsidRPr="00AF0769">
        <w:rPr>
          <w:u w:val="single"/>
        </w:rPr>
        <w:t>Wichtig</w:t>
      </w:r>
      <w:r>
        <w:t>:</w:t>
      </w:r>
    </w:p>
    <w:p w14:paraId="234A0016" w14:textId="06A24838" w:rsidR="00AC4F6C" w:rsidRPr="00656216" w:rsidRDefault="00AC4F6C" w:rsidP="00AC4F6C">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5127CD21" w14:textId="77777777" w:rsidR="00AC4F6C" w:rsidRDefault="00AC4F6C" w:rsidP="00656216"/>
    <w:p w14:paraId="40935B2A" w14:textId="77777777" w:rsidR="00E328A7" w:rsidRPr="004A1BD9" w:rsidRDefault="00E328A7" w:rsidP="00E328A7">
      <w:pPr>
        <w:rPr>
          <w:b/>
        </w:rPr>
      </w:pPr>
      <w:r w:rsidRPr="004A1BD9">
        <w:rPr>
          <w:b/>
          <w:u w:val="single"/>
        </w:rPr>
        <w:t>Switch Error</w:t>
      </w:r>
      <w:r w:rsidRPr="004A1BD9">
        <w:rPr>
          <w:b/>
        </w:rPr>
        <w:t>:</w:t>
      </w:r>
    </w:p>
    <w:p w14:paraId="701D4255" w14:textId="5039905C" w:rsidR="00E328A7" w:rsidRDefault="00E328A7" w:rsidP="00E328A7">
      <w:r>
        <w:t>Beim Starten der Fernsteuerung, kann es vorkommen, dass am Bildschirm „switch-error!“ steht. Dieser Fehler wird angegeben, wenn die Schalter nicht auf ihrer High-Position sind. Das bedeutet beim Starten der Fernsteuerung, müssen alle Schalter nach oben zeigen, beziehungsweise die Schalter, die auf der Oberseite montiert worden sind, müssen nach hinten zeigen</w:t>
      </w:r>
      <w:r w:rsidR="00FE6EF6">
        <w:t xml:space="preserve">, wie </w:t>
      </w:r>
      <w:r w:rsidR="002B4CA0">
        <w:t xml:space="preserve">in </w:t>
      </w:r>
      <w:r w:rsidR="002B4CA0" w:rsidRPr="00CD3601">
        <w:rPr>
          <w:highlight w:val="yellow"/>
        </w:rPr>
        <w:t xml:space="preserve">Abbildung </w:t>
      </w:r>
      <w:r w:rsidR="002B4CA0" w:rsidRPr="00B66BE6">
        <w:rPr>
          <w:highlight w:val="yellow"/>
        </w:rPr>
        <w:t>2</w:t>
      </w:r>
      <w:r w:rsidR="00CD3601" w:rsidRPr="00B66BE6">
        <w:rPr>
          <w:highlight w:val="yellow"/>
        </w:rPr>
        <w:t xml:space="preserve"> (</w:t>
      </w:r>
      <w:r w:rsidR="006251B5">
        <w:rPr>
          <w:highlight w:val="yellow"/>
        </w:rPr>
        <w:t xml:space="preserve">Nummer in </w:t>
      </w:r>
      <w:r w:rsidR="00B32705">
        <w:rPr>
          <w:highlight w:val="yellow"/>
        </w:rPr>
        <w:t xml:space="preserve">fertigen </w:t>
      </w:r>
      <w:r w:rsidR="006251B5">
        <w:rPr>
          <w:highlight w:val="yellow"/>
        </w:rPr>
        <w:t xml:space="preserve">version </w:t>
      </w:r>
      <w:r w:rsidR="00145CA0">
        <w:rPr>
          <w:highlight w:val="yellow"/>
        </w:rPr>
        <w:t xml:space="preserve">richtig </w:t>
      </w:r>
      <w:r w:rsidR="006251B5">
        <w:rPr>
          <w:highlight w:val="yellow"/>
        </w:rPr>
        <w:t>machen</w:t>
      </w:r>
      <w:r w:rsidR="00CD3601" w:rsidRPr="00B66BE6">
        <w:rPr>
          <w:highlight w:val="yellow"/>
        </w:rPr>
        <w:t>)</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93" w:name="_Konfiguration"/>
      <w:bookmarkStart w:id="94" w:name="_Konfiguration_Fernsteuerung"/>
      <w:bookmarkStart w:id="95" w:name="_Toc157499202"/>
      <w:bookmarkStart w:id="96" w:name="_Toc159254439"/>
      <w:bookmarkEnd w:id="93"/>
      <w:bookmarkEnd w:id="94"/>
      <w:r>
        <w:t>Konfiguration</w:t>
      </w:r>
      <w:r w:rsidR="00B84CB3">
        <w:t xml:space="preserve"> Fernsteuerung</w:t>
      </w:r>
      <w:bookmarkEnd w:id="96"/>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4A1BD9">
        <w:rPr>
          <w:b/>
          <w:u w:val="single"/>
        </w:rPr>
        <w:t>Verbindung mit Empfänger</w:t>
      </w:r>
      <w:r w:rsidR="002C60F8" w:rsidRPr="004A1BD9">
        <w:rPr>
          <w:b/>
        </w:rPr>
        <w:t>:</w:t>
      </w:r>
    </w:p>
    <w:p w14:paraId="54413793" w14:textId="576551DC" w:rsidR="002C60F8" w:rsidRDefault="00EB6654" w:rsidP="00D113A5">
      <w:r>
        <w:t>Um die Verbindung zu testen, schalte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5ACAF95E" w14:textId="77777777" w:rsidR="00894120" w:rsidRDefault="00894120" w:rsidP="00D113A5"/>
    <w:p w14:paraId="0E66B226" w14:textId="65023AA3" w:rsidR="0062521A" w:rsidRDefault="0062521A" w:rsidP="00D113A5">
      <w:r>
        <w:t>Wenn dies nicht der Fall ist, muss die Fernsteuerung mit dem Receiver neu</w:t>
      </w:r>
      <w:r w:rsidR="00DE7C55">
        <w:t xml:space="preserve"> </w:t>
      </w:r>
      <w:r>
        <w:t>gekoppelt werden</w:t>
      </w:r>
      <w:r w:rsidR="007C21A5">
        <w:t>:</w:t>
      </w:r>
    </w:p>
    <w:p w14:paraId="29F3F200" w14:textId="244100A4" w:rsidR="007C21A5" w:rsidRDefault="004D5252" w:rsidP="00B76DB9">
      <w:pPr>
        <w:pStyle w:val="Listenabsatz"/>
        <w:numPr>
          <w:ilvl w:val="0"/>
          <w:numId w:val="5"/>
        </w:numPr>
      </w:pPr>
      <w:r>
        <w:t>Schalte Fernsteuerung und 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4A1BD9" w:rsidRDefault="00D113A5" w:rsidP="00D113A5">
      <w:pPr>
        <w:rPr>
          <w:b/>
          <w:u w:val="single"/>
        </w:rPr>
      </w:pPr>
      <w:r w:rsidRPr="004A1BD9">
        <w:rPr>
          <w:b/>
          <w:u w:val="single"/>
        </w:rPr>
        <w:t>Einstellungen in Fernsteuerung</w:t>
      </w:r>
      <w:r w:rsidR="00DD5AED" w:rsidRPr="004A1BD9">
        <w:rPr>
          <w:b/>
          <w:u w:val="single"/>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lastRenderedPageBreak/>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272774">
        <w:trPr>
          <w:jc w:val="center"/>
        </w:trPr>
        <w:tc>
          <w:tcPr>
            <w:tcW w:w="9060" w:type="dxa"/>
            <w:gridSpan w:val="2"/>
          </w:tcPr>
          <w:p w14:paraId="4839EE64" w14:textId="64A28DFA" w:rsidR="009B4F22" w:rsidRPr="00CF3550" w:rsidRDefault="009B4F22" w:rsidP="009B4F22">
            <w:pPr>
              <w:jc w:val="center"/>
              <w:rPr>
                <w:b/>
              </w:rPr>
            </w:pPr>
            <w:r>
              <w:rPr>
                <w:b/>
              </w:rPr>
              <w:t>System Setting</w:t>
            </w:r>
          </w:p>
        </w:tc>
      </w:tr>
      <w:tr w:rsidR="00837555" w14:paraId="0DF2E8CA" w14:textId="77777777" w:rsidTr="00272774">
        <w:trPr>
          <w:jc w:val="center"/>
        </w:trPr>
        <w:tc>
          <w:tcPr>
            <w:tcW w:w="4530" w:type="dxa"/>
          </w:tcPr>
          <w:p w14:paraId="6CF69956" w14:textId="55D0D96F" w:rsidR="00837555" w:rsidRDefault="00CF3550" w:rsidP="00D113A5">
            <w:r>
              <w:t>Type Select</w:t>
            </w:r>
          </w:p>
        </w:tc>
        <w:tc>
          <w:tcPr>
            <w:tcW w:w="4530" w:type="dxa"/>
          </w:tcPr>
          <w:p w14:paraId="4B6572D3" w14:textId="1B3FDC98" w:rsidR="00837555" w:rsidRDefault="00C1067A" w:rsidP="00D113A5">
            <w:r>
              <w:t>ACRO</w:t>
            </w:r>
          </w:p>
        </w:tc>
      </w:tr>
      <w:tr w:rsidR="00837555" w14:paraId="07C26919" w14:textId="77777777" w:rsidTr="00272774">
        <w:trPr>
          <w:jc w:val="center"/>
        </w:trPr>
        <w:tc>
          <w:tcPr>
            <w:tcW w:w="4530" w:type="dxa"/>
          </w:tcPr>
          <w:p w14:paraId="3AD94295" w14:textId="5710F8B7" w:rsidR="00837555" w:rsidRDefault="00CF3550" w:rsidP="00D113A5">
            <w:r>
              <w:t>Modeuat</w:t>
            </w:r>
          </w:p>
        </w:tc>
        <w:tc>
          <w:tcPr>
            <w:tcW w:w="4530" w:type="dxa"/>
          </w:tcPr>
          <w:p w14:paraId="3BDC269F" w14:textId="65A87EFB" w:rsidR="00837555" w:rsidRDefault="00C1067A" w:rsidP="00D113A5">
            <w:r>
              <w:t>PPM</w:t>
            </w:r>
          </w:p>
        </w:tc>
      </w:tr>
      <w:tr w:rsidR="00837555" w14:paraId="56D69386" w14:textId="77777777" w:rsidTr="00272774">
        <w:trPr>
          <w:jc w:val="center"/>
        </w:trPr>
        <w:tc>
          <w:tcPr>
            <w:tcW w:w="4530" w:type="dxa"/>
          </w:tcPr>
          <w:p w14:paraId="4846948F" w14:textId="58D4A3D3" w:rsidR="00837555" w:rsidRDefault="00CF3550" w:rsidP="00D113A5">
            <w:r>
              <w:t>Stick Set</w:t>
            </w:r>
          </w:p>
        </w:tc>
        <w:tc>
          <w:tcPr>
            <w:tcW w:w="4530" w:type="dxa"/>
          </w:tcPr>
          <w:p w14:paraId="56BE1FCB" w14:textId="0E8B1007" w:rsidR="00837555" w:rsidRDefault="00C1067A" w:rsidP="00D113A5">
            <w:r>
              <w:t>MODEL 1</w:t>
            </w:r>
          </w:p>
        </w:tc>
      </w:tr>
      <w:tr w:rsidR="00837555" w14:paraId="203AD423" w14:textId="77777777" w:rsidTr="00272774">
        <w:trPr>
          <w:jc w:val="center"/>
        </w:trPr>
        <w:tc>
          <w:tcPr>
            <w:tcW w:w="4530" w:type="dxa"/>
          </w:tcPr>
          <w:p w14:paraId="00E66149" w14:textId="78F098EF" w:rsidR="00837555" w:rsidRDefault="00CF3550" w:rsidP="00D113A5">
            <w:r>
              <w:t>Output Select</w:t>
            </w:r>
          </w:p>
        </w:tc>
        <w:tc>
          <w:tcPr>
            <w:tcW w:w="4530" w:type="dxa"/>
          </w:tcPr>
          <w:p w14:paraId="212EECB0" w14:textId="5D28A7D8" w:rsidR="00837555" w:rsidRDefault="00C1067A" w:rsidP="00D113A5">
            <w:r>
              <w:t>PPM s-BUS</w:t>
            </w:r>
          </w:p>
        </w:tc>
      </w:tr>
    </w:tbl>
    <w:p w14:paraId="50FC1A48" w14:textId="77777777" w:rsidR="00711DE5" w:rsidRPr="00041C6A" w:rsidRDefault="00711DE5" w:rsidP="00D113A5"/>
    <w:p w14:paraId="4A4FAF0E" w14:textId="4BF6DF29" w:rsidR="004A1BD9" w:rsidRPr="004B7B66" w:rsidRDefault="00DB139D" w:rsidP="00D113A5">
      <w:r>
        <w:t>Die dargestellte</w:t>
      </w:r>
      <w:r w:rsidR="00D7511A">
        <w:t>n</w:t>
      </w:r>
      <w:r>
        <w:t xml:space="preserve"> Einstellung</w:t>
      </w:r>
      <w:r w:rsidR="00D7511A">
        <w:t>en</w:t>
      </w:r>
      <w:r w:rsidR="004B7B66">
        <w:t xml:space="preserve"> </w:t>
      </w:r>
      <w:r w:rsidR="00477B21">
        <w:t xml:space="preserve">sind die </w:t>
      </w:r>
      <w:r w:rsidR="007C403C">
        <w:t xml:space="preserve">empfohlenen </w:t>
      </w:r>
      <w:r w:rsidR="00076C8E">
        <w:t>Werte</w:t>
      </w:r>
      <w:r w:rsidR="007C403C">
        <w:t xml:space="preserve">. Die Einstellungen </w:t>
      </w:r>
      <w:r w:rsidR="004B7B66">
        <w:t xml:space="preserve">Stick Set </w:t>
      </w:r>
      <w:r w:rsidR="00FE2E1D">
        <w:t>und Output Select kann</w:t>
      </w:r>
      <w:r w:rsidR="00A30E48">
        <w:t xml:space="preserve"> vom Benutzer in der Software </w:t>
      </w:r>
      <w:r w:rsidR="00B26CCF">
        <w:t>festgelegt</w:t>
      </w:r>
      <w:r w:rsidR="00A30E48">
        <w:t xml:space="preserve"> werden</w:t>
      </w:r>
      <w:r w:rsidR="00AD2232">
        <w:t xml:space="preserve"> </w:t>
      </w:r>
      <w:r w:rsidR="007C1A35" w:rsidRPr="00195338">
        <w:rPr>
          <w:i/>
          <w:highlight w:val="yellow"/>
        </w:rPr>
        <w:t>(</w:t>
      </w:r>
      <w:r w:rsidR="00A30E48" w:rsidRPr="00195338">
        <w:rPr>
          <w:i/>
          <w:highlight w:val="yellow"/>
        </w:rPr>
        <w:t>siehe</w:t>
      </w:r>
      <w:r w:rsidR="005570C6" w:rsidRPr="00195338">
        <w:rPr>
          <w:i/>
          <w:highlight w:val="yellow"/>
        </w:rPr>
        <w:t>:</w:t>
      </w:r>
      <w:r w:rsidR="00A30E48" w:rsidRPr="00195338">
        <w:rPr>
          <w:i/>
          <w:highlight w:val="yellow"/>
        </w:rPr>
        <w:t xml:space="preserve"> Stick Set Änderung und </w:t>
      </w:r>
      <w:r w:rsidR="00B26CCF" w:rsidRPr="00195338">
        <w:rPr>
          <w:i/>
          <w:highlight w:val="yellow"/>
        </w:rPr>
        <w:t>Output Select Änderung</w:t>
      </w:r>
      <w:r w:rsidR="00A44C7D" w:rsidRPr="00195338">
        <w:rPr>
          <w:i/>
          <w:highlight w:val="yellow"/>
        </w:rPr>
        <w:t>)</w:t>
      </w:r>
    </w:p>
    <w:p w14:paraId="46AF630B" w14:textId="77777777" w:rsidR="004B7B66" w:rsidRDefault="004B7B66"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AF68CA">
        <w:tc>
          <w:tcPr>
            <w:tcW w:w="9060" w:type="dxa"/>
            <w:gridSpan w:val="3"/>
          </w:tcPr>
          <w:p w14:paraId="6A73864D" w14:textId="6FB9E34B" w:rsidR="00C87720" w:rsidRPr="00DA39FC" w:rsidRDefault="00C87720" w:rsidP="00DA39FC">
            <w:pPr>
              <w:jc w:val="center"/>
              <w:rPr>
                <w:b/>
              </w:rPr>
            </w:pPr>
            <w:r w:rsidRPr="00DA39FC">
              <w:rPr>
                <w:b/>
              </w:rPr>
              <w:t>Function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843B96"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843B96"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843B96"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07021B">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61111933" w14:textId="77777777" w:rsidR="00DA39FC" w:rsidRDefault="00DA39FC" w:rsidP="00D113A5">
      <w:pPr>
        <w:rPr>
          <w:u w:val="single"/>
          <w:lang w:val="en-GB"/>
        </w:rPr>
      </w:pPr>
    </w:p>
    <w:p w14:paraId="389FE3C9" w14:textId="164C2611" w:rsidR="00734975" w:rsidRDefault="00241C6D" w:rsidP="00D113A5">
      <w:r w:rsidRPr="00241C6D">
        <w:t xml:space="preserve">Die restlichen Einstellungen </w:t>
      </w:r>
      <w:r>
        <w:t>haben</w:t>
      </w:r>
      <w:r w:rsidRPr="00241C6D">
        <w:t xml:space="preserve"> d</w:t>
      </w:r>
      <w:r>
        <w:t xml:space="preserve">ie Standardwerte und </w:t>
      </w:r>
      <w:r w:rsidR="00641C4D">
        <w:t>müssen nicht verändert werden.</w:t>
      </w:r>
    </w:p>
    <w:p w14:paraId="3129AA16" w14:textId="77777777" w:rsidR="00917BC5" w:rsidRDefault="00917BC5" w:rsidP="00D113A5"/>
    <w:p w14:paraId="78C67078" w14:textId="6E1850F9" w:rsidR="00003ABE" w:rsidRDefault="00D113A5" w:rsidP="00003ABE">
      <w:pPr>
        <w:pStyle w:val="berschrift3"/>
      </w:pPr>
      <w:bookmarkStart w:id="97" w:name="_Toc157499216"/>
      <w:bookmarkStart w:id="98" w:name="_Toc159254440"/>
      <w:bookmarkEnd w:id="95"/>
      <w:r>
        <w:t xml:space="preserve">Unterstützte </w:t>
      </w:r>
      <w:r w:rsidR="00003ABE">
        <w:t>Protokolle</w:t>
      </w:r>
      <w:bookmarkEnd w:id="97"/>
      <w:bookmarkEnd w:id="98"/>
    </w:p>
    <w:p w14:paraId="642A62DB" w14:textId="40DB42BE" w:rsidR="00283EDF" w:rsidRDefault="00CA6D34" w:rsidP="00283EDF">
      <w:pPr>
        <w:rPr>
          <w:rStyle w:val="Hyperlink"/>
          <w:i/>
        </w:rPr>
      </w:pPr>
      <w:r>
        <w:t>Der Receiver unterstütz</w:t>
      </w:r>
      <w:r w:rsidR="002B43EF">
        <w:t>t</w:t>
      </w:r>
      <w:r>
        <w:t xml:space="preserve"> </w:t>
      </w:r>
      <w:r w:rsidR="00867DBA">
        <w:t>eine</w:t>
      </w:r>
      <w:r w:rsidR="007E3201">
        <w:t xml:space="preserve"> </w:t>
      </w:r>
      <w:r w:rsidR="002F3683">
        <w:t>parallele</w:t>
      </w:r>
      <w:r w:rsidR="00867DBA">
        <w:t xml:space="preserve"> digitale und analoge Signalausgabe</w:t>
      </w:r>
      <w:r w:rsidR="003D4B76">
        <w:t xml:space="preserve">. </w:t>
      </w:r>
      <w:r w:rsidR="0076753C">
        <w:t xml:space="preserve">Ein Pin gibt immer ein PPM-Signal aus, während der andere </w:t>
      </w:r>
      <w:r w:rsidR="001763F3">
        <w:t xml:space="preserve">Pin </w:t>
      </w:r>
      <w:r w:rsidR="0076753C">
        <w:t xml:space="preserve">entweder ein S.Bus oder I.Bus </w:t>
      </w:r>
      <w:r w:rsidR="001763F3">
        <w:t xml:space="preserve">Signal ausgibt. </w:t>
      </w:r>
      <w:r w:rsidR="00834974">
        <w:t>Die Ausgabe kann in den Fernsteuerungseinstellungen festgelegt werden.</w:t>
      </w:r>
      <w:r w:rsidR="008B7CBF">
        <w:t xml:space="preserve"> </w:t>
      </w:r>
      <w:r w:rsidR="008B7CBF" w:rsidRPr="00335BBF">
        <w:rPr>
          <w:rStyle w:val="Hyperlink"/>
          <w:i/>
          <w:highlight w:val="yellow"/>
        </w:rPr>
        <w:t>(</w:t>
      </w:r>
      <w:hyperlink w:anchor="_Konfiguration" w:history="1">
        <w:r w:rsidR="008B7CBF" w:rsidRPr="00335BBF">
          <w:rPr>
            <w:rStyle w:val="Hyperlink"/>
            <w:i/>
            <w:highlight w:val="yellow"/>
          </w:rPr>
          <w:t>siehe: 5.3.1 Konfiguration</w:t>
        </w:r>
      </w:hyperlink>
      <w:r w:rsidR="008B7CBF" w:rsidRPr="00335BBF">
        <w:rPr>
          <w:rStyle w:val="Hyperlink"/>
          <w:i/>
          <w:highlight w:val="yellow"/>
        </w:rPr>
        <w:t>)</w:t>
      </w:r>
    </w:p>
    <w:p w14:paraId="0D6BBF23" w14:textId="77777777" w:rsidR="00917BC5" w:rsidRPr="00283EDF" w:rsidRDefault="00917BC5" w:rsidP="00283EDF"/>
    <w:p w14:paraId="6FD5AEF1" w14:textId="77777777" w:rsidR="00003ABE" w:rsidRDefault="00003ABE" w:rsidP="00003ABE">
      <w:pPr>
        <w:pStyle w:val="berschrift4"/>
      </w:pPr>
      <w:bookmarkStart w:id="99" w:name="_Toc157499217"/>
      <w:bookmarkStart w:id="100" w:name="_Toc159254441"/>
      <w:r w:rsidRPr="00603A47">
        <w:t>PPM</w:t>
      </w:r>
      <w:bookmarkEnd w:id="99"/>
      <w:bookmarkEnd w:id="100"/>
    </w:p>
    <w:p w14:paraId="3A38D2B0" w14:textId="7A1CB93F"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werden mit der Timer-Peripherie </w:t>
      </w:r>
      <w:r w:rsidR="00CC799A">
        <w:t xml:space="preserve">eingelesen, indem die Länge des high-Pegels </w:t>
      </w:r>
      <w:r w:rsidR="00D211FD">
        <w:t>bestimmt w</w:t>
      </w:r>
      <w:r w:rsidR="00282984">
        <w:t>ird</w:t>
      </w:r>
      <w:r w:rsidR="00D211FD">
        <w:t xml:space="preserve">. </w:t>
      </w:r>
      <w:r w:rsidR="00180F08">
        <w:t xml:space="preserve">Die Daten </w:t>
      </w:r>
      <w:r w:rsidR="00931702">
        <w:t xml:space="preserve">kommen in 12ms langen Paketen </w:t>
      </w:r>
      <w:r w:rsidR="00EE288D">
        <w:t xml:space="preserve">mit einer 8,1ms </w:t>
      </w:r>
      <w:r w:rsidR="00B43E98">
        <w:t>high</w:t>
      </w:r>
      <w:r w:rsidR="00EE288D">
        <w:t>-aktiven Ruhezustand</w:t>
      </w:r>
      <w:r w:rsidR="00B43E98">
        <w:t>.</w:t>
      </w:r>
      <w:r w:rsidR="00EE288D">
        <w:t xml:space="preserve"> </w:t>
      </w:r>
      <w:r w:rsidR="002C5671">
        <w:t>Die Daten befinden sich in den Bereich 0,5</w:t>
      </w:r>
      <w:r w:rsidR="00521D6D">
        <w:t>ms</w:t>
      </w:r>
      <w:r w:rsidR="002C5671">
        <w:t xml:space="preserve"> bis 1,5ms. </w:t>
      </w:r>
    </w:p>
    <w:p w14:paraId="31702399" w14:textId="77777777" w:rsidR="00BF41E2" w:rsidRDefault="00BF41E2" w:rsidP="00283EDF"/>
    <w:p w14:paraId="7E328AC8" w14:textId="44BF92DE"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7C0A7B">
        <w:t xml:space="preserve"> um ein Vielfaches 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01" w:name="_Toc157499218"/>
      <w:bookmarkStart w:id="102" w:name="_Toc159254442"/>
      <w:r w:rsidRPr="00603A47">
        <w:t>S.Bus</w:t>
      </w:r>
      <w:bookmarkEnd w:id="101"/>
      <w:bookmarkEnd w:id="102"/>
    </w:p>
    <w:p w14:paraId="1CB8DB4A" w14:textId="4470E57E"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Protokoll PPM und weniger </w:t>
      </w:r>
      <w:r w:rsidR="00417B25">
        <w:t>f</w:t>
      </w:r>
      <w:r w:rsidR="00E243F7">
        <w:t xml:space="preserve">ehleranfällig als das I.Bus-Protokoll, </w:t>
      </w:r>
      <w:r w:rsidR="00571D7B">
        <w:t>da</w:t>
      </w:r>
      <w:r w:rsidR="00E243F7">
        <w:t xml:space="preserve"> das Signal </w:t>
      </w:r>
      <w:r w:rsidR="008E5936">
        <w:t>invertiert</w:t>
      </w:r>
      <w:r w:rsidR="00D73392">
        <w:t xml:space="preserve"> </w:t>
      </w:r>
      <w:r w:rsidR="008E5936">
        <w:t>ist</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0BABB99B" w14:textId="0C5A326E" w:rsidR="005459EE" w:rsidRDefault="00D04057" w:rsidP="00740005">
      <w:r w:rsidRPr="00181A10">
        <w:rPr>
          <w:b/>
        </w:rPr>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736064" behindDoc="0" locked="0" layoutInCell="1" allowOverlap="1" wp14:anchorId="0F60A397" wp14:editId="572EF243">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5C66D" id="Rechteck 1" o:spid="_x0000_s1026" style="position:absolute;margin-left:88pt;margin-top:3.05pt;width:88.05pt;height:12.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734016" behindDoc="0" locked="0" layoutInCell="1" allowOverlap="1" wp14:anchorId="7D695EED" wp14:editId="112736A7">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7FEE9" id="Rechteck 1" o:spid="_x0000_s1026" style="position:absolute;margin-left:104.85pt;margin-top:137.25pt;width:110.55pt;height: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738112" behindDoc="0" locked="0" layoutInCell="1" allowOverlap="1" wp14:anchorId="7D695228" wp14:editId="0C502FD7">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84630" id="Rechteck 1" o:spid="_x0000_s1026" style="position:absolute;margin-left:9.7pt;margin-top:177.7pt;width:57.5pt;height:16.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731968" behindDoc="0" locked="0" layoutInCell="1" allowOverlap="1" wp14:anchorId="668BF2D3" wp14:editId="34A4C602">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E7DAE" id="Rechteck 1" o:spid="_x0000_s1026" style="position:absolute;margin-left:105.25pt;margin-top:262.1pt;width:76.5pt;height:1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727872" behindDoc="0" locked="0" layoutInCell="1" allowOverlap="1" wp14:anchorId="0DB87011" wp14:editId="1AAC6AB4">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42" id="Rechteck 1" o:spid="_x0000_s1026" style="position:absolute;margin-left:251.35pt;margin-top:121.4pt;width:194pt;height:28.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729920" behindDoc="0" locked="0" layoutInCell="1" allowOverlap="1" wp14:anchorId="404A4756" wp14:editId="3E98B0F1">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3C22B5" id="Rechteck 1" o:spid="_x0000_s1026" style="position:absolute;margin-left:251.35pt;margin-top:183.85pt;width:202.1pt;height:33.3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28"/>
                    <a:stretch>
                      <a:fillRect/>
                    </a:stretch>
                  </pic:blipFill>
                  <pic:spPr>
                    <a:xfrm>
                      <a:off x="0" y="0"/>
                      <a:ext cx="5759450" cy="3870960"/>
                    </a:xfrm>
                    <a:prstGeom prst="rect">
                      <a:avLst/>
                    </a:prstGeom>
                  </pic:spPr>
                </pic:pic>
              </a:graphicData>
            </a:graphic>
          </wp:inline>
        </w:drawing>
      </w:r>
    </w:p>
    <w:p w14:paraId="034AF172" w14:textId="6294C7E5" w:rsidR="00DB79D4" w:rsidRDefault="00D51269" w:rsidP="00D51269">
      <w:pPr>
        <w:pStyle w:val="Beschriftung"/>
      </w:pPr>
      <w:r>
        <w:t xml:space="preserve">Abbildung </w:t>
      </w:r>
      <w:r>
        <w:fldChar w:fldCharType="begin"/>
      </w:r>
      <w:r>
        <w:instrText xml:space="preserve"> SEQ Abbildung \* ARABIC </w:instrText>
      </w:r>
      <w:r>
        <w:fldChar w:fldCharType="separate"/>
      </w:r>
      <w:r w:rsidR="00843B96">
        <w:rPr>
          <w:noProof/>
        </w:rPr>
        <w:t>4</w:t>
      </w:r>
      <w:r>
        <w:fldChar w:fldCharType="end"/>
      </w:r>
      <w:r>
        <w:t>: STM32CubeMX</w:t>
      </w:r>
      <w:r w:rsidR="00213235">
        <w:t xml:space="preserve"> </w:t>
      </w:r>
      <w:r w:rsidR="00B025C6">
        <w:t>Einstellungen</w:t>
      </w:r>
      <w:r>
        <w:t xml:space="preserve"> S.Bus</w:t>
      </w:r>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4530"/>
        <w:gridCol w:w="4530"/>
      </w:tblGrid>
      <w:tr w:rsidR="00EB5C72" w14:paraId="10F13FF3" w14:textId="77777777" w:rsidTr="00EB5C72">
        <w:tc>
          <w:tcPr>
            <w:tcW w:w="4530" w:type="dxa"/>
          </w:tcPr>
          <w:p w14:paraId="093167D2" w14:textId="22EADDF6" w:rsidR="00EB5C72" w:rsidRPr="009E5878" w:rsidRDefault="00EB5C72" w:rsidP="00312F58">
            <w:pPr>
              <w:jc w:val="center"/>
              <w:rPr>
                <w:b/>
              </w:rPr>
            </w:pPr>
            <w:r w:rsidRPr="009E5878">
              <w:rPr>
                <w:b/>
              </w:rPr>
              <w:t>Einstellung</w:t>
            </w:r>
          </w:p>
        </w:tc>
        <w:tc>
          <w:tcPr>
            <w:tcW w:w="4530" w:type="dxa"/>
          </w:tcPr>
          <w:p w14:paraId="47688CE0" w14:textId="7D0AB806" w:rsidR="00EB5C72" w:rsidRPr="009E5878" w:rsidRDefault="00EB5C72" w:rsidP="00312F58">
            <w:pPr>
              <w:jc w:val="center"/>
              <w:rPr>
                <w:b/>
              </w:rPr>
            </w:pPr>
            <w:r w:rsidRPr="009E5878">
              <w:rPr>
                <w:b/>
              </w:rPr>
              <w:t>Wert</w:t>
            </w:r>
          </w:p>
        </w:tc>
      </w:tr>
      <w:tr w:rsidR="00312F58" w14:paraId="74E44F00" w14:textId="77777777" w:rsidTr="00EB5C72">
        <w:tc>
          <w:tcPr>
            <w:tcW w:w="4530" w:type="dxa"/>
          </w:tcPr>
          <w:p w14:paraId="01C9F125" w14:textId="2FA95766" w:rsidR="00312F58" w:rsidRDefault="00312F58" w:rsidP="00BA4FB2">
            <w:r>
              <w:lastRenderedPageBreak/>
              <w:t>Mode</w:t>
            </w:r>
          </w:p>
        </w:tc>
        <w:tc>
          <w:tcPr>
            <w:tcW w:w="4530" w:type="dxa"/>
          </w:tcPr>
          <w:p w14:paraId="3B34D536" w14:textId="0CC5452B" w:rsidR="00312F58" w:rsidRDefault="00312F58" w:rsidP="00BA4FB2">
            <w:r>
              <w:t>Single Wire (Half-Duplex)</w:t>
            </w:r>
          </w:p>
        </w:tc>
      </w:tr>
      <w:tr w:rsidR="00EB5C72" w14:paraId="30F13402" w14:textId="77777777" w:rsidTr="00EB5C72">
        <w:tc>
          <w:tcPr>
            <w:tcW w:w="4530" w:type="dxa"/>
          </w:tcPr>
          <w:p w14:paraId="122F0733" w14:textId="5218392A" w:rsidR="00EB5C72" w:rsidRDefault="00EB5C72" w:rsidP="00BA4FB2">
            <w:r>
              <w:t>Baud Rate</w:t>
            </w:r>
          </w:p>
        </w:tc>
        <w:tc>
          <w:tcPr>
            <w:tcW w:w="4530" w:type="dxa"/>
          </w:tcPr>
          <w:p w14:paraId="3133F2AA" w14:textId="1A1AFA40" w:rsidR="00EB5C72" w:rsidRDefault="00EB5C72" w:rsidP="00BA4FB2">
            <w:r>
              <w:t>10000 Bits/s</w:t>
            </w:r>
          </w:p>
        </w:tc>
      </w:tr>
      <w:tr w:rsidR="00EB5C72" w14:paraId="0DF5DDA3" w14:textId="77777777" w:rsidTr="00EB5C72">
        <w:tc>
          <w:tcPr>
            <w:tcW w:w="4530" w:type="dxa"/>
          </w:tcPr>
          <w:p w14:paraId="3064F8CF" w14:textId="04298412" w:rsidR="00EB5C72" w:rsidRDefault="00EB5C72" w:rsidP="00BA4FB2">
            <w:r>
              <w:t>Word Length</w:t>
            </w:r>
          </w:p>
        </w:tc>
        <w:tc>
          <w:tcPr>
            <w:tcW w:w="4530" w:type="dxa"/>
          </w:tcPr>
          <w:p w14:paraId="2CA9ED00" w14:textId="221F4424" w:rsidR="00EB5C72" w:rsidRDefault="00AA5A9C" w:rsidP="00BA4FB2">
            <w:r>
              <w:t>9 Bits (including Parity)</w:t>
            </w:r>
          </w:p>
        </w:tc>
      </w:tr>
      <w:tr w:rsidR="00EB5C72" w14:paraId="26217BE9" w14:textId="77777777" w:rsidTr="00EB5C72">
        <w:tc>
          <w:tcPr>
            <w:tcW w:w="4530" w:type="dxa"/>
          </w:tcPr>
          <w:p w14:paraId="0806E268" w14:textId="2FC40C26" w:rsidR="00EB5C72" w:rsidRDefault="00EB5C72" w:rsidP="00BA4FB2">
            <w:r>
              <w:t>Parity</w:t>
            </w:r>
          </w:p>
        </w:tc>
        <w:tc>
          <w:tcPr>
            <w:tcW w:w="4530" w:type="dxa"/>
          </w:tcPr>
          <w:p w14:paraId="0B285A6B" w14:textId="2BD84EE4" w:rsidR="00EB5C72" w:rsidRDefault="00AA5A9C" w:rsidP="00BA4FB2">
            <w:r>
              <w:t>Even</w:t>
            </w:r>
          </w:p>
        </w:tc>
      </w:tr>
      <w:tr w:rsidR="00EB5C72" w14:paraId="5DB37B1E" w14:textId="77777777" w:rsidTr="00EB5C72">
        <w:tc>
          <w:tcPr>
            <w:tcW w:w="4530" w:type="dxa"/>
          </w:tcPr>
          <w:p w14:paraId="2759A031" w14:textId="5372046A" w:rsidR="00EB5C72" w:rsidRDefault="00EB5C72" w:rsidP="00BA4FB2">
            <w:r>
              <w:t>Stop Bits</w:t>
            </w:r>
          </w:p>
        </w:tc>
        <w:tc>
          <w:tcPr>
            <w:tcW w:w="4530" w:type="dxa"/>
          </w:tcPr>
          <w:p w14:paraId="346339F7" w14:textId="24575533" w:rsidR="00EB5C72" w:rsidRDefault="00AA5A9C" w:rsidP="00BA4FB2">
            <w:r>
              <w:t>2</w:t>
            </w:r>
          </w:p>
        </w:tc>
      </w:tr>
      <w:tr w:rsidR="00EB5C72" w:rsidRPr="00AA5A9C" w14:paraId="28721074" w14:textId="77777777" w:rsidTr="00EB5C72">
        <w:tc>
          <w:tcPr>
            <w:tcW w:w="4530" w:type="dxa"/>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4530" w:type="dxa"/>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5000" w:type="pct"/>
        <w:tblLook w:val="04A0" w:firstRow="1" w:lastRow="0" w:firstColumn="1" w:lastColumn="0" w:noHBand="0" w:noVBand="1"/>
      </w:tblPr>
      <w:tblGrid>
        <w:gridCol w:w="1776"/>
        <w:gridCol w:w="1674"/>
        <w:gridCol w:w="1674"/>
        <w:gridCol w:w="2171"/>
        <w:gridCol w:w="1765"/>
      </w:tblGrid>
      <w:tr w:rsidR="00C17924" w14:paraId="6EB7D4B0" w14:textId="17059DC5" w:rsidTr="009176D5">
        <w:tc>
          <w:tcPr>
            <w:tcW w:w="980" w:type="pct"/>
          </w:tcPr>
          <w:p w14:paraId="4A673A8E" w14:textId="5051F2F4" w:rsidR="00C17924" w:rsidRDefault="00C17924" w:rsidP="00740005">
            <w:r>
              <w:t>Byte[0]</w:t>
            </w:r>
          </w:p>
        </w:tc>
        <w:tc>
          <w:tcPr>
            <w:tcW w:w="4020" w:type="pct"/>
            <w:gridSpan w:val="4"/>
          </w:tcPr>
          <w:p w14:paraId="4D823F32" w14:textId="36059C1B" w:rsidR="00C17924" w:rsidRDefault="00C17924" w:rsidP="00740005">
            <w:r>
              <w:t>S.Bus header, 0x0F</w:t>
            </w:r>
          </w:p>
        </w:tc>
      </w:tr>
      <w:tr w:rsidR="00C17924" w14:paraId="129997C1" w14:textId="130E361D" w:rsidTr="009176D5">
        <w:tc>
          <w:tcPr>
            <w:tcW w:w="980" w:type="pct"/>
          </w:tcPr>
          <w:p w14:paraId="1D67548F" w14:textId="549B7D0D" w:rsidR="00C17924" w:rsidRDefault="00C17924" w:rsidP="00740005">
            <w:r>
              <w:t>Byte[1…22]</w:t>
            </w:r>
          </w:p>
        </w:tc>
        <w:tc>
          <w:tcPr>
            <w:tcW w:w="4020" w:type="pct"/>
            <w:gridSpan w:val="4"/>
          </w:tcPr>
          <w:p w14:paraId="233EAECF" w14:textId="262FFACF" w:rsidR="00C17924" w:rsidRDefault="00EF7E81" w:rsidP="00740005">
            <w:r>
              <w:t>Daten</w:t>
            </w:r>
            <w:r w:rsidR="006B6A4F">
              <w:t>, 16 Kanäle</w:t>
            </w:r>
          </w:p>
        </w:tc>
      </w:tr>
      <w:tr w:rsidR="00C17924" w14:paraId="6BA09529" w14:textId="12C5F2A4" w:rsidTr="009176D5">
        <w:tc>
          <w:tcPr>
            <w:tcW w:w="980" w:type="pct"/>
          </w:tcPr>
          <w:p w14:paraId="295F9005" w14:textId="64E19F3A" w:rsidR="00C17924" w:rsidRDefault="00C17924" w:rsidP="00740005">
            <w:r>
              <w:t>Byte[23]</w:t>
            </w:r>
          </w:p>
        </w:tc>
        <w:tc>
          <w:tcPr>
            <w:tcW w:w="924" w:type="pct"/>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924" w:type="pct"/>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1198" w:type="pct"/>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973" w:type="pct"/>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9176D5">
        <w:tc>
          <w:tcPr>
            <w:tcW w:w="980" w:type="pct"/>
          </w:tcPr>
          <w:p w14:paraId="0A87328B" w14:textId="68B9F3C8" w:rsidR="009176D5" w:rsidRDefault="009176D5" w:rsidP="00740005">
            <w:r>
              <w:t>Byte[24]</w:t>
            </w:r>
          </w:p>
        </w:tc>
        <w:tc>
          <w:tcPr>
            <w:tcW w:w="4020" w:type="pct"/>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77777777" w:rsidR="00C00ED7" w:rsidRDefault="00C00ED7" w:rsidP="00740005"/>
    <w:p w14:paraId="0FA68C94" w14:textId="1A88DD9C" w:rsidR="002B1E85" w:rsidRDefault="005A0651" w:rsidP="00740005">
      <w:r>
        <w:t>Beispiel für eine Dekodierung:</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702272" behindDoc="0" locked="0" layoutInCell="1" allowOverlap="1" wp14:anchorId="23F75431" wp14:editId="12C96DB5">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26" style="position:absolute;left:0;text-align:left;margin-left:5.45pt;margin-top:9.95pt;width:465.6pt;height:58.05pt;z-index:251702272;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">
                      <v:shapetype id="_x0000_t202" coordsize="21600,21600" o:spt="202" path="m,l,21600r21600,l21600,xe">
                        <v:stroke joinstyle="miter"/>
                        <v:path gradientshapeok="t" o:connecttype="rect"/>
                      </v:shapetype>
                      <v:shape id="Textfeld 2" o:spid="_x0000_s102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2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2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3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3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3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3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3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3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3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3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3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3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4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4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4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4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4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4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4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03" w:name="_Toc157499219"/>
      <w:bookmarkStart w:id="104" w:name="_Toc159254443"/>
      <w:r w:rsidRPr="00603A47">
        <w:t>I.Bus</w:t>
      </w:r>
      <w:bookmarkEnd w:id="103"/>
      <w:bookmarkEnd w:id="104"/>
    </w:p>
    <w:p w14:paraId="23369314" w14:textId="48682B01" w:rsidR="00283EDF" w:rsidRDefault="0052662F" w:rsidP="00283EDF">
      <w:r>
        <w:t xml:space="preserve">Das I.Bus-Protokoll </w:t>
      </w:r>
      <w:r w:rsidR="00900625">
        <w:t xml:space="preserve">ist das zweite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 xml:space="preserve">kann mit I.Bus keine Signalverlust </w:t>
      </w:r>
      <w:r w:rsidR="00AC7682">
        <w:t xml:space="preserve">festgestellt werden, da dieses keine Flags besitzt.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w:lastRenderedPageBreak/>
        <mc:AlternateContent>
          <mc:Choice Requires="wps">
            <w:drawing>
              <wp:anchor distT="0" distB="0" distL="114300" distR="114300" simplePos="0" relativeHeight="251750400" behindDoc="0" locked="0" layoutInCell="1" allowOverlap="1" wp14:anchorId="512F65D3" wp14:editId="6A362B44">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D611D" id="Rechteck 1" o:spid="_x0000_s1026" style="position:absolute;margin-left:93.6pt;margin-top:21.6pt;width:85.9pt;height:1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748352" behindDoc="0" locked="0" layoutInCell="1" allowOverlap="1" wp14:anchorId="513F600A" wp14:editId="704F388A">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332D0" id="Rechteck 1" o:spid="_x0000_s1026" style="position:absolute;margin-left:11.2pt;margin-top:202.7pt;width:57.5pt;height:12.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46304" behindDoc="0" locked="0" layoutInCell="1" allowOverlap="1" wp14:anchorId="09A39F20" wp14:editId="615E9A5D">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E1E47" id="Rechteck 1" o:spid="_x0000_s1026" style="position:absolute;margin-left:109pt;margin-top:278.35pt;width:85.85pt;height:14.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744256" behindDoc="0" locked="0" layoutInCell="1" allowOverlap="1" wp14:anchorId="315355F3" wp14:editId="38FCB4C2">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70BE4" id="Rechteck 1" o:spid="_x0000_s1026" style="position:absolute;margin-left:109pt;margin-top:152pt;width:123.5pt;height:37.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42208" behindDoc="0" locked="0" layoutInCell="1" allowOverlap="1" wp14:anchorId="1F435DFF" wp14:editId="0E7157B0">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3BA1E" id="Rechteck 1" o:spid="_x0000_s1026" style="position:absolute;margin-left:279.75pt;margin-top:152.2pt;width:174.2pt;height:3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740160" behindDoc="0" locked="0" layoutInCell="1" allowOverlap="1" wp14:anchorId="297EA499" wp14:editId="5447A964">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85DB4" id="Rechteck 1" o:spid="_x0000_s1026" style="position:absolute;margin-left:282.9pt;margin-top:204.95pt;width:174.2pt;height:30.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29"/>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7C3C1068" w:rsidR="006D061B" w:rsidRDefault="00B025C6" w:rsidP="00B025C6">
      <w:pPr>
        <w:pStyle w:val="Beschriftung"/>
      </w:pPr>
      <w:r>
        <w:t xml:space="preserve">Abbildung </w:t>
      </w:r>
      <w:r>
        <w:fldChar w:fldCharType="begin"/>
      </w:r>
      <w:r>
        <w:instrText xml:space="preserve"> SEQ Abbildung \* ARABIC </w:instrText>
      </w:r>
      <w:r>
        <w:fldChar w:fldCharType="separate"/>
      </w:r>
      <w:r w:rsidR="00843B96">
        <w:rPr>
          <w:noProof/>
        </w:rPr>
        <w:t>5</w:t>
      </w:r>
      <w:r>
        <w:fldChar w:fldCharType="end"/>
      </w:r>
      <w:r>
        <w:t>: STM32CubeMX Einstellungen I.Bus</w:t>
      </w:r>
    </w:p>
    <w:p w14:paraId="302DD0F8" w14:textId="77777777" w:rsidR="000B2875" w:rsidRDefault="000B2875" w:rsidP="00B025C6"/>
    <w:p w14:paraId="3D63E4D2" w14:textId="52FF88BE" w:rsidR="00B025C6" w:rsidRDefault="00B025C6" w:rsidP="00B025C6">
      <w:r w:rsidRPr="00F5147B">
        <w:t>Die wichtigsten UART-Einstellungen sind in der folgenden Tabelle dargestellt</w:t>
      </w:r>
      <w:r>
        <w:t>:</w:t>
      </w:r>
    </w:p>
    <w:tbl>
      <w:tblPr>
        <w:tblStyle w:val="Tabellenraster"/>
        <w:tblW w:w="0" w:type="auto"/>
        <w:tblLook w:val="04A0" w:firstRow="1" w:lastRow="0" w:firstColumn="1" w:lastColumn="0" w:noHBand="0" w:noVBand="1"/>
      </w:tblPr>
      <w:tblGrid>
        <w:gridCol w:w="4530"/>
        <w:gridCol w:w="4530"/>
      </w:tblGrid>
      <w:tr w:rsidR="00B025C6" w14:paraId="0C9653F6" w14:textId="77777777" w:rsidTr="00E40DDA">
        <w:tc>
          <w:tcPr>
            <w:tcW w:w="4530" w:type="dxa"/>
          </w:tcPr>
          <w:p w14:paraId="3C4E28C0" w14:textId="77777777" w:rsidR="00B025C6" w:rsidRPr="009E5878" w:rsidRDefault="00B025C6" w:rsidP="00E40DDA">
            <w:pPr>
              <w:jc w:val="center"/>
              <w:rPr>
                <w:b/>
              </w:rPr>
            </w:pPr>
            <w:r w:rsidRPr="009E5878">
              <w:rPr>
                <w:b/>
              </w:rPr>
              <w:t>Einstellung</w:t>
            </w:r>
          </w:p>
        </w:tc>
        <w:tc>
          <w:tcPr>
            <w:tcW w:w="4530" w:type="dxa"/>
          </w:tcPr>
          <w:p w14:paraId="1D7E2D23" w14:textId="77777777" w:rsidR="00B025C6" w:rsidRPr="009E5878" w:rsidRDefault="00B025C6" w:rsidP="00E40DDA">
            <w:pPr>
              <w:jc w:val="center"/>
              <w:rPr>
                <w:b/>
              </w:rPr>
            </w:pPr>
            <w:r w:rsidRPr="009E5878">
              <w:rPr>
                <w:b/>
              </w:rPr>
              <w:t>Wert</w:t>
            </w:r>
          </w:p>
        </w:tc>
      </w:tr>
      <w:tr w:rsidR="00B025C6" w14:paraId="471EA36E" w14:textId="77777777" w:rsidTr="00E40DDA">
        <w:tc>
          <w:tcPr>
            <w:tcW w:w="4530" w:type="dxa"/>
          </w:tcPr>
          <w:p w14:paraId="7E1FB957" w14:textId="77777777" w:rsidR="00B025C6" w:rsidRDefault="00B025C6" w:rsidP="00E40DDA">
            <w:r>
              <w:t>Mode</w:t>
            </w:r>
          </w:p>
        </w:tc>
        <w:tc>
          <w:tcPr>
            <w:tcW w:w="4530" w:type="dxa"/>
          </w:tcPr>
          <w:p w14:paraId="2216288E" w14:textId="77777777" w:rsidR="00B025C6" w:rsidRDefault="00B025C6" w:rsidP="00E40DDA">
            <w:r>
              <w:t>Single Wire (Half-Duplex)</w:t>
            </w:r>
          </w:p>
        </w:tc>
      </w:tr>
      <w:tr w:rsidR="00B025C6" w14:paraId="6721A295" w14:textId="77777777" w:rsidTr="00E40DDA">
        <w:tc>
          <w:tcPr>
            <w:tcW w:w="4530" w:type="dxa"/>
          </w:tcPr>
          <w:p w14:paraId="7D70969D" w14:textId="77777777" w:rsidR="00B025C6" w:rsidRDefault="00B025C6" w:rsidP="00E40DDA">
            <w:r>
              <w:t>Baud Rate</w:t>
            </w:r>
          </w:p>
        </w:tc>
        <w:tc>
          <w:tcPr>
            <w:tcW w:w="4530" w:type="dxa"/>
          </w:tcPr>
          <w:p w14:paraId="634EF533" w14:textId="28631DA5" w:rsidR="00B025C6" w:rsidRDefault="00B025C6" w:rsidP="00E40DDA">
            <w:r>
              <w:t>1</w:t>
            </w:r>
            <w:r w:rsidR="00804E80">
              <w:t>15200</w:t>
            </w:r>
            <w:r>
              <w:t xml:space="preserve"> Bits/s</w:t>
            </w:r>
          </w:p>
        </w:tc>
      </w:tr>
      <w:tr w:rsidR="00B025C6" w14:paraId="75EB67BC" w14:textId="77777777" w:rsidTr="00E40DDA">
        <w:tc>
          <w:tcPr>
            <w:tcW w:w="4530" w:type="dxa"/>
          </w:tcPr>
          <w:p w14:paraId="10670E0A" w14:textId="77777777" w:rsidR="00B025C6" w:rsidRDefault="00B025C6" w:rsidP="00E40DDA">
            <w:r>
              <w:t>Word Length</w:t>
            </w:r>
          </w:p>
        </w:tc>
        <w:tc>
          <w:tcPr>
            <w:tcW w:w="4530" w:type="dxa"/>
          </w:tcPr>
          <w:p w14:paraId="5C925C4A" w14:textId="0C68C9AD" w:rsidR="00B025C6" w:rsidRDefault="00804E80" w:rsidP="00E40DDA">
            <w:r>
              <w:t>8</w:t>
            </w:r>
            <w:r w:rsidR="00B025C6">
              <w:t xml:space="preserve"> Bits (including Parity)</w:t>
            </w:r>
          </w:p>
        </w:tc>
      </w:tr>
      <w:tr w:rsidR="00B025C6" w14:paraId="018680E5" w14:textId="77777777" w:rsidTr="00E40DDA">
        <w:tc>
          <w:tcPr>
            <w:tcW w:w="4530" w:type="dxa"/>
          </w:tcPr>
          <w:p w14:paraId="62F783DE" w14:textId="77777777" w:rsidR="00B025C6" w:rsidRDefault="00B025C6" w:rsidP="00E40DDA">
            <w:r>
              <w:t>Parity</w:t>
            </w:r>
          </w:p>
        </w:tc>
        <w:tc>
          <w:tcPr>
            <w:tcW w:w="4530" w:type="dxa"/>
          </w:tcPr>
          <w:p w14:paraId="4C8ABD21" w14:textId="032FB685" w:rsidR="00B025C6" w:rsidRDefault="00804E80" w:rsidP="00E40DDA">
            <w:r>
              <w:t>None</w:t>
            </w:r>
          </w:p>
        </w:tc>
      </w:tr>
      <w:tr w:rsidR="00B025C6" w14:paraId="36CD9FE3" w14:textId="77777777" w:rsidTr="00E40DDA">
        <w:tc>
          <w:tcPr>
            <w:tcW w:w="4530" w:type="dxa"/>
          </w:tcPr>
          <w:p w14:paraId="200B85DE" w14:textId="77777777" w:rsidR="00B025C6" w:rsidRDefault="00B025C6" w:rsidP="00E40DDA">
            <w:r>
              <w:t>Stop Bits</w:t>
            </w:r>
          </w:p>
        </w:tc>
        <w:tc>
          <w:tcPr>
            <w:tcW w:w="4530" w:type="dxa"/>
          </w:tcPr>
          <w:p w14:paraId="751B63B9" w14:textId="540FC5C7" w:rsidR="00B025C6" w:rsidRDefault="00804E80" w:rsidP="00E40DDA">
            <w:r>
              <w:t>1</w:t>
            </w:r>
          </w:p>
        </w:tc>
      </w:tr>
      <w:tr w:rsidR="00B025C6" w:rsidRPr="00AA5A9C" w14:paraId="7ABD3FC6" w14:textId="77777777" w:rsidTr="00E40DDA">
        <w:tc>
          <w:tcPr>
            <w:tcW w:w="4530" w:type="dxa"/>
          </w:tcPr>
          <w:p w14:paraId="097BAA73" w14:textId="77777777" w:rsidR="00B025C6" w:rsidRPr="00AA5A9C" w:rsidRDefault="00B025C6" w:rsidP="00E40DDA">
            <w:pPr>
              <w:rPr>
                <w:lang w:val="en-GB"/>
              </w:rPr>
            </w:pPr>
            <w:r w:rsidRPr="00AA5A9C">
              <w:rPr>
                <w:lang w:val="en-GB"/>
              </w:rPr>
              <w:t>RX Pin Active Level I</w:t>
            </w:r>
            <w:r>
              <w:rPr>
                <w:lang w:val="en-GB"/>
              </w:rPr>
              <w:t>nversion</w:t>
            </w:r>
          </w:p>
        </w:tc>
        <w:tc>
          <w:tcPr>
            <w:tcW w:w="4530" w:type="dxa"/>
          </w:tcPr>
          <w:p w14:paraId="6846AF3A" w14:textId="221C8667" w:rsidR="00B025C6" w:rsidRPr="00AA5A9C" w:rsidRDefault="00804E80" w:rsidP="00E40DDA">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0" w:type="auto"/>
        <w:tblLook w:val="04A0" w:firstRow="1" w:lastRow="0" w:firstColumn="1" w:lastColumn="0" w:noHBand="0" w:noVBand="1"/>
      </w:tblPr>
      <w:tblGrid>
        <w:gridCol w:w="4530"/>
        <w:gridCol w:w="4530"/>
      </w:tblGrid>
      <w:tr w:rsidR="003E34C0" w14:paraId="6BA8B586" w14:textId="77777777" w:rsidTr="003E34C0">
        <w:tc>
          <w:tcPr>
            <w:tcW w:w="4530" w:type="dxa"/>
          </w:tcPr>
          <w:p w14:paraId="3F53FD47" w14:textId="073A5D0C" w:rsidR="003E34C0" w:rsidRDefault="003E34C0" w:rsidP="00283EDF">
            <w:r>
              <w:t>Byte[0]</w:t>
            </w:r>
          </w:p>
        </w:tc>
        <w:tc>
          <w:tcPr>
            <w:tcW w:w="4530" w:type="dxa"/>
          </w:tcPr>
          <w:p w14:paraId="14285DF1" w14:textId="4E7EA2A7" w:rsidR="003E34C0" w:rsidRDefault="00C56173" w:rsidP="00283EDF">
            <w:r>
              <w:t>Protokolllänge, 0x20</w:t>
            </w:r>
          </w:p>
        </w:tc>
      </w:tr>
      <w:tr w:rsidR="003E34C0" w14:paraId="2AFC9006" w14:textId="77777777" w:rsidTr="003E34C0">
        <w:tc>
          <w:tcPr>
            <w:tcW w:w="4530" w:type="dxa"/>
          </w:tcPr>
          <w:p w14:paraId="4248C0C1" w14:textId="0C0578BF" w:rsidR="003E34C0" w:rsidRDefault="003E34C0" w:rsidP="00283EDF">
            <w:r>
              <w:t>Byte[1]</w:t>
            </w:r>
          </w:p>
        </w:tc>
        <w:tc>
          <w:tcPr>
            <w:tcW w:w="4530" w:type="dxa"/>
          </w:tcPr>
          <w:p w14:paraId="7C177551" w14:textId="2DAF64ED" w:rsidR="003E34C0" w:rsidRDefault="00C56173" w:rsidP="00283EDF">
            <w:r>
              <w:t>Command Code, 0x40</w:t>
            </w:r>
          </w:p>
        </w:tc>
      </w:tr>
      <w:tr w:rsidR="003E34C0" w:rsidRPr="00C56173" w14:paraId="3F7312FC" w14:textId="77777777" w:rsidTr="003E34C0">
        <w:tc>
          <w:tcPr>
            <w:tcW w:w="4530" w:type="dxa"/>
          </w:tcPr>
          <w:p w14:paraId="362E09BA" w14:textId="3EFE50AE" w:rsidR="003E34C0" w:rsidRDefault="003E34C0" w:rsidP="00283EDF">
            <w:r>
              <w:t>Byte[2</w:t>
            </w:r>
            <w:r w:rsidR="00B05787">
              <w:t>…</w:t>
            </w:r>
            <w:r>
              <w:t>29]</w:t>
            </w:r>
          </w:p>
        </w:tc>
        <w:tc>
          <w:tcPr>
            <w:tcW w:w="4530" w:type="dxa"/>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3E34C0">
        <w:tc>
          <w:tcPr>
            <w:tcW w:w="4530" w:type="dxa"/>
          </w:tcPr>
          <w:p w14:paraId="3CAC22AA" w14:textId="7773E688" w:rsidR="003E34C0" w:rsidRDefault="00B05787" w:rsidP="00283EDF">
            <w:r>
              <w:t>Byte[30…31]</w:t>
            </w:r>
          </w:p>
        </w:tc>
        <w:tc>
          <w:tcPr>
            <w:tcW w:w="4530" w:type="dxa"/>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lastRenderedPageBreak/>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724800" behindDoc="0" locked="0" layoutInCell="1" allowOverlap="1" wp14:anchorId="4276D3B8" wp14:editId="7AA7DB7A">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Gruppieren 2" o:spid="_x0000_s1047" style="position:absolute;left:0;text-align:left;margin-left:6.9pt;margin-top:9.9pt;width:423.85pt;height:61pt;z-index:251724800"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">
                      <v:shape id="Textfeld 2" o:spid="_x0000_s104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4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5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5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5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5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5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5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5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5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Pr="00455DA8" w:rsidRDefault="00C927A4" w:rsidP="00283EDF"/>
    <w:p w14:paraId="5E7B628E" w14:textId="040413A7" w:rsidR="00A82FCF" w:rsidRDefault="00A82FCF" w:rsidP="00D113A5">
      <w:pPr>
        <w:pStyle w:val="berschrift3"/>
      </w:pPr>
      <w:bookmarkStart w:id="105" w:name="_Toc159254444"/>
      <w:r>
        <w:t xml:space="preserve">Initialisierung </w:t>
      </w:r>
      <w:r w:rsidR="00134891">
        <w:t>der Empfangssoftware</w:t>
      </w:r>
      <w:bookmarkEnd w:id="105"/>
    </w:p>
    <w:p w14:paraId="64037EFD" w14:textId="4CEB739F" w:rsidR="004468D3" w:rsidRDefault="00CA72DA" w:rsidP="004468D3">
      <w:r w:rsidRPr="00CA72DA">
        <w:rPr>
          <w:highlight w:val="yellow"/>
        </w:rPr>
        <w:t>Receiver_Init() Programm</w:t>
      </w:r>
    </w:p>
    <w:p w14:paraId="4ECB8DF4" w14:textId="77777777" w:rsidR="003C5345" w:rsidRDefault="003C5345" w:rsidP="004468D3"/>
    <w:p w14:paraId="3D9362E5" w14:textId="344ABF40" w:rsidR="000D5107" w:rsidRPr="000D5107" w:rsidRDefault="000D5107" w:rsidP="000D5107">
      <w:pPr>
        <w:rPr>
          <w:highlight w:val="yellow"/>
        </w:rPr>
      </w:pPr>
      <w:r w:rsidRPr="000D5107">
        <w:rPr>
          <w:highlight w:val="yellow"/>
        </w:rPr>
        <w:t>Erklärung von Receiver_IBusFailsafeCheck</w:t>
      </w:r>
      <w:r>
        <w:rPr>
          <w:highlight w:val="yellow"/>
        </w:rPr>
        <w:t>()</w:t>
      </w:r>
    </w:p>
    <w:p w14:paraId="6033D77F" w14:textId="5A45C28E" w:rsidR="000D5107" w:rsidRDefault="000D5107" w:rsidP="004468D3"/>
    <w:p w14:paraId="23E88A0F" w14:textId="77777777" w:rsidR="004468D3" w:rsidRPr="004468D3" w:rsidRDefault="004468D3" w:rsidP="004468D3"/>
    <w:p w14:paraId="093D91F3" w14:textId="77777777" w:rsidR="004161CB" w:rsidRDefault="00D113A5" w:rsidP="004161CB">
      <w:pPr>
        <w:pStyle w:val="berschrift3"/>
      </w:pPr>
      <w:bookmarkStart w:id="106" w:name="_Toc159254445"/>
      <w:r>
        <w:t>Empfängersoftwar</w:t>
      </w:r>
      <w:r w:rsidR="004161CB">
        <w:t>e</w:t>
      </w:r>
      <w:bookmarkEnd w:id="106"/>
      <w:r w:rsidR="004161CB">
        <w:t xml:space="preserve"> </w:t>
      </w:r>
    </w:p>
    <w:p w14:paraId="73ED80F7" w14:textId="77777777" w:rsidR="006E3EE6" w:rsidRPr="00CC6B10" w:rsidRDefault="006E3EE6" w:rsidP="004161CB">
      <w:pPr>
        <w:rPr>
          <w:highlight w:val="yellow"/>
        </w:rPr>
      </w:pPr>
      <w:r w:rsidRPr="00CC6B10">
        <w:rPr>
          <w:highlight w:val="yellow"/>
        </w:rPr>
        <w:t>Receiver_Decode() Programm</w:t>
      </w:r>
    </w:p>
    <w:p w14:paraId="59985346" w14:textId="77777777" w:rsidR="00B76DB9" w:rsidRDefault="006E3EE6" w:rsidP="00B76DB9">
      <w:r w:rsidRPr="00CC6B10">
        <w:rPr>
          <w:highlight w:val="yellow"/>
        </w:rPr>
        <w:t>Receiver_ConvertInput() Programm</w:t>
      </w:r>
      <w:bookmarkStart w:id="107" w:name="_Toc157499220"/>
    </w:p>
    <w:p w14:paraId="25EB7CC4" w14:textId="77777777" w:rsidR="00B76DB9" w:rsidRDefault="00B76DB9" w:rsidP="00B76DB9"/>
    <w:p w14:paraId="4650DA6C" w14:textId="77777777" w:rsidR="00F53049" w:rsidRDefault="00F53049">
      <w:pPr>
        <w:spacing w:line="240" w:lineRule="auto"/>
        <w:rPr>
          <w:rFonts w:cs="Courier New"/>
          <w:b/>
          <w:bCs/>
          <w:sz w:val="28"/>
        </w:rPr>
      </w:pPr>
      <w:r>
        <w:br w:type="page"/>
      </w:r>
    </w:p>
    <w:p w14:paraId="158368F1" w14:textId="1F70D2BA" w:rsidR="00003ABE" w:rsidRDefault="00EC1145" w:rsidP="00B76DB9">
      <w:pPr>
        <w:pStyle w:val="berschrift2"/>
      </w:pPr>
      <w:bookmarkStart w:id="108" w:name="_Toc159254446"/>
      <w:r>
        <w:lastRenderedPageBreak/>
        <w:t>Inertial Measurement Unit (</w:t>
      </w:r>
      <w:r w:rsidR="00003ABE">
        <w:t>IMU</w:t>
      </w:r>
      <w:bookmarkEnd w:id="107"/>
      <w:r>
        <w:t>)</w:t>
      </w:r>
      <w:bookmarkEnd w:id="108"/>
    </w:p>
    <w:p w14:paraId="51A718DE" w14:textId="6F4444E1" w:rsidR="00D2155D" w:rsidRDefault="00DE3AB6" w:rsidP="00DE3AB6">
      <w:r w:rsidRPr="00785DAC">
        <w:t>Eine In</w:t>
      </w:r>
      <w:r w:rsidR="00A503C7" w:rsidRPr="00785DAC">
        <w:t xml:space="preserve">ertial Measurement Unit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 / Accelerometer. </w:t>
      </w:r>
      <w:r w:rsidR="00061CCA">
        <w:t>Manchmal sind weitere Sensoren, wie ein Kompass / Magnetometer und ein</w:t>
      </w:r>
      <w:r w:rsidR="002D7205">
        <w:t xml:space="preserve"> Luftdrucksensor /</w:t>
      </w:r>
      <w:r w:rsidR="00061CCA">
        <w:t xml:space="preserve"> Barometer zusätzlich vorhanden. </w:t>
      </w:r>
    </w:p>
    <w:p w14:paraId="673154FA" w14:textId="77777777" w:rsidR="00535F5C" w:rsidRDefault="00535F5C" w:rsidP="00DE3AB6"/>
    <w:p w14:paraId="37FDA4AB" w14:textId="69BBDD9A" w:rsidR="00535F5C" w:rsidRDefault="00FF6371" w:rsidP="00DE3AB6">
      <w:r>
        <w:t xml:space="preserve">Der Sensor wird meistens mit </w:t>
      </w:r>
      <w:r w:rsidR="004C5630">
        <w:t xml:space="preserve">dem Begriff „Degrees of </w:t>
      </w:r>
      <w:r w:rsidR="00557F2D">
        <w:t>f</w:t>
      </w:r>
      <w:r w:rsidR="004C5630">
        <w:t xml:space="preserve">reedom / DOF“ beschrieben. </w:t>
      </w:r>
      <w:r w:rsidR="00557F2D">
        <w:t xml:space="preserve">Dieser Parameter gibt an, </w:t>
      </w:r>
      <w:r w:rsidR="00D2155D">
        <w:t>wie viele Achsen der Sensor messen kann</w:t>
      </w:r>
      <w:r w:rsidR="00C25A88">
        <w:t>.</w:t>
      </w:r>
    </w:p>
    <w:p w14:paraId="1806888E" w14:textId="53CAAA87"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F423EA">
        <w:t>zwei Mal um die x-, y- und z-Achsen (jeder Sensor jeweils einmal)</w:t>
      </w:r>
      <w:r w:rsidR="00AB4F0A">
        <w:t>.</w:t>
      </w:r>
    </w:p>
    <w:p w14:paraId="2144DB8B" w14:textId="77777777" w:rsidR="00A73F23" w:rsidRDefault="00A73F23" w:rsidP="00DE3AB6"/>
    <w:p w14:paraId="4D98B88E" w14:textId="38C10718"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wird der Lagewinkel, die Flughöhe </w:t>
      </w:r>
      <w:r w:rsidR="0065424A">
        <w:t>und Parameter für einen PID-Regler bestimmt.</w:t>
      </w:r>
    </w:p>
    <w:p w14:paraId="289CB536" w14:textId="77777777" w:rsidR="00DE3AB6" w:rsidRPr="00785DAC" w:rsidRDefault="00DE3AB6" w:rsidP="00DE3AB6"/>
    <w:p w14:paraId="6D5D93B4" w14:textId="77777777" w:rsidR="00003ABE" w:rsidRDefault="00003ABE" w:rsidP="00003ABE">
      <w:pPr>
        <w:pStyle w:val="berschrift3"/>
      </w:pPr>
      <w:bookmarkStart w:id="109" w:name="_Toc157499221"/>
      <w:bookmarkStart w:id="110" w:name="_Toc159254447"/>
      <w:r>
        <w:t>I²C Protokoll</w:t>
      </w:r>
      <w:bookmarkEnd w:id="109"/>
      <w:bookmarkEnd w:id="110"/>
    </w:p>
    <w:p w14:paraId="34B10E84" w14:textId="60228DDD"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 xml:space="preserve">GND. </w:t>
      </w:r>
    </w:p>
    <w:p w14:paraId="08470294" w14:textId="77777777" w:rsidR="009A10C1" w:rsidRDefault="009A10C1" w:rsidP="005F41FA"/>
    <w:p w14:paraId="6B07C149" w14:textId="0AABA68D" w:rsidR="00BD5A43" w:rsidRDefault="00C2247C" w:rsidP="005F41FA">
      <w:r>
        <w:t>Bevor jeder Datenübertragung muss eine Startbedi</w:t>
      </w:r>
      <w:r w:rsidR="0055271A">
        <w:t>ngung</w:t>
      </w:r>
      <w:r>
        <w:t xml:space="preserve"> erfüllt werden</w:t>
      </w:r>
      <w:r w:rsidR="00864B3C">
        <w:t>:</w:t>
      </w:r>
      <w:r>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3D02FD4E"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F56CB8">
        <w:t>kam bei der Übertragung ein Fehler auf</w:t>
      </w:r>
      <w:r w:rsidR="002E6140">
        <w:t>.</w:t>
      </w:r>
    </w:p>
    <w:p w14:paraId="3CAD0192" w14:textId="77777777" w:rsidR="003C024D" w:rsidRDefault="003C024D" w:rsidP="005F41FA"/>
    <w:p w14:paraId="39853539" w14:textId="285C7A4D"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77777777" w:rsidR="00D34003" w:rsidRDefault="00D34003" w:rsidP="005F41FA"/>
    <w:p w14:paraId="2B7804E2" w14:textId="502C5F95" w:rsidR="00265B16" w:rsidRDefault="003072CC" w:rsidP="00265B16">
      <w:pPr>
        <w:keepNext/>
        <w:jc w:val="center"/>
      </w:pPr>
      <w:r w:rsidRPr="003072CC">
        <w:rPr>
          <w:noProof/>
        </w:rPr>
        <w:lastRenderedPageBreak/>
        <w:drawing>
          <wp:inline distT="0" distB="0" distL="0" distR="0" wp14:anchorId="515BB144" wp14:editId="0FFC79AD">
            <wp:extent cx="5649861" cy="1982147"/>
            <wp:effectExtent l="0" t="0" r="8255" b="0"/>
            <wp:docPr id="6482084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08472" name=""/>
                    <pic:cNvPicPr/>
                  </pic:nvPicPr>
                  <pic:blipFill rotWithShape="1">
                    <a:blip r:embed="rId30">
                      <a:extLst>
                        <a:ext uri="{96DAC541-7B7A-43D3-8B79-37D633B846F1}">
                          <asvg:svgBlip xmlns:asvg="http://schemas.microsoft.com/office/drawing/2016/SVG/main" r:embed="rId31"/>
                        </a:ext>
                      </a:extLst>
                    </a:blip>
                    <a:srcRect l="93392" t="34361" r="246" b="54163"/>
                    <a:stretch/>
                  </pic:blipFill>
                  <pic:spPr bwMode="auto">
                    <a:xfrm>
                      <a:off x="0" y="0"/>
                      <a:ext cx="5886747" cy="2065254"/>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7681D2EA" w:rsidR="00D34003" w:rsidRDefault="00265B16" w:rsidP="00D51269">
      <w:pPr>
        <w:pStyle w:val="Beschriftung"/>
      </w:pPr>
      <w:r>
        <w:t xml:space="preserve">Abbildung </w:t>
      </w:r>
      <w:r>
        <w:fldChar w:fldCharType="begin"/>
      </w:r>
      <w:r>
        <w:instrText xml:space="preserve"> SEQ Abbildung \* ARABIC </w:instrText>
      </w:r>
      <w:r>
        <w:fldChar w:fldCharType="separate"/>
      </w:r>
      <w:r w:rsidR="00843B96">
        <w:rPr>
          <w:noProof/>
        </w:rPr>
        <w:t>6</w:t>
      </w:r>
      <w:r>
        <w:fldChar w:fldCharType="end"/>
      </w:r>
      <w:r>
        <w:t>: I²C Datentransfer</w:t>
      </w:r>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726848" behindDoc="0" locked="0" layoutInCell="1" allowOverlap="1" wp14:anchorId="1D3E9625" wp14:editId="09430A4E">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692DA" id="Rechteck 1" o:spid="_x0000_s1026" style="position:absolute;margin-left:127.6pt;margin-top:151pt;width:148.55pt;height:23.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32"/>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7AD23CDE" w:rsidR="00F87199" w:rsidRDefault="00F87199" w:rsidP="00D51269">
      <w:pPr>
        <w:pStyle w:val="Beschriftung"/>
      </w:pPr>
      <w:r>
        <w:t xml:space="preserve">Abbildung </w:t>
      </w:r>
      <w:r>
        <w:fldChar w:fldCharType="begin"/>
      </w:r>
      <w:r>
        <w:instrText xml:space="preserve"> SEQ Abbildung \* ARABIC </w:instrText>
      </w:r>
      <w:r>
        <w:fldChar w:fldCharType="separate"/>
      </w:r>
      <w:r w:rsidR="00843B96">
        <w:rPr>
          <w:noProof/>
        </w:rPr>
        <w:t>7</w:t>
      </w:r>
      <w:r>
        <w:fldChar w:fldCharType="end"/>
      </w:r>
      <w:r>
        <w:t>: STM32CubeMX Einstellungen IMU</w:t>
      </w:r>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6072A9F0"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07620E">
        <w:t xml:space="preserve">Bei Kommunikation mit Sensoren muss 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werden muss und bei Lesezyklen auf </w:t>
      </w:r>
      <w:r w:rsidR="00161E44">
        <w:t>1</w:t>
      </w:r>
      <w:r w:rsidR="00EF0AE6">
        <w:t xml:space="preserve"> gesetzt werden muss. </w:t>
      </w:r>
      <w:r w:rsidR="0007620E">
        <w:t xml:space="preserve"> </w:t>
      </w:r>
    </w:p>
    <w:p w14:paraId="164C0B60" w14:textId="77777777" w:rsidR="00FF188A" w:rsidRDefault="00FF188A"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604433">
        <w:tc>
          <w:tcPr>
            <w:tcW w:w="3167" w:type="dxa"/>
            <w:vMerge w:val="restart"/>
          </w:tcPr>
          <w:p w14:paraId="69355972" w14:textId="214F1998" w:rsidR="007844F1" w:rsidRPr="000B47A9" w:rsidRDefault="007844F1" w:rsidP="009E28D5">
            <w:pPr>
              <w:jc w:val="center"/>
              <w:rPr>
                <w:b/>
              </w:rPr>
            </w:pPr>
            <w:r w:rsidRPr="000B47A9">
              <w:rPr>
                <w:b/>
              </w:rPr>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630788">
        <w:tc>
          <w:tcPr>
            <w:tcW w:w="3167" w:type="dxa"/>
            <w:vMerge/>
          </w:tcPr>
          <w:p w14:paraId="5292C37F" w14:textId="071A810F" w:rsidR="007844F1" w:rsidRPr="000B47A9" w:rsidRDefault="007844F1" w:rsidP="009E28D5">
            <w:pPr>
              <w:jc w:val="center"/>
              <w:rPr>
                <w:b/>
              </w:rPr>
            </w:pPr>
          </w:p>
        </w:tc>
        <w:tc>
          <w:tcPr>
            <w:tcW w:w="3123" w:type="dxa"/>
          </w:tcPr>
          <w:p w14:paraId="6362CEB4" w14:textId="20160C24" w:rsidR="007844F1" w:rsidRPr="000B47A9" w:rsidRDefault="00D953CE" w:rsidP="009E28D5">
            <w:pPr>
              <w:jc w:val="center"/>
              <w:rPr>
                <w:b/>
              </w:rPr>
            </w:pPr>
            <w:r>
              <w:rPr>
                <w:b/>
              </w:rPr>
              <w:t>Schreiben</w:t>
            </w:r>
          </w:p>
        </w:tc>
        <w:tc>
          <w:tcPr>
            <w:tcW w:w="2770" w:type="dxa"/>
          </w:tcPr>
          <w:p w14:paraId="5C65BF9B" w14:textId="2DC879B4" w:rsidR="007844F1" w:rsidRPr="000B47A9" w:rsidRDefault="00D953CE" w:rsidP="009E28D5">
            <w:pPr>
              <w:jc w:val="center"/>
              <w:rPr>
                <w:b/>
              </w:rPr>
            </w:pPr>
            <w:r>
              <w:rPr>
                <w:b/>
              </w:rPr>
              <w:t>Lesen</w:t>
            </w:r>
          </w:p>
        </w:tc>
      </w:tr>
      <w:tr w:rsidR="00630788" w14:paraId="0ACDE1D0" w14:textId="34803A48" w:rsidTr="00630788">
        <w:tc>
          <w:tcPr>
            <w:tcW w:w="3167" w:type="dxa"/>
          </w:tcPr>
          <w:p w14:paraId="11324F75" w14:textId="6A8C95C4" w:rsidR="00630788" w:rsidRDefault="00630788" w:rsidP="005F41FA">
            <w:r>
              <w:t>MPU9250</w:t>
            </w:r>
          </w:p>
        </w:tc>
        <w:tc>
          <w:tcPr>
            <w:tcW w:w="3123" w:type="dxa"/>
          </w:tcPr>
          <w:p w14:paraId="521F0349" w14:textId="5D5FAC25" w:rsidR="00630788" w:rsidRDefault="00630788" w:rsidP="005F41FA">
            <w:r>
              <w:t>0x</w:t>
            </w:r>
            <w:r w:rsidR="00EA28A8">
              <w:t>D0</w:t>
            </w:r>
          </w:p>
        </w:tc>
        <w:tc>
          <w:tcPr>
            <w:tcW w:w="2770" w:type="dxa"/>
          </w:tcPr>
          <w:p w14:paraId="3648A729" w14:textId="13AD6AD6" w:rsidR="00630788" w:rsidRDefault="00EA28A8" w:rsidP="005F41FA">
            <w:r>
              <w:t>0xD1</w:t>
            </w:r>
          </w:p>
        </w:tc>
      </w:tr>
      <w:tr w:rsidR="00630788" w14:paraId="06E0639E" w14:textId="1BEEF96F" w:rsidTr="00630788">
        <w:tc>
          <w:tcPr>
            <w:tcW w:w="3167" w:type="dxa"/>
          </w:tcPr>
          <w:p w14:paraId="175C9752" w14:textId="11E3B19B" w:rsidR="00630788" w:rsidRDefault="00630788" w:rsidP="005F41FA">
            <w:r>
              <w:lastRenderedPageBreak/>
              <w:t>BMP280</w:t>
            </w:r>
          </w:p>
        </w:tc>
        <w:tc>
          <w:tcPr>
            <w:tcW w:w="3123" w:type="dxa"/>
          </w:tcPr>
          <w:p w14:paraId="5625E573" w14:textId="16D34C8D" w:rsidR="00630788" w:rsidRDefault="00630788" w:rsidP="005F41FA">
            <w:r>
              <w:t>0x</w:t>
            </w:r>
            <w:r w:rsidR="00E93B34">
              <w:t>EE</w:t>
            </w:r>
          </w:p>
        </w:tc>
        <w:tc>
          <w:tcPr>
            <w:tcW w:w="2770" w:type="dxa"/>
          </w:tcPr>
          <w:p w14:paraId="39E3E9D2" w14:textId="579ED38F" w:rsidR="00630788" w:rsidRDefault="00AC6114" w:rsidP="005F41FA">
            <w:r>
              <w:t>0xEF</w:t>
            </w:r>
          </w:p>
        </w:tc>
      </w:tr>
      <w:tr w:rsidR="00630788" w14:paraId="48514B28" w14:textId="06710DA1" w:rsidTr="00630788">
        <w:tc>
          <w:tcPr>
            <w:tcW w:w="3167" w:type="dxa"/>
          </w:tcPr>
          <w:p w14:paraId="695A5B05" w14:textId="28728365" w:rsidR="00630788" w:rsidRDefault="00630788" w:rsidP="005F41FA">
            <w:r>
              <w:t>AK8963</w:t>
            </w:r>
          </w:p>
        </w:tc>
        <w:tc>
          <w:tcPr>
            <w:tcW w:w="3123" w:type="dxa"/>
          </w:tcPr>
          <w:p w14:paraId="4A62B89D" w14:textId="0F9FF374" w:rsidR="00630788" w:rsidRDefault="00630788" w:rsidP="005F41FA">
            <w:r>
              <w:t>0x</w:t>
            </w:r>
            <w:r w:rsidR="00E93B34">
              <w:t>18</w:t>
            </w:r>
          </w:p>
        </w:tc>
        <w:tc>
          <w:tcPr>
            <w:tcW w:w="2770" w:type="dxa"/>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1706E3FC" w:rsidR="00070373" w:rsidRDefault="00BC79B2" w:rsidP="005F41FA">
      <w:r w:rsidRPr="00283BA3">
        <w:rPr>
          <w:b/>
        </w:rPr>
        <w:t>Schreib</w:t>
      </w:r>
      <w:r w:rsidR="00861A5D" w:rsidRPr="00283BA3">
        <w:rPr>
          <w:b/>
        </w:rPr>
        <w:t>zyklus</w:t>
      </w:r>
      <w:r w:rsidR="001D08F1">
        <w:t>:</w:t>
      </w:r>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33"/>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1B5D4EE5" w:rsidR="007B66B0" w:rsidRPr="007B66B0" w:rsidRDefault="00861A5D" w:rsidP="00D51269">
      <w:pPr>
        <w:pStyle w:val="Beschriftung"/>
      </w:pPr>
      <w:r>
        <w:t xml:space="preserve">Abbildung </w:t>
      </w:r>
      <w:r>
        <w:fldChar w:fldCharType="begin"/>
      </w:r>
      <w:r>
        <w:instrText xml:space="preserve"> SEQ Abbildung \* ARABIC </w:instrText>
      </w:r>
      <w:r>
        <w:fldChar w:fldCharType="separate"/>
      </w:r>
      <w:r w:rsidR="00843B96">
        <w:rPr>
          <w:noProof/>
        </w:rPr>
        <w:t>8</w:t>
      </w:r>
      <w:r>
        <w:fldChar w:fldCharType="end"/>
      </w:r>
      <w:r>
        <w:t>: I²C Schreibzyklus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5C6F82">
        <w:tc>
          <w:tcPr>
            <w:tcW w:w="0" w:type="auto"/>
          </w:tcPr>
          <w:p w14:paraId="27B0C45E" w14:textId="77777777" w:rsidR="00FE165C" w:rsidRPr="00B847DA" w:rsidRDefault="00FE165C" w:rsidP="005C6F82">
            <w:pPr>
              <w:rPr>
                <w:b/>
              </w:rPr>
            </w:pPr>
            <w:r w:rsidRPr="00B847DA">
              <w:rPr>
                <w:b/>
              </w:rPr>
              <w:t>Signal</w:t>
            </w:r>
          </w:p>
        </w:tc>
        <w:tc>
          <w:tcPr>
            <w:tcW w:w="0" w:type="auto"/>
          </w:tcPr>
          <w:p w14:paraId="436A1E11" w14:textId="0BFB41BF" w:rsidR="00FE165C" w:rsidRPr="00B847DA" w:rsidRDefault="00B847DA" w:rsidP="005C6F82">
            <w:pPr>
              <w:rPr>
                <w:b/>
              </w:rPr>
            </w:pPr>
            <w:r>
              <w:rPr>
                <w:b/>
              </w:rPr>
              <w:t>Beschreibung</w:t>
            </w:r>
          </w:p>
        </w:tc>
      </w:tr>
      <w:tr w:rsidR="00FE165C" w:rsidRPr="00922F7A" w14:paraId="08F4051A" w14:textId="77777777" w:rsidTr="005C6F82">
        <w:tc>
          <w:tcPr>
            <w:tcW w:w="0" w:type="auto"/>
          </w:tcPr>
          <w:p w14:paraId="63C4EA27" w14:textId="77777777" w:rsidR="00FE165C" w:rsidRPr="00B847DA" w:rsidRDefault="00FE165C" w:rsidP="005C6F82">
            <w:r w:rsidRPr="00B847DA">
              <w:t>S</w:t>
            </w:r>
          </w:p>
        </w:tc>
        <w:tc>
          <w:tcPr>
            <w:tcW w:w="0" w:type="auto"/>
          </w:tcPr>
          <w:p w14:paraId="1457D787" w14:textId="09060E95" w:rsidR="00FE165C" w:rsidRPr="00B847DA" w:rsidRDefault="00FE165C" w:rsidP="005C6F82">
            <w:r w:rsidRPr="00B847DA">
              <w:t>Startbedingung</w:t>
            </w:r>
          </w:p>
        </w:tc>
      </w:tr>
      <w:tr w:rsidR="00FE165C" w:rsidRPr="00922F7A" w14:paraId="7C69D73B" w14:textId="77777777" w:rsidTr="005C6F82">
        <w:tc>
          <w:tcPr>
            <w:tcW w:w="0" w:type="auto"/>
          </w:tcPr>
          <w:p w14:paraId="14746C9F" w14:textId="77777777" w:rsidR="00FE165C" w:rsidRPr="00B847DA" w:rsidRDefault="00FE165C" w:rsidP="005C6F82">
            <w:r w:rsidRPr="00B847DA">
              <w:t>AD+W</w:t>
            </w:r>
          </w:p>
        </w:tc>
        <w:tc>
          <w:tcPr>
            <w:tcW w:w="0" w:type="auto"/>
          </w:tcPr>
          <w:p w14:paraId="5177CFC0" w14:textId="15E8E31F" w:rsidR="00FE165C" w:rsidRPr="00B847DA" w:rsidRDefault="00FE165C" w:rsidP="005C6F82">
            <w:r w:rsidRPr="00B847DA">
              <w:t>Slave-Adresse + Write</w:t>
            </w:r>
            <w:r w:rsidR="00DF54DC" w:rsidRPr="00B847DA">
              <w:t xml:space="preserve"> </w:t>
            </w:r>
            <w:r w:rsidRPr="00B847DA">
              <w:t>Bit</w:t>
            </w:r>
          </w:p>
        </w:tc>
      </w:tr>
      <w:tr w:rsidR="00FE165C" w:rsidRPr="00922F7A" w14:paraId="63B4BD1E" w14:textId="77777777" w:rsidTr="005C6F82">
        <w:tc>
          <w:tcPr>
            <w:tcW w:w="0" w:type="auto"/>
          </w:tcPr>
          <w:p w14:paraId="0372F483" w14:textId="77777777" w:rsidR="00FE165C" w:rsidRPr="00B847DA" w:rsidRDefault="00FE165C" w:rsidP="005C6F82">
            <w:r w:rsidRPr="00B847DA">
              <w:t>ACK</w:t>
            </w:r>
          </w:p>
        </w:tc>
        <w:tc>
          <w:tcPr>
            <w:tcW w:w="0" w:type="auto"/>
          </w:tcPr>
          <w:p w14:paraId="6C1B05A7" w14:textId="555AB841" w:rsidR="00FE165C" w:rsidRPr="00B847DA" w:rsidRDefault="00FE165C" w:rsidP="005C6F82">
            <w:r w:rsidRPr="00B847DA">
              <w:t xml:space="preserve">Acknowledge </w:t>
            </w:r>
            <w:r w:rsidR="00DF54DC" w:rsidRPr="00B847DA">
              <w:t>B</w:t>
            </w:r>
            <w:r w:rsidRPr="00B847DA">
              <w:t>it</w:t>
            </w:r>
          </w:p>
        </w:tc>
      </w:tr>
      <w:tr w:rsidR="00FE165C" w:rsidRPr="00922F7A" w14:paraId="3549A65A" w14:textId="77777777" w:rsidTr="005C6F82">
        <w:tc>
          <w:tcPr>
            <w:tcW w:w="0" w:type="auto"/>
          </w:tcPr>
          <w:p w14:paraId="27C82601" w14:textId="77777777" w:rsidR="00FE165C" w:rsidRPr="00B847DA" w:rsidRDefault="00FE165C" w:rsidP="005C6F82">
            <w:r w:rsidRPr="00B847DA">
              <w:t>RA</w:t>
            </w:r>
          </w:p>
        </w:tc>
        <w:tc>
          <w:tcPr>
            <w:tcW w:w="0" w:type="auto"/>
          </w:tcPr>
          <w:p w14:paraId="4466C2BD" w14:textId="16CABB0F" w:rsidR="00FE165C" w:rsidRPr="00B847DA" w:rsidRDefault="00751416" w:rsidP="005C6F82">
            <w:r w:rsidRPr="00B847DA">
              <w:t>Register Adresse</w:t>
            </w:r>
          </w:p>
        </w:tc>
      </w:tr>
      <w:tr w:rsidR="00FE165C" w:rsidRPr="00922F7A" w14:paraId="1F98DBB2" w14:textId="77777777" w:rsidTr="005C6F82">
        <w:tc>
          <w:tcPr>
            <w:tcW w:w="0" w:type="auto"/>
          </w:tcPr>
          <w:p w14:paraId="657F8E6E" w14:textId="77777777" w:rsidR="00FE165C" w:rsidRPr="00B847DA" w:rsidRDefault="00FE165C" w:rsidP="005C6F82">
            <w:r w:rsidRPr="00B847DA">
              <w:t>P</w:t>
            </w:r>
          </w:p>
        </w:tc>
        <w:tc>
          <w:tcPr>
            <w:tcW w:w="0" w:type="auto"/>
          </w:tcPr>
          <w:p w14:paraId="6987F397" w14:textId="4C1058DB" w:rsidR="00FE165C" w:rsidRPr="00B847DA" w:rsidRDefault="00751416" w:rsidP="005C6F82">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4312EA5E" w14:textId="552D2A1C" w:rsidR="00262ACC" w:rsidRDefault="00965E1F" w:rsidP="005F41FA">
      <w:r w:rsidRPr="00254245">
        <w:rPr>
          <w:b/>
        </w:rPr>
        <w:t>Schreiben zu IMU-Register</w:t>
      </w:r>
      <w:r w:rsidR="00262ACC">
        <w:t>:</w:t>
      </w:r>
    </w:p>
    <w:tbl>
      <w:tblPr>
        <w:tblStyle w:val="Tabellenraster"/>
        <w:tblW w:w="0" w:type="auto"/>
        <w:tblLook w:val="04A0" w:firstRow="1" w:lastRow="0" w:firstColumn="1" w:lastColumn="0" w:noHBand="0" w:noVBand="1"/>
      </w:tblPr>
      <w:tblGrid>
        <w:gridCol w:w="9060"/>
      </w:tblGrid>
      <w:tr w:rsidR="00F31C9A" w14:paraId="36631437" w14:textId="77777777" w:rsidTr="00F31C9A">
        <w:tc>
          <w:tcPr>
            <w:tcW w:w="9060" w:type="dxa"/>
          </w:tcPr>
          <w:p w14:paraId="547F656E" w14:textId="45543F83" w:rsidR="00F31C9A" w:rsidRPr="00CB6AB2" w:rsidRDefault="002700F1" w:rsidP="002700F1">
            <w:pPr>
              <w:shd w:val="clear" w:color="auto" w:fill="FFFFFF"/>
              <w:spacing w:line="285" w:lineRule="atLeast"/>
              <w:rPr>
                <w:sz w:val="20"/>
                <w:szCs w:val="20"/>
              </w:rPr>
            </w:pPr>
            <w:r w:rsidRPr="00CB6AB2">
              <w:rPr>
                <w:rFonts w:ascii="Consolas" w:hAnsi="Consolas"/>
                <w:color w:val="000000"/>
                <w:sz w:val="20"/>
                <w:szCs w:val="20"/>
                <w:lang w:eastAsia="de-AT"/>
              </w:rPr>
              <w:t>IMU_10DOF.c</w:t>
            </w:r>
          </w:p>
        </w:tc>
      </w:tr>
      <w:tr w:rsidR="00F31C9A" w14:paraId="54C94742" w14:textId="77777777" w:rsidTr="00F31C9A">
        <w:tc>
          <w:tcPr>
            <w:tcW w:w="9060" w:type="dxa"/>
          </w:tcPr>
          <w:p w14:paraId="181CB32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w:t>
            </w:r>
          </w:p>
          <w:p w14:paraId="2010A69F" w14:textId="76250889"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@brief</w:t>
            </w:r>
            <w:r w:rsidRPr="00F31C9A">
              <w:rPr>
                <w:rFonts w:ascii="Consolas" w:hAnsi="Consolas"/>
                <w:color w:val="008000"/>
                <w:sz w:val="20"/>
                <w:szCs w:val="20"/>
                <w:lang w:val="en-GB" w:eastAsia="de-AT"/>
              </w:rPr>
              <w:t xml:space="preserve"> This function writes </w:t>
            </w:r>
            <w:r w:rsidR="00B6255B">
              <w:rPr>
                <w:rFonts w:ascii="Consolas" w:hAnsi="Consolas"/>
                <w:color w:val="008000"/>
                <w:sz w:val="20"/>
                <w:szCs w:val="20"/>
                <w:lang w:val="en-GB" w:eastAsia="de-AT"/>
              </w:rPr>
              <w:t>1</w:t>
            </w:r>
            <w:r w:rsidRPr="00F31C9A">
              <w:rPr>
                <w:rFonts w:ascii="Consolas" w:hAnsi="Consolas"/>
                <w:color w:val="008000"/>
                <w:sz w:val="20"/>
                <w:szCs w:val="20"/>
                <w:lang w:val="en-GB" w:eastAsia="de-AT"/>
              </w:rPr>
              <w:t xml:space="preserve"> byte to</w:t>
            </w:r>
            <w:r w:rsidR="00B6255B">
              <w:rPr>
                <w:rFonts w:ascii="Consolas" w:hAnsi="Consolas"/>
                <w:color w:val="008000"/>
                <w:sz w:val="20"/>
                <w:szCs w:val="20"/>
                <w:lang w:val="en-GB" w:eastAsia="de-AT"/>
              </w:rPr>
              <w:t xml:space="preserve"> a</w:t>
            </w:r>
            <w:r w:rsidRPr="00F31C9A">
              <w:rPr>
                <w:rFonts w:ascii="Consolas" w:hAnsi="Consolas"/>
                <w:color w:val="008000"/>
                <w:sz w:val="20"/>
                <w:szCs w:val="20"/>
                <w:lang w:val="en-GB" w:eastAsia="de-AT"/>
              </w:rPr>
              <w:t xml:space="preserve"> register from the IMU</w:t>
            </w:r>
          </w:p>
          <w:p w14:paraId="39D4ECFE"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sensor MPU9250, AK8963 (MAG), BMP280 (BARO)</w:t>
            </w:r>
          </w:p>
          <w:p w14:paraId="38948DD6"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regAddr register address</w:t>
            </w:r>
          </w:p>
          <w:p w14:paraId="3612221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data data to write</w:t>
            </w:r>
          </w:p>
          <w:p w14:paraId="70B35E1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@return</w:t>
            </w:r>
            <w:r w:rsidRPr="00F31C9A">
              <w:rPr>
                <w:rFonts w:ascii="Consolas" w:hAnsi="Consolas"/>
                <w:color w:val="008000"/>
                <w:sz w:val="20"/>
                <w:szCs w:val="20"/>
                <w:lang w:val="en-GB" w:eastAsia="de-AT"/>
              </w:rPr>
              <w:t xml:space="preserve"> IMU_Status</w:t>
            </w:r>
          </w:p>
          <w:p w14:paraId="2C2CA079"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8000"/>
                <w:sz w:val="20"/>
                <w:szCs w:val="20"/>
                <w:lang w:val="en-GB" w:eastAsia="de-AT"/>
              </w:rPr>
              <w:t> </w:t>
            </w:r>
            <w:r w:rsidRPr="00F31C9A">
              <w:rPr>
                <w:rFonts w:ascii="Consolas" w:hAnsi="Consolas"/>
                <w:color w:val="008000"/>
                <w:sz w:val="20"/>
                <w:szCs w:val="20"/>
                <w:lang w:eastAsia="de-AT"/>
              </w:rPr>
              <w:t>*/</w:t>
            </w:r>
          </w:p>
          <w:p w14:paraId="471503D2"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 xml:space="preserve">IMU_Status IMU_WriteRegister(IMU_Sensor sensor,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regAddr,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data)</w:t>
            </w:r>
          </w:p>
          <w:p w14:paraId="0C405C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w:t>
            </w:r>
          </w:p>
          <w:p w14:paraId="1C1C9F0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determine the I2C device address</w:t>
            </w:r>
          </w:p>
          <w:p w14:paraId="110DE5B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uint16_t</w:t>
            </w:r>
            <w:r w:rsidRPr="00F31C9A">
              <w:rPr>
                <w:rFonts w:ascii="Consolas" w:hAnsi="Consolas"/>
                <w:color w:val="000000"/>
                <w:sz w:val="20"/>
                <w:szCs w:val="20"/>
                <w:lang w:val="en-GB" w:eastAsia="de-AT"/>
              </w:rPr>
              <w:t xml:space="preserve"> devAddress;</w:t>
            </w:r>
          </w:p>
          <w:p w14:paraId="5D31DE2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switch</w:t>
            </w:r>
            <w:r w:rsidRPr="00F31C9A">
              <w:rPr>
                <w:rFonts w:ascii="Consolas" w:hAnsi="Consolas"/>
                <w:color w:val="000000"/>
                <w:sz w:val="20"/>
                <w:szCs w:val="20"/>
                <w:lang w:val="en-GB" w:eastAsia="de-AT"/>
              </w:rPr>
              <w:t>(sensor)</w:t>
            </w:r>
          </w:p>
          <w:p w14:paraId="5D24DEC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A844DB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MPU9250</w:t>
            </w:r>
            <w:r w:rsidRPr="00F31C9A">
              <w:rPr>
                <w:rFonts w:ascii="Consolas" w:hAnsi="Consolas"/>
                <w:color w:val="000000"/>
                <w:sz w:val="20"/>
                <w:szCs w:val="20"/>
                <w:lang w:val="en-GB" w:eastAsia="de-AT"/>
              </w:rPr>
              <w:t>:</w:t>
            </w:r>
          </w:p>
          <w:p w14:paraId="70A741BF"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IMU_MPU_I2C_ADDR</w:t>
            </w:r>
            <w:r w:rsidRPr="00F31C9A">
              <w:rPr>
                <w:rFonts w:ascii="Consolas" w:hAnsi="Consolas"/>
                <w:color w:val="000000"/>
                <w:sz w:val="20"/>
                <w:szCs w:val="20"/>
                <w:lang w:val="en-GB" w:eastAsia="de-AT"/>
              </w:rPr>
              <w:t>;</w:t>
            </w:r>
          </w:p>
          <w:p w14:paraId="5B92206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0FF26F3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62A1F36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AK8963</w:t>
            </w:r>
            <w:r w:rsidRPr="00F31C9A">
              <w:rPr>
                <w:rFonts w:ascii="Consolas" w:hAnsi="Consolas"/>
                <w:color w:val="000000"/>
                <w:sz w:val="20"/>
                <w:szCs w:val="20"/>
                <w:lang w:val="en-GB" w:eastAsia="de-AT"/>
              </w:rPr>
              <w:t>:</w:t>
            </w:r>
          </w:p>
          <w:p w14:paraId="7A04003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IMU_MAG_I2C_ADDR</w:t>
            </w:r>
            <w:r w:rsidRPr="00F31C9A">
              <w:rPr>
                <w:rFonts w:ascii="Consolas" w:hAnsi="Consolas"/>
                <w:color w:val="000000"/>
                <w:sz w:val="20"/>
                <w:szCs w:val="20"/>
                <w:lang w:val="en-GB" w:eastAsia="de-AT"/>
              </w:rPr>
              <w:t>;</w:t>
            </w:r>
          </w:p>
          <w:p w14:paraId="0688847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3E4D8358"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EB4ABD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BMP280</w:t>
            </w:r>
            <w:r w:rsidRPr="00F31C9A">
              <w:rPr>
                <w:rFonts w:ascii="Consolas" w:hAnsi="Consolas"/>
                <w:color w:val="000000"/>
                <w:sz w:val="20"/>
                <w:szCs w:val="20"/>
                <w:lang w:val="en-GB" w:eastAsia="de-AT"/>
              </w:rPr>
              <w:t>:</w:t>
            </w:r>
          </w:p>
          <w:p w14:paraId="343083D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lastRenderedPageBreak/>
              <w:t xml:space="preserve">            devAddress = </w:t>
            </w:r>
            <w:r w:rsidRPr="00F31C9A">
              <w:rPr>
                <w:rFonts w:ascii="Consolas" w:hAnsi="Consolas"/>
                <w:color w:val="0000FF"/>
                <w:sz w:val="20"/>
                <w:szCs w:val="20"/>
                <w:lang w:val="en-GB" w:eastAsia="de-AT"/>
              </w:rPr>
              <w:t>IMU_BARO_I2C_ADDR</w:t>
            </w:r>
            <w:r w:rsidRPr="00F31C9A">
              <w:rPr>
                <w:rFonts w:ascii="Consolas" w:hAnsi="Consolas"/>
                <w:color w:val="000000"/>
                <w:sz w:val="20"/>
                <w:szCs w:val="20"/>
                <w:lang w:val="en-GB" w:eastAsia="de-AT"/>
              </w:rPr>
              <w:t>;</w:t>
            </w:r>
          </w:p>
          <w:p w14:paraId="443F705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50C5257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63A8BF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default</w:t>
            </w:r>
            <w:r w:rsidRPr="00F31C9A">
              <w:rPr>
                <w:rFonts w:ascii="Consolas" w:hAnsi="Consolas"/>
                <w:color w:val="000000"/>
                <w:sz w:val="20"/>
                <w:szCs w:val="20"/>
                <w:lang w:val="en-GB" w:eastAsia="de-AT"/>
              </w:rPr>
              <w:t>:</w:t>
            </w:r>
          </w:p>
          <w:p w14:paraId="7F1743E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return</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IMU_ADDRESS_ERROR</w:t>
            </w:r>
            <w:r w:rsidRPr="00F31C9A">
              <w:rPr>
                <w:rFonts w:ascii="Consolas" w:hAnsi="Consolas"/>
                <w:color w:val="000000"/>
                <w:sz w:val="20"/>
                <w:szCs w:val="20"/>
                <w:lang w:val="en-GB" w:eastAsia="de-AT"/>
              </w:rPr>
              <w:t>;</w:t>
            </w:r>
          </w:p>
          <w:p w14:paraId="3A9443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4E18B15"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BA182E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read register(s)</w:t>
            </w:r>
          </w:p>
          <w:p w14:paraId="3E272B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HAL_I2C_Mem_Write(imu_ComI2C, devAddress, regAddr, </w:t>
            </w:r>
            <w:r w:rsidRPr="00F31C9A">
              <w:rPr>
                <w:rFonts w:ascii="Consolas" w:hAnsi="Consolas"/>
                <w:color w:val="0000FF"/>
                <w:sz w:val="20"/>
                <w:szCs w:val="20"/>
                <w:lang w:val="en-GB" w:eastAsia="de-AT"/>
              </w:rPr>
              <w:t>I2C_MEMADD_SIZE_8BIT</w:t>
            </w:r>
            <w:r w:rsidRPr="00F31C9A">
              <w:rPr>
                <w:rFonts w:ascii="Consolas" w:hAnsi="Consolas"/>
                <w:color w:val="000000"/>
                <w:sz w:val="20"/>
                <w:szCs w:val="20"/>
                <w:lang w:val="en-GB" w:eastAsia="de-AT"/>
              </w:rPr>
              <w:t xml:space="preserve">, &amp;data, </w:t>
            </w:r>
            <w:r w:rsidRPr="00F31C9A">
              <w:rPr>
                <w:rFonts w:ascii="Consolas" w:hAnsi="Consolas"/>
                <w:color w:val="098658"/>
                <w:sz w:val="20"/>
                <w:szCs w:val="20"/>
                <w:lang w:val="en-GB" w:eastAsia="de-AT"/>
              </w:rPr>
              <w:t>1</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1000</w:t>
            </w:r>
            <w:r w:rsidRPr="00F31C9A">
              <w:rPr>
                <w:rFonts w:ascii="Consolas" w:hAnsi="Consolas"/>
                <w:color w:val="000000"/>
                <w:sz w:val="20"/>
                <w:szCs w:val="20"/>
                <w:lang w:val="en-GB" w:eastAsia="de-AT"/>
              </w:rPr>
              <w:t>);</w:t>
            </w:r>
          </w:p>
          <w:p w14:paraId="7FC1D8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4AA0EFE8"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eastAsia="de-AT"/>
              </w:rPr>
              <w:t>return</w:t>
            </w:r>
            <w:r w:rsidRPr="00F31C9A">
              <w:rPr>
                <w:rFonts w:ascii="Consolas" w:hAnsi="Consolas"/>
                <w:color w:val="000000"/>
                <w:sz w:val="20"/>
                <w:szCs w:val="20"/>
                <w:lang w:eastAsia="de-AT"/>
              </w:rPr>
              <w:t xml:space="preserve"> </w:t>
            </w:r>
            <w:r w:rsidRPr="00F31C9A">
              <w:rPr>
                <w:rFonts w:ascii="Consolas" w:hAnsi="Consolas"/>
                <w:color w:val="098658"/>
                <w:sz w:val="20"/>
                <w:szCs w:val="20"/>
                <w:lang w:eastAsia="de-AT"/>
              </w:rPr>
              <w:t>IMU_OK</w:t>
            </w:r>
            <w:r w:rsidRPr="00F31C9A">
              <w:rPr>
                <w:rFonts w:ascii="Consolas" w:hAnsi="Consolas"/>
                <w:color w:val="000000"/>
                <w:sz w:val="20"/>
                <w:szCs w:val="20"/>
                <w:lang w:eastAsia="de-AT"/>
              </w:rPr>
              <w:t>;</w:t>
            </w:r>
          </w:p>
          <w:p w14:paraId="120B4100" w14:textId="7D8A4F2D"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w:t>
            </w:r>
          </w:p>
        </w:tc>
      </w:tr>
    </w:tbl>
    <w:p w14:paraId="530E9FB1" w14:textId="77777777" w:rsidR="004F027F" w:rsidRDefault="004F027F" w:rsidP="005F41FA"/>
    <w:p w14:paraId="798D8877" w14:textId="334DDAD7" w:rsidR="000855A4" w:rsidRDefault="007965C4" w:rsidP="005F41FA">
      <w:r>
        <w:t xml:space="preserve">Die Funktion </w:t>
      </w:r>
      <w:r w:rsidR="00DF72D9" w:rsidRPr="00DF72D9">
        <w:rPr>
          <w:i/>
        </w:rPr>
        <w:t>HAL_I2C_Mem_Write()</w:t>
      </w:r>
      <w:r w:rsidR="00DF72D9">
        <w:t xml:space="preserve"> schickt automatisch den </w:t>
      </w:r>
      <w:r w:rsidR="001C11A1">
        <w:t>r</w:t>
      </w:r>
      <w:r w:rsidR="00DF72D9">
        <w:t xml:space="preserve">ichtigen </w:t>
      </w:r>
      <w:r w:rsidR="00FB4AD8">
        <w:t xml:space="preserve">Ablauf </w:t>
      </w:r>
      <w:r w:rsidR="001F0A67">
        <w:t xml:space="preserve">für die Kommunikation. </w:t>
      </w:r>
    </w:p>
    <w:p w14:paraId="6EAAB898" w14:textId="77777777" w:rsidR="007965C4" w:rsidRDefault="007965C4" w:rsidP="005F41FA"/>
    <w:p w14:paraId="6B4641CC" w14:textId="60CF00B3" w:rsidR="000855A4" w:rsidRPr="00254245" w:rsidRDefault="000855A4" w:rsidP="005F41FA">
      <w:pPr>
        <w:rPr>
          <w:b/>
        </w:rPr>
      </w:pPr>
      <w:r w:rsidRPr="00254245">
        <w:rPr>
          <w:b/>
        </w:rPr>
        <w:t>Lese</w:t>
      </w:r>
      <w:r w:rsidR="00713717" w:rsidRPr="00254245">
        <w:rPr>
          <w:b/>
        </w:rPr>
        <w:t>zyklus</w:t>
      </w:r>
      <w:r w:rsidRPr="00254245">
        <w:rPr>
          <w:b/>
        </w:rPr>
        <w:t>:</w:t>
      </w:r>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34"/>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12E5685A" w:rsidR="00713717" w:rsidRPr="00713717" w:rsidRDefault="00713717" w:rsidP="00D51269">
      <w:pPr>
        <w:pStyle w:val="Beschriftung"/>
      </w:pPr>
      <w:r>
        <w:t xml:space="preserve">Abbildung </w:t>
      </w:r>
      <w:r>
        <w:fldChar w:fldCharType="begin"/>
      </w:r>
      <w:r>
        <w:instrText xml:space="preserve"> SEQ Abbildung \* ARABIC </w:instrText>
      </w:r>
      <w:r>
        <w:fldChar w:fldCharType="separate"/>
      </w:r>
      <w:r w:rsidR="00843B96">
        <w:rPr>
          <w:noProof/>
        </w:rPr>
        <w:t>9</w:t>
      </w:r>
      <w:r>
        <w:fldChar w:fldCharType="end"/>
      </w:r>
      <w:r>
        <w:t>: I²C Lesezyklus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5C6F82">
        <w:tc>
          <w:tcPr>
            <w:tcW w:w="0" w:type="auto"/>
          </w:tcPr>
          <w:p w14:paraId="13346DEA" w14:textId="77777777" w:rsidR="003264F9" w:rsidRPr="009C148D" w:rsidRDefault="003264F9" w:rsidP="005C6F82">
            <w:pPr>
              <w:rPr>
                <w:b/>
              </w:rPr>
            </w:pPr>
            <w:r w:rsidRPr="009C148D">
              <w:rPr>
                <w:b/>
              </w:rPr>
              <w:t>Signal</w:t>
            </w:r>
          </w:p>
        </w:tc>
        <w:tc>
          <w:tcPr>
            <w:tcW w:w="0" w:type="auto"/>
          </w:tcPr>
          <w:p w14:paraId="5D695577" w14:textId="27C126F7" w:rsidR="003264F9" w:rsidRPr="009C148D" w:rsidRDefault="003264F9" w:rsidP="005C6F82">
            <w:pPr>
              <w:rPr>
                <w:b/>
              </w:rPr>
            </w:pPr>
            <w:r w:rsidRPr="009C148D">
              <w:rPr>
                <w:b/>
              </w:rPr>
              <w:t>Beschreibung</w:t>
            </w:r>
          </w:p>
        </w:tc>
      </w:tr>
      <w:tr w:rsidR="003264F9" w:rsidRPr="00922F7A" w14:paraId="103C8074" w14:textId="77777777" w:rsidTr="005C6F82">
        <w:tc>
          <w:tcPr>
            <w:tcW w:w="0" w:type="auto"/>
          </w:tcPr>
          <w:p w14:paraId="0BA93CF0" w14:textId="77777777" w:rsidR="003264F9" w:rsidRPr="009C148D" w:rsidRDefault="003264F9" w:rsidP="005C6F82">
            <w:r w:rsidRPr="009C148D">
              <w:t>S</w:t>
            </w:r>
          </w:p>
        </w:tc>
        <w:tc>
          <w:tcPr>
            <w:tcW w:w="0" w:type="auto"/>
          </w:tcPr>
          <w:p w14:paraId="76936953" w14:textId="203D2911" w:rsidR="003264F9" w:rsidRPr="009C148D" w:rsidRDefault="003264F9" w:rsidP="005C6F82">
            <w:r w:rsidRPr="009C148D">
              <w:t>Start</w:t>
            </w:r>
            <w:r w:rsidR="009C148D">
              <w:t>bedingung</w:t>
            </w:r>
          </w:p>
        </w:tc>
      </w:tr>
      <w:tr w:rsidR="003264F9" w:rsidRPr="00922F7A" w14:paraId="41E0D5F5" w14:textId="77777777" w:rsidTr="005C6F82">
        <w:tc>
          <w:tcPr>
            <w:tcW w:w="0" w:type="auto"/>
          </w:tcPr>
          <w:p w14:paraId="7C1899CF" w14:textId="77777777" w:rsidR="003264F9" w:rsidRPr="009C148D" w:rsidRDefault="003264F9" w:rsidP="005C6F82">
            <w:r w:rsidRPr="009C148D">
              <w:t>AD+W</w:t>
            </w:r>
          </w:p>
        </w:tc>
        <w:tc>
          <w:tcPr>
            <w:tcW w:w="0" w:type="auto"/>
          </w:tcPr>
          <w:p w14:paraId="56D198D4" w14:textId="6798D557" w:rsidR="003264F9" w:rsidRPr="009C148D" w:rsidRDefault="009C148D" w:rsidP="005C6F82">
            <w:r>
              <w:t xml:space="preserve">Slave-Adresse </w:t>
            </w:r>
            <w:r w:rsidR="003264F9" w:rsidRPr="009C148D">
              <w:t xml:space="preserve">+ </w:t>
            </w:r>
            <w:r>
              <w:t>Write</w:t>
            </w:r>
            <w:r w:rsidR="00430427">
              <w:t xml:space="preserve"> </w:t>
            </w:r>
            <w:r>
              <w:t>Bit</w:t>
            </w:r>
          </w:p>
        </w:tc>
      </w:tr>
      <w:tr w:rsidR="003264F9" w:rsidRPr="00922F7A" w14:paraId="7A59C371" w14:textId="77777777" w:rsidTr="005C6F82">
        <w:tc>
          <w:tcPr>
            <w:tcW w:w="0" w:type="auto"/>
          </w:tcPr>
          <w:p w14:paraId="697CE2C8" w14:textId="77777777" w:rsidR="003264F9" w:rsidRPr="009C148D" w:rsidRDefault="003264F9" w:rsidP="005C6F82">
            <w:r w:rsidRPr="009C148D">
              <w:t>ACK</w:t>
            </w:r>
          </w:p>
        </w:tc>
        <w:tc>
          <w:tcPr>
            <w:tcW w:w="0" w:type="auto"/>
          </w:tcPr>
          <w:p w14:paraId="7714F722" w14:textId="77D1CA0C" w:rsidR="003264F9" w:rsidRPr="009C148D" w:rsidRDefault="003264F9" w:rsidP="005C6F82">
            <w:r w:rsidRPr="009C148D">
              <w:t xml:space="preserve">Acknowledge </w:t>
            </w:r>
            <w:r w:rsidR="009C148D">
              <w:t>B</w:t>
            </w:r>
            <w:r w:rsidRPr="009C148D">
              <w:t>it</w:t>
            </w:r>
          </w:p>
        </w:tc>
      </w:tr>
      <w:tr w:rsidR="003264F9" w:rsidRPr="00922F7A" w14:paraId="282AD1A7" w14:textId="77777777" w:rsidTr="005C6F82">
        <w:tc>
          <w:tcPr>
            <w:tcW w:w="0" w:type="auto"/>
          </w:tcPr>
          <w:p w14:paraId="60ABBC10" w14:textId="77777777" w:rsidR="003264F9" w:rsidRPr="009C148D" w:rsidRDefault="003264F9" w:rsidP="005C6F82">
            <w:r w:rsidRPr="009C148D">
              <w:t>RA</w:t>
            </w:r>
          </w:p>
        </w:tc>
        <w:tc>
          <w:tcPr>
            <w:tcW w:w="0" w:type="auto"/>
          </w:tcPr>
          <w:p w14:paraId="375A8EF3" w14:textId="243A9AA3" w:rsidR="003264F9" w:rsidRPr="009C148D" w:rsidRDefault="009C148D" w:rsidP="005C6F82">
            <w:r>
              <w:t>Register Adresse</w:t>
            </w:r>
          </w:p>
        </w:tc>
      </w:tr>
      <w:tr w:rsidR="003264F9" w:rsidRPr="00922F7A" w14:paraId="53758746" w14:textId="77777777" w:rsidTr="005C6F82">
        <w:tc>
          <w:tcPr>
            <w:tcW w:w="0" w:type="auto"/>
          </w:tcPr>
          <w:p w14:paraId="0DB9B130" w14:textId="77777777" w:rsidR="003264F9" w:rsidRPr="009C148D" w:rsidRDefault="003264F9" w:rsidP="005C6F82">
            <w:r w:rsidRPr="009C148D">
              <w:t>AD+R</w:t>
            </w:r>
          </w:p>
        </w:tc>
        <w:tc>
          <w:tcPr>
            <w:tcW w:w="0" w:type="auto"/>
          </w:tcPr>
          <w:p w14:paraId="27CF36C9" w14:textId="684E57D6" w:rsidR="003264F9" w:rsidRPr="009C148D" w:rsidRDefault="009C148D" w:rsidP="005C6F82">
            <w:r>
              <w:t xml:space="preserve">Slave-Adresse </w:t>
            </w:r>
            <w:r w:rsidR="003264F9" w:rsidRPr="009C148D">
              <w:t xml:space="preserve">+ </w:t>
            </w:r>
            <w:r>
              <w:t>Read</w:t>
            </w:r>
            <w:r w:rsidR="00430427">
              <w:t xml:space="preserve"> </w:t>
            </w:r>
            <w:r>
              <w:t>Bit</w:t>
            </w:r>
          </w:p>
        </w:tc>
      </w:tr>
      <w:tr w:rsidR="003264F9" w:rsidRPr="00922F7A" w14:paraId="4EA7E3B9" w14:textId="77777777" w:rsidTr="005C6F82">
        <w:tc>
          <w:tcPr>
            <w:tcW w:w="0" w:type="auto"/>
          </w:tcPr>
          <w:p w14:paraId="5ED3627E" w14:textId="77777777" w:rsidR="003264F9" w:rsidRPr="009C148D" w:rsidRDefault="003264F9" w:rsidP="005C6F82">
            <w:r w:rsidRPr="009C148D">
              <w:t>NACK</w:t>
            </w:r>
          </w:p>
        </w:tc>
        <w:tc>
          <w:tcPr>
            <w:tcW w:w="0" w:type="auto"/>
          </w:tcPr>
          <w:p w14:paraId="6E766259" w14:textId="349BEBE1" w:rsidR="003264F9" w:rsidRPr="009C148D" w:rsidRDefault="003264F9" w:rsidP="005C6F82">
            <w:r w:rsidRPr="009C148D">
              <w:t xml:space="preserve">not </w:t>
            </w:r>
            <w:r w:rsidR="0042280F">
              <w:t>A</w:t>
            </w:r>
            <w:r w:rsidRPr="009C148D">
              <w:t>cknowledge</w:t>
            </w:r>
            <w:r w:rsidR="0042280F">
              <w:t xml:space="preserve"> Bit</w:t>
            </w:r>
          </w:p>
        </w:tc>
      </w:tr>
      <w:tr w:rsidR="003264F9" w:rsidRPr="00922F7A" w14:paraId="0C51639B" w14:textId="77777777" w:rsidTr="005C6F82">
        <w:tc>
          <w:tcPr>
            <w:tcW w:w="0" w:type="auto"/>
          </w:tcPr>
          <w:p w14:paraId="19D7FF8F" w14:textId="77777777" w:rsidR="003264F9" w:rsidRPr="009C148D" w:rsidRDefault="003264F9" w:rsidP="005C6F82">
            <w:r w:rsidRPr="009C148D">
              <w:t>P</w:t>
            </w:r>
          </w:p>
        </w:tc>
        <w:tc>
          <w:tcPr>
            <w:tcW w:w="0" w:type="auto"/>
          </w:tcPr>
          <w:p w14:paraId="0E73D224" w14:textId="0B5EE9C7" w:rsidR="003264F9" w:rsidRPr="009C148D" w:rsidRDefault="0042280F" w:rsidP="005C6F82">
            <w:r>
              <w:t>Stoppbedingung</w:t>
            </w:r>
          </w:p>
        </w:tc>
      </w:tr>
    </w:tbl>
    <w:p w14:paraId="7B108556" w14:textId="77777777" w:rsidR="00183EC2" w:rsidRPr="00446CEB" w:rsidRDefault="00183EC2" w:rsidP="005F41FA"/>
    <w:p w14:paraId="5DF3C407" w14:textId="2853DF53"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4E28EB">
        <w:t>,</w:t>
      </w:r>
      <w:r w:rsidR="00A954D2">
        <w:t xml:space="preserve"> um eine Stelle</w:t>
      </w:r>
      <w:r w:rsidR="004E28EB">
        <w:t>,</w:t>
      </w:r>
      <w:r w:rsidR="00A954D2">
        <w:t xml:space="preserve"> pro Datenbyte. </w:t>
      </w:r>
      <w:r w:rsidR="0070613F">
        <w:t xml:space="preserve"> </w:t>
      </w:r>
    </w:p>
    <w:p w14:paraId="5DB67D4A" w14:textId="488F5CC4" w:rsidR="002D46A6" w:rsidRDefault="002D46A6" w:rsidP="005F41FA"/>
    <w:p w14:paraId="01E121CD" w14:textId="425F5615" w:rsidR="001F0816" w:rsidRPr="001F0816" w:rsidRDefault="001F0816" w:rsidP="005F41FA">
      <w:pPr>
        <w:rPr>
          <w:b/>
        </w:rPr>
      </w:pPr>
      <w:r>
        <w:rPr>
          <w:b/>
        </w:rPr>
        <w:t>Lesen vom IMU</w:t>
      </w:r>
      <w:r w:rsidR="00294A98">
        <w:rPr>
          <w:b/>
        </w:rPr>
        <w:t>-Register/n:</w:t>
      </w:r>
    </w:p>
    <w:tbl>
      <w:tblPr>
        <w:tblStyle w:val="Tabellenraster"/>
        <w:tblW w:w="0" w:type="auto"/>
        <w:tblLook w:val="04A0" w:firstRow="1" w:lastRow="0" w:firstColumn="1" w:lastColumn="0" w:noHBand="0" w:noVBand="1"/>
      </w:tblPr>
      <w:tblGrid>
        <w:gridCol w:w="9060"/>
      </w:tblGrid>
      <w:tr w:rsidR="002D46A6" w14:paraId="2B3F1C57" w14:textId="77777777" w:rsidTr="002D46A6">
        <w:tc>
          <w:tcPr>
            <w:tcW w:w="9060" w:type="dxa"/>
          </w:tcPr>
          <w:p w14:paraId="267680FC" w14:textId="1CA45B26" w:rsidR="002D46A6" w:rsidRDefault="002D46A6" w:rsidP="002D46A6">
            <w:pPr>
              <w:shd w:val="clear" w:color="auto" w:fill="FFFFFF"/>
              <w:spacing w:line="285" w:lineRule="atLeast"/>
            </w:pPr>
            <w:r w:rsidRPr="002D46A6">
              <w:rPr>
                <w:rFonts w:ascii="Consolas" w:hAnsi="Consolas"/>
                <w:color w:val="000000"/>
                <w:sz w:val="20"/>
                <w:szCs w:val="20"/>
                <w:lang w:eastAsia="de-AT"/>
              </w:rPr>
              <w:t>IMU_10DOF.c</w:t>
            </w:r>
          </w:p>
        </w:tc>
      </w:tr>
      <w:tr w:rsidR="002D46A6" w14:paraId="3717EC23" w14:textId="77777777" w:rsidTr="002D46A6">
        <w:tc>
          <w:tcPr>
            <w:tcW w:w="9060" w:type="dxa"/>
          </w:tcPr>
          <w:p w14:paraId="004602D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w:t>
            </w:r>
          </w:p>
          <w:p w14:paraId="18E857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@brief</w:t>
            </w:r>
            <w:r w:rsidRPr="002D46A6">
              <w:rPr>
                <w:rFonts w:ascii="Consolas" w:hAnsi="Consolas"/>
                <w:color w:val="008000"/>
                <w:sz w:val="20"/>
                <w:szCs w:val="20"/>
                <w:lang w:val="en-GB" w:eastAsia="de-AT"/>
              </w:rPr>
              <w:t xml:space="preserve"> This function reads an amount of bytes from registers from the IMU</w:t>
            </w:r>
          </w:p>
          <w:p w14:paraId="245EE49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sensor MPU9250, AK8963 (MAG), BMP280 (BARO)</w:t>
            </w:r>
          </w:p>
          <w:p w14:paraId="67731B5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regAddr register address</w:t>
            </w:r>
          </w:p>
          <w:p w14:paraId="45EBEEE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data data pointer</w:t>
            </w:r>
          </w:p>
          <w:p w14:paraId="073822A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rxBytes amount of bytes to read</w:t>
            </w:r>
          </w:p>
          <w:p w14:paraId="0F953BC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val="en-GB" w:eastAsia="de-AT"/>
              </w:rPr>
              <w:t> </w:t>
            </w:r>
            <w:r w:rsidRPr="002D46A6">
              <w:rPr>
                <w:rFonts w:ascii="Consolas" w:hAnsi="Consolas"/>
                <w:color w:val="008000"/>
                <w:sz w:val="20"/>
                <w:szCs w:val="20"/>
                <w:lang w:eastAsia="de-AT"/>
              </w:rPr>
              <w:t xml:space="preserve">* </w:t>
            </w:r>
            <w:r w:rsidRPr="002D46A6">
              <w:rPr>
                <w:rFonts w:ascii="Consolas" w:hAnsi="Consolas"/>
                <w:color w:val="0000FF"/>
                <w:sz w:val="20"/>
                <w:szCs w:val="20"/>
                <w:lang w:eastAsia="de-AT"/>
              </w:rPr>
              <w:t>@return</w:t>
            </w:r>
            <w:r w:rsidRPr="002D46A6">
              <w:rPr>
                <w:rFonts w:ascii="Consolas" w:hAnsi="Consolas"/>
                <w:color w:val="008000"/>
                <w:sz w:val="20"/>
                <w:szCs w:val="20"/>
                <w:lang w:eastAsia="de-AT"/>
              </w:rPr>
              <w:t xml:space="preserve"> IMU_Status</w:t>
            </w:r>
          </w:p>
          <w:p w14:paraId="6B22169B"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eastAsia="de-AT"/>
              </w:rPr>
              <w:t> */</w:t>
            </w:r>
          </w:p>
          <w:p w14:paraId="15CA1AB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eastAsia="de-AT"/>
              </w:rPr>
              <w:t xml:space="preserve">IMU_Status IMU_ReadRegister(IMU_Sensor sensor,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regAddr,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*data,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rxBytes)</w:t>
            </w:r>
          </w:p>
          <w:p w14:paraId="056EBED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lastRenderedPageBreak/>
              <w:t>{</w:t>
            </w:r>
          </w:p>
          <w:p w14:paraId="049AE21F"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determine the I2C device address</w:t>
            </w:r>
          </w:p>
          <w:p w14:paraId="44E1675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uint16_t</w:t>
            </w:r>
            <w:r w:rsidRPr="002D46A6">
              <w:rPr>
                <w:rFonts w:ascii="Consolas" w:hAnsi="Consolas"/>
                <w:color w:val="000000"/>
                <w:sz w:val="20"/>
                <w:szCs w:val="20"/>
                <w:lang w:val="en-GB" w:eastAsia="de-AT"/>
              </w:rPr>
              <w:t xml:space="preserve"> devAddress;</w:t>
            </w:r>
          </w:p>
          <w:p w14:paraId="1646A1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switch</w:t>
            </w:r>
            <w:r w:rsidRPr="002D46A6">
              <w:rPr>
                <w:rFonts w:ascii="Consolas" w:hAnsi="Consolas"/>
                <w:color w:val="000000"/>
                <w:sz w:val="20"/>
                <w:szCs w:val="20"/>
                <w:lang w:val="en-GB" w:eastAsia="de-AT"/>
              </w:rPr>
              <w:t>(sensor)</w:t>
            </w:r>
          </w:p>
          <w:p w14:paraId="2EC14C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48AF827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MPU9250</w:t>
            </w:r>
            <w:r w:rsidRPr="002D46A6">
              <w:rPr>
                <w:rFonts w:ascii="Consolas" w:hAnsi="Consolas"/>
                <w:color w:val="000000"/>
                <w:sz w:val="20"/>
                <w:szCs w:val="20"/>
                <w:lang w:val="en-GB" w:eastAsia="de-AT"/>
              </w:rPr>
              <w:t>:</w:t>
            </w:r>
          </w:p>
          <w:p w14:paraId="102D25E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IMU_MPU_I2C_ADDR</w:t>
            </w:r>
            <w:r w:rsidRPr="002D46A6">
              <w:rPr>
                <w:rFonts w:ascii="Consolas" w:hAnsi="Consolas"/>
                <w:color w:val="000000"/>
                <w:sz w:val="20"/>
                <w:szCs w:val="20"/>
                <w:lang w:val="en-GB" w:eastAsia="de-AT"/>
              </w:rPr>
              <w:t>;</w:t>
            </w:r>
          </w:p>
          <w:p w14:paraId="2F14403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6EFB53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5083D9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AK8963</w:t>
            </w:r>
            <w:r w:rsidRPr="002D46A6">
              <w:rPr>
                <w:rFonts w:ascii="Consolas" w:hAnsi="Consolas"/>
                <w:color w:val="000000"/>
                <w:sz w:val="20"/>
                <w:szCs w:val="20"/>
                <w:lang w:val="en-GB" w:eastAsia="de-AT"/>
              </w:rPr>
              <w:t>:</w:t>
            </w:r>
          </w:p>
          <w:p w14:paraId="482FF4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IMU_MAG_I2C_ADDR</w:t>
            </w:r>
            <w:r w:rsidRPr="002D46A6">
              <w:rPr>
                <w:rFonts w:ascii="Consolas" w:hAnsi="Consolas"/>
                <w:color w:val="000000"/>
                <w:sz w:val="20"/>
                <w:szCs w:val="20"/>
                <w:lang w:val="en-GB" w:eastAsia="de-AT"/>
              </w:rPr>
              <w:t>;</w:t>
            </w:r>
          </w:p>
          <w:p w14:paraId="72B12AB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11BFE86D"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A445785"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BMP280</w:t>
            </w:r>
            <w:r w:rsidRPr="002D46A6">
              <w:rPr>
                <w:rFonts w:ascii="Consolas" w:hAnsi="Consolas"/>
                <w:color w:val="000000"/>
                <w:sz w:val="20"/>
                <w:szCs w:val="20"/>
                <w:lang w:val="en-GB" w:eastAsia="de-AT"/>
              </w:rPr>
              <w:t>:</w:t>
            </w:r>
          </w:p>
          <w:p w14:paraId="7ADE4C7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IMU_BARO_I2C_ADDR</w:t>
            </w:r>
            <w:r w:rsidRPr="002D46A6">
              <w:rPr>
                <w:rFonts w:ascii="Consolas" w:hAnsi="Consolas"/>
                <w:color w:val="000000"/>
                <w:sz w:val="20"/>
                <w:szCs w:val="20"/>
                <w:lang w:val="en-GB" w:eastAsia="de-AT"/>
              </w:rPr>
              <w:t>;</w:t>
            </w:r>
          </w:p>
          <w:p w14:paraId="3D27CE6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B259A7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CA45DD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default</w:t>
            </w:r>
            <w:r w:rsidRPr="002D46A6">
              <w:rPr>
                <w:rFonts w:ascii="Consolas" w:hAnsi="Consolas"/>
                <w:color w:val="000000"/>
                <w:sz w:val="20"/>
                <w:szCs w:val="20"/>
                <w:lang w:val="en-GB" w:eastAsia="de-AT"/>
              </w:rPr>
              <w:t>:</w:t>
            </w:r>
          </w:p>
          <w:p w14:paraId="38AFDB7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return</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IMU_ADDRESS_ERROR</w:t>
            </w:r>
            <w:r w:rsidRPr="002D46A6">
              <w:rPr>
                <w:rFonts w:ascii="Consolas" w:hAnsi="Consolas"/>
                <w:color w:val="000000"/>
                <w:sz w:val="20"/>
                <w:szCs w:val="20"/>
                <w:lang w:val="en-GB" w:eastAsia="de-AT"/>
              </w:rPr>
              <w:t>;</w:t>
            </w:r>
          </w:p>
          <w:p w14:paraId="4D824096"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18F49FB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7BA03E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read register(s)</w:t>
            </w:r>
          </w:p>
          <w:p w14:paraId="4D99A3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HAL_I2C_Mem_Read(imu_ComI2C, devAddress, regAddr, </w:t>
            </w:r>
            <w:r w:rsidRPr="002D46A6">
              <w:rPr>
                <w:rFonts w:ascii="Consolas" w:hAnsi="Consolas"/>
                <w:color w:val="0000FF"/>
                <w:sz w:val="20"/>
                <w:szCs w:val="20"/>
                <w:lang w:val="en-GB" w:eastAsia="de-AT"/>
              </w:rPr>
              <w:t>I2C_MEMADD_SIZE_8BIT</w:t>
            </w:r>
            <w:r w:rsidRPr="002D46A6">
              <w:rPr>
                <w:rFonts w:ascii="Consolas" w:hAnsi="Consolas"/>
                <w:color w:val="000000"/>
                <w:sz w:val="20"/>
                <w:szCs w:val="20"/>
                <w:lang w:val="en-GB" w:eastAsia="de-AT"/>
              </w:rPr>
              <w:t xml:space="preserve">, data, rxBytes, </w:t>
            </w:r>
            <w:r w:rsidRPr="002D46A6">
              <w:rPr>
                <w:rFonts w:ascii="Consolas" w:hAnsi="Consolas"/>
                <w:color w:val="098658"/>
                <w:sz w:val="20"/>
                <w:szCs w:val="20"/>
                <w:lang w:val="en-GB" w:eastAsia="de-AT"/>
              </w:rPr>
              <w:t>1000</w:t>
            </w:r>
            <w:r w:rsidRPr="002D46A6">
              <w:rPr>
                <w:rFonts w:ascii="Consolas" w:hAnsi="Consolas"/>
                <w:color w:val="000000"/>
                <w:sz w:val="20"/>
                <w:szCs w:val="20"/>
                <w:lang w:val="en-GB" w:eastAsia="de-AT"/>
              </w:rPr>
              <w:t>);</w:t>
            </w:r>
          </w:p>
          <w:p w14:paraId="1A35282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4525B0E"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eastAsia="de-AT"/>
              </w:rPr>
              <w:t>return</w:t>
            </w:r>
            <w:r w:rsidRPr="002D46A6">
              <w:rPr>
                <w:rFonts w:ascii="Consolas" w:hAnsi="Consolas"/>
                <w:color w:val="000000"/>
                <w:sz w:val="20"/>
                <w:szCs w:val="20"/>
                <w:lang w:eastAsia="de-AT"/>
              </w:rPr>
              <w:t xml:space="preserve"> </w:t>
            </w:r>
            <w:r w:rsidRPr="002D46A6">
              <w:rPr>
                <w:rFonts w:ascii="Consolas" w:hAnsi="Consolas"/>
                <w:color w:val="098658"/>
                <w:sz w:val="20"/>
                <w:szCs w:val="20"/>
                <w:lang w:eastAsia="de-AT"/>
              </w:rPr>
              <w:t>IMU_OK</w:t>
            </w:r>
            <w:r w:rsidRPr="002D46A6">
              <w:rPr>
                <w:rFonts w:ascii="Consolas" w:hAnsi="Consolas"/>
                <w:color w:val="000000"/>
                <w:sz w:val="20"/>
                <w:szCs w:val="20"/>
                <w:lang w:eastAsia="de-AT"/>
              </w:rPr>
              <w:t>;</w:t>
            </w:r>
          </w:p>
          <w:p w14:paraId="2F2EF273" w14:textId="2804E3EC" w:rsidR="002D46A6" w:rsidRPr="002D46A6" w:rsidRDefault="002D46A6" w:rsidP="002D46A6">
            <w:pPr>
              <w:shd w:val="clear" w:color="auto" w:fill="FFFFFF"/>
              <w:spacing w:line="285" w:lineRule="atLeast"/>
              <w:rPr>
                <w:rFonts w:ascii="Consolas" w:hAnsi="Consolas"/>
                <w:color w:val="000000"/>
                <w:sz w:val="21"/>
                <w:szCs w:val="21"/>
                <w:lang w:eastAsia="de-AT"/>
              </w:rPr>
            </w:pPr>
            <w:r w:rsidRPr="002D46A6">
              <w:rPr>
                <w:rFonts w:ascii="Consolas" w:hAnsi="Consolas"/>
                <w:color w:val="000000"/>
                <w:sz w:val="20"/>
                <w:szCs w:val="20"/>
                <w:lang w:eastAsia="de-AT"/>
              </w:rPr>
              <w:t>}</w:t>
            </w:r>
          </w:p>
        </w:tc>
      </w:tr>
    </w:tbl>
    <w:p w14:paraId="1CF8043A" w14:textId="77777777" w:rsidR="002D46A6" w:rsidRDefault="002D46A6" w:rsidP="005F41FA"/>
    <w:p w14:paraId="65D0E7C6" w14:textId="29D533CE" w:rsidR="005E2CBD" w:rsidRDefault="005E2CBD" w:rsidP="005E2CBD">
      <w:r>
        <w:t xml:space="preserve">Die Funktion </w:t>
      </w:r>
      <w:r w:rsidRPr="00DF72D9">
        <w:rPr>
          <w:i/>
        </w:rPr>
        <w:t>HAL_I2C_Mem_</w:t>
      </w:r>
      <w:r w:rsidR="00576E76">
        <w:rPr>
          <w:i/>
        </w:rPr>
        <w:t>Read</w:t>
      </w:r>
      <w:r w:rsidRPr="00DF72D9">
        <w:rPr>
          <w:i/>
        </w:rPr>
        <w:t>()</w:t>
      </w:r>
      <w:r>
        <w:t xml:space="preserve"> schickt automatisch </w:t>
      </w:r>
      <w:r w:rsidR="00DD3C98">
        <w:t>die richtigen Befehle an die I²C-Peripherie, die für die Kommunikation notwendig sind</w:t>
      </w:r>
      <w:r w:rsidR="005D46A7">
        <w:t>.</w:t>
      </w:r>
    </w:p>
    <w:p w14:paraId="5BFE7EFB" w14:textId="77777777" w:rsidR="002A2C16" w:rsidRDefault="002A2C16" w:rsidP="005E2CBD"/>
    <w:p w14:paraId="1CE07E74" w14:textId="0D77B76E" w:rsidR="002A2C16" w:rsidRDefault="002A2C16" w:rsidP="00B541A0">
      <w:pPr>
        <w:pStyle w:val="berschrift3"/>
      </w:pPr>
      <w:bookmarkStart w:id="111" w:name="_Toc159254448"/>
      <w:r>
        <w:t>Verbindungstest</w:t>
      </w:r>
      <w:bookmarkEnd w:id="111"/>
    </w:p>
    <w:p w14:paraId="445397A4" w14:textId="77777777" w:rsidR="00496114" w:rsidRDefault="00195311" w:rsidP="00B541A0">
      <w:r>
        <w:t xml:space="preserve">Alle drei Sensoren haben ein Who Am I – 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p>
    <w:p w14:paraId="42DD8799" w14:textId="77777777" w:rsidR="005D46A7" w:rsidRDefault="005D46A7" w:rsidP="00B541A0"/>
    <w:tbl>
      <w:tblPr>
        <w:tblStyle w:val="Tabellenraster"/>
        <w:tblW w:w="5000" w:type="pct"/>
        <w:tblLook w:val="04A0" w:firstRow="1" w:lastRow="0" w:firstColumn="1" w:lastColumn="0" w:noHBand="0" w:noVBand="1"/>
      </w:tblPr>
      <w:tblGrid>
        <w:gridCol w:w="1771"/>
        <w:gridCol w:w="4796"/>
        <w:gridCol w:w="2493"/>
      </w:tblGrid>
      <w:tr w:rsidR="004164AC" w14:paraId="70D46FE8" w14:textId="77777777" w:rsidTr="004A6550">
        <w:tc>
          <w:tcPr>
            <w:tcW w:w="977" w:type="pct"/>
            <w:vAlign w:val="center"/>
          </w:tcPr>
          <w:p w14:paraId="36FDA0C0" w14:textId="33C3B46D" w:rsidR="004164AC" w:rsidRPr="00435CFE" w:rsidRDefault="004164AC" w:rsidP="004A6550">
            <w:pPr>
              <w:jc w:val="center"/>
              <w:rPr>
                <w:b/>
              </w:rPr>
            </w:pPr>
            <w:r w:rsidRPr="00435CFE">
              <w:rPr>
                <w:b/>
              </w:rPr>
              <w:t>Sensor</w:t>
            </w:r>
          </w:p>
        </w:tc>
        <w:tc>
          <w:tcPr>
            <w:tcW w:w="2646" w:type="pct"/>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1376" w:type="pct"/>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4A6550">
        <w:tc>
          <w:tcPr>
            <w:tcW w:w="977" w:type="pct"/>
            <w:vAlign w:val="center"/>
          </w:tcPr>
          <w:p w14:paraId="20D613BD" w14:textId="6E348C12" w:rsidR="004164AC" w:rsidRDefault="004164AC" w:rsidP="004A6550">
            <w:r>
              <w:t>MPU9250</w:t>
            </w:r>
          </w:p>
        </w:tc>
        <w:tc>
          <w:tcPr>
            <w:tcW w:w="2646" w:type="pct"/>
            <w:vAlign w:val="center"/>
          </w:tcPr>
          <w:p w14:paraId="1FC8A462" w14:textId="14AC11E6" w:rsidR="004164AC" w:rsidRDefault="00A67088" w:rsidP="004A6550">
            <w:r>
              <w:t>0x75</w:t>
            </w:r>
          </w:p>
        </w:tc>
        <w:tc>
          <w:tcPr>
            <w:tcW w:w="1376" w:type="pct"/>
            <w:vAlign w:val="center"/>
          </w:tcPr>
          <w:p w14:paraId="4FC00842" w14:textId="394B7B5E" w:rsidR="004164AC" w:rsidRDefault="004164AC" w:rsidP="004A6550">
            <w:r>
              <w:t>0x71</w:t>
            </w:r>
          </w:p>
        </w:tc>
      </w:tr>
      <w:tr w:rsidR="004164AC" w14:paraId="51BE88D9" w14:textId="77777777" w:rsidTr="004A6550">
        <w:tc>
          <w:tcPr>
            <w:tcW w:w="977" w:type="pct"/>
            <w:vAlign w:val="center"/>
          </w:tcPr>
          <w:p w14:paraId="314750C7" w14:textId="2FD1E626" w:rsidR="004164AC" w:rsidRDefault="004164AC" w:rsidP="004A6550">
            <w:r>
              <w:t>BMP280</w:t>
            </w:r>
          </w:p>
        </w:tc>
        <w:tc>
          <w:tcPr>
            <w:tcW w:w="2646" w:type="pct"/>
            <w:vAlign w:val="center"/>
          </w:tcPr>
          <w:p w14:paraId="3E7558C3" w14:textId="1EC557D2" w:rsidR="004164AC" w:rsidRDefault="00A67088" w:rsidP="004A6550">
            <w:r>
              <w:t>0xD0</w:t>
            </w:r>
          </w:p>
        </w:tc>
        <w:tc>
          <w:tcPr>
            <w:tcW w:w="1376" w:type="pct"/>
            <w:vAlign w:val="center"/>
          </w:tcPr>
          <w:p w14:paraId="17F29EB0" w14:textId="46E9A369" w:rsidR="004164AC" w:rsidRDefault="00793DB8" w:rsidP="004A6550">
            <w:r>
              <w:t>0x58</w:t>
            </w:r>
          </w:p>
        </w:tc>
      </w:tr>
      <w:tr w:rsidR="004164AC" w14:paraId="6F86F470" w14:textId="77777777" w:rsidTr="004A6550">
        <w:tc>
          <w:tcPr>
            <w:tcW w:w="977" w:type="pct"/>
            <w:vAlign w:val="center"/>
          </w:tcPr>
          <w:p w14:paraId="1594CE8B" w14:textId="0E69DBEA" w:rsidR="004164AC" w:rsidRDefault="004164AC" w:rsidP="004A6550">
            <w:r>
              <w:t>AK8963</w:t>
            </w:r>
          </w:p>
        </w:tc>
        <w:tc>
          <w:tcPr>
            <w:tcW w:w="2646" w:type="pct"/>
            <w:vAlign w:val="center"/>
          </w:tcPr>
          <w:p w14:paraId="4378F542" w14:textId="3C82A1BD" w:rsidR="004164AC" w:rsidRDefault="00A67088" w:rsidP="004A6550">
            <w:r>
              <w:t>0x00</w:t>
            </w:r>
          </w:p>
        </w:tc>
        <w:tc>
          <w:tcPr>
            <w:tcW w:w="1376" w:type="pct"/>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2AB1017C" w14:textId="307F89DC" w:rsidR="00166B19" w:rsidRDefault="00DF2926" w:rsidP="00B541A0">
      <w:r>
        <w:t xml:space="preserve">Mit der Funktion </w:t>
      </w:r>
      <w:r w:rsidR="009B222F" w:rsidRPr="008365E9">
        <w:rPr>
          <w:i/>
        </w:rPr>
        <w:t>IMU_CheckConnection()</w:t>
      </w:r>
      <w:r w:rsidR="009B222F">
        <w:t xml:space="preserve"> werden alle drei Sensoren auf diese Werte überprüft und wenn ein Wert nicht </w:t>
      </w:r>
      <w:r w:rsidR="00463C56">
        <w:t xml:space="preserve">übereinstimmt, wird ein </w:t>
      </w:r>
      <w:r w:rsidR="00F24A31" w:rsidRPr="008365E9">
        <w:rPr>
          <w:i/>
        </w:rPr>
        <w:t>IMU_&lt;Sensor&gt;_ADDRESS_ERROR</w:t>
      </w:r>
      <w:r w:rsidR="00F24A31">
        <w:t xml:space="preserve"> ausgegeben.</w:t>
      </w:r>
    </w:p>
    <w:p w14:paraId="72BD4C08" w14:textId="77777777" w:rsidR="00BD301D" w:rsidRDefault="00BD301D" w:rsidP="00B541A0"/>
    <w:p w14:paraId="5DD5B871" w14:textId="50254741" w:rsidR="004940BF" w:rsidRPr="00BD301D" w:rsidRDefault="00BD301D" w:rsidP="00B541A0">
      <w:pPr>
        <w:rPr>
          <w:b/>
        </w:rPr>
      </w:pPr>
      <w:r w:rsidRPr="00BD301D">
        <w:rPr>
          <w:b/>
        </w:rPr>
        <w:t>Verbindungstest aller IMU-Sensoren:</w:t>
      </w:r>
    </w:p>
    <w:tbl>
      <w:tblPr>
        <w:tblStyle w:val="Tabellenraster"/>
        <w:tblW w:w="0" w:type="auto"/>
        <w:tblLook w:val="04A0" w:firstRow="1" w:lastRow="0" w:firstColumn="1" w:lastColumn="0" w:noHBand="0" w:noVBand="1"/>
      </w:tblPr>
      <w:tblGrid>
        <w:gridCol w:w="9060"/>
      </w:tblGrid>
      <w:tr w:rsidR="00295C44" w14:paraId="2E19F096" w14:textId="77777777" w:rsidTr="00295C44">
        <w:tc>
          <w:tcPr>
            <w:tcW w:w="9060" w:type="dxa"/>
          </w:tcPr>
          <w:p w14:paraId="1BCD4D44" w14:textId="654D26C3" w:rsidR="00295C44" w:rsidRDefault="00295C44" w:rsidP="00295C44">
            <w:pPr>
              <w:shd w:val="clear" w:color="auto" w:fill="FFFFFF"/>
              <w:spacing w:line="285" w:lineRule="atLeast"/>
            </w:pPr>
            <w:r w:rsidRPr="00295C44">
              <w:rPr>
                <w:rFonts w:ascii="Consolas" w:hAnsi="Consolas"/>
                <w:color w:val="000000"/>
                <w:sz w:val="20"/>
                <w:szCs w:val="20"/>
                <w:lang w:eastAsia="de-AT"/>
              </w:rPr>
              <w:t>IMU_10DOF.c</w:t>
            </w:r>
          </w:p>
        </w:tc>
      </w:tr>
      <w:tr w:rsidR="00295C44" w14:paraId="1CFD4DAD" w14:textId="77777777" w:rsidTr="00295C44">
        <w:tc>
          <w:tcPr>
            <w:tcW w:w="9060" w:type="dxa"/>
          </w:tcPr>
          <w:p w14:paraId="1A9B30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w:t>
            </w:r>
          </w:p>
          <w:p w14:paraId="4E9375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@brief</w:t>
            </w:r>
            <w:r w:rsidRPr="00295C44">
              <w:rPr>
                <w:rFonts w:ascii="Consolas" w:hAnsi="Consolas"/>
                <w:color w:val="008000"/>
                <w:sz w:val="20"/>
                <w:szCs w:val="20"/>
                <w:lang w:val="en-GB" w:eastAsia="de-AT"/>
              </w:rPr>
              <w:t xml:space="preserve"> This function checks the connection of all sensors on the IMU</w:t>
            </w:r>
          </w:p>
          <w:p w14:paraId="0A0048F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lastRenderedPageBreak/>
              <w:t xml:space="preserve"> * </w:t>
            </w:r>
            <w:r w:rsidRPr="00295C44">
              <w:rPr>
                <w:rFonts w:ascii="Consolas" w:hAnsi="Consolas"/>
                <w:color w:val="0000FF"/>
                <w:sz w:val="20"/>
                <w:szCs w:val="20"/>
                <w:lang w:val="en-GB" w:eastAsia="de-AT"/>
              </w:rPr>
              <w:t>@attention</w:t>
            </w:r>
            <w:r w:rsidRPr="00295C44">
              <w:rPr>
                <w:rFonts w:ascii="Consolas" w:hAnsi="Consolas"/>
                <w:color w:val="008000"/>
                <w:sz w:val="20"/>
                <w:szCs w:val="20"/>
                <w:lang w:val="en-GB" w:eastAsia="de-AT"/>
              </w:rPr>
              <w:t xml:space="preserve"> This function enables the bypass mode in the MPU9250</w:t>
            </w:r>
          </w:p>
          <w:p w14:paraId="47FC733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@return</w:t>
            </w:r>
            <w:r w:rsidRPr="00295C44">
              <w:rPr>
                <w:rFonts w:ascii="Consolas" w:hAnsi="Consolas"/>
                <w:color w:val="008000"/>
                <w:sz w:val="20"/>
                <w:szCs w:val="20"/>
                <w:lang w:val="en-GB" w:eastAsia="de-AT"/>
              </w:rPr>
              <w:t xml:space="preserve"> IMU_Status</w:t>
            </w:r>
          </w:p>
          <w:p w14:paraId="3ADBE68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w:t>
            </w:r>
          </w:p>
          <w:p w14:paraId="2126DC8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IMU_Status IMU_CheckConnection(</w:t>
            </w:r>
            <w:r w:rsidRPr="00295C44">
              <w:rPr>
                <w:rFonts w:ascii="Consolas" w:hAnsi="Consolas"/>
                <w:color w:val="0000FF"/>
                <w:sz w:val="20"/>
                <w:szCs w:val="20"/>
                <w:lang w:val="en-GB" w:eastAsia="de-AT"/>
              </w:rPr>
              <w:t>void</w:t>
            </w:r>
            <w:r w:rsidRPr="00295C44">
              <w:rPr>
                <w:rFonts w:ascii="Consolas" w:hAnsi="Consolas"/>
                <w:color w:val="000000"/>
                <w:sz w:val="20"/>
                <w:szCs w:val="20"/>
                <w:lang w:val="en-GB" w:eastAsia="de-AT"/>
              </w:rPr>
              <w:t>)</w:t>
            </w:r>
          </w:p>
          <w:p w14:paraId="6AE7C019"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w:t>
            </w:r>
          </w:p>
          <w:p w14:paraId="57C165BC"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regVal[</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0x71</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0x48</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0x58</w:t>
            </w:r>
            <w:r w:rsidRPr="00295C44">
              <w:rPr>
                <w:rFonts w:ascii="Consolas" w:hAnsi="Consolas"/>
                <w:color w:val="000000"/>
                <w:sz w:val="20"/>
                <w:szCs w:val="20"/>
                <w:lang w:eastAsia="de-AT"/>
              </w:rPr>
              <w:t>};</w:t>
            </w:r>
          </w:p>
          <w:p w14:paraId="3168B171"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regAddr[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000FF"/>
                <w:sz w:val="20"/>
                <w:szCs w:val="20"/>
                <w:lang w:eastAsia="de-AT"/>
              </w:rPr>
              <w:t>IMU_MPU_WHOAMI_ADDR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IMU_MAG_WHOAMI_ADDR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IMU_BARO_CHIPID_ADDR</w:t>
            </w:r>
            <w:r w:rsidRPr="00295C44">
              <w:rPr>
                <w:rFonts w:ascii="Consolas" w:hAnsi="Consolas"/>
                <w:color w:val="000000"/>
                <w:sz w:val="20"/>
                <w:szCs w:val="20"/>
                <w:lang w:eastAsia="de-AT"/>
              </w:rPr>
              <w:t>};</w:t>
            </w:r>
          </w:p>
          <w:p w14:paraId="186C1538"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sensor[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MPU9250</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MAG</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BARO</w:t>
            </w:r>
            <w:r w:rsidRPr="00295C44">
              <w:rPr>
                <w:rFonts w:ascii="Consolas" w:hAnsi="Consolas"/>
                <w:color w:val="000000"/>
                <w:sz w:val="20"/>
                <w:szCs w:val="20"/>
                <w:lang w:eastAsia="de-AT"/>
              </w:rPr>
              <w:t>};</w:t>
            </w:r>
          </w:p>
          <w:p w14:paraId="0576BEA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timeout;</w:t>
            </w:r>
          </w:p>
          <w:p w14:paraId="377D57E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data = </w:t>
            </w:r>
            <w:r w:rsidRPr="00295C44">
              <w:rPr>
                <w:rFonts w:ascii="Consolas" w:hAnsi="Consolas"/>
                <w:color w:val="098658"/>
                <w:sz w:val="20"/>
                <w:szCs w:val="20"/>
                <w:lang w:val="en-GB" w:eastAsia="de-AT"/>
              </w:rPr>
              <w:t>0x00</w:t>
            </w:r>
            <w:r w:rsidRPr="00295C44">
              <w:rPr>
                <w:rFonts w:ascii="Consolas" w:hAnsi="Consolas"/>
                <w:color w:val="000000"/>
                <w:sz w:val="20"/>
                <w:szCs w:val="20"/>
                <w:lang w:val="en-GB" w:eastAsia="de-AT"/>
              </w:rPr>
              <w:t>;</w:t>
            </w:r>
          </w:p>
          <w:p w14:paraId="5EA0F73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039578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for</w:t>
            </w:r>
            <w:r w:rsidRPr="00295C44">
              <w:rPr>
                <w:rFonts w:ascii="Consolas" w:hAnsi="Consolas"/>
                <w:color w:val="000000"/>
                <w:sz w:val="20"/>
                <w:szCs w:val="20"/>
                <w:lang w:val="en-GB" w:eastAsia="de-AT"/>
              </w:rPr>
              <w:t>(</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i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 xml:space="preserve">; i &lt; </w:t>
            </w:r>
            <w:r w:rsidRPr="00295C44">
              <w:rPr>
                <w:rFonts w:ascii="Consolas" w:hAnsi="Consolas"/>
                <w:color w:val="098658"/>
                <w:sz w:val="20"/>
                <w:szCs w:val="20"/>
                <w:lang w:val="en-GB" w:eastAsia="de-AT"/>
              </w:rPr>
              <w:t>3</w:t>
            </w:r>
            <w:r w:rsidRPr="00295C44">
              <w:rPr>
                <w:rFonts w:ascii="Consolas" w:hAnsi="Consolas"/>
                <w:color w:val="000000"/>
                <w:sz w:val="20"/>
                <w:szCs w:val="20"/>
                <w:lang w:val="en-GB" w:eastAsia="de-AT"/>
              </w:rPr>
              <w:t>; i++)</w:t>
            </w:r>
          </w:p>
          <w:p w14:paraId="12DF4EE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BE3AA2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timeout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w:t>
            </w:r>
          </w:p>
          <w:p w14:paraId="080240C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597CD4A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while</w:t>
            </w:r>
            <w:r w:rsidRPr="00295C44">
              <w:rPr>
                <w:rFonts w:ascii="Consolas" w:hAnsi="Consolas"/>
                <w:color w:val="000000"/>
                <w:sz w:val="20"/>
                <w:szCs w:val="20"/>
                <w:lang w:val="en-GB" w:eastAsia="de-AT"/>
              </w:rPr>
              <w:t>(data != regVal[i])</w:t>
            </w:r>
          </w:p>
          <w:p w14:paraId="24F634B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451904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(IMU_ReadRegister(sensor[i], regAddr[i], &amp;data, </w:t>
            </w:r>
            <w:r w:rsidRPr="00295C44">
              <w:rPr>
                <w:rFonts w:ascii="Consolas" w:hAnsi="Consolas"/>
                <w:color w:val="098658"/>
                <w:sz w:val="20"/>
                <w:szCs w:val="20"/>
                <w:lang w:val="en-GB" w:eastAsia="de-AT"/>
              </w:rPr>
              <w:t>1</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18198D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275446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71F83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(timeout++ &gt; </w:t>
            </w:r>
            <w:r w:rsidRPr="00295C44">
              <w:rPr>
                <w:rFonts w:ascii="Consolas" w:hAnsi="Consolas"/>
                <w:color w:val="098658"/>
                <w:sz w:val="20"/>
                <w:szCs w:val="20"/>
                <w:lang w:val="en-GB" w:eastAsia="de-AT"/>
              </w:rPr>
              <w:t>100</w:t>
            </w:r>
            <w:r w:rsidRPr="00295C44">
              <w:rPr>
                <w:rFonts w:ascii="Consolas" w:hAnsi="Consolas"/>
                <w:color w:val="000000"/>
                <w:sz w:val="20"/>
                <w:szCs w:val="20"/>
                <w:lang w:val="en-GB" w:eastAsia="de-AT"/>
              </w:rPr>
              <w:t>)</w:t>
            </w:r>
          </w:p>
          <w:p w14:paraId="3EF7D6D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IMU_MPU_WHOAMI_ERROR</w:t>
            </w:r>
            <w:r w:rsidRPr="00295C44">
              <w:rPr>
                <w:rFonts w:ascii="Consolas" w:hAnsi="Consolas"/>
                <w:color w:val="000000"/>
                <w:sz w:val="20"/>
                <w:szCs w:val="20"/>
                <w:lang w:val="en-GB" w:eastAsia="de-AT"/>
              </w:rPr>
              <w:t xml:space="preserve"> + i;</w:t>
            </w:r>
          </w:p>
          <w:p w14:paraId="44FA0E96"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80E5C7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9FE487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(sensor[i] == </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w:t>
            </w:r>
          </w:p>
          <w:p w14:paraId="5B2F44D7"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3F70C1C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8000"/>
                <w:sz w:val="20"/>
                <w:szCs w:val="20"/>
                <w:lang w:val="en-GB" w:eastAsia="de-AT"/>
              </w:rPr>
              <w:t>// enable bypass mode</w:t>
            </w:r>
          </w:p>
          <w:p w14:paraId="63C5ADD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(IMU_WriteRegister(</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IMU_MPU_INT_PIN_CFG_ADDR</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0x02</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1AA7801"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73CA9DF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IMU_DelayUs(</w:t>
            </w:r>
            <w:r w:rsidRPr="00295C44">
              <w:rPr>
                <w:rFonts w:ascii="Consolas" w:hAnsi="Consolas"/>
                <w:color w:val="098658"/>
                <w:sz w:val="20"/>
                <w:szCs w:val="20"/>
                <w:lang w:val="en-GB" w:eastAsia="de-AT"/>
              </w:rPr>
              <w:t>10000</w:t>
            </w:r>
            <w:r w:rsidRPr="00295C44">
              <w:rPr>
                <w:rFonts w:ascii="Consolas" w:hAnsi="Consolas"/>
                <w:color w:val="000000"/>
                <w:sz w:val="20"/>
                <w:szCs w:val="20"/>
                <w:lang w:val="en-GB" w:eastAsia="de-AT"/>
              </w:rPr>
              <w:t>);</w:t>
            </w:r>
          </w:p>
          <w:p w14:paraId="3F1B2A9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03E4B5C"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0DDD4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191EAE75"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42F7DE3" w14:textId="16E08084" w:rsidR="00295C44" w:rsidRPr="00295C44" w:rsidRDefault="00295C44" w:rsidP="00295C44">
            <w:pPr>
              <w:shd w:val="clear" w:color="auto" w:fill="FFFFFF"/>
              <w:spacing w:line="285" w:lineRule="atLeast"/>
              <w:rPr>
                <w:rFonts w:ascii="Consolas" w:hAnsi="Consolas"/>
                <w:color w:val="000000"/>
                <w:sz w:val="21"/>
                <w:szCs w:val="21"/>
                <w:lang w:eastAsia="de-AT"/>
              </w:rPr>
            </w:pPr>
            <w:r w:rsidRPr="00295C44">
              <w:rPr>
                <w:rFonts w:ascii="Consolas" w:hAnsi="Consolas"/>
                <w:color w:val="000000"/>
                <w:sz w:val="20"/>
                <w:szCs w:val="20"/>
                <w:lang w:eastAsia="de-AT"/>
              </w:rPr>
              <w:t>}</w:t>
            </w:r>
          </w:p>
        </w:tc>
      </w:tr>
    </w:tbl>
    <w:p w14:paraId="223E6F7F" w14:textId="77777777" w:rsidR="004940BF" w:rsidRPr="00B541A0" w:rsidRDefault="004940BF" w:rsidP="00B541A0"/>
    <w:p w14:paraId="01387579" w14:textId="3AEF2E4E" w:rsidR="0083413C" w:rsidRDefault="00C407EF" w:rsidP="005F41FA">
      <w:r>
        <w:t xml:space="preserve">Damit </w:t>
      </w:r>
      <w:r w:rsidR="000070C7">
        <w:t>der Magnetometer</w:t>
      </w:r>
      <w:r>
        <w:t xml:space="preserve"> und auf das Barometer zugegriffen werden kann, muss im MPU9250 im </w:t>
      </w:r>
      <w:r w:rsidR="00FE5AE6" w:rsidRPr="00FE5AE6">
        <w:t xml:space="preserve">bypass enable </w:t>
      </w:r>
      <w:r w:rsidR="005D46A7">
        <w:t>Register</w:t>
      </w:r>
      <w:r w:rsidR="00FE5AE6">
        <w:t xml:space="preserve"> das </w:t>
      </w:r>
      <w:r w:rsidR="00C943F7">
        <w:t xml:space="preserve">BYPASS_EN – </w:t>
      </w:r>
      <w:r w:rsidR="00372E4F">
        <w:t>B</w:t>
      </w:r>
      <w:r w:rsidR="00C943F7">
        <w:t xml:space="preserve">it gesetzt werden. </w:t>
      </w:r>
      <w:r w:rsidR="000070C7">
        <w:t xml:space="preserve">Dadurch werden die I²C-Leitung durch den Sensor durchgeführt und </w:t>
      </w:r>
      <w:r w:rsidR="005B13E1">
        <w:t xml:space="preserve">auf den </w:t>
      </w:r>
      <w:r w:rsidR="000070C7">
        <w:t xml:space="preserve">anderen Sensoren </w:t>
      </w:r>
      <w:r w:rsidR="008C75C3">
        <w:t xml:space="preserve">kann zugegriffen werden.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12" w:name="_Toc157499222"/>
      <w:r>
        <w:br w:type="page"/>
      </w:r>
    </w:p>
    <w:p w14:paraId="39F85C66" w14:textId="556750C0" w:rsidR="00003ABE" w:rsidRDefault="00D113A5" w:rsidP="00003ABE">
      <w:pPr>
        <w:pStyle w:val="berschrift3"/>
      </w:pPr>
      <w:bookmarkStart w:id="113" w:name="_Toc159254449"/>
      <w:r>
        <w:lastRenderedPageBreak/>
        <w:t>Gyroskop und Accelerometer</w:t>
      </w:r>
      <w:r w:rsidR="00A05B96">
        <w:t xml:space="preserve"> - </w:t>
      </w:r>
      <w:r w:rsidR="00003ABE">
        <w:t>MPU9250</w:t>
      </w:r>
      <w:bookmarkEnd w:id="112"/>
      <w:bookmarkEnd w:id="113"/>
    </w:p>
    <w:p w14:paraId="4D01714C" w14:textId="7BDEE2F0" w:rsidR="00AC4634" w:rsidRDefault="00AC4634" w:rsidP="00003ABE">
      <w:pPr>
        <w:pStyle w:val="berschrift4"/>
      </w:pPr>
      <w:bookmarkStart w:id="114" w:name="_Toc157499223"/>
      <w:bookmarkStart w:id="115" w:name="_Toc159254450"/>
      <w:r>
        <w:t>Registerübersicht</w:t>
      </w:r>
      <w:r w:rsidR="0055338E">
        <w:t xml:space="preserve"> MPU9250</w:t>
      </w:r>
      <w:bookmarkEnd w:id="115"/>
    </w:p>
    <w:p w14:paraId="063DCB30" w14:textId="0F20F4FF" w:rsidR="00AC4634" w:rsidRDefault="00321FF4" w:rsidP="00AC4634">
      <w:r w:rsidRPr="008D78B5">
        <w:rPr>
          <w:highlight w:val="yellow"/>
        </w:rPr>
        <w:t>Bild von allen wichtigen Registern + vielleicht Beschreibung</w:t>
      </w:r>
    </w:p>
    <w:p w14:paraId="60AD8DC8" w14:textId="77777777" w:rsidR="00AC4634" w:rsidRPr="00AC4634" w:rsidRDefault="00AC4634" w:rsidP="00AC4634"/>
    <w:p w14:paraId="07FD8036" w14:textId="41AD8449" w:rsidR="00003ABE" w:rsidRDefault="00003ABE" w:rsidP="00003ABE">
      <w:pPr>
        <w:pStyle w:val="berschrift4"/>
      </w:pPr>
      <w:bookmarkStart w:id="116" w:name="_Initialisierung"/>
      <w:bookmarkStart w:id="117" w:name="_Toc159254451"/>
      <w:bookmarkEnd w:id="116"/>
      <w:r w:rsidRPr="00603A47">
        <w:t>Initialisierung</w:t>
      </w:r>
      <w:bookmarkEnd w:id="114"/>
      <w:r w:rsidR="002C7979">
        <w:t xml:space="preserve"> Accelerometer und Gyroskop</w:t>
      </w:r>
      <w:bookmarkEnd w:id="117"/>
    </w:p>
    <w:tbl>
      <w:tblPr>
        <w:tblStyle w:val="Tabellenraster"/>
        <w:tblW w:w="0" w:type="auto"/>
        <w:tblLook w:val="04A0" w:firstRow="1" w:lastRow="0" w:firstColumn="1" w:lastColumn="0" w:noHBand="0" w:noVBand="1"/>
      </w:tblPr>
      <w:tblGrid>
        <w:gridCol w:w="9060"/>
      </w:tblGrid>
      <w:tr w:rsidR="00E20773" w:rsidRPr="00C60D1E" w14:paraId="3CEC49B8" w14:textId="77777777" w:rsidTr="00E20773">
        <w:tc>
          <w:tcPr>
            <w:tcW w:w="9060" w:type="dxa"/>
          </w:tcPr>
          <w:p w14:paraId="3C239A89" w14:textId="0F44DC77" w:rsidR="00E20773" w:rsidRPr="00850FC9" w:rsidRDefault="00E20773" w:rsidP="00C60D1E">
            <w:pPr>
              <w:shd w:val="clear" w:color="auto" w:fill="FFFFFF"/>
              <w:spacing w:line="285" w:lineRule="atLeast"/>
              <w:rPr>
                <w:sz w:val="20"/>
                <w:szCs w:val="20"/>
              </w:rPr>
            </w:pPr>
            <w:r w:rsidRPr="00850FC9">
              <w:rPr>
                <w:rFonts w:ascii="Consolas" w:hAnsi="Consolas"/>
                <w:color w:val="000000"/>
                <w:sz w:val="20"/>
                <w:szCs w:val="20"/>
                <w:lang w:eastAsia="de-AT"/>
              </w:rPr>
              <w:t>IMU_10DOF.c |</w:t>
            </w:r>
            <w:r w:rsidR="00C60D1E" w:rsidRPr="00850FC9">
              <w:rPr>
                <w:rFonts w:ascii="Consolas" w:hAnsi="Consolas"/>
                <w:color w:val="000000"/>
                <w:sz w:val="20"/>
                <w:szCs w:val="20"/>
                <w:lang w:eastAsia="de-AT"/>
              </w:rPr>
              <w:t xml:space="preserve"> Ausschnitt aus</w:t>
            </w:r>
            <w:r w:rsidRPr="00850FC9">
              <w:rPr>
                <w:rFonts w:ascii="Consolas" w:hAnsi="Consolas"/>
                <w:color w:val="000000"/>
                <w:sz w:val="20"/>
                <w:szCs w:val="20"/>
                <w:lang w:eastAsia="de-AT"/>
              </w:rPr>
              <w:t xml:space="preserve"> </w:t>
            </w:r>
            <w:r w:rsidR="00C60D1E" w:rsidRPr="00850FC9">
              <w:rPr>
                <w:rFonts w:ascii="Consolas" w:hAnsi="Consolas"/>
                <w:color w:val="000000"/>
                <w:sz w:val="20"/>
                <w:szCs w:val="20"/>
                <w:lang w:eastAsia="de-AT"/>
              </w:rPr>
              <w:t>IMU_Init() Funktion</w:t>
            </w:r>
          </w:p>
        </w:tc>
      </w:tr>
      <w:tr w:rsidR="00E20773" w:rsidRPr="00C60D1E" w14:paraId="3631C4CB" w14:textId="77777777" w:rsidTr="00E20773">
        <w:tc>
          <w:tcPr>
            <w:tcW w:w="9060" w:type="dxa"/>
          </w:tcPr>
          <w:p w14:paraId="4F423584"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w:t>
            </w:r>
          </w:p>
          <w:p w14:paraId="3A0BDD7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@brief</w:t>
            </w:r>
            <w:r w:rsidRPr="00A01C78">
              <w:rPr>
                <w:rFonts w:ascii="Consolas" w:hAnsi="Consolas"/>
                <w:color w:val="008000"/>
                <w:sz w:val="20"/>
                <w:szCs w:val="20"/>
                <w:lang w:val="en-GB" w:eastAsia="de-AT"/>
              </w:rPr>
              <w:t xml:space="preserve"> This function initialzes the 10DOF IMU (accel, gyro, mag, baro)</w:t>
            </w:r>
          </w:p>
          <w:p w14:paraId="743C409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@param</w:t>
            </w:r>
            <w:r w:rsidRPr="00A01C78">
              <w:rPr>
                <w:rFonts w:ascii="Consolas" w:hAnsi="Consolas"/>
                <w:color w:val="008000"/>
                <w:sz w:val="20"/>
                <w:szCs w:val="20"/>
                <w:lang w:val="en-GB" w:eastAsia="de-AT"/>
              </w:rPr>
              <w:t xml:space="preserve"> imuInit pointer to IMU_InitTypeDef</w:t>
            </w:r>
          </w:p>
          <w:p w14:paraId="46871F06"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val="en-GB" w:eastAsia="de-AT"/>
              </w:rPr>
              <w:t> </w:t>
            </w:r>
            <w:r w:rsidRPr="00A01C78">
              <w:rPr>
                <w:rFonts w:ascii="Consolas" w:hAnsi="Consolas"/>
                <w:color w:val="008000"/>
                <w:sz w:val="20"/>
                <w:szCs w:val="20"/>
                <w:lang w:eastAsia="de-AT"/>
              </w:rPr>
              <w:t xml:space="preserve">* </w:t>
            </w:r>
            <w:r w:rsidRPr="00A01C78">
              <w:rPr>
                <w:rFonts w:ascii="Consolas" w:hAnsi="Consolas"/>
                <w:color w:val="0000FF"/>
                <w:sz w:val="20"/>
                <w:szCs w:val="20"/>
                <w:lang w:eastAsia="de-AT"/>
              </w:rPr>
              <w:t>@return</w:t>
            </w:r>
            <w:r w:rsidRPr="00A01C78">
              <w:rPr>
                <w:rFonts w:ascii="Consolas" w:hAnsi="Consolas"/>
                <w:color w:val="008000"/>
                <w:sz w:val="20"/>
                <w:szCs w:val="20"/>
                <w:lang w:eastAsia="de-AT"/>
              </w:rPr>
              <w:t xml:space="preserve"> IMU_Status</w:t>
            </w:r>
          </w:p>
          <w:p w14:paraId="48BE035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eastAsia="de-AT"/>
              </w:rPr>
              <w:t> */</w:t>
            </w:r>
          </w:p>
          <w:p w14:paraId="3C9227F9"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IMU_Status IMU_Init(IMU_InitTypeDef *imuInit)</w:t>
            </w:r>
          </w:p>
          <w:p w14:paraId="4E14445D"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p w14:paraId="5B964E60" w14:textId="63950E0A" w:rsidR="00A01C78" w:rsidRPr="000640A2" w:rsidRDefault="00A01C78" w:rsidP="00850FC9">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00850FC9" w:rsidRPr="000640A2">
              <w:rPr>
                <w:rFonts w:ascii="Consolas" w:hAnsi="Consolas"/>
                <w:color w:val="000000"/>
                <w:sz w:val="20"/>
                <w:szCs w:val="20"/>
                <w:lang w:eastAsia="de-AT"/>
              </w:rPr>
              <w:t>...</w:t>
            </w:r>
          </w:p>
          <w:p w14:paraId="6E9C4C49" w14:textId="77777777" w:rsidR="00850FC9" w:rsidRPr="00A01C78" w:rsidRDefault="00850FC9" w:rsidP="00850FC9">
            <w:pPr>
              <w:shd w:val="clear" w:color="auto" w:fill="FFFFFF"/>
              <w:spacing w:line="285" w:lineRule="atLeast"/>
              <w:rPr>
                <w:rFonts w:ascii="Consolas" w:hAnsi="Consolas"/>
                <w:color w:val="000000"/>
                <w:sz w:val="20"/>
                <w:szCs w:val="20"/>
                <w:lang w:eastAsia="de-AT"/>
              </w:rPr>
            </w:pPr>
          </w:p>
          <w:p w14:paraId="3049A9F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eastAsia="de-AT"/>
              </w:rPr>
              <w:t>// reset MPU</w:t>
            </w:r>
          </w:p>
          <w:p w14:paraId="15096010"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IMU_WriteRegister(</w:t>
            </w:r>
            <w:r w:rsidRPr="00A01C78">
              <w:rPr>
                <w:rFonts w:ascii="Consolas" w:hAnsi="Consolas"/>
                <w:color w:val="098658"/>
                <w:sz w:val="20"/>
                <w:szCs w:val="20"/>
                <w:lang w:eastAsia="de-AT"/>
              </w:rPr>
              <w:t>MPU9250</w:t>
            </w:r>
            <w:r w:rsidRPr="00A01C78">
              <w:rPr>
                <w:rFonts w:ascii="Consolas" w:hAnsi="Consolas"/>
                <w:color w:val="000000"/>
                <w:sz w:val="20"/>
                <w:szCs w:val="20"/>
                <w:lang w:eastAsia="de-AT"/>
              </w:rPr>
              <w:t xml:space="preserve">, </w:t>
            </w:r>
            <w:r w:rsidRPr="00A01C78">
              <w:rPr>
                <w:rFonts w:ascii="Consolas" w:hAnsi="Consolas"/>
                <w:color w:val="0000FF"/>
                <w:sz w:val="20"/>
                <w:szCs w:val="20"/>
                <w:lang w:eastAsia="de-AT"/>
              </w:rPr>
              <w:t>IMU_MPU_PWR_MGMT_1_ADDR</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0x00</w:t>
            </w:r>
            <w:r w:rsidRPr="00A01C78">
              <w:rPr>
                <w:rFonts w:ascii="Consolas" w:hAnsi="Consolas"/>
                <w:color w:val="000000"/>
                <w:sz w:val="20"/>
                <w:szCs w:val="20"/>
                <w:lang w:eastAsia="de-AT"/>
              </w:rPr>
              <w:t xml:space="preserve">); </w:t>
            </w:r>
          </w:p>
          <w:p w14:paraId="23B713AA"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IMU_DelayUs(</w:t>
            </w:r>
            <w:r w:rsidRPr="00A01C78">
              <w:rPr>
                <w:rFonts w:ascii="Consolas" w:hAnsi="Consolas"/>
                <w:color w:val="098658"/>
                <w:sz w:val="20"/>
                <w:szCs w:val="20"/>
                <w:lang w:eastAsia="de-AT"/>
              </w:rPr>
              <w:t>10000</w:t>
            </w:r>
            <w:r w:rsidRPr="00A01C78">
              <w:rPr>
                <w:rFonts w:ascii="Consolas" w:hAnsi="Consolas"/>
                <w:color w:val="000000"/>
                <w:sz w:val="20"/>
                <w:szCs w:val="20"/>
                <w:lang w:eastAsia="de-AT"/>
              </w:rPr>
              <w:t>);</w:t>
            </w:r>
          </w:p>
          <w:p w14:paraId="417A300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val="en-GB" w:eastAsia="de-AT"/>
              </w:rPr>
              <w:t>// auto select best clk source</w:t>
            </w:r>
          </w:p>
          <w:p w14:paraId="0791837E" w14:textId="77777777" w:rsidR="00A01C78" w:rsidRPr="007172D7"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7172D7">
              <w:rPr>
                <w:rFonts w:ascii="Consolas" w:hAnsi="Consolas"/>
                <w:color w:val="000000"/>
                <w:sz w:val="20"/>
                <w:szCs w:val="20"/>
                <w:lang w:val="en-GB" w:eastAsia="de-AT"/>
              </w:rPr>
              <w:t>IMU_WriteRegister(</w:t>
            </w:r>
            <w:r w:rsidRPr="007172D7">
              <w:rPr>
                <w:rFonts w:ascii="Consolas" w:hAnsi="Consolas"/>
                <w:color w:val="098658"/>
                <w:sz w:val="20"/>
                <w:szCs w:val="20"/>
                <w:lang w:val="en-GB" w:eastAsia="de-AT"/>
              </w:rPr>
              <w:t>MPU9250</w:t>
            </w:r>
            <w:r w:rsidRPr="007172D7">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IMU_MPU_PWR_MGMT_1_ADDR</w:t>
            </w:r>
            <w:r w:rsidRPr="007172D7">
              <w:rPr>
                <w:rFonts w:ascii="Consolas" w:hAnsi="Consolas"/>
                <w:color w:val="000000"/>
                <w:sz w:val="20"/>
                <w:szCs w:val="20"/>
                <w:lang w:val="en-GB" w:eastAsia="de-AT"/>
              </w:rPr>
              <w:t xml:space="preserve">, </w:t>
            </w:r>
            <w:r w:rsidRPr="007172D7">
              <w:rPr>
                <w:rFonts w:ascii="Consolas" w:hAnsi="Consolas"/>
                <w:color w:val="098658"/>
                <w:sz w:val="20"/>
                <w:szCs w:val="20"/>
                <w:lang w:val="en-GB" w:eastAsia="de-AT"/>
              </w:rPr>
              <w:t>0x01</w:t>
            </w:r>
            <w:r w:rsidRPr="007172D7">
              <w:rPr>
                <w:rFonts w:ascii="Consolas" w:hAnsi="Consolas"/>
                <w:color w:val="000000"/>
                <w:sz w:val="20"/>
                <w:szCs w:val="20"/>
                <w:lang w:val="en-GB" w:eastAsia="de-AT"/>
              </w:rPr>
              <w:t>);</w:t>
            </w:r>
          </w:p>
          <w:p w14:paraId="746E316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enable gyro and accel</w:t>
            </w:r>
          </w:p>
          <w:p w14:paraId="426ABC00" w14:textId="77777777" w:rsidR="00A01C78" w:rsidRPr="007172D7"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7172D7">
              <w:rPr>
                <w:rFonts w:ascii="Consolas" w:hAnsi="Consolas"/>
                <w:color w:val="000000"/>
                <w:sz w:val="20"/>
                <w:szCs w:val="20"/>
                <w:lang w:val="en-GB" w:eastAsia="de-AT"/>
              </w:rPr>
              <w:t>IMU_WriteRegister(</w:t>
            </w:r>
            <w:r w:rsidRPr="007172D7">
              <w:rPr>
                <w:rFonts w:ascii="Consolas" w:hAnsi="Consolas"/>
                <w:color w:val="098658"/>
                <w:sz w:val="20"/>
                <w:szCs w:val="20"/>
                <w:lang w:val="en-GB" w:eastAsia="de-AT"/>
              </w:rPr>
              <w:t>MPU9250</w:t>
            </w:r>
            <w:r w:rsidRPr="007172D7">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IMU_MPU_PWR_MGMT_2_ADDR</w:t>
            </w:r>
            <w:r w:rsidRPr="007172D7">
              <w:rPr>
                <w:rFonts w:ascii="Consolas" w:hAnsi="Consolas"/>
                <w:color w:val="000000"/>
                <w:sz w:val="20"/>
                <w:szCs w:val="20"/>
                <w:lang w:val="en-GB" w:eastAsia="de-AT"/>
              </w:rPr>
              <w:t xml:space="preserve">, </w:t>
            </w:r>
            <w:r w:rsidRPr="007172D7">
              <w:rPr>
                <w:rFonts w:ascii="Consolas" w:hAnsi="Consolas"/>
                <w:color w:val="098658"/>
                <w:sz w:val="20"/>
                <w:szCs w:val="20"/>
                <w:lang w:val="en-GB" w:eastAsia="de-AT"/>
              </w:rPr>
              <w:t>0x00</w:t>
            </w:r>
            <w:r w:rsidRPr="007172D7">
              <w:rPr>
                <w:rFonts w:ascii="Consolas" w:hAnsi="Consolas"/>
                <w:color w:val="000000"/>
                <w:sz w:val="20"/>
                <w:szCs w:val="20"/>
                <w:lang w:val="en-GB" w:eastAsia="de-AT"/>
              </w:rPr>
              <w:t>);</w:t>
            </w:r>
          </w:p>
          <w:p w14:paraId="13BB15A8" w14:textId="77777777" w:rsidR="00A01C78" w:rsidRPr="007172D7" w:rsidRDefault="00A01C78" w:rsidP="00A01C78">
            <w:pPr>
              <w:shd w:val="clear" w:color="auto" w:fill="FFFFFF"/>
              <w:spacing w:line="285" w:lineRule="atLeast"/>
              <w:rPr>
                <w:rFonts w:ascii="Consolas" w:hAnsi="Consolas"/>
                <w:color w:val="000000"/>
                <w:sz w:val="20"/>
                <w:szCs w:val="20"/>
                <w:lang w:val="en-GB" w:eastAsia="de-AT"/>
              </w:rPr>
            </w:pPr>
          </w:p>
          <w:p w14:paraId="0B3A96B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full scale range for gyro and accel</w:t>
            </w:r>
          </w:p>
          <w:p w14:paraId="61B4A54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IMU_MPU_ACCEL_CONFIG_ADDR</w:t>
            </w:r>
            <w:r w:rsidRPr="00A01C78">
              <w:rPr>
                <w:rFonts w:ascii="Consolas" w:hAnsi="Consolas"/>
                <w:color w:val="000000"/>
                <w:sz w:val="20"/>
                <w:szCs w:val="20"/>
                <w:lang w:val="en-GB" w:eastAsia="de-AT"/>
              </w:rPr>
              <w:t xml:space="preserve">, imuInit-&gt;accelFS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6A364500"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IMU_MPU_GYRO_CONFIG_ADDR</w:t>
            </w:r>
            <w:r w:rsidRPr="00A01C78">
              <w:rPr>
                <w:rFonts w:ascii="Consolas" w:hAnsi="Consolas"/>
                <w:color w:val="000000"/>
                <w:sz w:val="20"/>
                <w:szCs w:val="20"/>
                <w:lang w:val="en-GB" w:eastAsia="de-AT"/>
              </w:rPr>
              <w:t xml:space="preserve">, imuInit-&gt;gyroFS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3F01FC8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4A416D4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digital low pass filter for gyro and accel</w:t>
            </w:r>
          </w:p>
          <w:p w14:paraId="4B0948E1"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IMU_MPU_ACCEL_CONFIG_2_ADDR</w:t>
            </w:r>
            <w:r w:rsidRPr="00A01C78">
              <w:rPr>
                <w:rFonts w:ascii="Consolas" w:hAnsi="Consolas"/>
                <w:color w:val="000000"/>
                <w:sz w:val="20"/>
                <w:szCs w:val="20"/>
                <w:lang w:val="en-GB" w:eastAsia="de-AT"/>
              </w:rPr>
              <w:t>, imuInit-&gt;accelDLPF);</w:t>
            </w:r>
          </w:p>
          <w:p w14:paraId="3E3DB9A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IMU_MPU_CONFIG_ADDR</w:t>
            </w:r>
            <w:r w:rsidRPr="00A01C78">
              <w:rPr>
                <w:rFonts w:ascii="Consolas" w:hAnsi="Consolas"/>
                <w:color w:val="000000"/>
                <w:sz w:val="20"/>
                <w:szCs w:val="20"/>
                <w:lang w:val="en-GB" w:eastAsia="de-AT"/>
              </w:rPr>
              <w:t>, imuInit-&gt;gyroDLPF);</w:t>
            </w:r>
          </w:p>
          <w:p w14:paraId="6108144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0DFFEF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fastest sample rate</w:t>
            </w:r>
          </w:p>
          <w:p w14:paraId="2EA5CBB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IMU_MPU_SMPLRT_DIV_ADDR</w:t>
            </w:r>
            <w:r w:rsidRPr="00A01C78">
              <w:rPr>
                <w:rFonts w:ascii="Consolas" w:hAnsi="Consolas"/>
                <w:color w:val="000000"/>
                <w:sz w:val="20"/>
                <w:szCs w:val="20"/>
                <w:lang w:val="en-GB" w:eastAsia="de-AT"/>
              </w:rPr>
              <w:t xml:space="preserve">, </w:t>
            </w:r>
            <w:r w:rsidRPr="00A01C78">
              <w:rPr>
                <w:rFonts w:ascii="Consolas" w:hAnsi="Consolas"/>
                <w:color w:val="098658"/>
                <w:sz w:val="20"/>
                <w:szCs w:val="20"/>
                <w:lang w:val="en-GB" w:eastAsia="de-AT"/>
              </w:rPr>
              <w:t>0x00</w:t>
            </w:r>
            <w:r w:rsidRPr="00A01C78">
              <w:rPr>
                <w:rFonts w:ascii="Consolas" w:hAnsi="Consolas"/>
                <w:color w:val="000000"/>
                <w:sz w:val="20"/>
                <w:szCs w:val="20"/>
                <w:lang w:val="en-GB" w:eastAsia="de-AT"/>
              </w:rPr>
              <w:t>);</w:t>
            </w:r>
          </w:p>
          <w:p w14:paraId="298433E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FC7B5E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calculate sensitivity scale factor (LSB/g and LSB/(°/s))</w:t>
            </w:r>
          </w:p>
          <w:p w14:paraId="3B9B27D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accelSens = </w:t>
            </w:r>
            <w:r w:rsidRPr="00A01C78">
              <w:rPr>
                <w:rFonts w:ascii="Consolas" w:hAnsi="Consolas"/>
                <w:color w:val="0000FF"/>
                <w:sz w:val="20"/>
                <w:szCs w:val="20"/>
                <w:lang w:val="en-GB" w:eastAsia="de-AT"/>
              </w:rPr>
              <w:t>IMU_ACCEL_RES_MAX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imuInit-&gt;accelFS);</w:t>
            </w:r>
          </w:p>
          <w:p w14:paraId="4A54BF7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gyroSens = </w:t>
            </w:r>
            <w:r w:rsidRPr="00A01C78">
              <w:rPr>
                <w:rFonts w:ascii="Consolas" w:hAnsi="Consolas"/>
                <w:color w:val="0000FF"/>
                <w:sz w:val="20"/>
                <w:szCs w:val="20"/>
                <w:lang w:val="en-GB" w:eastAsia="de-AT"/>
              </w:rPr>
              <w:t>IMU_GYRO_RES_MAX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imuInit-&gt;gyroFS);</w:t>
            </w:r>
          </w:p>
          <w:p w14:paraId="3042404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78A99E6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calibrate gyro</w:t>
            </w:r>
          </w:p>
          <w:p w14:paraId="1E2F3D8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amount = </w:t>
            </w:r>
            <w:r w:rsidRPr="00A01C78">
              <w:rPr>
                <w:rFonts w:ascii="Consolas" w:hAnsi="Consolas"/>
                <w:color w:val="098658"/>
                <w:sz w:val="20"/>
                <w:szCs w:val="20"/>
                <w:lang w:val="en-GB" w:eastAsia="de-AT"/>
              </w:rPr>
              <w:t>2000</w:t>
            </w:r>
            <w:r w:rsidRPr="00A01C78">
              <w:rPr>
                <w:rFonts w:ascii="Consolas" w:hAnsi="Consolas"/>
                <w:color w:val="000000"/>
                <w:sz w:val="20"/>
                <w:szCs w:val="20"/>
                <w:lang w:val="en-GB" w:eastAsia="de-AT"/>
              </w:rPr>
              <w:t>;</w:t>
            </w:r>
          </w:p>
          <w:p w14:paraId="1558F33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IMU_RegCoordinates tempGyro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10771FC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int32_t</w:t>
            </w:r>
            <w:r w:rsidRPr="00A01C78">
              <w:rPr>
                <w:rFonts w:ascii="Consolas" w:hAnsi="Consolas"/>
                <w:color w:val="000000"/>
                <w:sz w:val="20"/>
                <w:szCs w:val="20"/>
                <w:lang w:val="en-GB" w:eastAsia="de-AT"/>
              </w:rPr>
              <w:t xml:space="preserve"> tempX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tempY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tempZ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450BFCB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for</w:t>
            </w:r>
            <w:r w:rsidRPr="00A01C78">
              <w:rPr>
                <w:rFonts w:ascii="Consolas" w:hAnsi="Consolas"/>
                <w:color w:val="000000"/>
                <w:sz w:val="20"/>
                <w:szCs w:val="20"/>
                <w:lang w:val="en-GB" w:eastAsia="de-AT"/>
              </w:rPr>
              <w:t>(</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i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i &lt; amount; i++)</w:t>
            </w:r>
          </w:p>
          <w:p w14:paraId="77EB2BB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13F8AB2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tempGyro = IMU_MPU_ReadGyro();</w:t>
            </w:r>
          </w:p>
          <w:p w14:paraId="45CBB0E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tempX += tempGyro.x;</w:t>
            </w:r>
          </w:p>
          <w:p w14:paraId="324E08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tempY += tempGyro.y;</w:t>
            </w:r>
          </w:p>
          <w:p w14:paraId="76BB12B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lastRenderedPageBreak/>
              <w:t>        tempZ += tempGyro.z;</w:t>
            </w:r>
          </w:p>
          <w:p w14:paraId="01CAFE8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IMU_DelayUs(</w:t>
            </w:r>
            <w:r w:rsidRPr="00A01C78">
              <w:rPr>
                <w:rFonts w:ascii="Consolas" w:hAnsi="Consolas"/>
                <w:color w:val="098658"/>
                <w:sz w:val="20"/>
                <w:szCs w:val="20"/>
                <w:lang w:val="en-GB" w:eastAsia="de-AT"/>
              </w:rPr>
              <w:t>3000</w:t>
            </w:r>
            <w:r w:rsidRPr="00A01C78">
              <w:rPr>
                <w:rFonts w:ascii="Consolas" w:hAnsi="Consolas"/>
                <w:color w:val="000000"/>
                <w:sz w:val="20"/>
                <w:szCs w:val="20"/>
                <w:lang w:val="en-GB" w:eastAsia="de-AT"/>
              </w:rPr>
              <w:t>);</w:t>
            </w:r>
          </w:p>
          <w:p w14:paraId="639281E3"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068DD84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0AAFF5F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1B7BBF1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755F0F0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5AD05D6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272433B" w14:textId="3527E3AD" w:rsidR="00A01C78" w:rsidRPr="00A01C78" w:rsidRDefault="00A01C78" w:rsidP="00A01C78">
            <w:pPr>
              <w:shd w:val="clear" w:color="auto" w:fill="FFFFFF"/>
              <w:spacing w:after="240" w:line="285" w:lineRule="atLeast"/>
              <w:rPr>
                <w:rFonts w:ascii="Consolas" w:hAnsi="Consolas"/>
                <w:color w:val="000000"/>
                <w:sz w:val="20"/>
                <w:szCs w:val="20"/>
                <w:lang w:val="en-GB" w:eastAsia="de-AT"/>
              </w:rPr>
            </w:pPr>
            <w:r w:rsidRPr="00850FC9">
              <w:rPr>
                <w:rFonts w:ascii="Consolas" w:hAnsi="Consolas"/>
                <w:color w:val="000000"/>
                <w:sz w:val="20"/>
                <w:szCs w:val="20"/>
                <w:lang w:val="en-GB" w:eastAsia="de-AT"/>
              </w:rPr>
              <w:t xml:space="preserve">    ...</w:t>
            </w:r>
          </w:p>
          <w:p w14:paraId="348A1037"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eastAsia="de-AT"/>
              </w:rPr>
              <w:t>return</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IMU_OK</w:t>
            </w:r>
            <w:r w:rsidRPr="00A01C78">
              <w:rPr>
                <w:rFonts w:ascii="Consolas" w:hAnsi="Consolas"/>
                <w:color w:val="000000"/>
                <w:sz w:val="20"/>
                <w:szCs w:val="20"/>
                <w:lang w:eastAsia="de-AT"/>
              </w:rPr>
              <w:t>;</w:t>
            </w:r>
          </w:p>
          <w:p w14:paraId="4FD4EA6A" w14:textId="18C4080D" w:rsidR="00E20773" w:rsidRPr="00850FC9" w:rsidRDefault="00A01C78" w:rsidP="00C60D1E">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tc>
      </w:tr>
    </w:tbl>
    <w:p w14:paraId="16F45BDF" w14:textId="77777777" w:rsidR="002715FD" w:rsidRDefault="002715FD" w:rsidP="002715FD">
      <w:pPr>
        <w:rPr>
          <w:lang w:val="en-GB"/>
        </w:rPr>
      </w:pPr>
    </w:p>
    <w:p w14:paraId="12859DF1" w14:textId="77777777" w:rsidR="00DD296A" w:rsidRDefault="00DD296A" w:rsidP="002715FD">
      <w:r w:rsidRPr="00DD296A">
        <w:rPr>
          <w:u w:val="single"/>
        </w:rPr>
        <w:t>Bemerkung</w:t>
      </w:r>
      <w:r>
        <w:t>:</w:t>
      </w:r>
    </w:p>
    <w:p w14:paraId="4CDC9E80" w14:textId="1C5AB7B4" w:rsidR="000B6F16" w:rsidRDefault="000B6F16" w:rsidP="002715FD">
      <w:r w:rsidRPr="00155F63">
        <w:t xml:space="preserve">Die Punkte </w:t>
      </w:r>
      <w:r w:rsidRPr="00155F63">
        <w:rPr>
          <w:rFonts w:ascii="Consolas" w:hAnsi="Consolas"/>
          <w:color w:val="000000"/>
          <w:sz w:val="20"/>
          <w:szCs w:val="20"/>
          <w:lang w:eastAsia="de-AT"/>
        </w:rPr>
        <w:t>...</w:t>
      </w:r>
      <w:r w:rsidRPr="00155F63">
        <w:t xml:space="preserve"> bedeuten, dass </w:t>
      </w:r>
      <w:r w:rsidR="00155F63">
        <w:t xml:space="preserve">vor und nach dem Ausschnitt </w:t>
      </w:r>
      <w:r w:rsidR="007D128C">
        <w:t xml:space="preserve">noch </w:t>
      </w:r>
      <w:r w:rsidR="0042082A">
        <w:t xml:space="preserve">weiterer </w:t>
      </w:r>
      <w:r w:rsidR="007D128C">
        <w:t>Programmcode</w:t>
      </w:r>
      <w:r w:rsidR="002C0F7B">
        <w:t xml:space="preserve">, der nicht in direkte Verbindung mit dem MPU9250 </w:t>
      </w:r>
      <w:r w:rsidR="00924F76">
        <w:t>steht</w:t>
      </w:r>
      <w:r w:rsidR="00E63A77">
        <w:t xml:space="preserve">. </w:t>
      </w:r>
    </w:p>
    <w:p w14:paraId="31CD69E7" w14:textId="77777777" w:rsidR="004A3E74" w:rsidRDefault="004A3E74" w:rsidP="002715FD"/>
    <w:p w14:paraId="1DB0BDBB" w14:textId="52E8BF26" w:rsidR="004A3E74" w:rsidRDefault="004A3E74" w:rsidP="00D062A8">
      <w:r>
        <w:t xml:space="preserve">Die Messwerte eines Gyroskops driften bei Bewegung in einer Richtung </w:t>
      </w:r>
      <w:r w:rsidRPr="00D817B4">
        <w:rPr>
          <w:i/>
          <w:highlight w:val="yellow"/>
        </w:rPr>
        <w:t>(siehe: Gyroskop Erklärung vom Drift)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‚gyroOffset‘ gespeichert.</w:t>
      </w:r>
    </w:p>
    <w:p w14:paraId="3B15995C" w14:textId="77777777" w:rsidR="008A5FE5" w:rsidRDefault="008A5FE5" w:rsidP="002715FD"/>
    <w:p w14:paraId="66B79ECD" w14:textId="6F655CCC" w:rsidR="008A5FE5" w:rsidRDefault="008A5FE5" w:rsidP="002715FD">
      <w:r w:rsidRPr="00AC4485">
        <w:rPr>
          <w:b/>
        </w:rPr>
        <w:t>Beispiel Aufruf vom Programm</w:t>
      </w:r>
      <w:r>
        <w:t>:</w:t>
      </w:r>
    </w:p>
    <w:tbl>
      <w:tblPr>
        <w:tblStyle w:val="Tabellenraster"/>
        <w:tblW w:w="0" w:type="auto"/>
        <w:tblLook w:val="04A0" w:firstRow="1" w:lastRow="0" w:firstColumn="1" w:lastColumn="0" w:noHBand="0" w:noVBand="1"/>
      </w:tblPr>
      <w:tblGrid>
        <w:gridCol w:w="9060"/>
      </w:tblGrid>
      <w:tr w:rsidR="00932103" w14:paraId="02A62A18" w14:textId="77777777" w:rsidTr="00932103">
        <w:tc>
          <w:tcPr>
            <w:tcW w:w="9060" w:type="dxa"/>
          </w:tcPr>
          <w:p w14:paraId="686EEDD0" w14:textId="58EDDFCE" w:rsidR="00932103" w:rsidRPr="002E6BF8" w:rsidRDefault="004B05C6" w:rsidP="004B05C6">
            <w:pPr>
              <w:shd w:val="clear" w:color="auto" w:fill="FFFFFF"/>
              <w:spacing w:line="285" w:lineRule="atLeast"/>
              <w:rPr>
                <w:sz w:val="20"/>
                <w:szCs w:val="20"/>
              </w:rPr>
            </w:pPr>
            <w:r w:rsidRPr="002E6BF8">
              <w:rPr>
                <w:rFonts w:ascii="Consolas" w:hAnsi="Consolas"/>
                <w:color w:val="000000"/>
                <w:sz w:val="20"/>
                <w:szCs w:val="20"/>
                <w:lang w:val="en-GB" w:eastAsia="de-AT"/>
              </w:rPr>
              <w:t>main.c</w:t>
            </w:r>
          </w:p>
        </w:tc>
      </w:tr>
      <w:tr w:rsidR="00932103" w14:paraId="7375FDB0" w14:textId="77777777" w:rsidTr="00932103">
        <w:tc>
          <w:tcPr>
            <w:tcW w:w="9060" w:type="dxa"/>
          </w:tcPr>
          <w:p w14:paraId="4C0D34C6" w14:textId="05265906"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8000"/>
                <w:sz w:val="20"/>
                <w:szCs w:val="20"/>
                <w:lang w:eastAsia="de-AT"/>
              </w:rPr>
              <w:t>// init IMU 10DOF</w:t>
            </w:r>
          </w:p>
          <w:p w14:paraId="31AE7648" w14:textId="7A7B37DB"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IMU_InitTypeDef imuInit;</w:t>
            </w:r>
          </w:p>
          <w:p w14:paraId="0CFC86A5" w14:textId="72176A22"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imuInit.hi2c = &amp;hi2c1;</w:t>
            </w:r>
          </w:p>
          <w:p w14:paraId="4EC61D4A" w14:textId="1031961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imuInit.gyroFS = </w:t>
            </w:r>
            <w:r w:rsidRPr="002E6BF8">
              <w:rPr>
                <w:rFonts w:ascii="Consolas" w:hAnsi="Consolas"/>
                <w:color w:val="098658"/>
                <w:sz w:val="20"/>
                <w:szCs w:val="20"/>
                <w:lang w:eastAsia="de-AT"/>
              </w:rPr>
              <w:t>GYRO_500DPS</w:t>
            </w:r>
            <w:r w:rsidRPr="002E6BF8">
              <w:rPr>
                <w:rFonts w:ascii="Consolas" w:hAnsi="Consolas"/>
                <w:color w:val="000000"/>
                <w:sz w:val="20"/>
                <w:szCs w:val="20"/>
                <w:lang w:eastAsia="de-AT"/>
              </w:rPr>
              <w:t>;</w:t>
            </w:r>
          </w:p>
          <w:p w14:paraId="215E8650" w14:textId="72D87D4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imuInit.accelFS = </w:t>
            </w:r>
            <w:r w:rsidRPr="002E6BF8">
              <w:rPr>
                <w:rFonts w:ascii="Consolas" w:hAnsi="Consolas"/>
                <w:color w:val="098658"/>
                <w:sz w:val="20"/>
                <w:szCs w:val="20"/>
                <w:lang w:eastAsia="de-AT"/>
              </w:rPr>
              <w:t>ACCEL_16G</w:t>
            </w:r>
            <w:r w:rsidRPr="002E6BF8">
              <w:rPr>
                <w:rFonts w:ascii="Consolas" w:hAnsi="Consolas"/>
                <w:color w:val="000000"/>
                <w:sz w:val="20"/>
                <w:szCs w:val="20"/>
                <w:lang w:eastAsia="de-AT"/>
              </w:rPr>
              <w:t>;</w:t>
            </w:r>
          </w:p>
          <w:p w14:paraId="42536A27" w14:textId="15D9D070"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imuInit.gyroDLPF = </w:t>
            </w:r>
            <w:r w:rsidRPr="002E6BF8">
              <w:rPr>
                <w:rFonts w:ascii="Consolas" w:hAnsi="Consolas"/>
                <w:color w:val="098658"/>
                <w:sz w:val="20"/>
                <w:szCs w:val="20"/>
                <w:lang w:eastAsia="de-AT"/>
              </w:rPr>
              <w:t>GYRO_DLPF_10HZ</w:t>
            </w:r>
            <w:r w:rsidRPr="002E6BF8">
              <w:rPr>
                <w:rFonts w:ascii="Consolas" w:hAnsi="Consolas"/>
                <w:color w:val="000000"/>
                <w:sz w:val="20"/>
                <w:szCs w:val="20"/>
                <w:lang w:eastAsia="de-AT"/>
              </w:rPr>
              <w:t>;</w:t>
            </w:r>
          </w:p>
          <w:p w14:paraId="151C31C3" w14:textId="7BE7F760"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imuInit.accelDLPF = </w:t>
            </w:r>
            <w:r w:rsidRPr="002E6BF8">
              <w:rPr>
                <w:rFonts w:ascii="Consolas" w:hAnsi="Consolas"/>
                <w:color w:val="098658"/>
                <w:sz w:val="20"/>
                <w:szCs w:val="20"/>
                <w:lang w:val="en-GB" w:eastAsia="de-AT"/>
              </w:rPr>
              <w:t>ACCEL_DLPF_10HZ</w:t>
            </w:r>
            <w:r w:rsidRPr="002E6BF8">
              <w:rPr>
                <w:rFonts w:ascii="Consolas" w:hAnsi="Consolas"/>
                <w:color w:val="000000"/>
                <w:sz w:val="20"/>
                <w:szCs w:val="20"/>
                <w:lang w:val="en-GB" w:eastAsia="de-AT"/>
              </w:rPr>
              <w:t>;</w:t>
            </w:r>
          </w:p>
          <w:p w14:paraId="75ADC646" w14:textId="56760AED"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imuInit.baroCoeff = </w:t>
            </w:r>
            <w:r w:rsidRPr="002E6BF8">
              <w:rPr>
                <w:rFonts w:ascii="Consolas" w:hAnsi="Consolas"/>
                <w:color w:val="098658"/>
                <w:sz w:val="20"/>
                <w:szCs w:val="20"/>
                <w:lang w:val="en-GB" w:eastAsia="de-AT"/>
              </w:rPr>
              <w:t>IMU_BARO_FILTER_COEFF_16</w:t>
            </w:r>
            <w:r w:rsidRPr="002E6BF8">
              <w:rPr>
                <w:rFonts w:ascii="Consolas" w:hAnsi="Consolas"/>
                <w:color w:val="000000"/>
                <w:sz w:val="20"/>
                <w:szCs w:val="20"/>
                <w:lang w:val="en-GB" w:eastAsia="de-AT"/>
              </w:rPr>
              <w:t>;</w:t>
            </w:r>
          </w:p>
          <w:p w14:paraId="269C73BA" w14:textId="2BB99CA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imuInit.baroTempOS = </w:t>
            </w:r>
            <w:r w:rsidRPr="002E6BF8">
              <w:rPr>
                <w:rFonts w:ascii="Consolas" w:hAnsi="Consolas"/>
                <w:color w:val="098658"/>
                <w:sz w:val="20"/>
                <w:szCs w:val="20"/>
                <w:lang w:val="en-GB" w:eastAsia="de-AT"/>
              </w:rPr>
              <w:t>BARO_TEMP_OS_2X</w:t>
            </w:r>
            <w:r w:rsidRPr="002E6BF8">
              <w:rPr>
                <w:rFonts w:ascii="Consolas" w:hAnsi="Consolas"/>
                <w:color w:val="000000"/>
                <w:sz w:val="20"/>
                <w:szCs w:val="20"/>
                <w:lang w:val="en-GB" w:eastAsia="de-AT"/>
              </w:rPr>
              <w:t>;</w:t>
            </w:r>
          </w:p>
          <w:p w14:paraId="5B1069A1" w14:textId="5C85154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imuInit.baroPressOS = </w:t>
            </w:r>
            <w:r w:rsidRPr="002E6BF8">
              <w:rPr>
                <w:rFonts w:ascii="Consolas" w:hAnsi="Consolas"/>
                <w:color w:val="098658"/>
                <w:sz w:val="20"/>
                <w:szCs w:val="20"/>
                <w:lang w:val="en-GB" w:eastAsia="de-AT"/>
              </w:rPr>
              <w:t>BARO_PRESS_OS_16X</w:t>
            </w:r>
            <w:r w:rsidRPr="002E6BF8">
              <w:rPr>
                <w:rFonts w:ascii="Consolas" w:hAnsi="Consolas"/>
                <w:color w:val="000000"/>
                <w:sz w:val="20"/>
                <w:szCs w:val="20"/>
                <w:lang w:val="en-GB" w:eastAsia="de-AT"/>
              </w:rPr>
              <w:t>;</w:t>
            </w:r>
          </w:p>
          <w:p w14:paraId="1FB13522" w14:textId="1CB38B0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imuInit.baroSBT = </w:t>
            </w:r>
            <w:r w:rsidRPr="002E6BF8">
              <w:rPr>
                <w:rFonts w:ascii="Consolas" w:hAnsi="Consolas"/>
                <w:color w:val="098658"/>
                <w:sz w:val="20"/>
                <w:szCs w:val="20"/>
                <w:lang w:val="en-GB" w:eastAsia="de-AT"/>
              </w:rPr>
              <w:t>BARO_STANDBY_0P5MS</w:t>
            </w:r>
            <w:r w:rsidRPr="002E6BF8">
              <w:rPr>
                <w:rFonts w:ascii="Consolas" w:hAnsi="Consolas"/>
                <w:color w:val="000000"/>
                <w:sz w:val="20"/>
                <w:szCs w:val="20"/>
                <w:lang w:val="en-GB" w:eastAsia="de-AT"/>
              </w:rPr>
              <w:t>;</w:t>
            </w:r>
          </w:p>
          <w:p w14:paraId="6C50258D" w14:textId="61EDA8E5"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imuInit.htim = &amp;htim17;</w:t>
            </w:r>
          </w:p>
          <w:p w14:paraId="59BD8802" w14:textId="2F69A69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imuInit.dt = dt;</w:t>
            </w:r>
          </w:p>
          <w:p w14:paraId="5717A33F" w14:textId="502F14BF"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errorCode = IMU_Init(&amp;imuInit);</w:t>
            </w:r>
          </w:p>
          <w:p w14:paraId="40DE7EA7" w14:textId="4604E9A8"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FF"/>
                <w:sz w:val="20"/>
                <w:szCs w:val="20"/>
                <w:lang w:val="en-GB" w:eastAsia="de-AT"/>
              </w:rPr>
              <w:t>if</w:t>
            </w:r>
            <w:r w:rsidRPr="002E6BF8">
              <w:rPr>
                <w:rFonts w:ascii="Consolas" w:hAnsi="Consolas"/>
                <w:color w:val="000000"/>
                <w:sz w:val="20"/>
                <w:szCs w:val="20"/>
                <w:lang w:val="en-GB" w:eastAsia="de-AT"/>
              </w:rPr>
              <w:t xml:space="preserve">(errorCode != </w:t>
            </w:r>
            <w:r w:rsidRPr="002E6BF8">
              <w:rPr>
                <w:rFonts w:ascii="Consolas" w:hAnsi="Consolas"/>
                <w:color w:val="098658"/>
                <w:sz w:val="20"/>
                <w:szCs w:val="20"/>
                <w:lang w:eastAsia="de-AT"/>
              </w:rPr>
              <w:t>IMU_OK</w:t>
            </w:r>
            <w:r w:rsidRPr="002E6BF8">
              <w:rPr>
                <w:rFonts w:ascii="Consolas" w:hAnsi="Consolas"/>
                <w:color w:val="000000"/>
                <w:sz w:val="20"/>
                <w:szCs w:val="20"/>
                <w:lang w:eastAsia="de-AT"/>
              </w:rPr>
              <w:t>)</w:t>
            </w:r>
          </w:p>
          <w:p w14:paraId="3BA992EA" w14:textId="5EF6682D" w:rsidR="00932103" w:rsidRPr="002E6BF8" w:rsidRDefault="002E6BF8" w:rsidP="004B05C6">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Sensor_ErrorHandler(</w:t>
            </w:r>
            <w:r w:rsidRPr="002E6BF8">
              <w:rPr>
                <w:rFonts w:ascii="Consolas" w:hAnsi="Consolas"/>
                <w:color w:val="098658"/>
                <w:sz w:val="20"/>
                <w:szCs w:val="20"/>
                <w:lang w:eastAsia="de-AT"/>
              </w:rPr>
              <w:t>IMU</w:t>
            </w:r>
            <w:r w:rsidRPr="002E6BF8">
              <w:rPr>
                <w:rFonts w:ascii="Consolas" w:hAnsi="Consolas"/>
                <w:color w:val="000000"/>
                <w:sz w:val="20"/>
                <w:szCs w:val="20"/>
                <w:lang w:eastAsia="de-AT"/>
              </w:rPr>
              <w:t>, errorCode);</w:t>
            </w:r>
          </w:p>
        </w:tc>
      </w:tr>
    </w:tbl>
    <w:p w14:paraId="21A4A5E0" w14:textId="77777777" w:rsidR="00C37D3D" w:rsidRPr="00155F63" w:rsidRDefault="00C37D3D" w:rsidP="002715FD"/>
    <w:p w14:paraId="232C5237" w14:textId="4EAC488D" w:rsidR="00003ABE" w:rsidRDefault="00003ABE" w:rsidP="00003ABE">
      <w:pPr>
        <w:pStyle w:val="berschrift4"/>
      </w:pPr>
      <w:bookmarkStart w:id="118" w:name="_Toc157499224"/>
      <w:bookmarkStart w:id="119" w:name="_Toc159254452"/>
      <w:r w:rsidRPr="00603A47">
        <w:t xml:space="preserve">Einlesen der </w:t>
      </w:r>
      <w:r w:rsidR="00A73807">
        <w:t>Accelerometer- und Gyroskop-</w:t>
      </w:r>
      <w:r w:rsidRPr="00603A47">
        <w:t>Daten</w:t>
      </w:r>
      <w:bookmarkEnd w:id="118"/>
      <w:bookmarkEnd w:id="119"/>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tbl>
      <w:tblPr>
        <w:tblStyle w:val="Tabellenraster"/>
        <w:tblW w:w="0" w:type="auto"/>
        <w:tblLook w:val="04A0" w:firstRow="1" w:lastRow="0" w:firstColumn="1" w:lastColumn="0" w:noHBand="0" w:noVBand="1"/>
      </w:tblPr>
      <w:tblGrid>
        <w:gridCol w:w="9060"/>
      </w:tblGrid>
      <w:tr w:rsidR="005446E1" w14:paraId="3AE5143E" w14:textId="77777777" w:rsidTr="005446E1">
        <w:tc>
          <w:tcPr>
            <w:tcW w:w="9060" w:type="dxa"/>
          </w:tcPr>
          <w:p w14:paraId="7E55C149" w14:textId="79C24614" w:rsidR="005446E1" w:rsidRDefault="005446E1" w:rsidP="005446E1">
            <w:pPr>
              <w:shd w:val="clear" w:color="auto" w:fill="FFFFFF"/>
              <w:spacing w:line="285" w:lineRule="atLeast"/>
            </w:pPr>
            <w:r w:rsidRPr="005446E1">
              <w:rPr>
                <w:rFonts w:ascii="Consolas" w:hAnsi="Consolas"/>
                <w:color w:val="000000"/>
                <w:sz w:val="20"/>
                <w:szCs w:val="20"/>
                <w:lang w:val="en-GB" w:eastAsia="de-AT"/>
              </w:rPr>
              <w:lastRenderedPageBreak/>
              <w:t>IMU_10DOF.c</w:t>
            </w:r>
          </w:p>
        </w:tc>
      </w:tr>
      <w:tr w:rsidR="005446E1" w14:paraId="02C8A45C" w14:textId="77777777" w:rsidTr="005446E1">
        <w:tc>
          <w:tcPr>
            <w:tcW w:w="9060" w:type="dxa"/>
          </w:tcPr>
          <w:p w14:paraId="3920D628"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w:t>
            </w:r>
          </w:p>
          <w:p w14:paraId="3BC4876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@brief</w:t>
            </w:r>
            <w:r w:rsidRPr="005446E1">
              <w:rPr>
                <w:rFonts w:ascii="Consolas" w:hAnsi="Consolas"/>
                <w:color w:val="008000"/>
                <w:sz w:val="20"/>
                <w:szCs w:val="20"/>
                <w:lang w:val="en-GB" w:eastAsia="de-AT"/>
              </w:rPr>
              <w:t xml:space="preserve"> This function reads accelerometer register data (x,y,z)</w:t>
            </w:r>
          </w:p>
          <w:p w14:paraId="7D8AA60C"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@return</w:t>
            </w:r>
            <w:r w:rsidRPr="005446E1">
              <w:rPr>
                <w:rFonts w:ascii="Consolas" w:hAnsi="Consolas"/>
                <w:color w:val="008000"/>
                <w:sz w:val="20"/>
                <w:szCs w:val="20"/>
                <w:lang w:val="en-GB" w:eastAsia="de-AT"/>
              </w:rPr>
              <w:t xml:space="preserve"> IMU_RegCoordinates</w:t>
            </w:r>
          </w:p>
          <w:p w14:paraId="4B11065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w:t>
            </w:r>
          </w:p>
          <w:p w14:paraId="672CBAFA"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IMU_RegCoordinates IMU_MPU_ReadAccel(</w:t>
            </w:r>
            <w:r w:rsidRPr="005446E1">
              <w:rPr>
                <w:rFonts w:ascii="Consolas" w:hAnsi="Consolas"/>
                <w:color w:val="0000FF"/>
                <w:sz w:val="20"/>
                <w:szCs w:val="20"/>
                <w:lang w:val="en-GB" w:eastAsia="de-AT"/>
              </w:rPr>
              <w:t>void</w:t>
            </w:r>
            <w:r w:rsidRPr="005446E1">
              <w:rPr>
                <w:rFonts w:ascii="Consolas" w:hAnsi="Consolas"/>
                <w:color w:val="000000"/>
                <w:sz w:val="20"/>
                <w:szCs w:val="20"/>
                <w:lang w:val="en-GB" w:eastAsia="de-AT"/>
              </w:rPr>
              <w:t>)</w:t>
            </w:r>
          </w:p>
          <w:p w14:paraId="3A0DE95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w:t>
            </w:r>
          </w:p>
          <w:p w14:paraId="42BD138E"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uint8_t</w:t>
            </w:r>
            <w:r w:rsidRPr="005446E1">
              <w:rPr>
                <w:rFonts w:ascii="Consolas" w:hAnsi="Consolas"/>
                <w:color w:val="000000"/>
                <w:sz w:val="20"/>
                <w:szCs w:val="20"/>
                <w:lang w:val="en-GB" w:eastAsia="de-AT"/>
              </w:rPr>
              <w:t xml:space="preserve"> buffer[</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6AA418D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IMU_ReadRegister(</w:t>
            </w:r>
            <w:r w:rsidRPr="005446E1">
              <w:rPr>
                <w:rFonts w:ascii="Consolas" w:hAnsi="Consolas"/>
                <w:color w:val="098658"/>
                <w:sz w:val="20"/>
                <w:szCs w:val="20"/>
                <w:lang w:val="en-GB" w:eastAsia="de-AT"/>
              </w:rPr>
              <w:t>MPU9250</w:t>
            </w: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IMU_MPU_ACCEL_XOUT_H_ADDR</w:t>
            </w:r>
            <w:r w:rsidRPr="005446E1">
              <w:rPr>
                <w:rFonts w:ascii="Consolas" w:hAnsi="Consolas"/>
                <w:color w:val="000000"/>
                <w:sz w:val="20"/>
                <w:szCs w:val="20"/>
                <w:lang w:val="en-GB" w:eastAsia="de-AT"/>
              </w:rPr>
              <w:t xml:space="preserve">, buffer, </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w:t>
            </w:r>
          </w:p>
          <w:p w14:paraId="345992F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6B67398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IMU_RegCoordinates accelData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72162A2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accelData.x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1</w:t>
            </w:r>
            <w:r w:rsidRPr="005446E1">
              <w:rPr>
                <w:rFonts w:ascii="Consolas" w:hAnsi="Consolas"/>
                <w:color w:val="000000"/>
                <w:sz w:val="20"/>
                <w:szCs w:val="20"/>
                <w:lang w:val="en-GB" w:eastAsia="de-AT"/>
              </w:rPr>
              <w:t>];</w:t>
            </w:r>
          </w:p>
          <w:p w14:paraId="575B489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accelData.y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2</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3</w:t>
            </w:r>
            <w:r w:rsidRPr="005446E1">
              <w:rPr>
                <w:rFonts w:ascii="Consolas" w:hAnsi="Consolas"/>
                <w:color w:val="000000"/>
                <w:sz w:val="20"/>
                <w:szCs w:val="20"/>
                <w:lang w:val="en-GB" w:eastAsia="de-AT"/>
              </w:rPr>
              <w:t>];</w:t>
            </w:r>
          </w:p>
          <w:p w14:paraId="63FBEA5E"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accelData.z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4</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5</w:t>
            </w:r>
            <w:r w:rsidRPr="005446E1">
              <w:rPr>
                <w:rFonts w:ascii="Consolas" w:hAnsi="Consolas"/>
                <w:color w:val="000000"/>
                <w:sz w:val="20"/>
                <w:szCs w:val="20"/>
                <w:lang w:val="en-GB" w:eastAsia="de-AT"/>
              </w:rPr>
              <w:t>];</w:t>
            </w:r>
          </w:p>
          <w:p w14:paraId="525B167A"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p>
          <w:p w14:paraId="0B7A299B"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8000"/>
                <w:sz w:val="20"/>
                <w:szCs w:val="20"/>
                <w:lang w:val="en-GB" w:eastAsia="de-AT"/>
              </w:rPr>
              <w:t>// invert z-axis because the sensor is upside down</w:t>
            </w:r>
          </w:p>
          <w:p w14:paraId="689AC64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accelData.z = -accelData.z;</w:t>
            </w:r>
          </w:p>
          <w:p w14:paraId="14B5304B"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060A5DF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return</w:t>
            </w:r>
            <w:r w:rsidRPr="005446E1">
              <w:rPr>
                <w:rFonts w:ascii="Consolas" w:hAnsi="Consolas"/>
                <w:color w:val="000000"/>
                <w:sz w:val="20"/>
                <w:szCs w:val="20"/>
                <w:lang w:val="en-GB" w:eastAsia="de-AT"/>
              </w:rPr>
              <w:t xml:space="preserve"> accelData;</w:t>
            </w:r>
          </w:p>
          <w:p w14:paraId="014658C8" w14:textId="7A5E67FF" w:rsidR="005446E1" w:rsidRPr="005446E1" w:rsidRDefault="005446E1" w:rsidP="005446E1">
            <w:pPr>
              <w:shd w:val="clear" w:color="auto" w:fill="FFFFFF"/>
              <w:spacing w:line="285" w:lineRule="atLeast"/>
              <w:rPr>
                <w:rFonts w:ascii="Consolas" w:hAnsi="Consolas"/>
                <w:color w:val="000000"/>
                <w:sz w:val="21"/>
                <w:szCs w:val="21"/>
                <w:lang w:eastAsia="de-AT"/>
              </w:rPr>
            </w:pPr>
            <w:r w:rsidRPr="005446E1">
              <w:rPr>
                <w:rFonts w:ascii="Consolas" w:hAnsi="Consolas"/>
                <w:color w:val="000000"/>
                <w:sz w:val="20"/>
                <w:szCs w:val="20"/>
                <w:lang w:eastAsia="de-AT"/>
              </w:rPr>
              <w:t>}</w:t>
            </w:r>
          </w:p>
        </w:tc>
      </w:tr>
    </w:tbl>
    <w:p w14:paraId="63C35284" w14:textId="77777777" w:rsidR="006D06F4" w:rsidRDefault="006D06F4" w:rsidP="00693CF8"/>
    <w:p w14:paraId="444F6B21" w14:textId="0B89D96F"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 </w:t>
      </w:r>
      <w:r w:rsidR="00BF2A94" w:rsidRPr="00077A84">
        <w:rPr>
          <w:highlight w:val="yellow"/>
        </w:rPr>
        <w:t xml:space="preserve">Die z-Achse des Accelerometers muss invertiert werden, weil das IMU-Breakout </w:t>
      </w:r>
      <w:r w:rsidR="009C4563" w:rsidRPr="00077A84">
        <w:rPr>
          <w:highlight w:val="yellow"/>
        </w:rPr>
        <w:t>auf der FPV-Drohne umgedreht angebracht ist.</w:t>
      </w:r>
      <w:r w:rsidR="009C4563">
        <w:t xml:space="preserve"> </w:t>
      </w:r>
    </w:p>
    <w:p w14:paraId="1164F08D" w14:textId="77777777" w:rsidR="00693CF8" w:rsidRDefault="00693CF8" w:rsidP="00693CF8"/>
    <w:p w14:paraId="33BE0F8A" w14:textId="2E9DC478" w:rsidR="00485FA5" w:rsidRDefault="00485FA5" w:rsidP="00485FA5">
      <w:r>
        <w:t xml:space="preserve">Die Messung des Gyroskops funktioniert gleich mit dem Accelerometer. </w:t>
      </w:r>
      <w:r w:rsidRPr="004D72F3">
        <w:t xml:space="preserve">Die </w:t>
      </w:r>
      <w:r>
        <w:t>Messdaten</w:t>
      </w:r>
      <w:r w:rsidRPr="004D72F3">
        <w:t xml:space="preserve"> </w:t>
      </w:r>
      <w:r>
        <w:t>des</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 xml:space="preserve">_ZOUT_L gespeichert. XOUT, YOUT und ZOUT bestimmt die einzelne Messachse und _H und _L bestimmt das high- und low-Byte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tbl>
      <w:tblPr>
        <w:tblStyle w:val="Tabellenraster"/>
        <w:tblW w:w="0" w:type="auto"/>
        <w:tblLook w:val="04A0" w:firstRow="1" w:lastRow="0" w:firstColumn="1" w:lastColumn="0" w:noHBand="0" w:noVBand="1"/>
      </w:tblPr>
      <w:tblGrid>
        <w:gridCol w:w="9060"/>
      </w:tblGrid>
      <w:tr w:rsidR="003773BF" w14:paraId="6A94202F" w14:textId="77777777" w:rsidTr="003773BF">
        <w:tc>
          <w:tcPr>
            <w:tcW w:w="9060" w:type="dxa"/>
          </w:tcPr>
          <w:p w14:paraId="0282AF85" w14:textId="16AA6386" w:rsidR="003773BF" w:rsidRPr="003773BF" w:rsidRDefault="003773BF" w:rsidP="009F4FAB">
            <w:pPr>
              <w:shd w:val="clear" w:color="auto" w:fill="FFFFFF"/>
              <w:spacing w:line="285" w:lineRule="atLeast"/>
              <w:rPr>
                <w:sz w:val="20"/>
                <w:szCs w:val="20"/>
              </w:rPr>
            </w:pPr>
            <w:r w:rsidRPr="009F4FAB">
              <w:rPr>
                <w:rFonts w:ascii="Consolas" w:hAnsi="Consolas"/>
                <w:color w:val="000000"/>
                <w:sz w:val="20"/>
                <w:szCs w:val="20"/>
                <w:lang w:val="en-GB" w:eastAsia="de-AT"/>
              </w:rPr>
              <w:t>IMU_10DOF.c</w:t>
            </w:r>
          </w:p>
        </w:tc>
      </w:tr>
      <w:tr w:rsidR="003773BF" w14:paraId="53FD3655" w14:textId="77777777" w:rsidTr="003773BF">
        <w:tc>
          <w:tcPr>
            <w:tcW w:w="9060" w:type="dxa"/>
          </w:tcPr>
          <w:p w14:paraId="0FC07B40"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w:t>
            </w:r>
          </w:p>
          <w:p w14:paraId="664508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@brief</w:t>
            </w:r>
            <w:r w:rsidRPr="003773BF">
              <w:rPr>
                <w:rFonts w:ascii="Consolas" w:hAnsi="Consolas"/>
                <w:color w:val="008000"/>
                <w:sz w:val="20"/>
                <w:szCs w:val="20"/>
                <w:lang w:val="en-GB" w:eastAsia="de-AT"/>
              </w:rPr>
              <w:t xml:space="preserve"> This function reads gyroscope register data (x,y,z)</w:t>
            </w:r>
          </w:p>
          <w:p w14:paraId="01608CE6" w14:textId="396BC9D3"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@return</w:t>
            </w:r>
            <w:r w:rsidRPr="003773BF">
              <w:rPr>
                <w:rFonts w:ascii="Consolas" w:hAnsi="Consolas"/>
                <w:color w:val="008000"/>
                <w:sz w:val="20"/>
                <w:szCs w:val="20"/>
                <w:lang w:val="en-GB" w:eastAsia="de-AT"/>
              </w:rPr>
              <w:t xml:space="preserve"> IMU_RegCoordinates</w:t>
            </w:r>
          </w:p>
          <w:p w14:paraId="700A047B"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w:t>
            </w:r>
          </w:p>
          <w:p w14:paraId="4B5AD3FA"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IMU_RegCoordinates IMU_MPU_ReadGyro(</w:t>
            </w:r>
            <w:r w:rsidRPr="003773BF">
              <w:rPr>
                <w:rFonts w:ascii="Consolas" w:hAnsi="Consolas"/>
                <w:color w:val="0000FF"/>
                <w:sz w:val="20"/>
                <w:szCs w:val="20"/>
                <w:lang w:val="en-GB" w:eastAsia="de-AT"/>
              </w:rPr>
              <w:t>void</w:t>
            </w:r>
            <w:r w:rsidRPr="003773BF">
              <w:rPr>
                <w:rFonts w:ascii="Consolas" w:hAnsi="Consolas"/>
                <w:color w:val="000000"/>
                <w:sz w:val="20"/>
                <w:szCs w:val="20"/>
                <w:lang w:val="en-GB" w:eastAsia="de-AT"/>
              </w:rPr>
              <w:t>)</w:t>
            </w:r>
          </w:p>
          <w:p w14:paraId="7682F5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w:t>
            </w:r>
          </w:p>
          <w:p w14:paraId="190DA3F3"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uint8_t</w:t>
            </w:r>
            <w:r w:rsidRPr="003773BF">
              <w:rPr>
                <w:rFonts w:ascii="Consolas" w:hAnsi="Consolas"/>
                <w:color w:val="000000"/>
                <w:sz w:val="20"/>
                <w:szCs w:val="20"/>
                <w:lang w:val="en-GB" w:eastAsia="de-AT"/>
              </w:rPr>
              <w:t xml:space="preserve"> buffer[</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3B575CD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IMU_ReadRegister(</w:t>
            </w:r>
            <w:r w:rsidRPr="003773BF">
              <w:rPr>
                <w:rFonts w:ascii="Consolas" w:hAnsi="Consolas"/>
                <w:color w:val="098658"/>
                <w:sz w:val="20"/>
                <w:szCs w:val="20"/>
                <w:lang w:val="en-GB" w:eastAsia="de-AT"/>
              </w:rPr>
              <w:t>MPU9250</w:t>
            </w: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IMU_MPU_GYRO_XOUT_H_ADDR</w:t>
            </w:r>
            <w:r w:rsidRPr="003773BF">
              <w:rPr>
                <w:rFonts w:ascii="Consolas" w:hAnsi="Consolas"/>
                <w:color w:val="000000"/>
                <w:sz w:val="20"/>
                <w:szCs w:val="20"/>
                <w:lang w:val="en-GB" w:eastAsia="de-AT"/>
              </w:rPr>
              <w:t xml:space="preserve">, buffer, </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w:t>
            </w:r>
          </w:p>
          <w:p w14:paraId="2191B3D2"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6DAC419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IMU_RegCoordinates gyroData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045D8146"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gyroData.x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1</w:t>
            </w:r>
            <w:r w:rsidRPr="003773BF">
              <w:rPr>
                <w:rFonts w:ascii="Consolas" w:hAnsi="Consolas"/>
                <w:color w:val="000000"/>
                <w:sz w:val="20"/>
                <w:szCs w:val="20"/>
                <w:lang w:val="en-GB" w:eastAsia="de-AT"/>
              </w:rPr>
              <w:t>];</w:t>
            </w:r>
          </w:p>
          <w:p w14:paraId="1235031E"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gyroData.y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2</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3</w:t>
            </w:r>
            <w:r w:rsidRPr="003773BF">
              <w:rPr>
                <w:rFonts w:ascii="Consolas" w:hAnsi="Consolas"/>
                <w:color w:val="000000"/>
                <w:sz w:val="20"/>
                <w:szCs w:val="20"/>
                <w:lang w:val="en-GB" w:eastAsia="de-AT"/>
              </w:rPr>
              <w:t>];</w:t>
            </w:r>
          </w:p>
          <w:p w14:paraId="16C56194"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gyroData.z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4</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5</w:t>
            </w:r>
            <w:r w:rsidRPr="003773BF">
              <w:rPr>
                <w:rFonts w:ascii="Consolas" w:hAnsi="Consolas"/>
                <w:color w:val="000000"/>
                <w:sz w:val="20"/>
                <w:szCs w:val="20"/>
                <w:lang w:val="en-GB" w:eastAsia="de-AT"/>
              </w:rPr>
              <w:t>];</w:t>
            </w:r>
          </w:p>
          <w:p w14:paraId="2D3D2FC7"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1F5EA3EF"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return</w:t>
            </w:r>
            <w:r w:rsidRPr="003773BF">
              <w:rPr>
                <w:rFonts w:ascii="Consolas" w:hAnsi="Consolas"/>
                <w:color w:val="000000"/>
                <w:sz w:val="20"/>
                <w:szCs w:val="20"/>
                <w:lang w:val="en-GB" w:eastAsia="de-AT"/>
              </w:rPr>
              <w:t xml:space="preserve"> gyroData;</w:t>
            </w:r>
          </w:p>
          <w:p w14:paraId="4FA3A4FC" w14:textId="6931E765" w:rsidR="003773BF" w:rsidRPr="003773BF" w:rsidRDefault="003773BF" w:rsidP="003773BF">
            <w:pPr>
              <w:shd w:val="clear" w:color="auto" w:fill="FFFFFF"/>
              <w:spacing w:line="285" w:lineRule="atLeast"/>
              <w:rPr>
                <w:rFonts w:ascii="Consolas" w:hAnsi="Consolas"/>
                <w:color w:val="000000"/>
                <w:sz w:val="20"/>
                <w:szCs w:val="20"/>
                <w:lang w:eastAsia="de-AT"/>
              </w:rPr>
            </w:pPr>
            <w:r w:rsidRPr="003773BF">
              <w:rPr>
                <w:rFonts w:ascii="Consolas" w:hAnsi="Consolas"/>
                <w:color w:val="000000"/>
                <w:sz w:val="20"/>
                <w:szCs w:val="20"/>
                <w:lang w:eastAsia="de-AT"/>
              </w:rPr>
              <w:t>}</w:t>
            </w:r>
          </w:p>
        </w:tc>
      </w:tr>
    </w:tbl>
    <w:p w14:paraId="2A3AEE14" w14:textId="77777777" w:rsidR="006B1E14" w:rsidRDefault="006B1E14" w:rsidP="00AC3D0A"/>
    <w:p w14:paraId="0004CA40" w14:textId="0887C6C8" w:rsidR="00AC3D0A" w:rsidRDefault="00CC7E81" w:rsidP="00693CF8">
      <w:r w:rsidRPr="00CC7E81">
        <w:rPr>
          <w:u w:val="single"/>
        </w:rPr>
        <w:t>Bemerkung</w:t>
      </w:r>
      <w:r>
        <w:t>:</w:t>
      </w:r>
    </w:p>
    <w:p w14:paraId="52C804CC" w14:textId="77777777"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Diese Faktoren werden im Initialisierungsprogramm berechnet und in den globalen Variablen ‚accelSens‘ und ‚gyroSens‘ gespeichert</w:t>
      </w:r>
      <w:r w:rsidR="00951613">
        <w:t xml:space="preserve"> </w:t>
      </w:r>
      <w:hyperlink w:anchor="_Initialisierung" w:history="1">
        <w:r w:rsidR="00BB4730" w:rsidRPr="00402A6F">
          <w:rPr>
            <w:rStyle w:val="Hyperlink"/>
            <w:i/>
            <w:highlight w:val="yellow"/>
          </w:rPr>
          <w:t xml:space="preserve">(siehe: </w:t>
        </w:r>
        <w:r w:rsidR="00F86011" w:rsidRPr="00402A6F">
          <w:rPr>
            <w:rStyle w:val="Hyperlink"/>
            <w:i/>
            <w:highlight w:val="yellow"/>
          </w:rPr>
          <w:t>5.4.3.2</w:t>
        </w:r>
        <w:r w:rsidR="00E0245D" w:rsidRPr="00402A6F">
          <w:rPr>
            <w:rStyle w:val="Hyperlink"/>
            <w:i/>
            <w:highlight w:val="yellow"/>
          </w:rPr>
          <w:t xml:space="preserve"> </w:t>
        </w:r>
        <w:r w:rsidR="00402A6F" w:rsidRPr="00402A6F">
          <w:rPr>
            <w:rStyle w:val="Hyperlink"/>
            <w:i/>
            <w:highlight w:val="yellow"/>
          </w:rPr>
          <w:t>Initialisierung</w:t>
        </w:r>
        <w:r w:rsidR="00BB4730" w:rsidRPr="00402A6F">
          <w:rPr>
            <w:rStyle w:val="Hyperlink"/>
            <w:i/>
            <w:highlight w:val="yellow"/>
          </w:rPr>
          <w:t>)</w:t>
        </w:r>
      </w:hyperlink>
      <w:r w:rsidR="00951613">
        <w:t>.</w:t>
      </w:r>
      <w:r w:rsidR="00227FC1">
        <w:t xml:space="preserve"> </w:t>
      </w:r>
    </w:p>
    <w:p w14:paraId="4513D44C" w14:textId="58CF694C" w:rsidR="0066758B" w:rsidRPr="00227FC1" w:rsidRDefault="00951613" w:rsidP="0066758B">
      <w:r>
        <w:t xml:space="preserve">Um </w:t>
      </w:r>
      <w:r w:rsidR="00E710F0">
        <w:t>die Drift</w:t>
      </w:r>
      <w:r>
        <w:t xml:space="preserve"> vom Gyroskop </w:t>
      </w:r>
      <w:r w:rsidR="00E710F0">
        <w:t xml:space="preserve">entgegenzuwirken wird der Registerwert noch mit dem </w:t>
      </w:r>
      <w:r w:rsidR="00637C49">
        <w:t>Gyroskop-</w:t>
      </w:r>
      <w:r w:rsidR="00537F16">
        <w:t xml:space="preserve">Offset gerechnet werden. </w:t>
      </w:r>
      <w:r w:rsidR="00864BB2">
        <w:t xml:space="preserve">Diese Werte werden auch im Initialisierungsprogramm bestimmt und </w:t>
      </w:r>
      <w:r w:rsidR="00D874CB">
        <w:t xml:space="preserve">in der globalen Variable ‚gyroOffset‘ gespeichert </w:t>
      </w:r>
      <w:hyperlink w:anchor="_Initialisierung" w:history="1">
        <w:r w:rsidR="00D874CB" w:rsidRPr="00D874CB">
          <w:rPr>
            <w:rStyle w:val="Hyperlink"/>
            <w:i/>
            <w:highlight w:val="yellow"/>
          </w:rPr>
          <w:t>(siehe: 5.4.3.2 Initialisierung)</w:t>
        </w:r>
      </w:hyperlink>
      <w:r w:rsidR="00D874CB">
        <w:t>.</w:t>
      </w:r>
    </w:p>
    <w:p w14:paraId="7978554C" w14:textId="24C452E9" w:rsidR="00CC7E81" w:rsidRDefault="00CC7E81" w:rsidP="00693CF8"/>
    <w:p w14:paraId="43F4858C" w14:textId="3580EA21" w:rsidR="008322FC" w:rsidRDefault="008322FC" w:rsidP="00693CF8">
      <w:r w:rsidRPr="00F84557">
        <w:rPr>
          <w:b/>
        </w:rPr>
        <w:t xml:space="preserve">Berechnung </w:t>
      </w:r>
      <w:r w:rsidR="00040E91" w:rsidRPr="00F84557">
        <w:rPr>
          <w:b/>
        </w:rPr>
        <w:t>der eigentlichen Messwerte</w:t>
      </w:r>
      <w:r>
        <w:t>:</w:t>
      </w:r>
    </w:p>
    <w:tbl>
      <w:tblPr>
        <w:tblStyle w:val="Tabellenraster"/>
        <w:tblW w:w="0" w:type="auto"/>
        <w:tblLook w:val="04A0" w:firstRow="1" w:lastRow="0" w:firstColumn="1" w:lastColumn="0" w:noHBand="0" w:noVBand="1"/>
      </w:tblPr>
      <w:tblGrid>
        <w:gridCol w:w="9060"/>
      </w:tblGrid>
      <w:tr w:rsidR="003A2532" w:rsidRPr="00843B96" w14:paraId="52FDCEB5" w14:textId="77777777" w:rsidTr="003A2532">
        <w:tc>
          <w:tcPr>
            <w:tcW w:w="9060" w:type="dxa"/>
          </w:tcPr>
          <w:p w14:paraId="5AA97343" w14:textId="77777777" w:rsidR="003A2532" w:rsidRPr="003A2532" w:rsidRDefault="003A2532" w:rsidP="003A2532">
            <w:pPr>
              <w:shd w:val="clear" w:color="auto" w:fill="FFFFFF"/>
              <w:spacing w:line="285" w:lineRule="atLeast"/>
              <w:rPr>
                <w:rFonts w:ascii="Consolas" w:hAnsi="Consolas"/>
                <w:color w:val="000000"/>
                <w:sz w:val="20"/>
                <w:szCs w:val="20"/>
                <w:lang w:eastAsia="de-AT"/>
              </w:rPr>
            </w:pPr>
            <w:r w:rsidRPr="003A2532">
              <w:rPr>
                <w:rFonts w:ascii="Consolas" w:hAnsi="Consolas"/>
                <w:color w:val="000000"/>
                <w:sz w:val="20"/>
                <w:szCs w:val="20"/>
                <w:lang w:eastAsia="de-AT"/>
              </w:rPr>
              <w:t>IMU_RegCoordinates gyroData = IMU_MPU_ReadGyro();</w:t>
            </w:r>
          </w:p>
          <w:p w14:paraId="31B7C8DA" w14:textId="2DF42584" w:rsidR="003A2532" w:rsidRPr="003A2532" w:rsidRDefault="003A2532" w:rsidP="003A2532">
            <w:pPr>
              <w:shd w:val="clear" w:color="auto" w:fill="FFFFFF"/>
              <w:spacing w:line="285" w:lineRule="atLeast"/>
              <w:rPr>
                <w:rFonts w:ascii="Consolas" w:hAnsi="Consolas"/>
                <w:color w:val="000000"/>
                <w:sz w:val="20"/>
                <w:szCs w:val="20"/>
                <w:lang w:eastAsia="de-AT"/>
              </w:rPr>
            </w:pPr>
            <w:r w:rsidRPr="003A2532">
              <w:rPr>
                <w:rFonts w:ascii="Consolas" w:hAnsi="Consolas"/>
                <w:color w:val="000000"/>
                <w:sz w:val="20"/>
                <w:szCs w:val="20"/>
                <w:lang w:eastAsia="de-AT"/>
              </w:rPr>
              <w:t>IMU_RegCoordinates accelData = IMU_MPU_ReadAccel();</w:t>
            </w:r>
          </w:p>
          <w:p w14:paraId="2AA8B6B2" w14:textId="77777777" w:rsidR="003A2532" w:rsidRPr="003A2532" w:rsidRDefault="003A2532" w:rsidP="003A2532">
            <w:pPr>
              <w:shd w:val="clear" w:color="auto" w:fill="FFFFFF"/>
              <w:spacing w:line="285" w:lineRule="atLeast"/>
              <w:rPr>
                <w:rFonts w:ascii="Consolas" w:hAnsi="Consolas"/>
                <w:color w:val="000000"/>
                <w:sz w:val="20"/>
                <w:szCs w:val="20"/>
                <w:lang w:eastAsia="de-AT"/>
              </w:rPr>
            </w:pPr>
          </w:p>
          <w:p w14:paraId="257593DF" w14:textId="71320C2E" w:rsidR="003A2532" w:rsidRPr="003A2532" w:rsidRDefault="003A2532" w:rsidP="003A2532">
            <w:pPr>
              <w:shd w:val="clear" w:color="auto" w:fill="FFFFFF"/>
              <w:spacing w:line="285" w:lineRule="atLeast"/>
              <w:rPr>
                <w:rFonts w:ascii="Consolas" w:hAnsi="Consolas"/>
                <w:color w:val="000000"/>
                <w:sz w:val="20"/>
                <w:szCs w:val="20"/>
                <w:lang w:eastAsia="de-AT"/>
              </w:rPr>
            </w:pPr>
            <w:r w:rsidRPr="003A2532">
              <w:rPr>
                <w:rFonts w:ascii="Consolas" w:hAnsi="Consolas"/>
                <w:color w:val="000000"/>
                <w:sz w:val="20"/>
                <w:szCs w:val="20"/>
                <w:lang w:eastAsia="de-AT"/>
              </w:rPr>
              <w:t>gyro.x = (gyroData.x - gyroOffset.x) / gyroSens;</w:t>
            </w:r>
          </w:p>
          <w:p w14:paraId="2AB6973F" w14:textId="36681CE7"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gyro.y = (gyroData.y - gyroOffset.y) / gyroSens;</w:t>
            </w:r>
          </w:p>
          <w:p w14:paraId="39D51F6F" w14:textId="51BFEBAE"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gyro.z = (gyroData.z - gyroOffset.z) / gyroSens;</w:t>
            </w:r>
          </w:p>
          <w:p w14:paraId="4023AD1B" w14:textId="77777777" w:rsidR="003A2532" w:rsidRPr="003A2532" w:rsidRDefault="003A2532" w:rsidP="003A2532">
            <w:pPr>
              <w:shd w:val="clear" w:color="auto" w:fill="FFFFFF"/>
              <w:spacing w:line="285" w:lineRule="atLeast"/>
              <w:rPr>
                <w:rFonts w:ascii="Consolas" w:hAnsi="Consolas"/>
                <w:color w:val="000000"/>
                <w:sz w:val="20"/>
                <w:szCs w:val="20"/>
                <w:lang w:val="en-GB" w:eastAsia="de-AT"/>
              </w:rPr>
            </w:pPr>
          </w:p>
          <w:p w14:paraId="33B4BF19" w14:textId="01BE3E9F"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 xml:space="preserve">accel.x = (accelData.x / accelSens) - </w:t>
            </w:r>
            <w:r w:rsidRPr="003A2532">
              <w:rPr>
                <w:rFonts w:ascii="Consolas" w:hAnsi="Consolas"/>
                <w:color w:val="098658"/>
                <w:sz w:val="20"/>
                <w:szCs w:val="20"/>
                <w:lang w:val="en-GB" w:eastAsia="de-AT"/>
              </w:rPr>
              <w:t>0.020f</w:t>
            </w:r>
            <w:r w:rsidRPr="003A2532">
              <w:rPr>
                <w:rFonts w:ascii="Consolas" w:hAnsi="Consolas"/>
                <w:color w:val="000000"/>
                <w:sz w:val="20"/>
                <w:szCs w:val="20"/>
                <w:lang w:val="en-GB" w:eastAsia="de-AT"/>
              </w:rPr>
              <w:t>;</w:t>
            </w:r>
          </w:p>
          <w:p w14:paraId="3813F734" w14:textId="55017B61"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 xml:space="preserve">accel.y = (accelData.y / accelSens) - </w:t>
            </w:r>
            <w:r w:rsidRPr="003A2532">
              <w:rPr>
                <w:rFonts w:ascii="Consolas" w:hAnsi="Consolas"/>
                <w:color w:val="098658"/>
                <w:sz w:val="20"/>
                <w:szCs w:val="20"/>
                <w:lang w:val="en-GB" w:eastAsia="de-AT"/>
              </w:rPr>
              <w:t>0.021f</w:t>
            </w:r>
            <w:r w:rsidRPr="003A2532">
              <w:rPr>
                <w:rFonts w:ascii="Consolas" w:hAnsi="Consolas"/>
                <w:color w:val="000000"/>
                <w:sz w:val="20"/>
                <w:szCs w:val="20"/>
                <w:lang w:val="en-GB" w:eastAsia="de-AT"/>
              </w:rPr>
              <w:t>;</w:t>
            </w:r>
          </w:p>
          <w:p w14:paraId="218A5579" w14:textId="0B8A8D68" w:rsidR="003A2532" w:rsidRPr="004A3E74" w:rsidRDefault="003A2532" w:rsidP="004A3E74">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 xml:space="preserve">accel.z = (accelData.z / accelSens) - </w:t>
            </w:r>
            <w:r w:rsidRPr="003A2532">
              <w:rPr>
                <w:rFonts w:ascii="Consolas" w:hAnsi="Consolas"/>
                <w:color w:val="098658"/>
                <w:sz w:val="20"/>
                <w:szCs w:val="20"/>
                <w:lang w:val="en-GB" w:eastAsia="de-AT"/>
              </w:rPr>
              <w:t>0.140f</w:t>
            </w:r>
            <w:r w:rsidRPr="003A2532">
              <w:rPr>
                <w:rFonts w:ascii="Consolas" w:hAnsi="Consolas"/>
                <w:color w:val="000000"/>
                <w:sz w:val="20"/>
                <w:szCs w:val="20"/>
                <w:lang w:val="en-GB" w:eastAsia="de-AT"/>
              </w:rPr>
              <w:t>;</w:t>
            </w:r>
          </w:p>
        </w:tc>
      </w:tr>
    </w:tbl>
    <w:p w14:paraId="7992BA5C" w14:textId="77777777" w:rsidR="008322FC" w:rsidRDefault="008322FC" w:rsidP="00693CF8">
      <w:pPr>
        <w:rPr>
          <w:lang w:val="en-GB"/>
        </w:rPr>
      </w:pPr>
    </w:p>
    <w:p w14:paraId="0A60181E" w14:textId="07CBF026" w:rsidR="003615F4" w:rsidRPr="003615F4" w:rsidRDefault="003615F4" w:rsidP="00693CF8">
      <w:r w:rsidRPr="003615F4">
        <w:t xml:space="preserve">Die </w:t>
      </w:r>
      <w:r w:rsidR="0008019D">
        <w:t>Offsetwerte bei der Beschleunigungsberechnung (0,02</w:t>
      </w:r>
      <w:r w:rsidR="00EE1990">
        <w:t>0</w:t>
      </w:r>
      <w:r w:rsidR="0008019D">
        <w:t>; 0,</w:t>
      </w:r>
      <w:r w:rsidR="00EE1990">
        <w:t>021 und 0,140</w:t>
      </w:r>
      <w:r w:rsidR="0008019D">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Sensor eine Beschleunigung von 1g auf der z-Achse messen. </w:t>
      </w:r>
      <w:r w:rsidR="008E2E00">
        <w:t>Der Offset ergibt sich aus der eigentlichen Messung</w:t>
      </w:r>
      <w:r w:rsidR="00A97585">
        <w:t xml:space="preserve"> auf einer ebenen Fläche</w:t>
      </w:r>
      <w:r w:rsidR="008E2E00">
        <w:t xml:space="preserve"> </w:t>
      </w:r>
      <w:r w:rsidR="00937EAC">
        <w:t>von 1,14</w:t>
      </w:r>
      <w:r w:rsidR="003B05CA">
        <w:t>g</w:t>
      </w:r>
      <w:r w:rsidR="008E2E00">
        <w:t xml:space="preserve">. </w:t>
      </w:r>
      <w:r w:rsidR="00703576">
        <w:t xml:space="preserve">Dieser Vorgang muss mit 90° Drehungen mit allen Achsen wiederholt werden, um die restlichen Offsetwerte </w:t>
      </w:r>
      <w:r w:rsidR="006C487E">
        <w:t xml:space="preserve">zu bestimmen. </w:t>
      </w:r>
    </w:p>
    <w:p w14:paraId="3A455D35" w14:textId="22411E79" w:rsidR="00C82183" w:rsidRPr="003615F4" w:rsidRDefault="00C82183" w:rsidP="00693CF8"/>
    <w:p w14:paraId="765ABD1A" w14:textId="77777777" w:rsidR="00003ABE" w:rsidRDefault="00003ABE" w:rsidP="00003ABE">
      <w:pPr>
        <w:pStyle w:val="berschrift4"/>
      </w:pPr>
      <w:bookmarkStart w:id="120" w:name="_Toc157499225"/>
      <w:bookmarkStart w:id="121" w:name="_Toc159254453"/>
      <w:r w:rsidRPr="00603A47">
        <w:t>Komplementärfilter</w:t>
      </w:r>
      <w:bookmarkEnd w:id="120"/>
      <w:bookmarkEnd w:id="121"/>
    </w:p>
    <w:p w14:paraId="57B3270A" w14:textId="4C6FA2CA" w:rsidR="00836AEC" w:rsidRDefault="002201A9" w:rsidP="00836AEC">
      <w:r>
        <w:t xml:space="preserve">Um die Lagewinkel Pitch, Roll und Yaw zu bestimmen, wird ein Komplementärfilter </w:t>
      </w:r>
      <w:r w:rsidR="00AD6764">
        <w:t>auf die Messwerte des MPU9250 angewendet</w:t>
      </w:r>
      <w:r w:rsidR="00E26254">
        <w:t xml:space="preserve"> </w:t>
      </w:r>
      <w:hyperlink w:anchor="_Komplementärfilter" w:history="1">
        <w:r w:rsidR="00E26254" w:rsidRPr="00041044">
          <w:rPr>
            <w:rStyle w:val="Hyperlink"/>
            <w:i/>
            <w:highlight w:val="yellow"/>
          </w:rPr>
          <w:t xml:space="preserve">(siehe: </w:t>
        </w:r>
        <w:r w:rsidR="00041044" w:rsidRPr="00041044">
          <w:rPr>
            <w:rStyle w:val="Hyperlink"/>
            <w:i/>
            <w:highlight w:val="yellow"/>
          </w:rPr>
          <w:t>2.2.5 Komplementärfilter</w:t>
        </w:r>
        <w:r w:rsidR="00E26254" w:rsidRPr="00041044">
          <w:rPr>
            <w:rStyle w:val="Hyperlink"/>
            <w:i/>
            <w:highlight w:val="yellow"/>
          </w:rPr>
          <w:t>)</w:t>
        </w:r>
      </w:hyperlink>
      <w:r w:rsidR="00041044">
        <w:t>.</w:t>
      </w:r>
    </w:p>
    <w:p w14:paraId="2B12E2F8" w14:textId="20F9A18B" w:rsidR="00041044" w:rsidRDefault="00041044" w:rsidP="00836AEC"/>
    <w:p w14:paraId="652DE997" w14:textId="703838EF" w:rsidR="00F84557" w:rsidRPr="00F84557" w:rsidRDefault="00F84557" w:rsidP="00836AEC">
      <w:pPr>
        <w:rPr>
          <w:b/>
        </w:rPr>
      </w:pPr>
      <w:r w:rsidRPr="00F84557">
        <w:rPr>
          <w:b/>
        </w:rPr>
        <w:t>Anwendung des Komplementärfilters:</w:t>
      </w:r>
    </w:p>
    <w:tbl>
      <w:tblPr>
        <w:tblStyle w:val="Tabellenraster"/>
        <w:tblW w:w="0" w:type="auto"/>
        <w:tblLook w:val="04A0" w:firstRow="1" w:lastRow="0" w:firstColumn="1" w:lastColumn="0" w:noHBand="0" w:noVBand="1"/>
      </w:tblPr>
      <w:tblGrid>
        <w:gridCol w:w="9060"/>
      </w:tblGrid>
      <w:tr w:rsidR="00443AB4" w14:paraId="693FEAB1" w14:textId="77777777" w:rsidTr="00443AB4">
        <w:tc>
          <w:tcPr>
            <w:tcW w:w="9060" w:type="dxa"/>
          </w:tcPr>
          <w:p w14:paraId="7D741469" w14:textId="5241CBA3" w:rsidR="00443AB4" w:rsidRPr="00443AB4" w:rsidRDefault="0057743C" w:rsidP="0057743C">
            <w:pPr>
              <w:shd w:val="clear" w:color="auto" w:fill="FFFFFF"/>
              <w:spacing w:line="285" w:lineRule="atLeast"/>
              <w:rPr>
                <w:sz w:val="20"/>
                <w:szCs w:val="20"/>
              </w:rPr>
            </w:pPr>
            <w:r w:rsidRPr="0057743C">
              <w:rPr>
                <w:rFonts w:ascii="Consolas" w:hAnsi="Consolas"/>
                <w:color w:val="000000"/>
                <w:sz w:val="20"/>
                <w:szCs w:val="20"/>
                <w:lang w:val="en-GB" w:eastAsia="de-AT"/>
              </w:rPr>
              <w:t>IMU_10DOF.c</w:t>
            </w:r>
          </w:p>
        </w:tc>
      </w:tr>
      <w:tr w:rsidR="00443AB4" w14:paraId="3B45BD18" w14:textId="77777777" w:rsidTr="00443AB4">
        <w:tc>
          <w:tcPr>
            <w:tcW w:w="9060" w:type="dxa"/>
          </w:tcPr>
          <w:p w14:paraId="5522D1AF"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w:t>
            </w:r>
          </w:p>
          <w:p w14:paraId="33D303D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@brief</w:t>
            </w:r>
            <w:r w:rsidRPr="00443AB4">
              <w:rPr>
                <w:rFonts w:ascii="Consolas" w:hAnsi="Consolas"/>
                <w:color w:val="008000"/>
                <w:sz w:val="20"/>
                <w:szCs w:val="20"/>
                <w:lang w:val="en-GB" w:eastAsia="de-AT"/>
              </w:rPr>
              <w:t xml:space="preserve"> This function calculates pitch,roll and yaw</w:t>
            </w:r>
          </w:p>
          <w:p w14:paraId="4147EE3B"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@details</w:t>
            </w:r>
            <w:r w:rsidRPr="00443AB4">
              <w:rPr>
                <w:rFonts w:ascii="Consolas" w:hAnsi="Consolas"/>
                <w:color w:val="008000"/>
                <w:sz w:val="20"/>
                <w:szCs w:val="20"/>
                <w:lang w:val="en-GB" w:eastAsia="de-AT"/>
              </w:rPr>
              <w:t xml:space="preserve"> data gets stored in the global variable 'angle'</w:t>
            </w:r>
          </w:p>
          <w:p w14:paraId="7F8B2911"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@retval</w:t>
            </w:r>
            <w:r w:rsidRPr="00443AB4">
              <w:rPr>
                <w:rFonts w:ascii="Consolas" w:hAnsi="Consolas"/>
                <w:color w:val="008000"/>
                <w:sz w:val="20"/>
                <w:szCs w:val="20"/>
                <w:lang w:val="en-GB" w:eastAsia="de-AT"/>
              </w:rPr>
              <w:t xml:space="preserve"> None</w:t>
            </w:r>
          </w:p>
          <w:p w14:paraId="18B37700"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w:t>
            </w:r>
          </w:p>
          <w:p w14:paraId="37E8FE5D"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FF"/>
                <w:sz w:val="20"/>
                <w:szCs w:val="20"/>
                <w:lang w:val="en-GB" w:eastAsia="de-AT"/>
              </w:rPr>
              <w:t>void</w:t>
            </w:r>
            <w:r w:rsidRPr="00443AB4">
              <w:rPr>
                <w:rFonts w:ascii="Consolas" w:hAnsi="Consolas"/>
                <w:color w:val="000000"/>
                <w:sz w:val="20"/>
                <w:szCs w:val="20"/>
                <w:lang w:val="en-GB" w:eastAsia="de-AT"/>
              </w:rPr>
              <w:t xml:space="preserve"> IMU_GetAngles(</w:t>
            </w:r>
            <w:r w:rsidRPr="00443AB4">
              <w:rPr>
                <w:rFonts w:ascii="Consolas" w:hAnsi="Consolas"/>
                <w:color w:val="0000FF"/>
                <w:sz w:val="20"/>
                <w:szCs w:val="20"/>
                <w:lang w:val="en-GB" w:eastAsia="de-AT"/>
              </w:rPr>
              <w:t>void</w:t>
            </w:r>
            <w:r w:rsidRPr="00443AB4">
              <w:rPr>
                <w:rFonts w:ascii="Consolas" w:hAnsi="Consolas"/>
                <w:color w:val="000000"/>
                <w:sz w:val="20"/>
                <w:szCs w:val="20"/>
                <w:lang w:val="en-GB" w:eastAsia="de-AT"/>
              </w:rPr>
              <w:t>)</w:t>
            </w:r>
          </w:p>
          <w:p w14:paraId="0072F494"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w:t>
            </w:r>
          </w:p>
          <w:p w14:paraId="551D8D7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IMU_RegCoordinates gyroData = IMU_MPU_ReadGyro();</w:t>
            </w:r>
          </w:p>
          <w:p w14:paraId="69C99EF8"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IMU_RegCoordinates accelData = IMU_MPU_ReadAccel();</w:t>
            </w:r>
          </w:p>
          <w:p w14:paraId="36758854"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55FBDC40"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gyro.x = (gyroData.x - gyroOffset.x) / gyroSens;</w:t>
            </w:r>
          </w:p>
          <w:p w14:paraId="3A3D6602"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gyro.y = (gyroData.y - gyroOffset.y) / gyroSens;</w:t>
            </w:r>
          </w:p>
          <w:p w14:paraId="607F1DA3"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lastRenderedPageBreak/>
              <w:t>    gyro.z = (gyroData.z - gyroOffset.z) / gyroSens;</w:t>
            </w:r>
          </w:p>
          <w:p w14:paraId="07A0D7ED"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0884D2E"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accel.x = (accelData.x / accelSens) - </w:t>
            </w:r>
            <w:r w:rsidRPr="00443AB4">
              <w:rPr>
                <w:rFonts w:ascii="Consolas" w:hAnsi="Consolas"/>
                <w:color w:val="098658"/>
                <w:sz w:val="20"/>
                <w:szCs w:val="20"/>
                <w:lang w:val="en-GB" w:eastAsia="de-AT"/>
              </w:rPr>
              <w:t>0.020f</w:t>
            </w:r>
            <w:r w:rsidRPr="00443AB4">
              <w:rPr>
                <w:rFonts w:ascii="Consolas" w:hAnsi="Consolas"/>
                <w:color w:val="000000"/>
                <w:sz w:val="20"/>
                <w:szCs w:val="20"/>
                <w:lang w:val="en-GB" w:eastAsia="de-AT"/>
              </w:rPr>
              <w:t>;</w:t>
            </w:r>
          </w:p>
          <w:p w14:paraId="4805AC63"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accel.y = (accelData.y / accelSens) - </w:t>
            </w:r>
            <w:r w:rsidRPr="00443AB4">
              <w:rPr>
                <w:rFonts w:ascii="Consolas" w:hAnsi="Consolas"/>
                <w:color w:val="098658"/>
                <w:sz w:val="20"/>
                <w:szCs w:val="20"/>
                <w:lang w:val="en-GB" w:eastAsia="de-AT"/>
              </w:rPr>
              <w:t>0.021f</w:t>
            </w:r>
            <w:r w:rsidRPr="00443AB4">
              <w:rPr>
                <w:rFonts w:ascii="Consolas" w:hAnsi="Consolas"/>
                <w:color w:val="000000"/>
                <w:sz w:val="20"/>
                <w:szCs w:val="20"/>
                <w:lang w:val="en-GB" w:eastAsia="de-AT"/>
              </w:rPr>
              <w:t>;</w:t>
            </w:r>
          </w:p>
          <w:p w14:paraId="1CB3212B"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accel.z = (accelData.z / accelSens) - </w:t>
            </w:r>
            <w:r w:rsidRPr="00443AB4">
              <w:rPr>
                <w:rFonts w:ascii="Consolas" w:hAnsi="Consolas"/>
                <w:color w:val="098658"/>
                <w:sz w:val="20"/>
                <w:szCs w:val="20"/>
                <w:lang w:val="en-GB" w:eastAsia="de-AT"/>
              </w:rPr>
              <w:t>0.140f</w:t>
            </w:r>
            <w:r w:rsidRPr="00443AB4">
              <w:rPr>
                <w:rFonts w:ascii="Consolas" w:hAnsi="Consolas"/>
                <w:color w:val="000000"/>
                <w:sz w:val="20"/>
                <w:szCs w:val="20"/>
                <w:lang w:val="en-GB" w:eastAsia="de-AT"/>
              </w:rPr>
              <w:t>;</w:t>
            </w:r>
          </w:p>
          <w:p w14:paraId="316D196E"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1756C4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8000"/>
                <w:sz w:val="20"/>
                <w:szCs w:val="20"/>
                <w:lang w:val="en-GB" w:eastAsia="de-AT"/>
              </w:rPr>
              <w:t>// Complementary filter</w:t>
            </w:r>
          </w:p>
          <w:p w14:paraId="50C8898F"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00FF"/>
                <w:sz w:val="20"/>
                <w:szCs w:val="20"/>
                <w:lang w:val="en-GB" w:eastAsia="de-AT"/>
              </w:rPr>
              <w:t>float</w:t>
            </w:r>
            <w:r w:rsidRPr="00443AB4">
              <w:rPr>
                <w:rFonts w:ascii="Consolas" w:hAnsi="Consolas"/>
                <w:color w:val="000000"/>
                <w:sz w:val="20"/>
                <w:szCs w:val="20"/>
                <w:lang w:val="en-GB" w:eastAsia="de-AT"/>
              </w:rPr>
              <w:t xml:space="preserve"> accelPitch = atan2(accel.y, accel.z) * </w:t>
            </w:r>
            <w:r w:rsidRPr="00443AB4">
              <w:rPr>
                <w:rFonts w:ascii="Consolas" w:hAnsi="Consolas"/>
                <w:color w:val="0000FF"/>
                <w:sz w:val="20"/>
                <w:szCs w:val="20"/>
                <w:lang w:val="en-GB" w:eastAsia="de-AT"/>
              </w:rPr>
              <w:t>RAD2DEG</w:t>
            </w:r>
            <w:r w:rsidRPr="00443AB4">
              <w:rPr>
                <w:rFonts w:ascii="Consolas" w:hAnsi="Consolas"/>
                <w:color w:val="000000"/>
                <w:sz w:val="20"/>
                <w:szCs w:val="20"/>
                <w:lang w:val="en-GB" w:eastAsia="de-AT"/>
              </w:rPr>
              <w:t>;</w:t>
            </w:r>
          </w:p>
          <w:p w14:paraId="385206A5"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00FF"/>
                <w:sz w:val="20"/>
                <w:szCs w:val="20"/>
                <w:lang w:val="en-GB" w:eastAsia="de-AT"/>
              </w:rPr>
              <w:t>float</w:t>
            </w:r>
            <w:r w:rsidRPr="00443AB4">
              <w:rPr>
                <w:rFonts w:ascii="Consolas" w:hAnsi="Consolas"/>
                <w:color w:val="000000"/>
                <w:sz w:val="20"/>
                <w:szCs w:val="20"/>
                <w:lang w:val="en-GB" w:eastAsia="de-AT"/>
              </w:rPr>
              <w:t xml:space="preserve"> accelRoll = atan2(accel.x, accel.z) * </w:t>
            </w:r>
            <w:r w:rsidRPr="00443AB4">
              <w:rPr>
                <w:rFonts w:ascii="Consolas" w:hAnsi="Consolas"/>
                <w:color w:val="0000FF"/>
                <w:sz w:val="20"/>
                <w:szCs w:val="20"/>
                <w:lang w:val="en-GB" w:eastAsia="de-AT"/>
              </w:rPr>
              <w:t>RAD2DEG</w:t>
            </w:r>
            <w:r w:rsidRPr="00443AB4">
              <w:rPr>
                <w:rFonts w:ascii="Consolas" w:hAnsi="Consolas"/>
                <w:color w:val="000000"/>
                <w:sz w:val="20"/>
                <w:szCs w:val="20"/>
                <w:lang w:val="en-GB" w:eastAsia="de-AT"/>
              </w:rPr>
              <w:t>;</w:t>
            </w:r>
          </w:p>
          <w:p w14:paraId="3DD5BDA9"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BD9CE71"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angle.roll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xml:space="preserve"> * (angle.roll - gyro.y * dt) + (</w:t>
            </w:r>
            <w:r w:rsidRPr="00443AB4">
              <w:rPr>
                <w:rFonts w:ascii="Consolas" w:hAnsi="Consolas"/>
                <w:color w:val="098658"/>
                <w:sz w:val="20"/>
                <w:szCs w:val="20"/>
                <w:lang w:val="en-GB" w:eastAsia="de-AT"/>
              </w:rPr>
              <w:t>1.0</w:t>
            </w:r>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 accelRoll;</w:t>
            </w:r>
          </w:p>
          <w:p w14:paraId="7DD19AEA"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angle.pitch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xml:space="preserve"> * (angle.pitch + gyro.x * dt) + (</w:t>
            </w:r>
            <w:r w:rsidRPr="00443AB4">
              <w:rPr>
                <w:rFonts w:ascii="Consolas" w:hAnsi="Consolas"/>
                <w:color w:val="098658"/>
                <w:sz w:val="20"/>
                <w:szCs w:val="20"/>
                <w:lang w:val="en-GB" w:eastAsia="de-AT"/>
              </w:rPr>
              <w:t>1.0</w:t>
            </w:r>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 accelPitch;</w:t>
            </w:r>
          </w:p>
          <w:p w14:paraId="6D31095A"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angle.yaw += gyro.z * dt;</w:t>
            </w:r>
          </w:p>
          <w:p w14:paraId="541B6D87" w14:textId="7660401F" w:rsidR="00443AB4" w:rsidRPr="0078095C" w:rsidRDefault="00443AB4" w:rsidP="0078095C">
            <w:pPr>
              <w:shd w:val="clear" w:color="auto" w:fill="FFFFFF"/>
              <w:spacing w:line="285" w:lineRule="atLeast"/>
              <w:rPr>
                <w:rFonts w:ascii="Consolas" w:hAnsi="Consolas"/>
                <w:color w:val="000000"/>
                <w:sz w:val="20"/>
                <w:szCs w:val="20"/>
                <w:lang w:eastAsia="de-AT"/>
              </w:rPr>
            </w:pPr>
            <w:r w:rsidRPr="00443AB4">
              <w:rPr>
                <w:rFonts w:ascii="Consolas" w:hAnsi="Consolas"/>
                <w:color w:val="000000"/>
                <w:sz w:val="20"/>
                <w:szCs w:val="20"/>
                <w:lang w:eastAsia="de-AT"/>
              </w:rPr>
              <w:t>}</w:t>
            </w:r>
          </w:p>
        </w:tc>
      </w:tr>
    </w:tbl>
    <w:p w14:paraId="65DE8EE6" w14:textId="77777777" w:rsidR="00041044" w:rsidRDefault="00041044" w:rsidP="00836AEC"/>
    <w:p w14:paraId="258BCFE6" w14:textId="0ADDAE6B" w:rsidR="000478AA" w:rsidRDefault="000478AA" w:rsidP="00836AEC">
      <w:r w:rsidRPr="000478AA">
        <w:rPr>
          <w:u w:val="single"/>
        </w:rPr>
        <w:t>Bemerkung</w:t>
      </w:r>
      <w:r>
        <w:t>:</w:t>
      </w:r>
    </w:p>
    <w:p w14:paraId="11E2299C" w14:textId="627E623E" w:rsidR="00375B93" w:rsidRDefault="002210B3" w:rsidP="00836AEC">
      <w:r>
        <w:t xml:space="preserve">Die </w:t>
      </w:r>
      <w:r w:rsidR="00537003">
        <w:t>aktuellen Werte</w:t>
      </w:r>
      <w:r>
        <w:t xml:space="preserve"> </w:t>
      </w:r>
      <w:r w:rsidR="00537003">
        <w:t xml:space="preserve">für </w:t>
      </w:r>
      <w:r>
        <w:t xml:space="preserve">Pitch, Roll und Yaw werden in der globalen Variable ‚angle‘ gespeichert. </w:t>
      </w:r>
    </w:p>
    <w:p w14:paraId="4730C5E1" w14:textId="77777777" w:rsidR="00041044" w:rsidRPr="00836AEC" w:rsidRDefault="00041044" w:rsidP="00836AEC"/>
    <w:p w14:paraId="3A067128" w14:textId="77777777" w:rsidR="00132E77" w:rsidRDefault="00132E77">
      <w:pPr>
        <w:spacing w:line="240" w:lineRule="auto"/>
        <w:rPr>
          <w:rFonts w:cs="Arial"/>
          <w:b/>
          <w:bCs/>
          <w:sz w:val="26"/>
          <w:szCs w:val="26"/>
        </w:rPr>
      </w:pPr>
      <w:bookmarkStart w:id="122" w:name="_Toc157499226"/>
      <w:r>
        <w:br w:type="page"/>
      </w:r>
    </w:p>
    <w:p w14:paraId="12158655" w14:textId="17DFAA86" w:rsidR="00003ABE" w:rsidRDefault="00EA2B71" w:rsidP="00003ABE">
      <w:pPr>
        <w:pStyle w:val="berschrift3"/>
      </w:pPr>
      <w:bookmarkStart w:id="123" w:name="_Toc159254454"/>
      <w:r>
        <w:lastRenderedPageBreak/>
        <w:t>Barometer</w:t>
      </w:r>
      <w:r w:rsidR="005E29B1">
        <w:t xml:space="preserve"> / Luftdrucksensor</w:t>
      </w:r>
      <w:r w:rsidR="00A05B96">
        <w:t xml:space="preserve"> - </w:t>
      </w:r>
      <w:r w:rsidR="00003ABE">
        <w:t>BMP28</w:t>
      </w:r>
      <w:bookmarkEnd w:id="122"/>
      <w:r w:rsidR="00A05B96">
        <w:t>0</w:t>
      </w:r>
      <w:bookmarkEnd w:id="123"/>
    </w:p>
    <w:p w14:paraId="57B323D8" w14:textId="44FB8513" w:rsidR="00B45CAB" w:rsidRDefault="00B45CAB" w:rsidP="00B45CAB">
      <w:pPr>
        <w:pStyle w:val="berschrift4"/>
      </w:pPr>
      <w:bookmarkStart w:id="124" w:name="_Registerübersicht"/>
      <w:bookmarkStart w:id="125" w:name="_Toc157499227"/>
      <w:bookmarkStart w:id="126" w:name="_Toc159254455"/>
      <w:bookmarkEnd w:id="124"/>
      <w:r>
        <w:t>Registerübersicht</w:t>
      </w:r>
      <w:r w:rsidR="00D8742B">
        <w:t xml:space="preserve"> BMP280</w:t>
      </w:r>
      <w:bookmarkEnd w:id="126"/>
    </w:p>
    <w:p w14:paraId="0E730D35" w14:textId="77777777" w:rsidR="00B45CAB" w:rsidRDefault="00B45CAB" w:rsidP="00B45CAB">
      <w:r w:rsidRPr="008D78B5">
        <w:rPr>
          <w:highlight w:val="yellow"/>
        </w:rPr>
        <w:t>Bild von allen wichtigen Registern + vielleicht Beschreibung</w:t>
      </w:r>
    </w:p>
    <w:p w14:paraId="38BD33FC" w14:textId="77777777" w:rsidR="00D33BEE" w:rsidRPr="00D33BEE" w:rsidRDefault="00D33BEE" w:rsidP="00D33BEE"/>
    <w:p w14:paraId="107692BB" w14:textId="20C38119" w:rsidR="00E31305" w:rsidRDefault="00003ABE" w:rsidP="0000656C">
      <w:pPr>
        <w:pStyle w:val="berschrift4"/>
      </w:pPr>
      <w:bookmarkStart w:id="127" w:name="_Toc159254456"/>
      <w:r w:rsidRPr="00603A47">
        <w:t>Initialisierung</w:t>
      </w:r>
      <w:bookmarkEnd w:id="125"/>
      <w:r w:rsidR="00F84557">
        <w:t xml:space="preserve"> Barometer</w:t>
      </w:r>
      <w:bookmarkEnd w:id="127"/>
    </w:p>
    <w:tbl>
      <w:tblPr>
        <w:tblStyle w:val="Tabellenraster"/>
        <w:tblW w:w="0" w:type="auto"/>
        <w:tblLook w:val="04A0" w:firstRow="1" w:lastRow="0" w:firstColumn="1" w:lastColumn="0" w:noHBand="0" w:noVBand="1"/>
      </w:tblPr>
      <w:tblGrid>
        <w:gridCol w:w="9060"/>
      </w:tblGrid>
      <w:tr w:rsidR="003C67C8" w14:paraId="5DBFD621" w14:textId="77777777" w:rsidTr="003C67C8">
        <w:tc>
          <w:tcPr>
            <w:tcW w:w="9060" w:type="dxa"/>
          </w:tcPr>
          <w:p w14:paraId="544E5FD8" w14:textId="1394D603" w:rsidR="003C67C8" w:rsidRPr="007B68C3" w:rsidRDefault="007B68C3" w:rsidP="000B18FB">
            <w:pPr>
              <w:shd w:val="clear" w:color="auto" w:fill="FFFFFF"/>
              <w:spacing w:line="285" w:lineRule="atLeast"/>
              <w:rPr>
                <w:sz w:val="20"/>
                <w:szCs w:val="20"/>
              </w:rPr>
            </w:pPr>
            <w:r w:rsidRPr="001B6242">
              <w:rPr>
                <w:rFonts w:ascii="Consolas" w:hAnsi="Consolas"/>
                <w:color w:val="000000"/>
                <w:sz w:val="20"/>
                <w:szCs w:val="20"/>
                <w:lang w:eastAsia="de-AT"/>
              </w:rPr>
              <w:t>IMU_10DOF.c</w:t>
            </w:r>
            <w:r w:rsidR="001B6242">
              <w:rPr>
                <w:rFonts w:ascii="Consolas" w:hAnsi="Consolas"/>
                <w:color w:val="000000"/>
                <w:sz w:val="20"/>
                <w:szCs w:val="20"/>
                <w:lang w:eastAsia="de-AT"/>
              </w:rPr>
              <w:t xml:space="preserve"> </w:t>
            </w:r>
            <w:r w:rsidR="001B6242" w:rsidRPr="00850FC9">
              <w:rPr>
                <w:rFonts w:ascii="Consolas" w:hAnsi="Consolas"/>
                <w:color w:val="000000"/>
                <w:sz w:val="20"/>
                <w:szCs w:val="20"/>
                <w:lang w:eastAsia="de-AT"/>
              </w:rPr>
              <w:t>| Ausschnitt aus IMU_Init() Funktion</w:t>
            </w:r>
          </w:p>
        </w:tc>
      </w:tr>
      <w:tr w:rsidR="003C67C8" w14:paraId="001105C3" w14:textId="77777777" w:rsidTr="003C67C8">
        <w:tc>
          <w:tcPr>
            <w:tcW w:w="9060" w:type="dxa"/>
          </w:tcPr>
          <w:p w14:paraId="683AF5C3"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w:t>
            </w:r>
          </w:p>
          <w:p w14:paraId="38F3309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@brief</w:t>
            </w:r>
            <w:r w:rsidRPr="003C67C8">
              <w:rPr>
                <w:rFonts w:ascii="Consolas" w:hAnsi="Consolas"/>
                <w:color w:val="008000"/>
                <w:sz w:val="20"/>
                <w:szCs w:val="20"/>
                <w:lang w:val="en-GB" w:eastAsia="de-AT"/>
              </w:rPr>
              <w:t xml:space="preserve"> This function initialzes the 10DOF IMU (accel, gyro, mag, baro)</w:t>
            </w:r>
          </w:p>
          <w:p w14:paraId="649C59F6"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@param</w:t>
            </w:r>
            <w:r w:rsidRPr="003C67C8">
              <w:rPr>
                <w:rFonts w:ascii="Consolas" w:hAnsi="Consolas"/>
                <w:color w:val="008000"/>
                <w:sz w:val="20"/>
                <w:szCs w:val="20"/>
                <w:lang w:val="en-GB" w:eastAsia="de-AT"/>
              </w:rPr>
              <w:t xml:space="preserve"> imuInit pointer to IMU_InitTypeDef</w:t>
            </w:r>
          </w:p>
          <w:p w14:paraId="5D342049"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val="en-GB" w:eastAsia="de-AT"/>
              </w:rPr>
              <w:t> </w:t>
            </w:r>
            <w:r w:rsidRPr="003C67C8">
              <w:rPr>
                <w:rFonts w:ascii="Consolas" w:hAnsi="Consolas"/>
                <w:color w:val="008000"/>
                <w:sz w:val="20"/>
                <w:szCs w:val="20"/>
                <w:lang w:eastAsia="de-AT"/>
              </w:rPr>
              <w:t xml:space="preserve">* </w:t>
            </w:r>
            <w:r w:rsidRPr="003C67C8">
              <w:rPr>
                <w:rFonts w:ascii="Consolas" w:hAnsi="Consolas"/>
                <w:color w:val="0000FF"/>
                <w:sz w:val="20"/>
                <w:szCs w:val="20"/>
                <w:lang w:eastAsia="de-AT"/>
              </w:rPr>
              <w:t>@return</w:t>
            </w:r>
            <w:r w:rsidRPr="003C67C8">
              <w:rPr>
                <w:rFonts w:ascii="Consolas" w:hAnsi="Consolas"/>
                <w:color w:val="008000"/>
                <w:sz w:val="20"/>
                <w:szCs w:val="20"/>
                <w:lang w:eastAsia="de-AT"/>
              </w:rPr>
              <w:t xml:space="preserve"> IMU_Status</w:t>
            </w:r>
          </w:p>
          <w:p w14:paraId="33C77C44"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eastAsia="de-AT"/>
              </w:rPr>
              <w:t> */</w:t>
            </w:r>
          </w:p>
          <w:p w14:paraId="06F71E30"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IMU_Status IMU_Init(IMU_InitTypeDef *imuInit)</w:t>
            </w:r>
          </w:p>
          <w:p w14:paraId="514DD6F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w:t>
            </w:r>
          </w:p>
          <w:p w14:paraId="5A625FFF" w14:textId="2B58ABCF" w:rsidR="003C67C8" w:rsidRPr="007B68C3"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xml:space="preserve">    </w:t>
            </w:r>
            <w:r w:rsidRPr="007B68C3">
              <w:rPr>
                <w:rFonts w:ascii="Consolas" w:hAnsi="Consolas"/>
                <w:color w:val="000000"/>
                <w:sz w:val="20"/>
                <w:szCs w:val="20"/>
                <w:lang w:val="en-GB" w:eastAsia="de-AT"/>
              </w:rPr>
              <w:t>...</w:t>
            </w:r>
          </w:p>
          <w:p w14:paraId="1FDC05EC"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p>
          <w:p w14:paraId="384BB9C4" w14:textId="77777777" w:rsidR="007B68C3" w:rsidRPr="007B68C3" w:rsidRDefault="003C67C8" w:rsidP="007B68C3">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w:t>
            </w:r>
            <w:r w:rsidR="007B68C3" w:rsidRPr="007B68C3">
              <w:rPr>
                <w:rFonts w:ascii="Consolas" w:hAnsi="Consolas"/>
                <w:color w:val="000000"/>
                <w:sz w:val="20"/>
                <w:szCs w:val="20"/>
                <w:lang w:val="en-GB" w:eastAsia="de-AT"/>
              </w:rPr>
              <w:t>IMU_WriteRegister(</w:t>
            </w:r>
            <w:r w:rsidR="007B68C3" w:rsidRPr="007B68C3">
              <w:rPr>
                <w:rFonts w:ascii="Consolas" w:hAnsi="Consolas"/>
                <w:color w:val="098658"/>
                <w:sz w:val="20"/>
                <w:szCs w:val="20"/>
                <w:lang w:val="en-GB" w:eastAsia="de-AT"/>
              </w:rPr>
              <w:t>BMP280</w:t>
            </w:r>
            <w:r w:rsidR="007B68C3" w:rsidRPr="007B68C3">
              <w:rPr>
                <w:rFonts w:ascii="Consolas" w:hAnsi="Consolas"/>
                <w:color w:val="000000"/>
                <w:sz w:val="20"/>
                <w:szCs w:val="20"/>
                <w:lang w:val="en-GB" w:eastAsia="de-AT"/>
              </w:rPr>
              <w:t xml:space="preserve">, </w:t>
            </w:r>
            <w:r w:rsidR="007B68C3" w:rsidRPr="007B68C3">
              <w:rPr>
                <w:rFonts w:ascii="Consolas" w:hAnsi="Consolas"/>
                <w:color w:val="0000FF"/>
                <w:sz w:val="20"/>
                <w:szCs w:val="20"/>
                <w:lang w:val="en-GB" w:eastAsia="de-AT"/>
              </w:rPr>
              <w:t>IMU_BARO_RESET_ADDR</w:t>
            </w:r>
            <w:r w:rsidR="007B68C3" w:rsidRPr="007B68C3">
              <w:rPr>
                <w:rFonts w:ascii="Consolas" w:hAnsi="Consolas"/>
                <w:color w:val="000000"/>
                <w:sz w:val="20"/>
                <w:szCs w:val="20"/>
                <w:lang w:val="en-GB" w:eastAsia="de-AT"/>
              </w:rPr>
              <w:t xml:space="preserve">, </w:t>
            </w:r>
            <w:r w:rsidR="007B68C3" w:rsidRPr="007B68C3">
              <w:rPr>
                <w:rFonts w:ascii="Consolas" w:hAnsi="Consolas"/>
                <w:color w:val="098658"/>
                <w:sz w:val="20"/>
                <w:szCs w:val="20"/>
                <w:lang w:val="en-GB" w:eastAsia="de-AT"/>
              </w:rPr>
              <w:t>0xB6</w:t>
            </w:r>
            <w:r w:rsidR="007B68C3" w:rsidRPr="007B68C3">
              <w:rPr>
                <w:rFonts w:ascii="Consolas" w:hAnsi="Consolas"/>
                <w:color w:val="000000"/>
                <w:sz w:val="20"/>
                <w:szCs w:val="20"/>
                <w:lang w:val="en-GB" w:eastAsia="de-AT"/>
              </w:rPr>
              <w:t>);</w:t>
            </w:r>
            <w:r w:rsidR="007B68C3" w:rsidRPr="007B68C3">
              <w:rPr>
                <w:rFonts w:ascii="Consolas" w:hAnsi="Consolas"/>
                <w:color w:val="008000"/>
                <w:sz w:val="20"/>
                <w:szCs w:val="20"/>
                <w:lang w:val="en-GB" w:eastAsia="de-AT"/>
              </w:rPr>
              <w:t xml:space="preserve"> // reset barometer</w:t>
            </w:r>
          </w:p>
          <w:p w14:paraId="4C22546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5C0D59E5"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check status of device</w:t>
            </w:r>
          </w:p>
          <w:p w14:paraId="073E9BE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timeout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xml:space="preserve">, status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07EFD479"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while</w:t>
            </w:r>
            <w:r w:rsidRPr="007B68C3">
              <w:rPr>
                <w:rFonts w:ascii="Consolas" w:hAnsi="Consolas"/>
                <w:color w:val="000000"/>
                <w:sz w:val="20"/>
                <w:szCs w:val="20"/>
                <w:lang w:val="en-GB" w:eastAsia="de-AT"/>
              </w:rPr>
              <w:t xml:space="preserve">(status != </w:t>
            </w:r>
            <w:r w:rsidRPr="007B68C3">
              <w:rPr>
                <w:rFonts w:ascii="Consolas" w:hAnsi="Consolas"/>
                <w:color w:val="098658"/>
                <w:sz w:val="20"/>
                <w:szCs w:val="20"/>
                <w:lang w:val="en-GB" w:eastAsia="de-AT"/>
              </w:rPr>
              <w:t>0x00</w:t>
            </w:r>
            <w:r w:rsidRPr="007B68C3">
              <w:rPr>
                <w:rFonts w:ascii="Consolas" w:hAnsi="Consolas"/>
                <w:color w:val="000000"/>
                <w:sz w:val="20"/>
                <w:szCs w:val="20"/>
                <w:lang w:val="en-GB" w:eastAsia="de-AT"/>
              </w:rPr>
              <w:t>)</w:t>
            </w:r>
          </w:p>
          <w:p w14:paraId="16B6DA7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7FE8872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IMU_ReadRegister(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IMU_BARO_STATUS_ADDR</w:t>
            </w:r>
            <w:r w:rsidRPr="007B68C3">
              <w:rPr>
                <w:rFonts w:ascii="Consolas" w:hAnsi="Consolas"/>
                <w:color w:val="000000"/>
                <w:sz w:val="20"/>
                <w:szCs w:val="20"/>
                <w:lang w:val="en-GB" w:eastAsia="de-AT"/>
              </w:rPr>
              <w:t xml:space="preserve">, &amp;status,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1697028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if</w:t>
            </w:r>
            <w:r w:rsidRPr="007B68C3">
              <w:rPr>
                <w:rFonts w:ascii="Consolas" w:hAnsi="Consolas"/>
                <w:color w:val="000000"/>
                <w:sz w:val="20"/>
                <w:szCs w:val="20"/>
                <w:lang w:val="en-GB" w:eastAsia="de-AT"/>
              </w:rPr>
              <w:t xml:space="preserve">(timeout++ &gt; </w:t>
            </w:r>
            <w:r w:rsidRPr="007B68C3">
              <w:rPr>
                <w:rFonts w:ascii="Consolas" w:hAnsi="Consolas"/>
                <w:color w:val="098658"/>
                <w:sz w:val="20"/>
                <w:szCs w:val="20"/>
                <w:lang w:val="en-GB" w:eastAsia="de-AT"/>
              </w:rPr>
              <w:t>100</w:t>
            </w:r>
            <w:r w:rsidRPr="007B68C3">
              <w:rPr>
                <w:rFonts w:ascii="Consolas" w:hAnsi="Consolas"/>
                <w:color w:val="000000"/>
                <w:sz w:val="20"/>
                <w:szCs w:val="20"/>
                <w:lang w:val="en-GB" w:eastAsia="de-AT"/>
              </w:rPr>
              <w:t>)</w:t>
            </w:r>
          </w:p>
          <w:p w14:paraId="3A4795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return</w:t>
            </w:r>
            <w:r w:rsidRPr="007B68C3">
              <w:rPr>
                <w:rFonts w:ascii="Consolas" w:hAnsi="Consolas"/>
                <w:color w:val="000000"/>
                <w:sz w:val="20"/>
                <w:szCs w:val="20"/>
                <w:lang w:val="en-GB" w:eastAsia="de-AT"/>
              </w:rPr>
              <w:t xml:space="preserve"> </w:t>
            </w:r>
            <w:r w:rsidRPr="007B68C3">
              <w:rPr>
                <w:rFonts w:ascii="Consolas" w:hAnsi="Consolas"/>
                <w:color w:val="098658"/>
                <w:sz w:val="20"/>
                <w:szCs w:val="20"/>
                <w:lang w:val="en-GB" w:eastAsia="de-AT"/>
              </w:rPr>
              <w:t>IMU_BARO_INIT_ERROR</w:t>
            </w:r>
            <w:r w:rsidRPr="007B68C3">
              <w:rPr>
                <w:rFonts w:ascii="Consolas" w:hAnsi="Consolas"/>
                <w:color w:val="000000"/>
                <w:sz w:val="20"/>
                <w:szCs w:val="20"/>
                <w:lang w:val="en-GB" w:eastAsia="de-AT"/>
              </w:rPr>
              <w:t>;</w:t>
            </w:r>
          </w:p>
          <w:p w14:paraId="674622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08A0D7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D724674"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IMU_BARO_ReadCompensationValues();</w:t>
            </w:r>
          </w:p>
          <w:p w14:paraId="440590CE"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2490FF5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standby time and time constant of IIR filter</w:t>
            </w:r>
          </w:p>
          <w:p w14:paraId="699F56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config = ((imuInit-&gt;baroSBT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(imuInit-&gt;baroCoeff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w:t>
            </w:r>
          </w:p>
          <w:p w14:paraId="20CD616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IMU_BARO_CONFIG_ADDR</w:t>
            </w:r>
            <w:r w:rsidRPr="007B68C3">
              <w:rPr>
                <w:rFonts w:ascii="Consolas" w:hAnsi="Consolas"/>
                <w:color w:val="000000"/>
                <w:sz w:val="20"/>
                <w:szCs w:val="20"/>
                <w:lang w:val="en-GB" w:eastAsia="de-AT"/>
              </w:rPr>
              <w:t>, config);</w:t>
            </w:r>
          </w:p>
          <w:p w14:paraId="021D65A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3CD0D5D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oversampling settings for temperature and pressure measurement and set normal mode</w:t>
            </w:r>
          </w:p>
          <w:p w14:paraId="32A75DDD"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ctrl = (imuInit-&gt;baroTempOS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(imuInit-&gt;baroPressOS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0x03</w:t>
            </w:r>
            <w:r w:rsidRPr="007B68C3">
              <w:rPr>
                <w:rFonts w:ascii="Consolas" w:hAnsi="Consolas"/>
                <w:color w:val="000000"/>
                <w:sz w:val="20"/>
                <w:szCs w:val="20"/>
                <w:lang w:val="en-GB" w:eastAsia="de-AT"/>
              </w:rPr>
              <w:t>;</w:t>
            </w:r>
          </w:p>
          <w:p w14:paraId="59C8B4D6"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IMU_BARO_CTRL_MEAS_ADDR</w:t>
            </w:r>
            <w:r w:rsidRPr="007B68C3">
              <w:rPr>
                <w:rFonts w:ascii="Consolas" w:hAnsi="Consolas"/>
                <w:color w:val="000000"/>
                <w:sz w:val="20"/>
                <w:szCs w:val="20"/>
                <w:lang w:val="en-GB" w:eastAsia="de-AT"/>
              </w:rPr>
              <w:t>, ctrl);</w:t>
            </w:r>
          </w:p>
          <w:p w14:paraId="03CE4F8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CCCF8E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get current altitude level</w:t>
            </w:r>
          </w:p>
          <w:p w14:paraId="7E769FF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000FF"/>
                <w:sz w:val="20"/>
                <w:szCs w:val="20"/>
                <w:lang w:val="en-GB" w:eastAsia="de-AT"/>
              </w:rPr>
              <w:t>UINT16_MAX</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27E3E14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float</w:t>
            </w:r>
            <w:r w:rsidRPr="007B68C3">
              <w:rPr>
                <w:rFonts w:ascii="Consolas" w:hAnsi="Consolas"/>
                <w:color w:val="000000"/>
                <w:sz w:val="20"/>
                <w:szCs w:val="20"/>
                <w:lang w:val="en-GB" w:eastAsia="de-AT"/>
              </w:rPr>
              <w:t xml:space="preserve"> baroSum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w:t>
            </w:r>
          </w:p>
          <w:p w14:paraId="6C47630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for</w:t>
            </w:r>
            <w:r w:rsidRPr="007B68C3">
              <w:rPr>
                <w:rFonts w:ascii="Consolas" w:hAnsi="Consolas"/>
                <w:color w:val="000000"/>
                <w:sz w:val="20"/>
                <w:szCs w:val="20"/>
                <w:lang w:val="en-GB" w:eastAsia="de-AT"/>
              </w:rPr>
              <w:t>(</w:t>
            </w:r>
            <w:r w:rsidRPr="007B68C3">
              <w:rPr>
                <w:rFonts w:ascii="Consolas" w:hAnsi="Consolas"/>
                <w:color w:val="0000FF"/>
                <w:sz w:val="20"/>
                <w:szCs w:val="20"/>
                <w:lang w:val="en-GB" w:eastAsia="de-AT"/>
              </w:rPr>
              <w:t>uint16_t</w:t>
            </w:r>
            <w:r w:rsidRPr="007B68C3">
              <w:rPr>
                <w:rFonts w:ascii="Consolas" w:hAnsi="Consolas"/>
                <w:color w:val="000000"/>
                <w:sz w:val="20"/>
                <w:szCs w:val="20"/>
                <w:lang w:val="en-GB" w:eastAsia="de-AT"/>
              </w:rPr>
              <w:t xml:space="preserve"> i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i &lt; amount; i++)</w:t>
            </w:r>
          </w:p>
          <w:p w14:paraId="09AFAAE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333C87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IMU_BARO_ReadBaro();</w:t>
            </w:r>
          </w:p>
          <w:p w14:paraId="342E12A7"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baroSum += baroAltitude;</w:t>
            </w:r>
          </w:p>
          <w:p w14:paraId="668E4E7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98658"/>
                <w:sz w:val="20"/>
                <w:szCs w:val="20"/>
                <w:lang w:val="en-GB" w:eastAsia="de-AT"/>
              </w:rPr>
              <w:t>1000</w:t>
            </w:r>
            <w:r w:rsidRPr="007B68C3">
              <w:rPr>
                <w:rFonts w:ascii="Consolas" w:hAnsi="Consolas"/>
                <w:color w:val="000000"/>
                <w:sz w:val="20"/>
                <w:szCs w:val="20"/>
                <w:lang w:val="en-GB" w:eastAsia="de-AT"/>
              </w:rPr>
              <w:t>);</w:t>
            </w:r>
          </w:p>
          <w:p w14:paraId="7C65BF4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6B22931B" w14:textId="2B078429" w:rsidR="003C67C8" w:rsidRDefault="007B68C3" w:rsidP="005661FF">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baroAltitudeOffset = baroSum / amount;</w:t>
            </w:r>
          </w:p>
          <w:p w14:paraId="1365F040" w14:textId="77777777" w:rsidR="005661FF" w:rsidRPr="003C67C8" w:rsidRDefault="005661FF" w:rsidP="005661FF">
            <w:pPr>
              <w:shd w:val="clear" w:color="auto" w:fill="FFFFFF"/>
              <w:spacing w:line="285" w:lineRule="atLeast"/>
              <w:rPr>
                <w:rFonts w:ascii="Consolas" w:hAnsi="Consolas"/>
                <w:color w:val="000000"/>
                <w:sz w:val="20"/>
                <w:szCs w:val="20"/>
                <w:lang w:val="en-GB" w:eastAsia="de-AT"/>
              </w:rPr>
            </w:pPr>
          </w:p>
          <w:p w14:paraId="287270EA" w14:textId="77777777" w:rsidR="003C67C8" w:rsidRPr="00CC6B10"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xml:space="preserve">    </w:t>
            </w:r>
            <w:r w:rsidRPr="00CC6B10">
              <w:rPr>
                <w:rFonts w:ascii="Consolas" w:hAnsi="Consolas"/>
                <w:color w:val="0000FF"/>
                <w:sz w:val="20"/>
                <w:szCs w:val="20"/>
                <w:lang w:val="en-GB" w:eastAsia="de-AT"/>
              </w:rPr>
              <w:t>return</w:t>
            </w:r>
            <w:r w:rsidRPr="00CC6B10">
              <w:rPr>
                <w:rFonts w:ascii="Consolas" w:hAnsi="Consolas"/>
                <w:color w:val="000000"/>
                <w:sz w:val="20"/>
                <w:szCs w:val="20"/>
                <w:lang w:val="en-GB" w:eastAsia="de-AT"/>
              </w:rPr>
              <w:t xml:space="preserve"> </w:t>
            </w:r>
            <w:r w:rsidRPr="00CC6B10">
              <w:rPr>
                <w:rFonts w:ascii="Consolas" w:hAnsi="Consolas"/>
                <w:color w:val="098658"/>
                <w:sz w:val="20"/>
                <w:szCs w:val="20"/>
                <w:lang w:val="en-GB" w:eastAsia="de-AT"/>
              </w:rPr>
              <w:t>IMU_OK</w:t>
            </w:r>
            <w:r w:rsidRPr="00CC6B10">
              <w:rPr>
                <w:rFonts w:ascii="Consolas" w:hAnsi="Consolas"/>
                <w:color w:val="000000"/>
                <w:sz w:val="20"/>
                <w:szCs w:val="20"/>
                <w:lang w:val="en-GB" w:eastAsia="de-AT"/>
              </w:rPr>
              <w:t>;</w:t>
            </w:r>
          </w:p>
          <w:p w14:paraId="2386A913" w14:textId="4FFDC415" w:rsidR="003C67C8" w:rsidRPr="007B68C3"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w:t>
            </w:r>
          </w:p>
        </w:tc>
      </w:tr>
    </w:tbl>
    <w:p w14:paraId="122B3C90" w14:textId="77777777" w:rsidR="008A5D4F" w:rsidRDefault="008A5D4F" w:rsidP="0000656C"/>
    <w:p w14:paraId="10735807" w14:textId="6BCF7E40" w:rsidR="00DB5025" w:rsidRDefault="00DC49B9" w:rsidP="0000656C">
      <w:r>
        <w:t xml:space="preserve">Das Barometer wird immer im Normal-Mode betrieben. </w:t>
      </w:r>
      <w:r w:rsidR="00716225">
        <w:t>Für die Werteberechnung</w:t>
      </w:r>
      <w:r w:rsidR="005E25E4">
        <w:t xml:space="preserve"> </w:t>
      </w:r>
      <w:r w:rsidR="00A607C0">
        <w:t>müssen die Kompensation</w:t>
      </w:r>
      <w:r w:rsidR="00500FB4">
        <w:t xml:space="preserve">swerte </w:t>
      </w:r>
      <w:r w:rsidR="00D4356D">
        <w:t xml:space="preserve">mit der Funktion </w:t>
      </w:r>
      <w:r w:rsidR="00D4356D" w:rsidRPr="00D4356D">
        <w:rPr>
          <w:i/>
        </w:rPr>
        <w:t>IMU_Baro_ReadCompensationValues()</w:t>
      </w:r>
      <w:r w:rsidR="00D4356D">
        <w:t xml:space="preserve"> </w:t>
      </w:r>
      <w:r w:rsidR="003C3F81">
        <w:t xml:space="preserve">bestimmt werden. </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tbl>
      <w:tblPr>
        <w:tblStyle w:val="Tabellenraster"/>
        <w:tblW w:w="0" w:type="auto"/>
        <w:tblLook w:val="04A0" w:firstRow="1" w:lastRow="0" w:firstColumn="1" w:lastColumn="0" w:noHBand="0" w:noVBand="1"/>
      </w:tblPr>
      <w:tblGrid>
        <w:gridCol w:w="9060"/>
      </w:tblGrid>
      <w:tr w:rsidR="00CC0733" w14:paraId="04653119" w14:textId="77777777" w:rsidTr="00CC0733">
        <w:tc>
          <w:tcPr>
            <w:tcW w:w="9060" w:type="dxa"/>
          </w:tcPr>
          <w:p w14:paraId="361951D5" w14:textId="41EEB423" w:rsidR="00CC0733" w:rsidRPr="00F115E9" w:rsidRDefault="000908E0" w:rsidP="00F115E9">
            <w:pPr>
              <w:shd w:val="clear" w:color="auto" w:fill="FFFFFF"/>
              <w:spacing w:line="285" w:lineRule="atLeast"/>
              <w:rPr>
                <w:sz w:val="20"/>
                <w:szCs w:val="20"/>
              </w:rPr>
            </w:pPr>
            <w:r w:rsidRPr="00F115E9">
              <w:rPr>
                <w:rFonts w:ascii="Consolas" w:hAnsi="Consolas"/>
                <w:color w:val="000000"/>
                <w:sz w:val="20"/>
                <w:szCs w:val="20"/>
                <w:lang w:val="en-GB" w:eastAsia="de-AT"/>
              </w:rPr>
              <w:t>IMU_10DOF.c</w:t>
            </w:r>
          </w:p>
        </w:tc>
      </w:tr>
      <w:tr w:rsidR="00CC0733" w14:paraId="19041E7C" w14:textId="77777777" w:rsidTr="00CC0733">
        <w:tc>
          <w:tcPr>
            <w:tcW w:w="9060" w:type="dxa"/>
          </w:tcPr>
          <w:p w14:paraId="2E6F084B"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w:t>
            </w:r>
          </w:p>
          <w:p w14:paraId="749DFC9C"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@brief</w:t>
            </w:r>
            <w:r w:rsidRPr="000908E0">
              <w:rPr>
                <w:rFonts w:ascii="Consolas" w:hAnsi="Consolas"/>
                <w:color w:val="008000"/>
                <w:sz w:val="20"/>
                <w:szCs w:val="20"/>
                <w:lang w:val="en-GB" w:eastAsia="de-AT"/>
              </w:rPr>
              <w:t xml:space="preserve"> This function reads the temperature and pressure compensation values</w:t>
            </w:r>
          </w:p>
          <w:p w14:paraId="6BF0E4E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@details</w:t>
            </w:r>
            <w:r w:rsidRPr="000908E0">
              <w:rPr>
                <w:rFonts w:ascii="Consolas" w:hAnsi="Consolas"/>
                <w:color w:val="008000"/>
                <w:sz w:val="20"/>
                <w:szCs w:val="20"/>
                <w:lang w:val="en-GB" w:eastAsia="de-AT"/>
              </w:rPr>
              <w:t xml:space="preserve"> values get stored in variable "baroCompensation"</w:t>
            </w:r>
          </w:p>
          <w:p w14:paraId="138B6CD5"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@retval</w:t>
            </w:r>
            <w:r w:rsidRPr="000908E0">
              <w:rPr>
                <w:rFonts w:ascii="Consolas" w:hAnsi="Consolas"/>
                <w:color w:val="008000"/>
                <w:sz w:val="20"/>
                <w:szCs w:val="20"/>
                <w:lang w:val="en-GB" w:eastAsia="de-AT"/>
              </w:rPr>
              <w:t xml:space="preserve"> None</w:t>
            </w:r>
          </w:p>
          <w:p w14:paraId="66DAF048"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w:t>
            </w:r>
          </w:p>
          <w:p w14:paraId="7840F03D"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 xml:space="preserve"> IMU_BARO_ReadCompensationValues(</w:t>
            </w: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w:t>
            </w:r>
          </w:p>
          <w:p w14:paraId="6E4D5E8D"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p w14:paraId="293133F2"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uint8_t</w:t>
            </w:r>
            <w:r w:rsidRPr="000908E0">
              <w:rPr>
                <w:rFonts w:ascii="Consolas" w:hAnsi="Consolas"/>
                <w:color w:val="000000"/>
                <w:sz w:val="20"/>
                <w:szCs w:val="20"/>
                <w:lang w:eastAsia="de-AT"/>
              </w:rPr>
              <w:t xml:space="preserve"> buffer[</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5FA293F8"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IMU_ReadRegister(</w:t>
            </w:r>
            <w:r w:rsidRPr="000908E0">
              <w:rPr>
                <w:rFonts w:ascii="Consolas" w:hAnsi="Consolas"/>
                <w:color w:val="098658"/>
                <w:sz w:val="20"/>
                <w:szCs w:val="20"/>
                <w:lang w:eastAsia="de-AT"/>
              </w:rPr>
              <w:t>BMP280</w:t>
            </w: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IMU_BARO_DIG_T1_L_ADDR</w:t>
            </w:r>
            <w:r w:rsidRPr="000908E0">
              <w:rPr>
                <w:rFonts w:ascii="Consolas" w:hAnsi="Consolas"/>
                <w:color w:val="000000"/>
                <w:sz w:val="20"/>
                <w:szCs w:val="20"/>
                <w:lang w:eastAsia="de-AT"/>
              </w:rPr>
              <w:t xml:space="preserve">, buffer, </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7B136EC0"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p>
          <w:p w14:paraId="338CBDE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eastAsia="de-AT"/>
              </w:rPr>
              <w:t xml:space="preserve">    </w:t>
            </w:r>
            <w:r w:rsidRPr="000908E0">
              <w:rPr>
                <w:rFonts w:ascii="Consolas" w:hAnsi="Consolas"/>
                <w:color w:val="000000"/>
                <w:sz w:val="20"/>
                <w:szCs w:val="20"/>
                <w:lang w:val="en-GB" w:eastAsia="de-AT"/>
              </w:rPr>
              <w:t>baroCompensation.T1 = (buffer[</w:t>
            </w:r>
            <w:r w:rsidRPr="000908E0">
              <w:rPr>
                <w:rFonts w:ascii="Consolas" w:hAnsi="Consolas"/>
                <w:color w:val="098658"/>
                <w:sz w:val="20"/>
                <w:szCs w:val="20"/>
                <w:lang w:val="en-GB" w:eastAsia="de-AT"/>
              </w:rPr>
              <w:t>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0</w:t>
            </w:r>
            <w:r w:rsidRPr="000908E0">
              <w:rPr>
                <w:rFonts w:ascii="Consolas" w:hAnsi="Consolas"/>
                <w:color w:val="000000"/>
                <w:sz w:val="20"/>
                <w:szCs w:val="20"/>
                <w:lang w:val="en-GB" w:eastAsia="de-AT"/>
              </w:rPr>
              <w:t>];</w:t>
            </w:r>
          </w:p>
          <w:p w14:paraId="395E0E0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baroCompensation.T2 = (buffer[</w:t>
            </w:r>
            <w:r w:rsidRPr="000908E0">
              <w:rPr>
                <w:rFonts w:ascii="Consolas" w:hAnsi="Consolas"/>
                <w:color w:val="098658"/>
                <w:sz w:val="20"/>
                <w:szCs w:val="20"/>
                <w:lang w:val="en-GB" w:eastAsia="de-AT"/>
              </w:rPr>
              <w:t>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w:t>
            </w:r>
            <w:r w:rsidRPr="000908E0">
              <w:rPr>
                <w:rFonts w:ascii="Consolas" w:hAnsi="Consolas"/>
                <w:color w:val="000000"/>
                <w:sz w:val="20"/>
                <w:szCs w:val="20"/>
                <w:lang w:val="en-GB" w:eastAsia="de-AT"/>
              </w:rPr>
              <w:t>];</w:t>
            </w:r>
          </w:p>
          <w:p w14:paraId="684CE47A"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baroCompensation.T3 = (buffer[</w:t>
            </w:r>
            <w:r w:rsidRPr="000908E0">
              <w:rPr>
                <w:rFonts w:ascii="Consolas" w:hAnsi="Consolas"/>
                <w:color w:val="098658"/>
                <w:sz w:val="20"/>
                <w:szCs w:val="20"/>
                <w:lang w:val="en-GB" w:eastAsia="de-AT"/>
              </w:rPr>
              <w:t>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4</w:t>
            </w:r>
            <w:r w:rsidRPr="000908E0">
              <w:rPr>
                <w:rFonts w:ascii="Consolas" w:hAnsi="Consolas"/>
                <w:color w:val="000000"/>
                <w:sz w:val="20"/>
                <w:szCs w:val="20"/>
                <w:lang w:val="en-GB" w:eastAsia="de-AT"/>
              </w:rPr>
              <w:t>];</w:t>
            </w:r>
          </w:p>
          <w:p w14:paraId="68E6168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p>
          <w:p w14:paraId="5DFB1CB2"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baroCompensation.P1 = (buffer[</w:t>
            </w:r>
            <w:r w:rsidRPr="000908E0">
              <w:rPr>
                <w:rFonts w:ascii="Consolas" w:hAnsi="Consolas"/>
                <w:color w:val="098658"/>
                <w:sz w:val="20"/>
                <w:szCs w:val="20"/>
                <w:lang w:val="en-GB" w:eastAsia="de-AT"/>
              </w:rPr>
              <w:t>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6</w:t>
            </w:r>
            <w:r w:rsidRPr="000908E0">
              <w:rPr>
                <w:rFonts w:ascii="Consolas" w:hAnsi="Consolas"/>
                <w:color w:val="000000"/>
                <w:sz w:val="20"/>
                <w:szCs w:val="20"/>
                <w:lang w:val="en-GB" w:eastAsia="de-AT"/>
              </w:rPr>
              <w:t>];</w:t>
            </w:r>
          </w:p>
          <w:p w14:paraId="0588C8D6"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baroCompensation.P2 = (buffer[</w:t>
            </w:r>
            <w:r w:rsidRPr="000908E0">
              <w:rPr>
                <w:rFonts w:ascii="Consolas" w:hAnsi="Consolas"/>
                <w:color w:val="098658"/>
                <w:sz w:val="20"/>
                <w:szCs w:val="20"/>
                <w:lang w:val="en-GB" w:eastAsia="de-AT"/>
              </w:rPr>
              <w:t>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w:t>
            </w:r>
          </w:p>
          <w:p w14:paraId="6B8D69F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baroCompensation.P3 = (buffer[</w:t>
            </w:r>
            <w:r w:rsidRPr="000908E0">
              <w:rPr>
                <w:rFonts w:ascii="Consolas" w:hAnsi="Consolas"/>
                <w:color w:val="098658"/>
                <w:sz w:val="20"/>
                <w:szCs w:val="20"/>
                <w:lang w:val="en-GB" w:eastAsia="de-AT"/>
              </w:rPr>
              <w:t>11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10</w:t>
            </w:r>
            <w:r w:rsidRPr="000908E0">
              <w:rPr>
                <w:rFonts w:ascii="Consolas" w:hAnsi="Consolas"/>
                <w:color w:val="000000"/>
                <w:sz w:val="20"/>
                <w:szCs w:val="20"/>
                <w:lang w:val="en-GB" w:eastAsia="de-AT"/>
              </w:rPr>
              <w:t>];</w:t>
            </w:r>
          </w:p>
          <w:p w14:paraId="2B28349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baroCompensation.P4 = (buffer[</w:t>
            </w:r>
            <w:r w:rsidRPr="000908E0">
              <w:rPr>
                <w:rFonts w:ascii="Consolas" w:hAnsi="Consolas"/>
                <w:color w:val="098658"/>
                <w:sz w:val="20"/>
                <w:szCs w:val="20"/>
                <w:lang w:val="en-GB" w:eastAsia="de-AT"/>
              </w:rPr>
              <w:t>13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12</w:t>
            </w:r>
            <w:r w:rsidRPr="000908E0">
              <w:rPr>
                <w:rFonts w:ascii="Consolas" w:hAnsi="Consolas"/>
                <w:color w:val="000000"/>
                <w:sz w:val="20"/>
                <w:szCs w:val="20"/>
                <w:lang w:val="en-GB" w:eastAsia="de-AT"/>
              </w:rPr>
              <w:t>];</w:t>
            </w:r>
          </w:p>
          <w:p w14:paraId="4075DC9F"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baroCompensation.P5 = (buffer[</w:t>
            </w:r>
            <w:r w:rsidRPr="000908E0">
              <w:rPr>
                <w:rFonts w:ascii="Consolas" w:hAnsi="Consolas"/>
                <w:color w:val="098658"/>
                <w:sz w:val="20"/>
                <w:szCs w:val="20"/>
                <w:lang w:val="en-GB" w:eastAsia="de-AT"/>
              </w:rPr>
              <w:t>15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14</w:t>
            </w:r>
            <w:r w:rsidRPr="000908E0">
              <w:rPr>
                <w:rFonts w:ascii="Consolas" w:hAnsi="Consolas"/>
                <w:color w:val="000000"/>
                <w:sz w:val="20"/>
                <w:szCs w:val="20"/>
                <w:lang w:val="en-GB" w:eastAsia="de-AT"/>
              </w:rPr>
              <w:t>];</w:t>
            </w:r>
          </w:p>
          <w:p w14:paraId="049D84D9"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baroCompensation.P6 = (buffer[</w:t>
            </w:r>
            <w:r w:rsidRPr="000908E0">
              <w:rPr>
                <w:rFonts w:ascii="Consolas" w:hAnsi="Consolas"/>
                <w:color w:val="098658"/>
                <w:sz w:val="20"/>
                <w:szCs w:val="20"/>
                <w:lang w:val="en-GB" w:eastAsia="de-AT"/>
              </w:rPr>
              <w:t>17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16</w:t>
            </w:r>
            <w:r w:rsidRPr="000908E0">
              <w:rPr>
                <w:rFonts w:ascii="Consolas" w:hAnsi="Consolas"/>
                <w:color w:val="000000"/>
                <w:sz w:val="20"/>
                <w:szCs w:val="20"/>
                <w:lang w:val="en-GB" w:eastAsia="de-AT"/>
              </w:rPr>
              <w:t>];</w:t>
            </w:r>
          </w:p>
          <w:p w14:paraId="29FE3E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baroCompensation.P7 = (buffer[</w:t>
            </w:r>
            <w:r w:rsidRPr="000908E0">
              <w:rPr>
                <w:rFonts w:ascii="Consolas" w:hAnsi="Consolas"/>
                <w:color w:val="098658"/>
                <w:sz w:val="20"/>
                <w:szCs w:val="20"/>
                <w:lang w:val="en-GB" w:eastAsia="de-AT"/>
              </w:rPr>
              <w:t>19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18</w:t>
            </w:r>
            <w:r w:rsidRPr="000908E0">
              <w:rPr>
                <w:rFonts w:ascii="Consolas" w:hAnsi="Consolas"/>
                <w:color w:val="000000"/>
                <w:sz w:val="20"/>
                <w:szCs w:val="20"/>
                <w:lang w:val="en-GB" w:eastAsia="de-AT"/>
              </w:rPr>
              <w:t>];</w:t>
            </w:r>
          </w:p>
          <w:p w14:paraId="19AE451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baroCompensation.P8 = (buffer[</w:t>
            </w:r>
            <w:r w:rsidRPr="000908E0">
              <w:rPr>
                <w:rFonts w:ascii="Consolas" w:hAnsi="Consolas"/>
                <w:color w:val="098658"/>
                <w:sz w:val="20"/>
                <w:szCs w:val="20"/>
                <w:lang w:val="en-GB" w:eastAsia="de-AT"/>
              </w:rPr>
              <w:t>21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20</w:t>
            </w:r>
            <w:r w:rsidRPr="000908E0">
              <w:rPr>
                <w:rFonts w:ascii="Consolas" w:hAnsi="Consolas"/>
                <w:color w:val="000000"/>
                <w:sz w:val="20"/>
                <w:szCs w:val="20"/>
                <w:lang w:val="en-GB" w:eastAsia="de-AT"/>
              </w:rPr>
              <w:t>];</w:t>
            </w:r>
          </w:p>
          <w:p w14:paraId="4D9CC3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baroCompensation.P9 = (buffer[</w:t>
            </w:r>
            <w:r w:rsidRPr="000908E0">
              <w:rPr>
                <w:rFonts w:ascii="Consolas" w:hAnsi="Consolas"/>
                <w:color w:val="098658"/>
                <w:sz w:val="20"/>
                <w:szCs w:val="20"/>
                <w:lang w:val="en-GB" w:eastAsia="de-AT"/>
              </w:rPr>
              <w:t>23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22</w:t>
            </w:r>
            <w:r w:rsidRPr="000908E0">
              <w:rPr>
                <w:rFonts w:ascii="Consolas" w:hAnsi="Consolas"/>
                <w:color w:val="000000"/>
                <w:sz w:val="20"/>
                <w:szCs w:val="20"/>
                <w:lang w:val="en-GB" w:eastAsia="de-AT"/>
              </w:rPr>
              <w:t>];</w:t>
            </w:r>
          </w:p>
          <w:p w14:paraId="391941F5" w14:textId="131DFC5D" w:rsidR="00CC0733" w:rsidRPr="00F115E9"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tc>
      </w:tr>
    </w:tbl>
    <w:p w14:paraId="246DC487" w14:textId="77777777" w:rsidR="00503B69" w:rsidRDefault="00503B69" w:rsidP="0000656C"/>
    <w:p w14:paraId="75EC0DDD" w14:textId="67B1FD5D" w:rsidR="005769DE" w:rsidRDefault="005769DE" w:rsidP="0000656C">
      <w:r>
        <w:t xml:space="preserve">Die Daten befinden sich in den </w:t>
      </w:r>
      <w:r w:rsidR="00066D9A">
        <w:t xml:space="preserve">Registern 0x88 </w:t>
      </w:r>
      <w:r w:rsidR="00527DC8" w:rsidRPr="00527DC8">
        <w:t>dig_T1</w:t>
      </w:r>
      <w:r w:rsidR="00527DC8">
        <w:t xml:space="preserve"> bis zu den Register 0x</w:t>
      </w:r>
      <w:r w:rsidR="0035049A">
        <w:t>9F</w:t>
      </w:r>
      <w:r w:rsidR="00527DC8">
        <w:t xml:space="preserve"> </w:t>
      </w:r>
      <w:r w:rsidR="0035049A">
        <w:t>dig_P9</w:t>
      </w:r>
      <w:r w:rsidR="009C7293">
        <w:t xml:space="preserve"> </w:t>
      </w:r>
      <w:hyperlink w:anchor="_Registerübersicht" w:history="1">
        <w:r w:rsidR="009C7293" w:rsidRPr="004267C9">
          <w:rPr>
            <w:rStyle w:val="Hyperlink"/>
            <w:i/>
            <w:highlight w:val="yellow"/>
          </w:rPr>
          <w:t xml:space="preserve">(siehe: </w:t>
        </w:r>
        <w:r w:rsidR="00E35CC8" w:rsidRPr="004267C9">
          <w:rPr>
            <w:rStyle w:val="Hyperlink"/>
            <w:i/>
            <w:highlight w:val="yellow"/>
          </w:rPr>
          <w:t>5.4.4.1 Reg</w:t>
        </w:r>
        <w:r w:rsidR="004267C9" w:rsidRPr="004267C9">
          <w:rPr>
            <w:rStyle w:val="Hyperlink"/>
            <w:i/>
            <w:highlight w:val="yellow"/>
          </w:rPr>
          <w:t>i</w:t>
        </w:r>
        <w:r w:rsidR="00E35CC8" w:rsidRPr="004267C9">
          <w:rPr>
            <w:rStyle w:val="Hyperlink"/>
            <w:i/>
            <w:highlight w:val="yellow"/>
          </w:rPr>
          <w:t>sterübersicht</w:t>
        </w:r>
        <w:r w:rsidR="009C7293" w:rsidRPr="004267C9">
          <w:rPr>
            <w:rStyle w:val="Hyperlink"/>
            <w:i/>
            <w:highlight w:val="yellow"/>
          </w:rPr>
          <w:t>)</w:t>
        </w:r>
      </w:hyperlink>
      <w:r w:rsidR="00325DB2">
        <w:t xml:space="preserve">. Die Werte werden zusammengefügt und in der globalen Variable </w:t>
      </w:r>
      <w:r w:rsidR="00C87D55">
        <w:t>‚</w:t>
      </w:r>
      <w:r w:rsidR="00325DB2">
        <w:t>baroCompensation</w:t>
      </w:r>
      <w:r w:rsidR="0063060C">
        <w:t>‘</w:t>
      </w:r>
      <w:r w:rsidR="00C87D55">
        <w:t xml:space="preserve"> </w:t>
      </w:r>
      <w:r w:rsidR="00D35641">
        <w:t>g</w:t>
      </w:r>
      <w:r w:rsidR="00325DB2">
        <w:t xml:space="preserve">espeichert. </w:t>
      </w:r>
    </w:p>
    <w:p w14:paraId="5FD60E6D" w14:textId="77777777" w:rsidR="000217D9" w:rsidRPr="0000656C" w:rsidRDefault="000217D9" w:rsidP="0000656C"/>
    <w:p w14:paraId="4E643158" w14:textId="4B07E500" w:rsidR="00003ABE" w:rsidRDefault="00003ABE" w:rsidP="00003ABE">
      <w:pPr>
        <w:pStyle w:val="berschrift4"/>
      </w:pPr>
      <w:bookmarkStart w:id="128" w:name="_Toc157499228"/>
      <w:bookmarkStart w:id="129" w:name="_Toc159254457"/>
      <w:r w:rsidRPr="00603A47">
        <w:t>Einlesen der</w:t>
      </w:r>
      <w:r w:rsidR="000B7BCB">
        <w:t xml:space="preserve"> Barometer</w:t>
      </w:r>
      <w:r w:rsidR="000C0A32">
        <w:t>-</w:t>
      </w:r>
      <w:r w:rsidRPr="00603A47">
        <w:t>Daten</w:t>
      </w:r>
      <w:bookmarkEnd w:id="128"/>
      <w:bookmarkEnd w:id="129"/>
    </w:p>
    <w:p w14:paraId="0D266F1E" w14:textId="676CBD0A"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 </w:t>
      </w:r>
      <w:hyperlink w:anchor="_Registerübersicht" w:history="1">
        <w:r w:rsidR="00001314" w:rsidRPr="00023BDC">
          <w:rPr>
            <w:rStyle w:val="Hyperlink"/>
            <w:i/>
            <w:highlight w:val="yellow"/>
          </w:rPr>
          <w:t xml:space="preserve">(siehe: </w:t>
        </w:r>
        <w:r w:rsidR="00023BDC" w:rsidRPr="00023BDC">
          <w:rPr>
            <w:rStyle w:val="Hyperlink"/>
            <w:i/>
            <w:highlight w:val="yellow"/>
          </w:rPr>
          <w:t>5.4.4.1 Registerübersicht</w:t>
        </w:r>
        <w:r w:rsidR="00001314" w:rsidRPr="00023BDC">
          <w:rPr>
            <w:rStyle w:val="Hyperlink"/>
            <w:i/>
            <w:highlight w:val="yellow"/>
          </w:rPr>
          <w:t>)</w:t>
        </w:r>
      </w:hyperlink>
      <w:r w:rsidR="00023BDC">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tbl>
      <w:tblPr>
        <w:tblStyle w:val="Tabellenraster"/>
        <w:tblW w:w="0" w:type="auto"/>
        <w:tblLook w:val="04A0" w:firstRow="1" w:lastRow="0" w:firstColumn="1" w:lastColumn="0" w:noHBand="0" w:noVBand="1"/>
      </w:tblPr>
      <w:tblGrid>
        <w:gridCol w:w="9060"/>
      </w:tblGrid>
      <w:tr w:rsidR="002840E3" w14:paraId="2B245369" w14:textId="77777777" w:rsidTr="002840E3">
        <w:tc>
          <w:tcPr>
            <w:tcW w:w="9060" w:type="dxa"/>
          </w:tcPr>
          <w:p w14:paraId="2734AED8" w14:textId="79063765" w:rsidR="002840E3" w:rsidRPr="00540BAF" w:rsidRDefault="002840E3" w:rsidP="00540BAF">
            <w:pPr>
              <w:shd w:val="clear" w:color="auto" w:fill="FFFFFF"/>
              <w:spacing w:line="285" w:lineRule="atLeast"/>
              <w:rPr>
                <w:rFonts w:ascii="Consolas" w:hAnsi="Consolas"/>
                <w:color w:val="000000"/>
                <w:sz w:val="20"/>
                <w:szCs w:val="20"/>
                <w:lang w:eastAsia="de-AT"/>
              </w:rPr>
            </w:pPr>
            <w:r w:rsidRPr="00540BAF">
              <w:rPr>
                <w:rFonts w:ascii="Consolas" w:hAnsi="Consolas"/>
                <w:color w:val="000000"/>
                <w:sz w:val="20"/>
                <w:szCs w:val="20"/>
                <w:lang w:eastAsia="de-AT"/>
              </w:rPr>
              <w:t>IMU_10DOF.c</w:t>
            </w:r>
            <w:r w:rsidR="00A32AB0">
              <w:rPr>
                <w:rFonts w:ascii="Consolas" w:hAnsi="Consolas"/>
                <w:color w:val="000000"/>
                <w:sz w:val="20"/>
                <w:szCs w:val="20"/>
                <w:lang w:eastAsia="de-AT"/>
              </w:rPr>
              <w:t xml:space="preserve"> | Ausschnitt aus IMU_BARO_ReadBaro()</w:t>
            </w:r>
            <w:r w:rsidR="0060319B">
              <w:rPr>
                <w:rFonts w:ascii="Consolas" w:hAnsi="Consolas"/>
                <w:color w:val="000000"/>
                <w:sz w:val="20"/>
                <w:szCs w:val="20"/>
                <w:lang w:eastAsia="de-AT"/>
              </w:rPr>
              <w:t xml:space="preserve"> Funktion</w:t>
            </w:r>
          </w:p>
        </w:tc>
      </w:tr>
      <w:tr w:rsidR="002840E3" w14:paraId="4E11FD27" w14:textId="77777777" w:rsidTr="002840E3">
        <w:tc>
          <w:tcPr>
            <w:tcW w:w="9060" w:type="dxa"/>
          </w:tcPr>
          <w:p w14:paraId="49EEE62C"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w:t>
            </w:r>
          </w:p>
          <w:p w14:paraId="6D0105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@brief</w:t>
            </w:r>
            <w:r w:rsidRPr="002840E3">
              <w:rPr>
                <w:rFonts w:ascii="Consolas" w:hAnsi="Consolas"/>
                <w:color w:val="008000"/>
                <w:sz w:val="20"/>
                <w:szCs w:val="20"/>
                <w:lang w:val="en-GB" w:eastAsia="de-AT"/>
              </w:rPr>
              <w:t xml:space="preserve"> This function reads the barometer values and calculates temperature, pressure and altitude</w:t>
            </w:r>
          </w:p>
          <w:p w14:paraId="5B46291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lastRenderedPageBreak/>
              <w:t xml:space="preserve"> * </w:t>
            </w:r>
            <w:r w:rsidRPr="002840E3">
              <w:rPr>
                <w:rFonts w:ascii="Consolas" w:hAnsi="Consolas"/>
                <w:color w:val="0000FF"/>
                <w:sz w:val="20"/>
                <w:szCs w:val="20"/>
                <w:lang w:val="en-GB" w:eastAsia="de-AT"/>
              </w:rPr>
              <w:t>@details</w:t>
            </w:r>
            <w:r w:rsidRPr="002840E3">
              <w:rPr>
                <w:rFonts w:ascii="Consolas" w:hAnsi="Consolas"/>
                <w:color w:val="008000"/>
                <w:sz w:val="20"/>
                <w:szCs w:val="20"/>
                <w:lang w:val="en-GB" w:eastAsia="de-AT"/>
              </w:rPr>
              <w:t xml:space="preserve"> values gets stored in global variables 'baroTemperature', 'baroPressure' and 'baroAltitude'</w:t>
            </w:r>
          </w:p>
          <w:p w14:paraId="2DA3DDF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@retval</w:t>
            </w:r>
            <w:r w:rsidRPr="002840E3">
              <w:rPr>
                <w:rFonts w:ascii="Consolas" w:hAnsi="Consolas"/>
                <w:color w:val="008000"/>
                <w:sz w:val="20"/>
                <w:szCs w:val="20"/>
                <w:lang w:val="en-GB" w:eastAsia="de-AT"/>
              </w:rPr>
              <w:t xml:space="preserve"> None</w:t>
            </w:r>
          </w:p>
          <w:p w14:paraId="0287B29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w:t>
            </w:r>
          </w:p>
          <w:p w14:paraId="2ADBEF01"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 xml:space="preserve"> IMU_BARO_ReadBaro(</w:t>
            </w: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w:t>
            </w:r>
          </w:p>
          <w:p w14:paraId="526CB52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w:t>
            </w:r>
          </w:p>
          <w:p w14:paraId="2F6EAE6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uint8_t</w:t>
            </w:r>
            <w:r w:rsidRPr="002840E3">
              <w:rPr>
                <w:rFonts w:ascii="Consolas" w:hAnsi="Consolas"/>
                <w:color w:val="000000"/>
                <w:sz w:val="20"/>
                <w:szCs w:val="20"/>
                <w:lang w:val="en-GB" w:eastAsia="de-AT"/>
              </w:rPr>
              <w:t xml:space="preserve"> buffer[</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 = {</w:t>
            </w:r>
            <w:r w:rsidRPr="002840E3">
              <w:rPr>
                <w:rFonts w:ascii="Consolas" w:hAnsi="Consolas"/>
                <w:color w:val="098658"/>
                <w:sz w:val="20"/>
                <w:szCs w:val="20"/>
                <w:lang w:val="en-GB" w:eastAsia="de-AT"/>
              </w:rPr>
              <w:t>0</w:t>
            </w:r>
            <w:r w:rsidRPr="002840E3">
              <w:rPr>
                <w:rFonts w:ascii="Consolas" w:hAnsi="Consolas"/>
                <w:color w:val="000000"/>
                <w:sz w:val="20"/>
                <w:szCs w:val="20"/>
                <w:lang w:val="en-GB" w:eastAsia="de-AT"/>
              </w:rPr>
              <w:t>};</w:t>
            </w:r>
          </w:p>
          <w:p w14:paraId="44265ED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IMU_ReadRegister(</w:t>
            </w:r>
            <w:r w:rsidRPr="002840E3">
              <w:rPr>
                <w:rFonts w:ascii="Consolas" w:hAnsi="Consolas"/>
                <w:color w:val="098658"/>
                <w:sz w:val="20"/>
                <w:szCs w:val="20"/>
                <w:lang w:val="en-GB" w:eastAsia="de-AT"/>
              </w:rPr>
              <w:t>BMP280</w:t>
            </w: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IMU_BARO_PRESS_ADDR</w:t>
            </w:r>
            <w:r w:rsidRPr="002840E3">
              <w:rPr>
                <w:rFonts w:ascii="Consolas" w:hAnsi="Consolas"/>
                <w:color w:val="000000"/>
                <w:sz w:val="20"/>
                <w:szCs w:val="20"/>
                <w:lang w:val="en-GB" w:eastAsia="de-AT"/>
              </w:rPr>
              <w:t xml:space="preserve">, buffer, </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w:t>
            </w:r>
          </w:p>
          <w:p w14:paraId="0F1156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27397B6F"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adcPress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0</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1</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2</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634124F1"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adcTemp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3</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4</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5</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553326AA"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p>
          <w:p w14:paraId="265F1DE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fineTemp;</w:t>
            </w:r>
          </w:p>
          <w:p w14:paraId="2A0BE29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temp = IMU_BARO_CompensateTemp(adcTemp, &amp;fineTemp);</w:t>
            </w:r>
          </w:p>
          <w:p w14:paraId="25009E5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uint32_t</w:t>
            </w:r>
            <w:r w:rsidRPr="002840E3">
              <w:rPr>
                <w:rFonts w:ascii="Consolas" w:hAnsi="Consolas"/>
                <w:color w:val="000000"/>
                <w:sz w:val="20"/>
                <w:szCs w:val="20"/>
                <w:lang w:val="en-GB" w:eastAsia="de-AT"/>
              </w:rPr>
              <w:t xml:space="preserve"> press = IMU_BARO_CompensatePress(adcPress, fineTemp);</w:t>
            </w:r>
          </w:p>
          <w:p w14:paraId="23C811A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4D5A1287"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baroTemperature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)temp / </w:t>
            </w:r>
            <w:r w:rsidRPr="002840E3">
              <w:rPr>
                <w:rFonts w:ascii="Consolas" w:hAnsi="Consolas"/>
                <w:color w:val="098658"/>
                <w:sz w:val="20"/>
                <w:szCs w:val="20"/>
                <w:lang w:val="en-GB" w:eastAsia="de-AT"/>
              </w:rPr>
              <w:t>100.0</w:t>
            </w:r>
            <w:r w:rsidRPr="002840E3">
              <w:rPr>
                <w:rFonts w:ascii="Consolas" w:hAnsi="Consolas"/>
                <w:color w:val="000000"/>
                <w:sz w:val="20"/>
                <w:szCs w:val="20"/>
                <w:lang w:val="en-GB" w:eastAsia="de-AT"/>
              </w:rPr>
              <w:t>;</w:t>
            </w:r>
          </w:p>
          <w:p w14:paraId="13859D3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baroPressure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)press / </w:t>
            </w:r>
            <w:r w:rsidRPr="002840E3">
              <w:rPr>
                <w:rFonts w:ascii="Consolas" w:hAnsi="Consolas"/>
                <w:color w:val="098658"/>
                <w:sz w:val="20"/>
                <w:szCs w:val="20"/>
                <w:lang w:val="en-GB" w:eastAsia="de-AT"/>
              </w:rPr>
              <w:t>256.0</w:t>
            </w:r>
            <w:r w:rsidRPr="002840E3">
              <w:rPr>
                <w:rFonts w:ascii="Consolas" w:hAnsi="Consolas"/>
                <w:color w:val="000000"/>
                <w:sz w:val="20"/>
                <w:szCs w:val="20"/>
                <w:lang w:val="en-GB" w:eastAsia="de-AT"/>
              </w:rPr>
              <w:t>;</w:t>
            </w:r>
          </w:p>
          <w:p w14:paraId="07EDD89F"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3EC57117" w14:textId="7D629FB7" w:rsidR="002840E3" w:rsidRPr="002840E3" w:rsidRDefault="002840E3" w:rsidP="00822AB8">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00822AB8">
              <w:rPr>
                <w:rFonts w:ascii="Consolas" w:hAnsi="Consolas"/>
                <w:color w:val="008000"/>
                <w:sz w:val="20"/>
                <w:szCs w:val="20"/>
                <w:lang w:val="en-GB" w:eastAsia="de-AT"/>
              </w:rPr>
              <w:t>...</w:t>
            </w:r>
          </w:p>
          <w:p w14:paraId="2BA0ACCD" w14:textId="7598031E"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w:t>
            </w:r>
          </w:p>
        </w:tc>
      </w:tr>
    </w:tbl>
    <w:p w14:paraId="18109D04" w14:textId="77777777" w:rsidR="002840E3" w:rsidRDefault="002840E3" w:rsidP="000217D9"/>
    <w:p w14:paraId="5F65A103" w14:textId="34F7CD5F" w:rsidR="00E856E7" w:rsidRDefault="00E856E7" w:rsidP="000217D9">
      <w:r>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6AC0575B" w14:textId="77777777" w:rsidR="002A285B" w:rsidRDefault="002A285B" w:rsidP="000217D9"/>
    <w:p w14:paraId="189CF50B" w14:textId="7C15DAC0" w:rsidR="00934BA1" w:rsidRPr="002A285B" w:rsidRDefault="002A285B" w:rsidP="000217D9">
      <w:pPr>
        <w:rPr>
          <w:b/>
        </w:rPr>
      </w:pPr>
      <w:r w:rsidRPr="002A285B">
        <w:rPr>
          <w:b/>
        </w:rPr>
        <w:t>Barometer Temperatur</w:t>
      </w:r>
      <w:r>
        <w:rPr>
          <w:b/>
        </w:rPr>
        <w:t>- und Luftdruck</w:t>
      </w:r>
      <w:r w:rsidRPr="002A285B">
        <w:rPr>
          <w:b/>
        </w:rPr>
        <w:t>werte kompensieren:</w:t>
      </w:r>
    </w:p>
    <w:tbl>
      <w:tblPr>
        <w:tblStyle w:val="Tabellenraster"/>
        <w:tblW w:w="0" w:type="auto"/>
        <w:tblLook w:val="04A0" w:firstRow="1" w:lastRow="0" w:firstColumn="1" w:lastColumn="0" w:noHBand="0" w:noVBand="1"/>
      </w:tblPr>
      <w:tblGrid>
        <w:gridCol w:w="9060"/>
      </w:tblGrid>
      <w:tr w:rsidR="00E2193B" w14:paraId="713D5DD7" w14:textId="77777777" w:rsidTr="00E2193B">
        <w:tc>
          <w:tcPr>
            <w:tcW w:w="9060" w:type="dxa"/>
          </w:tcPr>
          <w:p w14:paraId="3AB29CFD" w14:textId="64ADCBD6" w:rsidR="00E2193B" w:rsidRPr="00E2193B" w:rsidRDefault="00E2193B" w:rsidP="00E2193B">
            <w:pPr>
              <w:shd w:val="clear" w:color="auto" w:fill="FFFFFF"/>
              <w:spacing w:line="285" w:lineRule="atLeast"/>
              <w:rPr>
                <w:sz w:val="20"/>
                <w:szCs w:val="20"/>
              </w:rPr>
            </w:pPr>
            <w:r w:rsidRPr="00E2193B">
              <w:rPr>
                <w:rFonts w:ascii="Consolas" w:hAnsi="Consolas"/>
                <w:color w:val="000000"/>
                <w:sz w:val="20"/>
                <w:szCs w:val="20"/>
                <w:lang w:val="en-GB" w:eastAsia="de-AT"/>
              </w:rPr>
              <w:t>IMU_10DOF.c</w:t>
            </w:r>
          </w:p>
        </w:tc>
      </w:tr>
      <w:tr w:rsidR="00E2193B" w14:paraId="47152ED5" w14:textId="77777777" w:rsidTr="00E2193B">
        <w:tc>
          <w:tcPr>
            <w:tcW w:w="9060" w:type="dxa"/>
          </w:tcPr>
          <w:p w14:paraId="67D95AD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187DF2B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temperature according to the datasheet</w:t>
            </w:r>
          </w:p>
          <w:p w14:paraId="32D655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63A1312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temperature in DegC, resolution is 0.01 DegC. Output value of “5123” equals 51.23 DegC.</w:t>
            </w:r>
          </w:p>
          <w:p w14:paraId="39E76934"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adcTemp measured temperature</w:t>
            </w:r>
          </w:p>
          <w:p w14:paraId="7DBBC70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27CF614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int32_t (temperature)</w:t>
            </w:r>
          </w:p>
          <w:p w14:paraId="59D31BC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12DDBCB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IMU_BARO_CompensateTemp(</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adcTemp,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5F9CC7D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1CAC42E7" w14:textId="77777777" w:rsidR="00E2193B" w:rsidRPr="007172D7"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int32_t</w:t>
            </w:r>
            <w:r w:rsidRPr="007172D7">
              <w:rPr>
                <w:rFonts w:ascii="Consolas" w:hAnsi="Consolas"/>
                <w:color w:val="000000"/>
                <w:sz w:val="20"/>
                <w:szCs w:val="20"/>
                <w:lang w:val="en-GB" w:eastAsia="de-AT"/>
              </w:rPr>
              <w:t xml:space="preserve"> var1, var2, T;</w:t>
            </w:r>
          </w:p>
          <w:p w14:paraId="178F54B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E2193B">
              <w:rPr>
                <w:rFonts w:ascii="Consolas" w:hAnsi="Consolas"/>
                <w:color w:val="000000"/>
                <w:sz w:val="20"/>
                <w:szCs w:val="20"/>
                <w:lang w:val="en-GB" w:eastAsia="de-AT"/>
              </w:rPr>
              <w:t xml:space="preserve">var1 = ((((adcTemp &gt;&gt; </w:t>
            </w:r>
            <w:r w:rsidRPr="00E2193B">
              <w:rPr>
                <w:rFonts w:ascii="Consolas" w:hAnsi="Consolas"/>
                <w:color w:val="098658"/>
                <w:sz w:val="20"/>
                <w:szCs w:val="20"/>
                <w:lang w:val="en-GB" w:eastAsia="de-AT"/>
              </w:rPr>
              <w:t>3</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&lt;&lt; </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)baroCompensation.T2)) &gt;&gt; </w:t>
            </w:r>
            <w:r w:rsidRPr="00E2193B">
              <w:rPr>
                <w:rFonts w:ascii="Consolas" w:hAnsi="Consolas"/>
                <w:color w:val="098658"/>
                <w:sz w:val="20"/>
                <w:szCs w:val="20"/>
                <w:lang w:val="en-GB" w:eastAsia="de-AT"/>
              </w:rPr>
              <w:t>11</w:t>
            </w:r>
            <w:r w:rsidRPr="00E2193B">
              <w:rPr>
                <w:rFonts w:ascii="Consolas" w:hAnsi="Consolas"/>
                <w:color w:val="000000"/>
                <w:sz w:val="20"/>
                <w:szCs w:val="20"/>
                <w:lang w:val="en-GB" w:eastAsia="de-AT"/>
              </w:rPr>
              <w:t>;</w:t>
            </w:r>
          </w:p>
          <w:p w14:paraId="70B0A35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var2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&gt;&gt;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)baroCompensation.T3)) &gt;&gt; </w:t>
            </w:r>
            <w:r w:rsidRPr="00E2193B">
              <w:rPr>
                <w:rFonts w:ascii="Consolas" w:hAnsi="Consolas"/>
                <w:color w:val="098658"/>
                <w:sz w:val="20"/>
                <w:szCs w:val="20"/>
                <w:lang w:val="en-GB" w:eastAsia="de-AT"/>
              </w:rPr>
              <w:t>14</w:t>
            </w:r>
            <w:r w:rsidRPr="00E2193B">
              <w:rPr>
                <w:rFonts w:ascii="Consolas" w:hAnsi="Consolas"/>
                <w:color w:val="000000"/>
                <w:sz w:val="20"/>
                <w:szCs w:val="20"/>
                <w:lang w:val="en-GB" w:eastAsia="de-AT"/>
              </w:rPr>
              <w:t>;</w:t>
            </w:r>
          </w:p>
          <w:p w14:paraId="43769A9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lastRenderedPageBreak/>
              <w:t>    *fineTemp = var1 + var2;</w:t>
            </w:r>
          </w:p>
          <w:p w14:paraId="381675C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T = (*fineTemp * </w:t>
            </w:r>
            <w:r w:rsidRPr="00E2193B">
              <w:rPr>
                <w:rFonts w:ascii="Consolas" w:hAnsi="Consolas"/>
                <w:color w:val="098658"/>
                <w:sz w:val="20"/>
                <w:szCs w:val="20"/>
                <w:lang w:val="en-GB" w:eastAsia="de-AT"/>
              </w:rPr>
              <w:t>5</w:t>
            </w:r>
            <w:r w:rsidRPr="00E2193B">
              <w:rPr>
                <w:rFonts w:ascii="Consolas" w:hAnsi="Consolas"/>
                <w:color w:val="000000"/>
                <w:sz w:val="20"/>
                <w:szCs w:val="20"/>
                <w:lang w:val="en-GB" w:eastAsia="de-AT"/>
              </w:rPr>
              <w:t xml:space="preserve"> + </w:t>
            </w:r>
            <w:r w:rsidRPr="00E2193B">
              <w:rPr>
                <w:rFonts w:ascii="Consolas" w:hAnsi="Consolas"/>
                <w:color w:val="098658"/>
                <w:sz w:val="20"/>
                <w:szCs w:val="20"/>
                <w:lang w:val="en-GB" w:eastAsia="de-AT"/>
              </w:rPr>
              <w:t>128</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w:t>
            </w:r>
          </w:p>
          <w:p w14:paraId="50B1B0C8"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6003F8">
              <w:rPr>
                <w:rFonts w:ascii="Consolas" w:hAnsi="Consolas"/>
                <w:color w:val="0000FF"/>
                <w:sz w:val="20"/>
                <w:szCs w:val="20"/>
                <w:lang w:val="en-GB" w:eastAsia="de-AT"/>
              </w:rPr>
              <w:t>return</w:t>
            </w:r>
            <w:r w:rsidRPr="006003F8">
              <w:rPr>
                <w:rFonts w:ascii="Consolas" w:hAnsi="Consolas"/>
                <w:color w:val="000000"/>
                <w:sz w:val="20"/>
                <w:szCs w:val="20"/>
                <w:lang w:val="en-GB" w:eastAsia="de-AT"/>
              </w:rPr>
              <w:t xml:space="preserve"> T;</w:t>
            </w:r>
          </w:p>
          <w:p w14:paraId="4BD7BFCC"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6003F8">
              <w:rPr>
                <w:rFonts w:ascii="Consolas" w:hAnsi="Consolas"/>
                <w:color w:val="000000"/>
                <w:sz w:val="20"/>
                <w:szCs w:val="20"/>
                <w:lang w:val="en-GB" w:eastAsia="de-AT"/>
              </w:rPr>
              <w:t>}</w:t>
            </w:r>
          </w:p>
          <w:p w14:paraId="06C47207" w14:textId="77777777" w:rsidR="00E2193B" w:rsidRPr="006003F8" w:rsidRDefault="00E2193B" w:rsidP="000217D9">
            <w:pPr>
              <w:rPr>
                <w:sz w:val="20"/>
                <w:szCs w:val="20"/>
                <w:lang w:val="en-GB"/>
              </w:rPr>
            </w:pPr>
          </w:p>
          <w:p w14:paraId="79EFFCB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06BFCC9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pressure according to the datasheet</w:t>
            </w:r>
          </w:p>
          <w:p w14:paraId="0718359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46CCA3F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pressure in Pa as unsigned 32 bit integer in Q24.8 format (24 integer bits and 8 fractional bits).</w:t>
            </w:r>
          </w:p>
          <w:p w14:paraId="33BA365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Output value of “24674867” represents 24674867/256 = 96386.2 Pa = 963.862 hPa</w:t>
            </w:r>
          </w:p>
          <w:p w14:paraId="09C3364C"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adcPress measured pressure</w:t>
            </w:r>
          </w:p>
          <w:p w14:paraId="2106A5C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1713790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uint32_t (pressure)</w:t>
            </w:r>
          </w:p>
          <w:p w14:paraId="611797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611A0B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uint32_t</w:t>
            </w:r>
            <w:r w:rsidRPr="00E2193B">
              <w:rPr>
                <w:rFonts w:ascii="Consolas" w:hAnsi="Consolas"/>
                <w:color w:val="000000"/>
                <w:sz w:val="20"/>
                <w:szCs w:val="20"/>
                <w:lang w:val="en-GB" w:eastAsia="de-AT"/>
              </w:rPr>
              <w:t xml:space="preserve"> IMU_BARO_CompensatePress(</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adcPress,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3F3E606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570471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 var1, var2, p;</w:t>
            </w:r>
          </w:p>
          <w:p w14:paraId="608177E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)fineTemp) - </w:t>
            </w:r>
            <w:r w:rsidRPr="00E2193B">
              <w:rPr>
                <w:rFonts w:ascii="Consolas" w:hAnsi="Consolas"/>
                <w:color w:val="098658"/>
                <w:sz w:val="20"/>
                <w:szCs w:val="20"/>
                <w:lang w:val="en-GB" w:eastAsia="de-AT"/>
              </w:rPr>
              <w:t>128000</w:t>
            </w:r>
            <w:r w:rsidRPr="00E2193B">
              <w:rPr>
                <w:rFonts w:ascii="Consolas" w:hAnsi="Consolas"/>
                <w:color w:val="000000"/>
                <w:sz w:val="20"/>
                <w:szCs w:val="20"/>
                <w:lang w:val="en-GB" w:eastAsia="de-AT"/>
              </w:rPr>
              <w:t>;</w:t>
            </w:r>
          </w:p>
          <w:p w14:paraId="61E105E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)baroCompensation.P6;</w:t>
            </w:r>
          </w:p>
          <w:p w14:paraId="10AC188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)baroCompensation.P5) &lt;&lt; </w:t>
            </w:r>
            <w:r w:rsidRPr="00E2193B">
              <w:rPr>
                <w:rFonts w:ascii="Consolas" w:hAnsi="Consolas"/>
                <w:color w:val="098658"/>
                <w:sz w:val="20"/>
                <w:szCs w:val="20"/>
                <w:lang w:val="en-GB" w:eastAsia="de-AT"/>
              </w:rPr>
              <w:t>17</w:t>
            </w:r>
            <w:r w:rsidRPr="00E2193B">
              <w:rPr>
                <w:rFonts w:ascii="Consolas" w:hAnsi="Consolas"/>
                <w:color w:val="000000"/>
                <w:sz w:val="20"/>
                <w:szCs w:val="20"/>
                <w:lang w:val="en-GB" w:eastAsia="de-AT"/>
              </w:rPr>
              <w:t>);</w:t>
            </w:r>
          </w:p>
          <w:p w14:paraId="3534DF6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)baroCompensation.P4) &lt;&lt; </w:t>
            </w:r>
            <w:r w:rsidRPr="00E2193B">
              <w:rPr>
                <w:rFonts w:ascii="Consolas" w:hAnsi="Consolas"/>
                <w:color w:val="098658"/>
                <w:sz w:val="20"/>
                <w:szCs w:val="20"/>
                <w:lang w:val="en-GB" w:eastAsia="de-AT"/>
              </w:rPr>
              <w:t>35</w:t>
            </w:r>
            <w:r w:rsidRPr="00E2193B">
              <w:rPr>
                <w:rFonts w:ascii="Consolas" w:hAnsi="Consolas"/>
                <w:color w:val="000000"/>
                <w:sz w:val="20"/>
                <w:szCs w:val="20"/>
                <w:lang w:val="en-GB" w:eastAsia="de-AT"/>
              </w:rPr>
              <w:t>);</w:t>
            </w:r>
          </w:p>
          <w:p w14:paraId="486C859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)baroCompensation.P3)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)baroCompensation.P2) &lt;&lt;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w:t>
            </w:r>
          </w:p>
          <w:p w14:paraId="064E74D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xml:space="preserve">) &lt;&lt; </w:t>
            </w:r>
            <w:r w:rsidRPr="00E2193B">
              <w:rPr>
                <w:rFonts w:ascii="Consolas" w:hAnsi="Consolas"/>
                <w:color w:val="098658"/>
                <w:sz w:val="20"/>
                <w:szCs w:val="20"/>
                <w:lang w:val="en-GB" w:eastAsia="de-AT"/>
              </w:rPr>
              <w:t>47</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)baroCompensation.P1) &gt;&gt; </w:t>
            </w:r>
            <w:r w:rsidRPr="00E2193B">
              <w:rPr>
                <w:rFonts w:ascii="Consolas" w:hAnsi="Consolas"/>
                <w:color w:val="098658"/>
                <w:sz w:val="20"/>
                <w:szCs w:val="20"/>
                <w:lang w:val="en-GB" w:eastAsia="de-AT"/>
              </w:rPr>
              <w:t>33</w:t>
            </w:r>
            <w:r w:rsidRPr="00E2193B">
              <w:rPr>
                <w:rFonts w:ascii="Consolas" w:hAnsi="Consolas"/>
                <w:color w:val="000000"/>
                <w:sz w:val="20"/>
                <w:szCs w:val="20"/>
                <w:lang w:val="en-GB" w:eastAsia="de-AT"/>
              </w:rPr>
              <w:t>;</w:t>
            </w:r>
          </w:p>
          <w:p w14:paraId="0AE3F9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if</w:t>
            </w:r>
            <w:r w:rsidRPr="00E2193B">
              <w:rPr>
                <w:rFonts w:ascii="Consolas" w:hAnsi="Consolas"/>
                <w:color w:val="000000"/>
                <w:sz w:val="20"/>
                <w:szCs w:val="20"/>
                <w:lang w:val="en-GB" w:eastAsia="de-AT"/>
              </w:rPr>
              <w:t xml:space="preserve">(var1 ==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p>
          <w:p w14:paraId="66E578D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0C5A5FB9"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return</w:t>
            </w:r>
            <w:r w:rsidRPr="00E2193B">
              <w:rPr>
                <w:rFonts w:ascii="Consolas" w:hAnsi="Consolas"/>
                <w:color w:val="000000"/>
                <w:sz w:val="20"/>
                <w:szCs w:val="20"/>
                <w:lang w:val="en-GB" w:eastAsia="de-AT"/>
              </w:rPr>
              <w:t xml:space="preserve">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r w:rsidRPr="00E2193B">
              <w:rPr>
                <w:rFonts w:ascii="Consolas" w:hAnsi="Consolas"/>
                <w:color w:val="008000"/>
                <w:sz w:val="20"/>
                <w:szCs w:val="20"/>
                <w:lang w:val="en-GB" w:eastAsia="de-AT"/>
              </w:rPr>
              <w:t xml:space="preserve"> // avoid exception caused by division by zero</w:t>
            </w:r>
          </w:p>
          <w:p w14:paraId="021700D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478820A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w:t>
            </w:r>
            <w:r w:rsidRPr="00E2193B">
              <w:rPr>
                <w:rFonts w:ascii="Consolas" w:hAnsi="Consolas"/>
                <w:color w:val="098658"/>
                <w:sz w:val="20"/>
                <w:szCs w:val="20"/>
                <w:lang w:val="en-GB" w:eastAsia="de-AT"/>
              </w:rPr>
              <w:t>1048576</w:t>
            </w:r>
            <w:r w:rsidRPr="00E2193B">
              <w:rPr>
                <w:rFonts w:ascii="Consolas" w:hAnsi="Consolas"/>
                <w:color w:val="000000"/>
                <w:sz w:val="20"/>
                <w:szCs w:val="20"/>
                <w:lang w:val="en-GB" w:eastAsia="de-AT"/>
              </w:rPr>
              <w:t xml:space="preserve"> - adcPress;</w:t>
            </w:r>
          </w:p>
          <w:p w14:paraId="4C58A93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&lt;&lt; </w:t>
            </w:r>
            <w:r w:rsidRPr="00E2193B">
              <w:rPr>
                <w:rFonts w:ascii="Consolas" w:hAnsi="Consolas"/>
                <w:color w:val="098658"/>
                <w:sz w:val="20"/>
                <w:szCs w:val="20"/>
                <w:lang w:val="en-GB" w:eastAsia="de-AT"/>
              </w:rPr>
              <w:t>31</w:t>
            </w:r>
            <w:r w:rsidRPr="00E2193B">
              <w:rPr>
                <w:rFonts w:ascii="Consolas" w:hAnsi="Consolas"/>
                <w:color w:val="000000"/>
                <w:sz w:val="20"/>
                <w:szCs w:val="20"/>
                <w:lang w:val="en-GB" w:eastAsia="de-AT"/>
              </w:rPr>
              <w:t xml:space="preserve">) - var2) * </w:t>
            </w:r>
            <w:r w:rsidRPr="00E2193B">
              <w:rPr>
                <w:rFonts w:ascii="Consolas" w:hAnsi="Consolas"/>
                <w:color w:val="098658"/>
                <w:sz w:val="20"/>
                <w:szCs w:val="20"/>
                <w:lang w:val="en-GB" w:eastAsia="de-AT"/>
              </w:rPr>
              <w:t>3125</w:t>
            </w:r>
            <w:r w:rsidRPr="00E2193B">
              <w:rPr>
                <w:rFonts w:ascii="Consolas" w:hAnsi="Consolas"/>
                <w:color w:val="000000"/>
                <w:sz w:val="20"/>
                <w:szCs w:val="20"/>
                <w:lang w:val="en-GB" w:eastAsia="de-AT"/>
              </w:rPr>
              <w:t>) / var1;</w:t>
            </w:r>
          </w:p>
          <w:p w14:paraId="006177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)baroCompensation.P9)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25</w:t>
            </w:r>
            <w:r w:rsidRPr="00E2193B">
              <w:rPr>
                <w:rFonts w:ascii="Consolas" w:hAnsi="Consolas"/>
                <w:color w:val="000000"/>
                <w:sz w:val="20"/>
                <w:szCs w:val="20"/>
                <w:lang w:val="en-GB" w:eastAsia="de-AT"/>
              </w:rPr>
              <w:t>;</w:t>
            </w:r>
          </w:p>
          <w:p w14:paraId="3630855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)baroCompensation.P8) * p) &gt;&gt; </w:t>
            </w:r>
            <w:r w:rsidRPr="00E2193B">
              <w:rPr>
                <w:rFonts w:ascii="Consolas" w:hAnsi="Consolas"/>
                <w:color w:val="098658"/>
                <w:sz w:val="20"/>
                <w:szCs w:val="20"/>
                <w:lang w:val="en-GB" w:eastAsia="de-AT"/>
              </w:rPr>
              <w:t>19</w:t>
            </w:r>
            <w:r w:rsidRPr="00E2193B">
              <w:rPr>
                <w:rFonts w:ascii="Consolas" w:hAnsi="Consolas"/>
                <w:color w:val="000000"/>
                <w:sz w:val="20"/>
                <w:szCs w:val="20"/>
                <w:lang w:val="en-GB" w:eastAsia="de-AT"/>
              </w:rPr>
              <w:t>;</w:t>
            </w:r>
          </w:p>
          <w:p w14:paraId="7E79340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 var1 + var2)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)baroCompensation.P7) &lt;&lt;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w:t>
            </w:r>
          </w:p>
          <w:p w14:paraId="0ACDC058" w14:textId="77777777"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eastAsia="de-AT"/>
              </w:rPr>
              <w:t>return</w:t>
            </w:r>
            <w:r w:rsidRPr="00E2193B">
              <w:rPr>
                <w:rFonts w:ascii="Consolas" w:hAnsi="Consolas"/>
                <w:color w:val="000000"/>
                <w:sz w:val="20"/>
                <w:szCs w:val="20"/>
                <w:lang w:eastAsia="de-AT"/>
              </w:rPr>
              <w:t xml:space="preserve"> (</w:t>
            </w:r>
            <w:r w:rsidRPr="00E2193B">
              <w:rPr>
                <w:rFonts w:ascii="Consolas" w:hAnsi="Consolas"/>
                <w:color w:val="0000FF"/>
                <w:sz w:val="20"/>
                <w:szCs w:val="20"/>
                <w:lang w:eastAsia="de-AT"/>
              </w:rPr>
              <w:t>uint32_t</w:t>
            </w:r>
            <w:r w:rsidRPr="00E2193B">
              <w:rPr>
                <w:rFonts w:ascii="Consolas" w:hAnsi="Consolas"/>
                <w:color w:val="000000"/>
                <w:sz w:val="20"/>
                <w:szCs w:val="20"/>
                <w:lang w:eastAsia="de-AT"/>
              </w:rPr>
              <w:t>)p;</w:t>
            </w:r>
          </w:p>
          <w:p w14:paraId="5A45E954" w14:textId="15EC37EC"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eastAsia="de-AT"/>
              </w:rPr>
              <w:t>}</w:t>
            </w:r>
          </w:p>
        </w:tc>
      </w:tr>
    </w:tbl>
    <w:p w14:paraId="6530342E" w14:textId="77777777" w:rsidR="000217D9" w:rsidRPr="000217D9" w:rsidRDefault="000217D9" w:rsidP="000217D9"/>
    <w:p w14:paraId="74C5EE55" w14:textId="77777777" w:rsidR="00003ABE" w:rsidRDefault="00003ABE" w:rsidP="00003ABE">
      <w:pPr>
        <w:pStyle w:val="berschrift4"/>
      </w:pPr>
      <w:bookmarkStart w:id="130" w:name="_Toc157499229"/>
      <w:bookmarkStart w:id="131" w:name="_Toc159254458"/>
      <w:r w:rsidRPr="00603A47">
        <w:t>Berechnung der Höhe</w:t>
      </w:r>
      <w:bookmarkEnd w:id="130"/>
      <w:bookmarkEnd w:id="131"/>
    </w:p>
    <w:p w14:paraId="74C46BD4" w14:textId="310E4FF6" w:rsidR="00791195" w:rsidRDefault="00CE12A1" w:rsidP="000217D9">
      <w:r>
        <w:t xml:space="preserve">Mit dem gemessenen Luftdruck kann die aktuelle </w:t>
      </w:r>
      <w:r w:rsidR="004D4A4F">
        <w:t>Höhe über dem Meeresspiegel</w:t>
      </w:r>
      <w:r>
        <w:t xml:space="preserve"> </w:t>
      </w:r>
      <w:r w:rsidR="00943346">
        <w:t>ausgerechnet</w:t>
      </w:r>
      <w:r>
        <w:t xml:space="preserve"> werden. </w:t>
      </w:r>
    </w:p>
    <w:p w14:paraId="5480849E" w14:textId="77777777" w:rsidR="00943346" w:rsidRDefault="00943346" w:rsidP="000217D9"/>
    <w:p w14:paraId="1D4AE3FB" w14:textId="77777777" w:rsidR="00943346" w:rsidRDefault="00943346" w:rsidP="00943346">
      <w:pPr>
        <w:keepNext/>
        <w:jc w:val="center"/>
      </w:pPr>
      <w:r w:rsidRPr="00943346">
        <w:rPr>
          <w:noProof/>
        </w:rPr>
        <w:drawing>
          <wp:inline distT="0" distB="0" distL="0" distR="0" wp14:anchorId="05350BD3" wp14:editId="32E6A92A">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35"/>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18ACB140" w14:textId="25E1B897" w:rsidR="00943346" w:rsidRDefault="00943346" w:rsidP="00943346">
      <w:pPr>
        <w:pStyle w:val="Beschriftung"/>
      </w:pPr>
      <w:r>
        <w:t xml:space="preserve">Abbildung </w:t>
      </w:r>
      <w:r>
        <w:fldChar w:fldCharType="begin"/>
      </w:r>
      <w:r>
        <w:instrText xml:space="preserve"> SEQ Abbildung \* ARABIC </w:instrText>
      </w:r>
      <w:r>
        <w:fldChar w:fldCharType="separate"/>
      </w:r>
      <w:r w:rsidR="00843B96">
        <w:rPr>
          <w:noProof/>
        </w:rPr>
        <w:t>10</w:t>
      </w:r>
      <w:r>
        <w:fldChar w:fldCharType="end"/>
      </w:r>
      <w:r>
        <w:t xml:space="preserve">: Formel Berechnung </w:t>
      </w:r>
      <w:r w:rsidR="00D15922">
        <w:t>Höhe über Meeresspiegel</w:t>
      </w:r>
    </w:p>
    <w:p w14:paraId="5A7593AD" w14:textId="77777777" w:rsidR="00791195" w:rsidRDefault="00791195" w:rsidP="000217D9"/>
    <w:p w14:paraId="334B86E4" w14:textId="752F30BD" w:rsidR="0036742E" w:rsidRDefault="007E6BC1" w:rsidP="000217D9">
      <w:r>
        <w:lastRenderedPageBreak/>
        <w:t>a</w:t>
      </w:r>
      <w:r w:rsidR="001749E2">
        <w:t xml:space="preserve">ltitude … </w:t>
      </w:r>
      <w:r w:rsidR="006E2933">
        <w:t xml:space="preserve">Höhe über den Meeresspiegel </w:t>
      </w:r>
      <w:r w:rsidR="002275AB">
        <w:t>in Meter</w:t>
      </w:r>
      <w:r w:rsidR="00B44F08">
        <w:t xml:space="preserve"> (</w:t>
      </w:r>
      <w:r w:rsidR="00143E1A">
        <w:t>m</w:t>
      </w:r>
      <w:r w:rsidR="00B44F08">
        <w:t>)</w:t>
      </w:r>
    </w:p>
    <w:p w14:paraId="40D938F7" w14:textId="59870DC3" w:rsidR="001749E2" w:rsidRDefault="001749E2" w:rsidP="000217D9">
      <w:r>
        <w:t xml:space="preserve">p … </w:t>
      </w:r>
      <w:r w:rsidR="00DA51D0">
        <w:t>gemessene</w:t>
      </w:r>
      <w:r w:rsidR="004A3120">
        <w:t>r</w:t>
      </w:r>
      <w:r w:rsidR="00DA51D0">
        <w:t xml:space="preserve"> Luftdruck </w:t>
      </w:r>
      <w:r w:rsidR="004A3120">
        <w:t xml:space="preserve">in </w:t>
      </w:r>
      <w:r w:rsidR="00AC27F6">
        <w:t>Hekto</w:t>
      </w:r>
      <w:r w:rsidR="00430B3B">
        <w:t>p</w:t>
      </w:r>
      <w:r w:rsidR="004A3120">
        <w:t>ascal</w:t>
      </w:r>
      <w:r w:rsidR="00B44F08">
        <w:t xml:space="preserve"> (</w:t>
      </w:r>
      <w:r w:rsidR="00143E1A">
        <w:t>hPa</w:t>
      </w:r>
      <w:r w:rsidR="00B44F08">
        <w:t>)</w:t>
      </w:r>
    </w:p>
    <w:p w14:paraId="1C961BFB" w14:textId="371A8ABC" w:rsidR="001749E2" w:rsidRDefault="001749E2" w:rsidP="000217D9">
      <w:r>
        <w:t>p</w:t>
      </w:r>
      <w:r w:rsidRPr="001749E2">
        <w:rPr>
          <w:vertAlign w:val="subscript"/>
        </w:rPr>
        <w:t>0</w:t>
      </w:r>
      <w:r>
        <w:t xml:space="preserve"> … </w:t>
      </w:r>
      <w:r w:rsidR="004A3120">
        <w:t>typischer Luftdruck am Meeresspiegel, normalerweise 1013,25</w:t>
      </w:r>
      <w:r w:rsidR="00AC27F6">
        <w:t>h</w:t>
      </w:r>
      <w:r w:rsidR="004A3120">
        <w:t>Pa</w:t>
      </w:r>
    </w:p>
    <w:p w14:paraId="73DCEC07" w14:textId="77777777" w:rsidR="0036742E" w:rsidRDefault="0036742E" w:rsidP="000217D9"/>
    <w:p w14:paraId="2D859BBE" w14:textId="23C3ED1A" w:rsidR="003A7944" w:rsidRPr="003A7944" w:rsidRDefault="003A7944" w:rsidP="000217D9">
      <w:pPr>
        <w:rPr>
          <w:b/>
        </w:rPr>
      </w:pPr>
      <w:r w:rsidRPr="003A7944">
        <w:rPr>
          <w:b/>
        </w:rPr>
        <w:t>Höhe über Meeresspiegel bestimmen:</w:t>
      </w:r>
    </w:p>
    <w:tbl>
      <w:tblPr>
        <w:tblStyle w:val="Tabellenraster"/>
        <w:tblW w:w="0" w:type="auto"/>
        <w:tblLook w:val="04A0" w:firstRow="1" w:lastRow="0" w:firstColumn="1" w:lastColumn="0" w:noHBand="0" w:noVBand="1"/>
      </w:tblPr>
      <w:tblGrid>
        <w:gridCol w:w="9060"/>
      </w:tblGrid>
      <w:tr w:rsidR="0091432A" w14:paraId="1E477B37" w14:textId="77777777" w:rsidTr="0091432A">
        <w:tc>
          <w:tcPr>
            <w:tcW w:w="9060" w:type="dxa"/>
          </w:tcPr>
          <w:p w14:paraId="10DA359D" w14:textId="07EAA348" w:rsidR="0091432A" w:rsidRPr="0091432A" w:rsidRDefault="0091432A" w:rsidP="000115D0">
            <w:pPr>
              <w:shd w:val="clear" w:color="auto" w:fill="FFFFFF"/>
              <w:spacing w:line="285" w:lineRule="atLeast"/>
              <w:rPr>
                <w:sz w:val="20"/>
                <w:szCs w:val="20"/>
              </w:rPr>
            </w:pPr>
            <w:r w:rsidRPr="00D25AD9">
              <w:rPr>
                <w:rFonts w:ascii="Consolas" w:hAnsi="Consolas"/>
                <w:color w:val="000000"/>
                <w:sz w:val="20"/>
                <w:szCs w:val="20"/>
                <w:lang w:eastAsia="de-AT"/>
              </w:rPr>
              <w:t>IMU_10DOF.c</w:t>
            </w:r>
            <w:r w:rsidR="00D25AD9" w:rsidRPr="00D25AD9">
              <w:rPr>
                <w:rFonts w:ascii="Consolas" w:hAnsi="Consolas"/>
                <w:color w:val="000000"/>
                <w:sz w:val="20"/>
                <w:szCs w:val="20"/>
                <w:lang w:eastAsia="de-AT"/>
              </w:rPr>
              <w:t xml:space="preserve"> </w:t>
            </w:r>
            <w:r w:rsidR="00D25AD9" w:rsidRPr="00850FC9">
              <w:rPr>
                <w:rFonts w:ascii="Consolas" w:hAnsi="Consolas"/>
                <w:color w:val="000000"/>
                <w:sz w:val="20"/>
                <w:szCs w:val="20"/>
                <w:lang w:eastAsia="de-AT"/>
              </w:rPr>
              <w:t>| Ausschnitt aus IMU_</w:t>
            </w:r>
            <w:r w:rsidR="00D25AD9">
              <w:rPr>
                <w:rFonts w:ascii="Consolas" w:hAnsi="Consolas"/>
                <w:color w:val="000000"/>
                <w:sz w:val="20"/>
                <w:szCs w:val="20"/>
                <w:lang w:eastAsia="de-AT"/>
              </w:rPr>
              <w:t>BARO_ReadBaro</w:t>
            </w:r>
            <w:r w:rsidR="00D25AD9" w:rsidRPr="00850FC9">
              <w:rPr>
                <w:rFonts w:ascii="Consolas" w:hAnsi="Consolas"/>
                <w:color w:val="000000"/>
                <w:sz w:val="20"/>
                <w:szCs w:val="20"/>
                <w:lang w:eastAsia="de-AT"/>
              </w:rPr>
              <w:t>() Funktion</w:t>
            </w:r>
          </w:p>
        </w:tc>
      </w:tr>
      <w:tr w:rsidR="0091432A" w14:paraId="5EC7962A" w14:textId="77777777" w:rsidTr="0091432A">
        <w:tc>
          <w:tcPr>
            <w:tcW w:w="9060" w:type="dxa"/>
          </w:tcPr>
          <w:p w14:paraId="5E77ED82"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w:t>
            </w:r>
          </w:p>
          <w:p w14:paraId="39DF776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@brief</w:t>
            </w:r>
            <w:r w:rsidRPr="0091432A">
              <w:rPr>
                <w:rFonts w:ascii="Consolas" w:hAnsi="Consolas"/>
                <w:color w:val="008000"/>
                <w:sz w:val="20"/>
                <w:szCs w:val="20"/>
                <w:lang w:val="en-GB" w:eastAsia="de-AT"/>
              </w:rPr>
              <w:t xml:space="preserve"> This function reads the barometer values and calculates temperature, pressure and altitude</w:t>
            </w:r>
          </w:p>
          <w:p w14:paraId="4CF5A3AE"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@details</w:t>
            </w:r>
            <w:r w:rsidRPr="0091432A">
              <w:rPr>
                <w:rFonts w:ascii="Consolas" w:hAnsi="Consolas"/>
                <w:color w:val="008000"/>
                <w:sz w:val="20"/>
                <w:szCs w:val="20"/>
                <w:lang w:val="en-GB" w:eastAsia="de-AT"/>
              </w:rPr>
              <w:t xml:space="preserve"> values gets stored in global variables 'baroTemperature', 'baroPressure' and 'baroAltitude'</w:t>
            </w:r>
          </w:p>
          <w:p w14:paraId="0695398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@retval</w:t>
            </w:r>
            <w:r w:rsidRPr="0091432A">
              <w:rPr>
                <w:rFonts w:ascii="Consolas" w:hAnsi="Consolas"/>
                <w:color w:val="008000"/>
                <w:sz w:val="20"/>
                <w:szCs w:val="20"/>
                <w:lang w:val="en-GB" w:eastAsia="de-AT"/>
              </w:rPr>
              <w:t xml:space="preserve"> None</w:t>
            </w:r>
          </w:p>
          <w:p w14:paraId="25CDD34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w:t>
            </w:r>
          </w:p>
          <w:p w14:paraId="642F2AB3"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 xml:space="preserve"> IMU_BARO_ReadBaro(</w:t>
            </w: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w:t>
            </w:r>
          </w:p>
          <w:p w14:paraId="0086020D"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w:t>
            </w:r>
          </w:p>
          <w:p w14:paraId="6F28B331" w14:textId="418F419E"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w:t>
            </w:r>
          </w:p>
          <w:p w14:paraId="076F50D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p>
          <w:p w14:paraId="547D33A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8000"/>
                <w:sz w:val="20"/>
                <w:szCs w:val="20"/>
                <w:lang w:val="en-GB" w:eastAsia="de-AT"/>
              </w:rPr>
              <w:t>// convert pressure to altitude according to datasheet</w:t>
            </w:r>
          </w:p>
          <w:p w14:paraId="6232741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00FF"/>
                <w:sz w:val="20"/>
                <w:szCs w:val="20"/>
                <w:lang w:val="en-GB" w:eastAsia="de-AT"/>
              </w:rPr>
              <w:t>float</w:t>
            </w:r>
            <w:r w:rsidRPr="0091432A">
              <w:rPr>
                <w:rFonts w:ascii="Consolas" w:hAnsi="Consolas"/>
                <w:color w:val="000000"/>
                <w:sz w:val="20"/>
                <w:szCs w:val="20"/>
                <w:lang w:val="en-GB" w:eastAsia="de-AT"/>
              </w:rPr>
              <w:t xml:space="preserve"> presshPa = baroPressure / </w:t>
            </w:r>
            <w:r w:rsidRPr="0091432A">
              <w:rPr>
                <w:rFonts w:ascii="Consolas" w:hAnsi="Consolas"/>
                <w:color w:val="098658"/>
                <w:sz w:val="20"/>
                <w:szCs w:val="20"/>
                <w:lang w:val="en-GB" w:eastAsia="de-AT"/>
              </w:rPr>
              <w:t>100</w:t>
            </w:r>
            <w:r w:rsidRPr="0091432A">
              <w:rPr>
                <w:rFonts w:ascii="Consolas" w:hAnsi="Consolas"/>
                <w:color w:val="000000"/>
                <w:sz w:val="20"/>
                <w:szCs w:val="20"/>
                <w:lang w:val="en-GB" w:eastAsia="de-AT"/>
              </w:rPr>
              <w:t>;</w:t>
            </w:r>
          </w:p>
          <w:p w14:paraId="449B7C14"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baroAltitude = (</w:t>
            </w:r>
            <w:r w:rsidRPr="0091432A">
              <w:rPr>
                <w:rFonts w:ascii="Consolas" w:hAnsi="Consolas"/>
                <w:color w:val="098658"/>
                <w:sz w:val="20"/>
                <w:szCs w:val="20"/>
                <w:lang w:val="en-GB" w:eastAsia="de-AT"/>
              </w:rPr>
              <w:t>44330.0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pow(presshPa / </w:t>
            </w:r>
            <w:r w:rsidRPr="0091432A">
              <w:rPr>
                <w:rFonts w:ascii="Consolas" w:hAnsi="Consolas"/>
                <w:color w:val="098658"/>
                <w:sz w:val="20"/>
                <w:szCs w:val="20"/>
                <w:lang w:val="en-GB" w:eastAsia="de-AT"/>
              </w:rPr>
              <w:t>1013.25</w:t>
            </w:r>
            <w:r w:rsidRPr="0091432A">
              <w:rPr>
                <w:rFonts w:ascii="Consolas" w:hAnsi="Consolas"/>
                <w:color w:val="000000"/>
                <w:sz w:val="20"/>
                <w:szCs w:val="20"/>
                <w:lang w:val="en-GB" w:eastAsia="de-AT"/>
              </w:rPr>
              <w:t xml:space="preserve">,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5.255</w:t>
            </w:r>
            <w:r w:rsidRPr="0091432A">
              <w:rPr>
                <w:rFonts w:ascii="Consolas" w:hAnsi="Consolas"/>
                <w:color w:val="000000"/>
                <w:sz w:val="20"/>
                <w:szCs w:val="20"/>
                <w:lang w:val="en-GB" w:eastAsia="de-AT"/>
              </w:rPr>
              <w:t>))) - baroAltitudeOffset;</w:t>
            </w:r>
          </w:p>
          <w:p w14:paraId="374EA2C8" w14:textId="77696878" w:rsidR="0091432A" w:rsidRPr="0091432A" w:rsidRDefault="0091432A" w:rsidP="0091432A">
            <w:pPr>
              <w:shd w:val="clear" w:color="auto" w:fill="FFFFFF"/>
              <w:spacing w:line="285" w:lineRule="atLeast"/>
              <w:rPr>
                <w:rFonts w:ascii="Consolas" w:hAnsi="Consolas"/>
                <w:color w:val="000000"/>
                <w:sz w:val="20"/>
                <w:szCs w:val="20"/>
                <w:lang w:eastAsia="de-AT"/>
              </w:rPr>
            </w:pPr>
            <w:r w:rsidRPr="0091432A">
              <w:rPr>
                <w:rFonts w:ascii="Consolas" w:hAnsi="Consolas"/>
                <w:color w:val="000000"/>
                <w:sz w:val="20"/>
                <w:szCs w:val="20"/>
                <w:lang w:eastAsia="de-AT"/>
              </w:rPr>
              <w:t>}</w:t>
            </w:r>
          </w:p>
        </w:tc>
      </w:tr>
    </w:tbl>
    <w:p w14:paraId="456B98E2" w14:textId="77777777" w:rsidR="0091432A" w:rsidRDefault="0091432A" w:rsidP="000217D9"/>
    <w:p w14:paraId="1862BE71" w14:textId="4B876674" w:rsidR="000F0605" w:rsidRDefault="00E8682C" w:rsidP="000217D9">
      <w:r>
        <w:t xml:space="preserve">Dadurch, dass in der Berechnung die Variable ‚baroAltitudeOffset‘ berücksichtigt wird, </w:t>
      </w:r>
      <w:r w:rsidR="00081538">
        <w:t xml:space="preserve">wird die relative Höhe der Drohne berechnet. </w:t>
      </w:r>
      <w:r w:rsidR="003C396C">
        <w:t xml:space="preserve">Wenn dieser Teil der Berechnung entfernt wird, kann die absolute Höhe bestimmt werden. </w:t>
      </w:r>
    </w:p>
    <w:p w14:paraId="40931E6A" w14:textId="77777777" w:rsidR="0091432A" w:rsidRDefault="0091432A" w:rsidP="000217D9"/>
    <w:p w14:paraId="3B5E8044" w14:textId="51511FDA" w:rsidR="00791195" w:rsidRDefault="00791195" w:rsidP="000217D9">
      <w:r w:rsidRPr="00791195">
        <w:rPr>
          <w:highlight w:val="yellow"/>
        </w:rPr>
        <w:t>Problem mit Höhenmessung mit Barometer (langsam und so)</w:t>
      </w:r>
    </w:p>
    <w:p w14:paraId="2EF11C32" w14:textId="77777777" w:rsidR="002D5F43" w:rsidRPr="000217D9" w:rsidRDefault="002D5F43" w:rsidP="000217D9"/>
    <w:p w14:paraId="5A31F9B2" w14:textId="77777777" w:rsidR="00132E77" w:rsidRDefault="00132E77">
      <w:pPr>
        <w:spacing w:line="240" w:lineRule="auto"/>
        <w:rPr>
          <w:rFonts w:cs="Arial"/>
          <w:b/>
          <w:bCs/>
          <w:sz w:val="26"/>
          <w:szCs w:val="26"/>
        </w:rPr>
      </w:pPr>
      <w:bookmarkStart w:id="132" w:name="_Toc157499230"/>
      <w:r>
        <w:br w:type="page"/>
      </w:r>
    </w:p>
    <w:p w14:paraId="68552C43" w14:textId="242FD603" w:rsidR="00003ABE" w:rsidRDefault="00E16891" w:rsidP="00003ABE">
      <w:pPr>
        <w:pStyle w:val="berschrift3"/>
      </w:pPr>
      <w:bookmarkStart w:id="133" w:name="_Toc159254459"/>
      <w:r>
        <w:lastRenderedPageBreak/>
        <w:t xml:space="preserve">Magnetometer - </w:t>
      </w:r>
      <w:r w:rsidR="00003ABE">
        <w:t>AK8963</w:t>
      </w:r>
      <w:bookmarkEnd w:id="132"/>
      <w:bookmarkEnd w:id="133"/>
    </w:p>
    <w:p w14:paraId="22F08E23" w14:textId="3747F98C" w:rsidR="00B45CAB" w:rsidRDefault="00B45CAB" w:rsidP="00B45CAB">
      <w:pPr>
        <w:pStyle w:val="berschrift4"/>
      </w:pPr>
      <w:bookmarkStart w:id="134" w:name="_Registerübersicht_1"/>
      <w:bookmarkStart w:id="135" w:name="_Toc159254460"/>
      <w:bookmarkEnd w:id="134"/>
      <w:r>
        <w:t>Registerübersicht</w:t>
      </w:r>
      <w:r w:rsidR="00EF0ECA">
        <w:t xml:space="preserve"> AK8963</w:t>
      </w:r>
      <w:bookmarkEnd w:id="135"/>
    </w:p>
    <w:p w14:paraId="01898F8A" w14:textId="77777777" w:rsidR="00B45CAB" w:rsidRDefault="00B45CAB" w:rsidP="00B45CAB">
      <w:r w:rsidRPr="008D78B5">
        <w:rPr>
          <w:highlight w:val="yellow"/>
        </w:rPr>
        <w:t>Bild von allen wichtigen Registern + vielleicht Beschreibung</w:t>
      </w:r>
    </w:p>
    <w:p w14:paraId="55651C03" w14:textId="77777777" w:rsidR="00B45CAB" w:rsidRPr="00B45CAB" w:rsidRDefault="00B45CAB" w:rsidP="00B45CAB"/>
    <w:p w14:paraId="268FEA12" w14:textId="7BBDE84C" w:rsidR="00003ABE" w:rsidRDefault="00003ABE" w:rsidP="00003ABE">
      <w:pPr>
        <w:pStyle w:val="berschrift4"/>
      </w:pPr>
      <w:bookmarkStart w:id="136" w:name="_Toc157499231"/>
      <w:bookmarkStart w:id="137" w:name="_Toc159254461"/>
      <w:r w:rsidRPr="00603A47">
        <w:t>Initialisierung</w:t>
      </w:r>
      <w:bookmarkEnd w:id="136"/>
      <w:r w:rsidR="00483131">
        <w:t xml:space="preserve"> Magne</w:t>
      </w:r>
      <w:r w:rsidR="00963550">
        <w:t>t</w:t>
      </w:r>
      <w:r w:rsidR="00483131">
        <w:t>ometer</w:t>
      </w:r>
      <w:bookmarkEnd w:id="137"/>
    </w:p>
    <w:tbl>
      <w:tblPr>
        <w:tblStyle w:val="Tabellenraster"/>
        <w:tblW w:w="0" w:type="auto"/>
        <w:tblLook w:val="04A0" w:firstRow="1" w:lastRow="0" w:firstColumn="1" w:lastColumn="0" w:noHBand="0" w:noVBand="1"/>
      </w:tblPr>
      <w:tblGrid>
        <w:gridCol w:w="9060"/>
      </w:tblGrid>
      <w:tr w:rsidR="00151BA5" w14:paraId="78C69D1D" w14:textId="77777777" w:rsidTr="00151BA5">
        <w:tc>
          <w:tcPr>
            <w:tcW w:w="9060" w:type="dxa"/>
          </w:tcPr>
          <w:p w14:paraId="6F430292" w14:textId="3FE9D0DB" w:rsidR="00151BA5" w:rsidRPr="008D7D2B" w:rsidRDefault="008D7D2B" w:rsidP="008D7D2B">
            <w:pPr>
              <w:shd w:val="clear" w:color="auto" w:fill="FFFFFF"/>
              <w:spacing w:line="285" w:lineRule="atLeast"/>
              <w:rPr>
                <w:sz w:val="20"/>
                <w:szCs w:val="20"/>
              </w:rPr>
            </w:pPr>
            <w:r w:rsidRPr="008D7D2B">
              <w:rPr>
                <w:rFonts w:ascii="Consolas" w:hAnsi="Consolas"/>
                <w:color w:val="000000"/>
                <w:sz w:val="20"/>
                <w:szCs w:val="20"/>
                <w:lang w:eastAsia="de-AT"/>
              </w:rPr>
              <w:t>IMU_10DOF.c</w:t>
            </w:r>
            <w:r w:rsidR="00AC25DB">
              <w:rPr>
                <w:rFonts w:ascii="Consolas" w:hAnsi="Consolas"/>
                <w:color w:val="000000"/>
                <w:sz w:val="20"/>
                <w:szCs w:val="20"/>
                <w:lang w:eastAsia="de-AT"/>
              </w:rPr>
              <w:t xml:space="preserve"> </w:t>
            </w:r>
            <w:r w:rsidR="00AC25DB" w:rsidRPr="00850FC9">
              <w:rPr>
                <w:rFonts w:ascii="Consolas" w:hAnsi="Consolas"/>
                <w:color w:val="000000"/>
                <w:sz w:val="20"/>
                <w:szCs w:val="20"/>
                <w:lang w:eastAsia="de-AT"/>
              </w:rPr>
              <w:t>| Ausschnitt aus IMU_Init() Funktion</w:t>
            </w:r>
          </w:p>
        </w:tc>
      </w:tr>
      <w:tr w:rsidR="00151BA5" w14:paraId="1BF8E611" w14:textId="77777777" w:rsidTr="00151BA5">
        <w:tc>
          <w:tcPr>
            <w:tcW w:w="9060" w:type="dxa"/>
          </w:tcPr>
          <w:p w14:paraId="29A3E05E"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w:t>
            </w:r>
          </w:p>
          <w:p w14:paraId="0EE34D9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 xml:space="preserve"> * </w:t>
            </w:r>
            <w:r w:rsidRPr="00151BA5">
              <w:rPr>
                <w:rFonts w:ascii="Consolas" w:hAnsi="Consolas"/>
                <w:color w:val="0000FF"/>
                <w:sz w:val="20"/>
                <w:szCs w:val="20"/>
                <w:lang w:val="en-GB" w:eastAsia="de-AT"/>
              </w:rPr>
              <w:t>@brief</w:t>
            </w:r>
            <w:r w:rsidRPr="00151BA5">
              <w:rPr>
                <w:rFonts w:ascii="Consolas" w:hAnsi="Consolas"/>
                <w:color w:val="008000"/>
                <w:sz w:val="20"/>
                <w:szCs w:val="20"/>
                <w:lang w:val="en-GB" w:eastAsia="de-AT"/>
              </w:rPr>
              <w:t xml:space="preserve"> This function initialzes the 10DOF IMU (accel, gyro, mag, baro)</w:t>
            </w:r>
          </w:p>
          <w:p w14:paraId="412472B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 xml:space="preserve"> * </w:t>
            </w:r>
            <w:r w:rsidRPr="00151BA5">
              <w:rPr>
                <w:rFonts w:ascii="Consolas" w:hAnsi="Consolas"/>
                <w:color w:val="0000FF"/>
                <w:sz w:val="20"/>
                <w:szCs w:val="20"/>
                <w:lang w:val="en-GB" w:eastAsia="de-AT"/>
              </w:rPr>
              <w:t>@param</w:t>
            </w:r>
            <w:r w:rsidRPr="00151BA5">
              <w:rPr>
                <w:rFonts w:ascii="Consolas" w:hAnsi="Consolas"/>
                <w:color w:val="008000"/>
                <w:sz w:val="20"/>
                <w:szCs w:val="20"/>
                <w:lang w:val="en-GB" w:eastAsia="de-AT"/>
              </w:rPr>
              <w:t xml:space="preserve"> imuInit pointer to IMU_InitTypeDef</w:t>
            </w:r>
          </w:p>
          <w:p w14:paraId="2E51E705"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8000"/>
                <w:sz w:val="20"/>
                <w:szCs w:val="20"/>
                <w:lang w:val="en-GB" w:eastAsia="de-AT"/>
              </w:rPr>
              <w:t> </w:t>
            </w:r>
            <w:r w:rsidRPr="00151BA5">
              <w:rPr>
                <w:rFonts w:ascii="Consolas" w:hAnsi="Consolas"/>
                <w:color w:val="008000"/>
                <w:sz w:val="20"/>
                <w:szCs w:val="20"/>
                <w:lang w:eastAsia="de-AT"/>
              </w:rPr>
              <w:t xml:space="preserve">* </w:t>
            </w:r>
            <w:r w:rsidRPr="00151BA5">
              <w:rPr>
                <w:rFonts w:ascii="Consolas" w:hAnsi="Consolas"/>
                <w:color w:val="0000FF"/>
                <w:sz w:val="20"/>
                <w:szCs w:val="20"/>
                <w:lang w:eastAsia="de-AT"/>
              </w:rPr>
              <w:t>@return</w:t>
            </w:r>
            <w:r w:rsidRPr="00151BA5">
              <w:rPr>
                <w:rFonts w:ascii="Consolas" w:hAnsi="Consolas"/>
                <w:color w:val="008000"/>
                <w:sz w:val="20"/>
                <w:szCs w:val="20"/>
                <w:lang w:eastAsia="de-AT"/>
              </w:rPr>
              <w:t xml:space="preserve"> IMU_Status</w:t>
            </w:r>
          </w:p>
          <w:p w14:paraId="17186D0E"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8000"/>
                <w:sz w:val="20"/>
                <w:szCs w:val="20"/>
                <w:lang w:eastAsia="de-AT"/>
              </w:rPr>
              <w:t> */</w:t>
            </w:r>
          </w:p>
          <w:p w14:paraId="1F1C7B71"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IMU_Status IMU_Init(IMU_InitTypeDef *imuInit)</w:t>
            </w:r>
          </w:p>
          <w:p w14:paraId="22B87139"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w:t>
            </w:r>
          </w:p>
          <w:p w14:paraId="3B31C8D4" w14:textId="0C9630C8" w:rsidR="00151BA5" w:rsidRPr="008D7D2B"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8D7D2B">
              <w:rPr>
                <w:rFonts w:ascii="Consolas" w:hAnsi="Consolas"/>
                <w:color w:val="000000"/>
                <w:sz w:val="20"/>
                <w:szCs w:val="20"/>
                <w:lang w:val="en-GB" w:eastAsia="de-AT"/>
              </w:rPr>
              <w:t>...</w:t>
            </w:r>
          </w:p>
          <w:p w14:paraId="7B2D08DD"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p>
          <w:p w14:paraId="7FF2383D"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power down AK8963</w:t>
            </w:r>
          </w:p>
          <w:p w14:paraId="0A648A74" w14:textId="77777777" w:rsidR="00151BA5" w:rsidRPr="007172D7"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7172D7">
              <w:rPr>
                <w:rFonts w:ascii="Consolas" w:hAnsi="Consolas"/>
                <w:color w:val="000000"/>
                <w:sz w:val="20"/>
                <w:szCs w:val="20"/>
                <w:lang w:val="en-GB" w:eastAsia="de-AT"/>
              </w:rPr>
              <w:t>IMU_WriteRegister(</w:t>
            </w:r>
            <w:r w:rsidRPr="007172D7">
              <w:rPr>
                <w:rFonts w:ascii="Consolas" w:hAnsi="Consolas"/>
                <w:color w:val="098658"/>
                <w:sz w:val="20"/>
                <w:szCs w:val="20"/>
                <w:lang w:val="en-GB" w:eastAsia="de-AT"/>
              </w:rPr>
              <w:t>AK8963</w:t>
            </w:r>
            <w:r w:rsidRPr="007172D7">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IMU_MAG_CNTL1_ADDR</w:t>
            </w:r>
            <w:r w:rsidRPr="007172D7">
              <w:rPr>
                <w:rFonts w:ascii="Consolas" w:hAnsi="Consolas"/>
                <w:color w:val="000000"/>
                <w:sz w:val="20"/>
                <w:szCs w:val="20"/>
                <w:lang w:val="en-GB" w:eastAsia="de-AT"/>
              </w:rPr>
              <w:t xml:space="preserve">, </w:t>
            </w:r>
            <w:r w:rsidRPr="007172D7">
              <w:rPr>
                <w:rFonts w:ascii="Consolas" w:hAnsi="Consolas"/>
                <w:color w:val="098658"/>
                <w:sz w:val="20"/>
                <w:szCs w:val="20"/>
                <w:lang w:val="en-GB" w:eastAsia="de-AT"/>
              </w:rPr>
              <w:t>0x00</w:t>
            </w:r>
            <w:r w:rsidRPr="007172D7">
              <w:rPr>
                <w:rFonts w:ascii="Consolas" w:hAnsi="Consolas"/>
                <w:color w:val="000000"/>
                <w:sz w:val="20"/>
                <w:szCs w:val="20"/>
                <w:lang w:val="en-GB" w:eastAsia="de-AT"/>
              </w:rPr>
              <w:t>);</w:t>
            </w:r>
          </w:p>
          <w:p w14:paraId="4E20353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151BA5">
              <w:rPr>
                <w:rFonts w:ascii="Consolas" w:hAnsi="Consolas"/>
                <w:color w:val="000000"/>
                <w:sz w:val="20"/>
                <w:szCs w:val="20"/>
                <w:lang w:val="en-GB" w:eastAsia="de-AT"/>
              </w:rPr>
              <w:t>IMU_DelayUs(</w:t>
            </w:r>
            <w:r w:rsidRPr="00151BA5">
              <w:rPr>
                <w:rFonts w:ascii="Consolas" w:hAnsi="Consolas"/>
                <w:color w:val="098658"/>
                <w:sz w:val="20"/>
                <w:szCs w:val="20"/>
                <w:lang w:val="en-GB" w:eastAsia="de-AT"/>
              </w:rPr>
              <w:t>10000</w:t>
            </w:r>
            <w:r w:rsidRPr="00151BA5">
              <w:rPr>
                <w:rFonts w:ascii="Consolas" w:hAnsi="Consolas"/>
                <w:color w:val="000000"/>
                <w:sz w:val="20"/>
                <w:szCs w:val="20"/>
                <w:lang w:val="en-GB" w:eastAsia="de-AT"/>
              </w:rPr>
              <w:t>);</w:t>
            </w:r>
          </w:p>
          <w:p w14:paraId="44A67E35"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soft reset the sensor</w:t>
            </w:r>
          </w:p>
          <w:p w14:paraId="4244A16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IMU_MAG_CNTL2_ADDR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0x01</w:t>
            </w:r>
            <w:r w:rsidRPr="00151BA5">
              <w:rPr>
                <w:rFonts w:ascii="Consolas" w:hAnsi="Consolas"/>
                <w:color w:val="000000"/>
                <w:sz w:val="20"/>
                <w:szCs w:val="20"/>
                <w:lang w:eastAsia="de-AT"/>
              </w:rPr>
              <w:t>);</w:t>
            </w:r>
          </w:p>
          <w:p w14:paraId="5DF1BB32"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1DA75CE2"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8000"/>
                <w:sz w:val="20"/>
                <w:szCs w:val="20"/>
                <w:lang w:val="en-GB" w:eastAsia="de-AT"/>
              </w:rPr>
              <w:t>// power down AK8963</w:t>
            </w:r>
          </w:p>
          <w:p w14:paraId="38A31D46" w14:textId="77777777" w:rsidR="00151BA5" w:rsidRPr="007172D7"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7172D7">
              <w:rPr>
                <w:rFonts w:ascii="Consolas" w:hAnsi="Consolas"/>
                <w:color w:val="000000"/>
                <w:sz w:val="20"/>
                <w:szCs w:val="20"/>
                <w:lang w:val="en-GB" w:eastAsia="de-AT"/>
              </w:rPr>
              <w:t>IMU_WriteRegister(</w:t>
            </w:r>
            <w:r w:rsidRPr="007172D7">
              <w:rPr>
                <w:rFonts w:ascii="Consolas" w:hAnsi="Consolas"/>
                <w:color w:val="098658"/>
                <w:sz w:val="20"/>
                <w:szCs w:val="20"/>
                <w:lang w:val="en-GB" w:eastAsia="de-AT"/>
              </w:rPr>
              <w:t>AK8963</w:t>
            </w:r>
            <w:r w:rsidRPr="007172D7">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IMU_MAG_CNTL1_ADDR</w:t>
            </w:r>
            <w:r w:rsidRPr="007172D7">
              <w:rPr>
                <w:rFonts w:ascii="Consolas" w:hAnsi="Consolas"/>
                <w:color w:val="000000"/>
                <w:sz w:val="20"/>
                <w:szCs w:val="20"/>
                <w:lang w:val="en-GB" w:eastAsia="de-AT"/>
              </w:rPr>
              <w:t xml:space="preserve">, </w:t>
            </w:r>
            <w:r w:rsidRPr="007172D7">
              <w:rPr>
                <w:rFonts w:ascii="Consolas" w:hAnsi="Consolas"/>
                <w:color w:val="098658"/>
                <w:sz w:val="20"/>
                <w:szCs w:val="20"/>
                <w:lang w:val="en-GB" w:eastAsia="de-AT"/>
              </w:rPr>
              <w:t>0x00</w:t>
            </w:r>
            <w:r w:rsidRPr="007172D7">
              <w:rPr>
                <w:rFonts w:ascii="Consolas" w:hAnsi="Consolas"/>
                <w:color w:val="000000"/>
                <w:sz w:val="20"/>
                <w:szCs w:val="20"/>
                <w:lang w:val="en-GB" w:eastAsia="de-AT"/>
              </w:rPr>
              <w:t>);</w:t>
            </w:r>
          </w:p>
          <w:p w14:paraId="64A6D1BB"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151BA5">
              <w:rPr>
                <w:rFonts w:ascii="Consolas" w:hAnsi="Consolas"/>
                <w:color w:val="000000"/>
                <w:sz w:val="20"/>
                <w:szCs w:val="20"/>
                <w:lang w:val="en-GB" w:eastAsia="de-AT"/>
              </w:rPr>
              <w:t>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6EC8E1D3"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set Fuse ROM access mode + 16-bit output</w:t>
            </w:r>
          </w:p>
          <w:p w14:paraId="2B8C5543"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0x1F</w:t>
            </w:r>
            <w:r w:rsidRPr="00151BA5">
              <w:rPr>
                <w:rFonts w:ascii="Consolas" w:hAnsi="Consolas"/>
                <w:color w:val="000000"/>
                <w:sz w:val="20"/>
                <w:szCs w:val="20"/>
                <w:lang w:eastAsia="de-AT"/>
              </w:rPr>
              <w:t>);</w:t>
            </w:r>
          </w:p>
          <w:p w14:paraId="41AFBDB0"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0000"/>
                <w:sz w:val="20"/>
                <w:szCs w:val="20"/>
                <w:lang w:val="en-GB" w:eastAsia="de-AT"/>
              </w:rPr>
              <w:t>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0E0CD452"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read sensitivity adjustment values</w:t>
            </w:r>
          </w:p>
          <w:p w14:paraId="1D39F6E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IMU_ReadRegister(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IMU_MAG_ASAX_ADDR</w:t>
            </w:r>
            <w:r w:rsidRPr="00151BA5">
              <w:rPr>
                <w:rFonts w:ascii="Consolas" w:hAnsi="Consolas"/>
                <w:color w:val="000000"/>
                <w:sz w:val="20"/>
                <w:szCs w:val="20"/>
                <w:lang w:eastAsia="de-AT"/>
              </w:rPr>
              <w:t xml:space="preserve">, magAdjust, </w:t>
            </w:r>
            <w:r w:rsidRPr="00151BA5">
              <w:rPr>
                <w:rFonts w:ascii="Consolas" w:hAnsi="Consolas"/>
                <w:color w:val="098658"/>
                <w:sz w:val="20"/>
                <w:szCs w:val="20"/>
                <w:lang w:eastAsia="de-AT"/>
              </w:rPr>
              <w:t>3</w:t>
            </w:r>
            <w:r w:rsidRPr="00151BA5">
              <w:rPr>
                <w:rFonts w:ascii="Consolas" w:hAnsi="Consolas"/>
                <w:color w:val="000000"/>
                <w:sz w:val="20"/>
                <w:szCs w:val="20"/>
                <w:lang w:eastAsia="de-AT"/>
              </w:rPr>
              <w:t>);</w:t>
            </w:r>
          </w:p>
          <w:p w14:paraId="53C2B139"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8000"/>
                <w:sz w:val="20"/>
                <w:szCs w:val="20"/>
                <w:lang w:val="en-GB" w:eastAsia="de-AT"/>
              </w:rPr>
              <w:t>// power down AK8963</w:t>
            </w:r>
          </w:p>
          <w:p w14:paraId="6F15AA5A" w14:textId="77777777" w:rsidR="00151BA5" w:rsidRPr="007172D7"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7172D7">
              <w:rPr>
                <w:rFonts w:ascii="Consolas" w:hAnsi="Consolas"/>
                <w:color w:val="000000"/>
                <w:sz w:val="20"/>
                <w:szCs w:val="20"/>
                <w:lang w:val="en-GB" w:eastAsia="de-AT"/>
              </w:rPr>
              <w:t>IMU_WriteRegister(</w:t>
            </w:r>
            <w:r w:rsidRPr="007172D7">
              <w:rPr>
                <w:rFonts w:ascii="Consolas" w:hAnsi="Consolas"/>
                <w:color w:val="098658"/>
                <w:sz w:val="20"/>
                <w:szCs w:val="20"/>
                <w:lang w:val="en-GB" w:eastAsia="de-AT"/>
              </w:rPr>
              <w:t>AK8963</w:t>
            </w:r>
            <w:r w:rsidRPr="007172D7">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IMU_MAG_CNTL1_ADDR</w:t>
            </w:r>
            <w:r w:rsidRPr="007172D7">
              <w:rPr>
                <w:rFonts w:ascii="Consolas" w:hAnsi="Consolas"/>
                <w:color w:val="000000"/>
                <w:sz w:val="20"/>
                <w:szCs w:val="20"/>
                <w:lang w:val="en-GB" w:eastAsia="de-AT"/>
              </w:rPr>
              <w:t xml:space="preserve">, </w:t>
            </w:r>
            <w:r w:rsidRPr="007172D7">
              <w:rPr>
                <w:rFonts w:ascii="Consolas" w:hAnsi="Consolas"/>
                <w:color w:val="098658"/>
                <w:sz w:val="20"/>
                <w:szCs w:val="20"/>
                <w:lang w:val="en-GB" w:eastAsia="de-AT"/>
              </w:rPr>
              <w:t>0x00</w:t>
            </w:r>
            <w:r w:rsidRPr="007172D7">
              <w:rPr>
                <w:rFonts w:ascii="Consolas" w:hAnsi="Consolas"/>
                <w:color w:val="000000"/>
                <w:sz w:val="20"/>
                <w:szCs w:val="20"/>
                <w:lang w:val="en-GB" w:eastAsia="de-AT"/>
              </w:rPr>
              <w:t>);</w:t>
            </w:r>
          </w:p>
          <w:p w14:paraId="2D3525F3"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151BA5">
              <w:rPr>
                <w:rFonts w:ascii="Consolas" w:hAnsi="Consolas"/>
                <w:color w:val="000000"/>
                <w:sz w:val="20"/>
                <w:szCs w:val="20"/>
                <w:lang w:val="en-GB" w:eastAsia="de-AT"/>
              </w:rPr>
              <w:t>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6AFD9A71"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xml:space="preserve">// set Continuous measurement mode 2 + 16-bit output </w:t>
            </w:r>
          </w:p>
          <w:p w14:paraId="1E1ABF9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0x16</w:t>
            </w:r>
            <w:r w:rsidRPr="00151BA5">
              <w:rPr>
                <w:rFonts w:ascii="Consolas" w:hAnsi="Consolas"/>
                <w:color w:val="000000"/>
                <w:sz w:val="20"/>
                <w:szCs w:val="20"/>
                <w:lang w:eastAsia="de-AT"/>
              </w:rPr>
              <w:t>);</w:t>
            </w:r>
          </w:p>
          <w:p w14:paraId="0335A682"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HAL_Delay(</w:t>
            </w:r>
            <w:r w:rsidRPr="00151BA5">
              <w:rPr>
                <w:rFonts w:ascii="Consolas" w:hAnsi="Consolas"/>
                <w:color w:val="098658"/>
                <w:sz w:val="20"/>
                <w:szCs w:val="20"/>
                <w:lang w:eastAsia="de-AT"/>
              </w:rPr>
              <w:t>100</w:t>
            </w:r>
            <w:r w:rsidRPr="00151BA5">
              <w:rPr>
                <w:rFonts w:ascii="Consolas" w:hAnsi="Consolas"/>
                <w:color w:val="000000"/>
                <w:sz w:val="20"/>
                <w:szCs w:val="20"/>
                <w:lang w:eastAsia="de-AT"/>
              </w:rPr>
              <w:t>);</w:t>
            </w:r>
          </w:p>
          <w:p w14:paraId="3C416CBE"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IMU_WriteRegister(</w:t>
            </w:r>
            <w:r w:rsidRPr="00151BA5">
              <w:rPr>
                <w:rFonts w:ascii="Consolas" w:hAnsi="Consolas"/>
                <w:color w:val="098658"/>
                <w:sz w:val="20"/>
                <w:szCs w:val="20"/>
                <w:lang w:eastAsia="de-AT"/>
              </w:rPr>
              <w:t>MPU9250</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IMU_MPU_PWR_MGMT_1_ADDR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0x01</w:t>
            </w:r>
            <w:r w:rsidRPr="00151BA5">
              <w:rPr>
                <w:rFonts w:ascii="Consolas" w:hAnsi="Consolas"/>
                <w:color w:val="000000"/>
                <w:sz w:val="20"/>
                <w:szCs w:val="20"/>
                <w:lang w:eastAsia="de-AT"/>
              </w:rPr>
              <w:t>);</w:t>
            </w:r>
          </w:p>
          <w:p w14:paraId="34F5929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1F787C27" w14:textId="754B2E0F" w:rsidR="00151BA5" w:rsidRPr="008D7D2B" w:rsidRDefault="00151BA5" w:rsidP="00151BA5">
            <w:pPr>
              <w:shd w:val="clear" w:color="auto" w:fill="FFFFFF"/>
              <w:spacing w:line="285" w:lineRule="atLeast"/>
              <w:rPr>
                <w:rFonts w:ascii="Consolas" w:hAnsi="Consolas"/>
                <w:color w:val="000000"/>
                <w:sz w:val="20"/>
                <w:szCs w:val="20"/>
                <w:lang w:eastAsia="de-AT"/>
              </w:rPr>
            </w:pPr>
            <w:r w:rsidRPr="008D7D2B">
              <w:rPr>
                <w:rFonts w:ascii="Consolas" w:hAnsi="Consolas"/>
                <w:color w:val="000000"/>
                <w:sz w:val="20"/>
                <w:szCs w:val="20"/>
                <w:lang w:eastAsia="de-AT"/>
              </w:rPr>
              <w:t xml:space="preserve">    ...</w:t>
            </w:r>
          </w:p>
          <w:p w14:paraId="6A37DB3F"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6C3FB131"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return</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IMU_OK</w:t>
            </w:r>
            <w:r w:rsidRPr="00151BA5">
              <w:rPr>
                <w:rFonts w:ascii="Consolas" w:hAnsi="Consolas"/>
                <w:color w:val="000000"/>
                <w:sz w:val="20"/>
                <w:szCs w:val="20"/>
                <w:lang w:eastAsia="de-AT"/>
              </w:rPr>
              <w:t>;</w:t>
            </w:r>
          </w:p>
          <w:p w14:paraId="76865F09" w14:textId="2E6333FC" w:rsidR="00151BA5" w:rsidRPr="008D7D2B"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w:t>
            </w:r>
          </w:p>
        </w:tc>
      </w:tr>
    </w:tbl>
    <w:p w14:paraId="33C6665C" w14:textId="77777777" w:rsidR="003B306C" w:rsidRPr="00671C05" w:rsidRDefault="003B306C" w:rsidP="00671C05"/>
    <w:p w14:paraId="7A13854F" w14:textId="77777777" w:rsidR="00003ABE" w:rsidRDefault="00003ABE" w:rsidP="00003ABE">
      <w:pPr>
        <w:pStyle w:val="berschrift4"/>
      </w:pPr>
      <w:bookmarkStart w:id="138" w:name="_Toc157499232"/>
      <w:bookmarkStart w:id="139" w:name="_Toc159254462"/>
      <w:r w:rsidRPr="00603A47">
        <w:t>Einlesen der Daten</w:t>
      </w:r>
      <w:bookmarkEnd w:id="138"/>
      <w:bookmarkEnd w:id="139"/>
    </w:p>
    <w:p w14:paraId="203C6A94" w14:textId="71CA2E1B" w:rsidR="00A47987" w:rsidRDefault="002942F1" w:rsidP="00A47987">
      <w:r w:rsidRPr="002942F1">
        <w:t>Um zu überprüfen</w:t>
      </w:r>
      <w:r>
        <w:t xml:space="preserve">, ob </w:t>
      </w:r>
      <w:r w:rsidR="00474A85">
        <w:t xml:space="preserve">der AK8963 </w:t>
      </w:r>
      <w:r w:rsidR="004172E7">
        <w:t xml:space="preserve">die Messung abgeschlossen hat, </w:t>
      </w:r>
      <w:r w:rsidR="001F1402">
        <w:t>muss</w:t>
      </w:r>
      <w:r w:rsidR="00DD06C2">
        <w:t xml:space="preserve"> das Data Ready Bit </w:t>
      </w:r>
      <w:r w:rsidR="007B03DF">
        <w:t xml:space="preserve">im Register </w:t>
      </w:r>
      <w:r w:rsidR="008D4D44">
        <w:t xml:space="preserve">0x02 </w:t>
      </w:r>
      <w:r w:rsidR="00DD06C2">
        <w:t xml:space="preserve">ausgelesen werden. </w:t>
      </w:r>
      <w:r w:rsidR="00A47987">
        <w:t xml:space="preserve">Die Messdaten werden in den Registern 0x03 HXL bis </w:t>
      </w:r>
      <w:r w:rsidR="0019177C">
        <w:t xml:space="preserve">zum Register </w:t>
      </w:r>
      <w:r w:rsidR="00A47987">
        <w:t>0x</w:t>
      </w:r>
      <w:r w:rsidR="002473E2">
        <w:t>08</w:t>
      </w:r>
      <w:r w:rsidR="00A47987">
        <w:t xml:space="preserve"> </w:t>
      </w:r>
      <w:r w:rsidR="002473E2">
        <w:t xml:space="preserve">HZH </w:t>
      </w:r>
      <w:r w:rsidR="0019177C">
        <w:t xml:space="preserve">gespeichert </w:t>
      </w:r>
      <w:hyperlink w:anchor="_Registerübersicht_1" w:history="1">
        <w:r w:rsidR="00A47987" w:rsidRPr="00023BDC">
          <w:rPr>
            <w:rStyle w:val="Hyperlink"/>
            <w:i/>
            <w:highlight w:val="yellow"/>
          </w:rPr>
          <w:t>(siehe: 5.4.</w:t>
        </w:r>
        <w:r w:rsidR="00233A8E">
          <w:rPr>
            <w:rStyle w:val="Hyperlink"/>
            <w:i/>
            <w:highlight w:val="yellow"/>
          </w:rPr>
          <w:t>5</w:t>
        </w:r>
        <w:r w:rsidR="00A47987" w:rsidRPr="00023BDC">
          <w:rPr>
            <w:rStyle w:val="Hyperlink"/>
            <w:i/>
            <w:highlight w:val="yellow"/>
          </w:rPr>
          <w:t>.1 Registerübersicht)</w:t>
        </w:r>
      </w:hyperlink>
      <w:r w:rsidR="00A47987">
        <w:t>.</w:t>
      </w:r>
    </w:p>
    <w:p w14:paraId="28CE50AF" w14:textId="77777777" w:rsidR="00141180" w:rsidRDefault="00141180" w:rsidP="003B306C"/>
    <w:p w14:paraId="0E6B481A" w14:textId="2D2C6147" w:rsidR="00992158" w:rsidRPr="00992158" w:rsidRDefault="00992158" w:rsidP="003B306C">
      <w:pPr>
        <w:rPr>
          <w:b/>
        </w:rPr>
      </w:pPr>
      <w:r w:rsidRPr="00992158">
        <w:rPr>
          <w:b/>
        </w:rPr>
        <w:t>Einlesen der Magnetometer</w:t>
      </w:r>
      <w:r w:rsidR="006E0387">
        <w:rPr>
          <w:b/>
        </w:rPr>
        <w:t>-D</w:t>
      </w:r>
      <w:r w:rsidRPr="00992158">
        <w:rPr>
          <w:b/>
        </w:rPr>
        <w:t>aten:</w:t>
      </w:r>
    </w:p>
    <w:tbl>
      <w:tblPr>
        <w:tblStyle w:val="Tabellenraster"/>
        <w:tblW w:w="0" w:type="auto"/>
        <w:tblLook w:val="04A0" w:firstRow="1" w:lastRow="0" w:firstColumn="1" w:lastColumn="0" w:noHBand="0" w:noVBand="1"/>
      </w:tblPr>
      <w:tblGrid>
        <w:gridCol w:w="9060"/>
      </w:tblGrid>
      <w:tr w:rsidR="00A90BB1" w14:paraId="71EC91BC" w14:textId="77777777" w:rsidTr="00A90BB1">
        <w:tc>
          <w:tcPr>
            <w:tcW w:w="9060" w:type="dxa"/>
          </w:tcPr>
          <w:p w14:paraId="387815E4" w14:textId="374BC7A8" w:rsidR="00A90BB1" w:rsidRPr="00A90BB1" w:rsidRDefault="00A90BB1" w:rsidP="00A90BB1">
            <w:pPr>
              <w:shd w:val="clear" w:color="auto" w:fill="FFFFFF"/>
              <w:spacing w:line="285" w:lineRule="atLeast"/>
              <w:rPr>
                <w:sz w:val="20"/>
                <w:szCs w:val="20"/>
              </w:rPr>
            </w:pPr>
            <w:r w:rsidRPr="00A90BB1">
              <w:rPr>
                <w:rFonts w:ascii="Consolas" w:hAnsi="Consolas"/>
                <w:color w:val="000000"/>
                <w:sz w:val="20"/>
                <w:szCs w:val="20"/>
                <w:lang w:val="en-GB" w:eastAsia="de-AT"/>
              </w:rPr>
              <w:lastRenderedPageBreak/>
              <w:t>IMU_10DOF.c</w:t>
            </w:r>
          </w:p>
        </w:tc>
      </w:tr>
      <w:tr w:rsidR="00A90BB1" w14:paraId="5B5CD838" w14:textId="77777777" w:rsidTr="00A90BB1">
        <w:tc>
          <w:tcPr>
            <w:tcW w:w="9060" w:type="dxa"/>
          </w:tcPr>
          <w:p w14:paraId="6FFF4AB6"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w:t>
            </w:r>
          </w:p>
          <w:p w14:paraId="2FE22480"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xml:space="preserve"> * </w:t>
            </w:r>
            <w:r w:rsidRPr="00A90BB1">
              <w:rPr>
                <w:rFonts w:ascii="Consolas" w:hAnsi="Consolas"/>
                <w:color w:val="0000FF"/>
                <w:sz w:val="20"/>
                <w:szCs w:val="20"/>
                <w:lang w:val="en-GB" w:eastAsia="de-AT"/>
              </w:rPr>
              <w:t>@brief</w:t>
            </w:r>
            <w:r w:rsidRPr="00A90BB1">
              <w:rPr>
                <w:rFonts w:ascii="Consolas" w:hAnsi="Consolas"/>
                <w:color w:val="008000"/>
                <w:sz w:val="20"/>
                <w:szCs w:val="20"/>
                <w:lang w:val="en-GB" w:eastAsia="de-AT"/>
              </w:rPr>
              <w:t xml:space="preserve"> This function reads magnetometer register data (x,y,z)</w:t>
            </w:r>
          </w:p>
          <w:p w14:paraId="119F0A0F"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xml:space="preserve"> * </w:t>
            </w:r>
            <w:r w:rsidRPr="00A90BB1">
              <w:rPr>
                <w:rFonts w:ascii="Consolas" w:hAnsi="Consolas"/>
                <w:color w:val="0000FF"/>
                <w:sz w:val="20"/>
                <w:szCs w:val="20"/>
                <w:lang w:val="en-GB" w:eastAsia="de-AT"/>
              </w:rPr>
              <w:t>@return</w:t>
            </w:r>
            <w:r w:rsidRPr="00A90BB1">
              <w:rPr>
                <w:rFonts w:ascii="Consolas" w:hAnsi="Consolas"/>
                <w:color w:val="008000"/>
                <w:sz w:val="20"/>
                <w:szCs w:val="20"/>
                <w:lang w:val="en-GB" w:eastAsia="de-AT"/>
              </w:rPr>
              <w:t xml:space="preserve"> IMU_RegCoordinates</w:t>
            </w:r>
          </w:p>
          <w:p w14:paraId="1D51A6D6"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w:t>
            </w:r>
          </w:p>
          <w:p w14:paraId="607A1ADC"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IMU_RegCoordinates IMU_MAG_ReadMag(</w:t>
            </w:r>
            <w:r w:rsidRPr="00A90BB1">
              <w:rPr>
                <w:rFonts w:ascii="Consolas" w:hAnsi="Consolas"/>
                <w:color w:val="0000FF"/>
                <w:sz w:val="20"/>
                <w:szCs w:val="20"/>
                <w:lang w:val="en-GB" w:eastAsia="de-AT"/>
              </w:rPr>
              <w:t>void</w:t>
            </w:r>
            <w:r w:rsidRPr="00A90BB1">
              <w:rPr>
                <w:rFonts w:ascii="Consolas" w:hAnsi="Consolas"/>
                <w:color w:val="000000"/>
                <w:sz w:val="20"/>
                <w:szCs w:val="20"/>
                <w:lang w:val="en-GB" w:eastAsia="de-AT"/>
              </w:rPr>
              <w:t>)</w:t>
            </w:r>
          </w:p>
          <w:p w14:paraId="47654FD3"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w:t>
            </w:r>
          </w:p>
          <w:p w14:paraId="14B42CB1"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uint8_t</w:t>
            </w:r>
            <w:r w:rsidRPr="00A90BB1">
              <w:rPr>
                <w:rFonts w:ascii="Consolas" w:hAnsi="Consolas"/>
                <w:color w:val="000000"/>
                <w:sz w:val="20"/>
                <w:szCs w:val="20"/>
                <w:lang w:val="en-GB" w:eastAsia="de-AT"/>
              </w:rPr>
              <w:t xml:space="preserve"> check = </w:t>
            </w:r>
            <w:r w:rsidRPr="00A90BB1">
              <w:rPr>
                <w:rFonts w:ascii="Consolas" w:hAnsi="Consolas"/>
                <w:color w:val="098658"/>
                <w:sz w:val="20"/>
                <w:szCs w:val="20"/>
                <w:lang w:val="en-GB" w:eastAsia="de-AT"/>
              </w:rPr>
              <w:t>0x00</w:t>
            </w:r>
            <w:r w:rsidRPr="00A90BB1">
              <w:rPr>
                <w:rFonts w:ascii="Consolas" w:hAnsi="Consolas"/>
                <w:color w:val="000000"/>
                <w:sz w:val="20"/>
                <w:szCs w:val="20"/>
                <w:lang w:val="en-GB" w:eastAsia="de-AT"/>
              </w:rPr>
              <w:t>;</w:t>
            </w:r>
          </w:p>
          <w:p w14:paraId="5F235060"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do</w:t>
            </w:r>
          </w:p>
          <w:p w14:paraId="68CF570D"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w:t>
            </w:r>
          </w:p>
          <w:p w14:paraId="754B884D"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IMU_ReadRegister(</w:t>
            </w:r>
            <w:r w:rsidRPr="00A90BB1">
              <w:rPr>
                <w:rFonts w:ascii="Consolas" w:hAnsi="Consolas"/>
                <w:color w:val="098658"/>
                <w:sz w:val="20"/>
                <w:szCs w:val="20"/>
                <w:lang w:val="en-GB" w:eastAsia="de-AT"/>
              </w:rPr>
              <w:t>AK8963</w:t>
            </w: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IMU_MAG_ST1_ADDR</w:t>
            </w:r>
            <w:r w:rsidRPr="00A90BB1">
              <w:rPr>
                <w:rFonts w:ascii="Consolas" w:hAnsi="Consolas"/>
                <w:color w:val="000000"/>
                <w:sz w:val="20"/>
                <w:szCs w:val="20"/>
                <w:lang w:val="en-GB" w:eastAsia="de-AT"/>
              </w:rPr>
              <w:t xml:space="preserve">, &amp;check, </w:t>
            </w:r>
            <w:r w:rsidRPr="00A90BB1">
              <w:rPr>
                <w:rFonts w:ascii="Consolas" w:hAnsi="Consolas"/>
                <w:color w:val="098658"/>
                <w:sz w:val="20"/>
                <w:szCs w:val="20"/>
                <w:lang w:val="en-GB" w:eastAsia="de-AT"/>
              </w:rPr>
              <w:t>1</w:t>
            </w:r>
            <w:r w:rsidRPr="00A90BB1">
              <w:rPr>
                <w:rFonts w:ascii="Consolas" w:hAnsi="Consolas"/>
                <w:color w:val="000000"/>
                <w:sz w:val="20"/>
                <w:szCs w:val="20"/>
                <w:lang w:val="en-GB" w:eastAsia="de-AT"/>
              </w:rPr>
              <w:t>);</w:t>
            </w:r>
          </w:p>
          <w:p w14:paraId="6DB8F877"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w:t>
            </w:r>
          </w:p>
          <w:p w14:paraId="6C20EF3B"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while</w:t>
            </w:r>
            <w:r w:rsidRPr="00A90BB1">
              <w:rPr>
                <w:rFonts w:ascii="Consolas" w:hAnsi="Consolas"/>
                <w:color w:val="000000"/>
                <w:sz w:val="20"/>
                <w:szCs w:val="20"/>
                <w:lang w:val="en-GB" w:eastAsia="de-AT"/>
              </w:rPr>
              <w:t xml:space="preserve">(!(check &amp; </w:t>
            </w:r>
            <w:r w:rsidRPr="00A90BB1">
              <w:rPr>
                <w:rFonts w:ascii="Consolas" w:hAnsi="Consolas"/>
                <w:color w:val="098658"/>
                <w:sz w:val="20"/>
                <w:szCs w:val="20"/>
                <w:lang w:val="en-GB" w:eastAsia="de-AT"/>
              </w:rPr>
              <w:t>0x01</w:t>
            </w:r>
            <w:r w:rsidRPr="00A90BB1">
              <w:rPr>
                <w:rFonts w:ascii="Consolas" w:hAnsi="Consolas"/>
                <w:color w:val="000000"/>
                <w:sz w:val="20"/>
                <w:szCs w:val="20"/>
                <w:lang w:val="en-GB" w:eastAsia="de-AT"/>
              </w:rPr>
              <w:t>));</w:t>
            </w:r>
          </w:p>
          <w:p w14:paraId="468689F8" w14:textId="77777777" w:rsidR="00A90BB1" w:rsidRPr="00A90BB1" w:rsidRDefault="00A90BB1" w:rsidP="00A90BB1">
            <w:pPr>
              <w:shd w:val="clear" w:color="auto" w:fill="FFFFFF"/>
              <w:spacing w:after="240" w:line="285" w:lineRule="atLeast"/>
              <w:rPr>
                <w:rFonts w:ascii="Consolas" w:hAnsi="Consolas"/>
                <w:color w:val="000000"/>
                <w:sz w:val="20"/>
                <w:szCs w:val="20"/>
                <w:lang w:val="en-GB" w:eastAsia="de-AT"/>
              </w:rPr>
            </w:pPr>
          </w:p>
          <w:p w14:paraId="3267B959"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uint8_t</w:t>
            </w:r>
            <w:r w:rsidRPr="00A90BB1">
              <w:rPr>
                <w:rFonts w:ascii="Consolas" w:hAnsi="Consolas"/>
                <w:color w:val="000000"/>
                <w:sz w:val="20"/>
                <w:szCs w:val="20"/>
                <w:lang w:val="en-GB" w:eastAsia="de-AT"/>
              </w:rPr>
              <w:t xml:space="preserve"> buffer[</w:t>
            </w:r>
            <w:r w:rsidRPr="00A90BB1">
              <w:rPr>
                <w:rFonts w:ascii="Consolas" w:hAnsi="Consolas"/>
                <w:color w:val="098658"/>
                <w:sz w:val="20"/>
                <w:szCs w:val="20"/>
                <w:lang w:val="en-GB" w:eastAsia="de-AT"/>
              </w:rPr>
              <w:t>6</w:t>
            </w:r>
            <w:r w:rsidRPr="00A90BB1">
              <w:rPr>
                <w:rFonts w:ascii="Consolas" w:hAnsi="Consolas"/>
                <w:color w:val="000000"/>
                <w:sz w:val="20"/>
                <w:szCs w:val="20"/>
                <w:lang w:val="en-GB" w:eastAsia="de-AT"/>
              </w:rPr>
              <w:t>] = {</w:t>
            </w:r>
            <w:r w:rsidRPr="00A90BB1">
              <w:rPr>
                <w:rFonts w:ascii="Consolas" w:hAnsi="Consolas"/>
                <w:color w:val="098658"/>
                <w:sz w:val="20"/>
                <w:szCs w:val="20"/>
                <w:lang w:val="en-GB" w:eastAsia="de-AT"/>
              </w:rPr>
              <w:t>0</w:t>
            </w:r>
            <w:r w:rsidRPr="00A90BB1">
              <w:rPr>
                <w:rFonts w:ascii="Consolas" w:hAnsi="Consolas"/>
                <w:color w:val="000000"/>
                <w:sz w:val="20"/>
                <w:szCs w:val="20"/>
                <w:lang w:val="en-GB" w:eastAsia="de-AT"/>
              </w:rPr>
              <w:t>};</w:t>
            </w:r>
          </w:p>
          <w:p w14:paraId="503E6565"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val="en-GB" w:eastAsia="de-AT"/>
              </w:rPr>
              <w:t xml:space="preserve">    </w:t>
            </w:r>
            <w:r w:rsidRPr="00A90BB1">
              <w:rPr>
                <w:rFonts w:ascii="Consolas" w:hAnsi="Consolas"/>
                <w:color w:val="000000"/>
                <w:sz w:val="20"/>
                <w:szCs w:val="20"/>
                <w:lang w:eastAsia="de-AT"/>
              </w:rPr>
              <w:t>IMU_ReadRegister(</w:t>
            </w:r>
            <w:r w:rsidRPr="00A90BB1">
              <w:rPr>
                <w:rFonts w:ascii="Consolas" w:hAnsi="Consolas"/>
                <w:color w:val="098658"/>
                <w:sz w:val="20"/>
                <w:szCs w:val="20"/>
                <w:lang w:eastAsia="de-AT"/>
              </w:rPr>
              <w:t>AK8963</w:t>
            </w:r>
            <w:r w:rsidRPr="00A90BB1">
              <w:rPr>
                <w:rFonts w:ascii="Consolas" w:hAnsi="Consolas"/>
                <w:color w:val="000000"/>
                <w:sz w:val="20"/>
                <w:szCs w:val="20"/>
                <w:lang w:eastAsia="de-AT"/>
              </w:rPr>
              <w:t xml:space="preserve">, </w:t>
            </w:r>
            <w:r w:rsidRPr="00A90BB1">
              <w:rPr>
                <w:rFonts w:ascii="Consolas" w:hAnsi="Consolas"/>
                <w:color w:val="0000FF"/>
                <w:sz w:val="20"/>
                <w:szCs w:val="20"/>
                <w:lang w:eastAsia="de-AT"/>
              </w:rPr>
              <w:t>IMU_MAG_HXL_ADDR</w:t>
            </w:r>
            <w:r w:rsidRPr="00A90BB1">
              <w:rPr>
                <w:rFonts w:ascii="Consolas" w:hAnsi="Consolas"/>
                <w:color w:val="000000"/>
                <w:sz w:val="20"/>
                <w:szCs w:val="20"/>
                <w:lang w:eastAsia="de-AT"/>
              </w:rPr>
              <w:t xml:space="preserve">, buffer, </w:t>
            </w:r>
            <w:r w:rsidRPr="00A90BB1">
              <w:rPr>
                <w:rFonts w:ascii="Consolas" w:hAnsi="Consolas"/>
                <w:color w:val="098658"/>
                <w:sz w:val="20"/>
                <w:szCs w:val="20"/>
                <w:lang w:eastAsia="de-AT"/>
              </w:rPr>
              <w:t>6</w:t>
            </w:r>
            <w:r w:rsidRPr="00A90BB1">
              <w:rPr>
                <w:rFonts w:ascii="Consolas" w:hAnsi="Consolas"/>
                <w:color w:val="000000"/>
                <w:sz w:val="20"/>
                <w:szCs w:val="20"/>
                <w:lang w:eastAsia="de-AT"/>
              </w:rPr>
              <w:t>);</w:t>
            </w:r>
          </w:p>
          <w:p w14:paraId="04C4BA46"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p>
          <w:p w14:paraId="0A2AB619"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IMU_RegCoordinates magData = {</w:t>
            </w:r>
            <w:r w:rsidRPr="00A90BB1">
              <w:rPr>
                <w:rFonts w:ascii="Consolas" w:hAnsi="Consolas"/>
                <w:color w:val="098658"/>
                <w:sz w:val="20"/>
                <w:szCs w:val="20"/>
                <w:lang w:eastAsia="de-AT"/>
              </w:rPr>
              <w:t>0</w:t>
            </w:r>
            <w:r w:rsidRPr="00A90BB1">
              <w:rPr>
                <w:rFonts w:ascii="Consolas" w:hAnsi="Consolas"/>
                <w:color w:val="000000"/>
                <w:sz w:val="20"/>
                <w:szCs w:val="20"/>
                <w:lang w:eastAsia="de-AT"/>
              </w:rPr>
              <w:t>};</w:t>
            </w:r>
          </w:p>
          <w:p w14:paraId="23988612"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magData.x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1</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0</w:t>
            </w:r>
            <w:r w:rsidRPr="00A90BB1">
              <w:rPr>
                <w:rFonts w:ascii="Consolas" w:hAnsi="Consolas"/>
                <w:color w:val="000000"/>
                <w:sz w:val="20"/>
                <w:szCs w:val="20"/>
                <w:lang w:eastAsia="de-AT"/>
              </w:rPr>
              <w:t>];</w:t>
            </w:r>
          </w:p>
          <w:p w14:paraId="2D5C21BA"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magData.y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3</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2</w:t>
            </w:r>
            <w:r w:rsidRPr="00A90BB1">
              <w:rPr>
                <w:rFonts w:ascii="Consolas" w:hAnsi="Consolas"/>
                <w:color w:val="000000"/>
                <w:sz w:val="20"/>
                <w:szCs w:val="20"/>
                <w:lang w:eastAsia="de-AT"/>
              </w:rPr>
              <w:t>];</w:t>
            </w:r>
          </w:p>
          <w:p w14:paraId="4286B775"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magData.z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5</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4</w:t>
            </w:r>
            <w:r w:rsidRPr="00A90BB1">
              <w:rPr>
                <w:rFonts w:ascii="Consolas" w:hAnsi="Consolas"/>
                <w:color w:val="000000"/>
                <w:sz w:val="20"/>
                <w:szCs w:val="20"/>
                <w:lang w:eastAsia="de-AT"/>
              </w:rPr>
              <w:t>];</w:t>
            </w:r>
          </w:p>
          <w:p w14:paraId="4538EA01"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p>
          <w:p w14:paraId="337614C9"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xml:space="preserve">    </w:t>
            </w:r>
            <w:r w:rsidRPr="00A90BB1">
              <w:rPr>
                <w:rFonts w:ascii="Consolas" w:hAnsi="Consolas"/>
                <w:color w:val="0000FF"/>
                <w:sz w:val="20"/>
                <w:szCs w:val="20"/>
                <w:lang w:eastAsia="de-AT"/>
              </w:rPr>
              <w:t>return</w:t>
            </w:r>
            <w:r w:rsidRPr="00A90BB1">
              <w:rPr>
                <w:rFonts w:ascii="Consolas" w:hAnsi="Consolas"/>
                <w:color w:val="000000"/>
                <w:sz w:val="20"/>
                <w:szCs w:val="20"/>
                <w:lang w:eastAsia="de-AT"/>
              </w:rPr>
              <w:t xml:space="preserve"> magData;</w:t>
            </w:r>
          </w:p>
          <w:p w14:paraId="1B9FC532" w14:textId="2A8ED298"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w:t>
            </w:r>
          </w:p>
        </w:tc>
      </w:tr>
    </w:tbl>
    <w:p w14:paraId="4E7E3E94" w14:textId="77777777" w:rsidR="00141180" w:rsidRDefault="00141180" w:rsidP="003B306C"/>
    <w:p w14:paraId="178B9BB0" w14:textId="11E984D8" w:rsidR="003B306C" w:rsidRDefault="003B306C" w:rsidP="003B306C">
      <w:r w:rsidRPr="009F5BFC">
        <w:rPr>
          <w:highlight w:val="yellow"/>
        </w:rPr>
        <w:t xml:space="preserve"> Fehlererklärung</w:t>
      </w:r>
    </w:p>
    <w:p w14:paraId="68C42A53" w14:textId="77777777" w:rsidR="002F3E93" w:rsidRPr="003B306C" w:rsidRDefault="002F3E93" w:rsidP="003B306C"/>
    <w:p w14:paraId="537FB4E3" w14:textId="77777777" w:rsidR="00132E77" w:rsidRDefault="00132E77">
      <w:pPr>
        <w:spacing w:line="240" w:lineRule="auto"/>
        <w:rPr>
          <w:rFonts w:cs="Courier New"/>
          <w:b/>
          <w:bCs/>
          <w:sz w:val="28"/>
        </w:rPr>
      </w:pPr>
      <w:bookmarkStart w:id="140" w:name="_Toc157499233"/>
      <w:r>
        <w:br w:type="page"/>
      </w:r>
    </w:p>
    <w:p w14:paraId="59EE208F" w14:textId="4A44FBE1" w:rsidR="00003ABE" w:rsidRDefault="00C82A81" w:rsidP="00003ABE">
      <w:pPr>
        <w:pStyle w:val="berschrift2"/>
      </w:pPr>
      <w:bookmarkStart w:id="141" w:name="_Toc159254463"/>
      <w:r>
        <w:lastRenderedPageBreak/>
        <w:t xml:space="preserve">Smart Battery Monitor - </w:t>
      </w:r>
      <w:r w:rsidR="00003ABE">
        <w:t>DS2438</w:t>
      </w:r>
      <w:bookmarkEnd w:id="140"/>
      <w:bookmarkEnd w:id="141"/>
    </w:p>
    <w:p w14:paraId="12681FD0" w14:textId="5D6EDE53" w:rsidR="007172D7" w:rsidRDefault="00962060" w:rsidP="000B0D85">
      <w:r>
        <w:t>Für</w:t>
      </w:r>
      <w:r w:rsidR="009D0FFE">
        <w:t xml:space="preserve"> </w:t>
      </w:r>
      <w:r w:rsidR="007308AF">
        <w:t xml:space="preserve">die </w:t>
      </w:r>
      <w:r w:rsidR="009D0FFE">
        <w:t xml:space="preserve">Diplomarbeit wird der DS2438 für die Spannungsüberwachung des Akkus verwendet. </w:t>
      </w:r>
      <w:r w:rsidR="00066234">
        <w:t xml:space="preserve">Die Kommunikation zwischen dem Flight-Controller und dem DS2438 </w:t>
      </w:r>
      <w:r w:rsidR="005A5D8D">
        <w:t>findet</w:t>
      </w:r>
      <w:r w:rsidR="00066234">
        <w:t xml:space="preserve"> </w:t>
      </w:r>
      <w:r w:rsidR="005A5D8D">
        <w:t xml:space="preserve">mit dem </w:t>
      </w:r>
      <w:r w:rsidR="00066234">
        <w:t>One-Wire Protokoll</w:t>
      </w:r>
      <w:r w:rsidR="005A5D8D">
        <w:t xml:space="preserve"> statt</w:t>
      </w:r>
      <w:r w:rsidR="00066234">
        <w:t xml:space="preserve">. </w:t>
      </w:r>
    </w:p>
    <w:p w14:paraId="70D485AE" w14:textId="77777777" w:rsidR="00130F36" w:rsidRDefault="00130F36" w:rsidP="000B0D85"/>
    <w:p w14:paraId="7BCF5807" w14:textId="7AE6D497" w:rsidR="00130F36" w:rsidRDefault="00130F36" w:rsidP="000B0D85">
      <w:r>
        <w:t xml:space="preserve">Als Vorlage für die Programmierung wurde ein in der 4. </w:t>
      </w:r>
      <w:r w:rsidR="00AB3A3B">
        <w:t>Klasse erstellte</w:t>
      </w:r>
      <w:r w:rsidR="001B5844">
        <w:t xml:space="preserve">s Projekt </w:t>
      </w:r>
      <w:r w:rsidR="00FB35E3">
        <w:t xml:space="preserve">verwendet. </w:t>
      </w:r>
      <w:r w:rsidR="0056149B">
        <w:t>Nach Absprache mit den Autoren Marcel Bieder und Lukas Lindmayr</w:t>
      </w:r>
      <w:r w:rsidR="00F42781">
        <w:t>, wurde die Erlaubnis</w:t>
      </w:r>
      <w:r w:rsidR="00696F7F">
        <w:t>,</w:t>
      </w:r>
      <w:r w:rsidR="00F42781">
        <w:t xml:space="preserve"> der Verwendung und </w:t>
      </w:r>
      <w:r w:rsidR="00E5599F">
        <w:t>Anpassung an die FPV-Droh</w:t>
      </w:r>
      <w:r w:rsidR="00A262C9">
        <w:t>ne</w:t>
      </w:r>
      <w:r w:rsidR="00696F7F">
        <w:t>,</w:t>
      </w:r>
      <w:r w:rsidR="00E5599F">
        <w:t xml:space="preserve"> </w:t>
      </w:r>
      <w:r w:rsidR="000E4BC7">
        <w:t>erteilt</w:t>
      </w:r>
      <w:r w:rsidR="00A262C9">
        <w:t>.</w:t>
      </w:r>
    </w:p>
    <w:p w14:paraId="647361F5" w14:textId="77777777" w:rsidR="001C3E77" w:rsidRDefault="001C3E77" w:rsidP="000B0D85"/>
    <w:p w14:paraId="69FE33AB" w14:textId="77777777" w:rsidR="001C3E77" w:rsidRDefault="001C3E77" w:rsidP="001C3E77">
      <w:pPr>
        <w:pStyle w:val="berschrift3"/>
      </w:pPr>
      <w:bookmarkStart w:id="142" w:name="_Toc157499234"/>
      <w:bookmarkStart w:id="143" w:name="_Toc159254464"/>
      <w:r>
        <w:t>One-Wire Protokoll</w:t>
      </w:r>
      <w:bookmarkEnd w:id="142"/>
      <w:bookmarkEnd w:id="143"/>
    </w:p>
    <w:p w14:paraId="58110AA0" w14:textId="77777777" w:rsidR="001C3E77" w:rsidRDefault="001C3E77" w:rsidP="001C3E77">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selbstständig implementiert werden. Die Kommunikation mit dem DS2438 beginnt immer aus einer Initialisierungssequenz. Als nächstes wird ein ROM-Funktionsbefehl ausgeführt. Danach wird ein Memory-Funktionsbefehl gesendet, und am Ende werden die Daten ausgetauscht.</w:t>
      </w:r>
    </w:p>
    <w:p w14:paraId="7B4B75E7" w14:textId="77777777" w:rsidR="000D38AB" w:rsidRDefault="000D38AB" w:rsidP="001C3E77"/>
    <w:p w14:paraId="71E12EC6" w14:textId="77777777" w:rsidR="000D38AB" w:rsidRDefault="000D38AB" w:rsidP="000D38AB">
      <w:r w:rsidRPr="007077BF">
        <w:rPr>
          <w:b/>
        </w:rPr>
        <w:t>GPIO-Einstellungen in STM32CubeMX</w:t>
      </w:r>
      <w:r>
        <w:t>:</w:t>
      </w:r>
    </w:p>
    <w:p w14:paraId="66CC4881" w14:textId="77777777" w:rsidR="000D38AB" w:rsidRDefault="000D38AB" w:rsidP="000D38AB"/>
    <w:p w14:paraId="46067054" w14:textId="77777777" w:rsidR="000D38AB" w:rsidRDefault="000D38AB" w:rsidP="000D38AB">
      <w:pPr>
        <w:keepNext/>
        <w:jc w:val="center"/>
      </w:pPr>
      <w:r>
        <w:rPr>
          <w:noProof/>
        </w:rPr>
        <mc:AlternateContent>
          <mc:Choice Requires="wps">
            <w:drawing>
              <wp:anchor distT="0" distB="0" distL="114300" distR="114300" simplePos="0" relativeHeight="251752448" behindDoc="0" locked="0" layoutInCell="1" allowOverlap="1" wp14:anchorId="35E7AC36" wp14:editId="13C65F00">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E2BD2" id="Rechteck 1" o:spid="_x0000_s1026" style="position:absolute;margin-left:91.25pt;margin-top:212.8pt;width:191.8pt;height:54.9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3C372C23" wp14:editId="2BA509D7">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36"/>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00101CD6" w14:textId="688D132D" w:rsidR="000D38AB" w:rsidRDefault="000D38AB" w:rsidP="000D38AB">
      <w:pPr>
        <w:pStyle w:val="Beschriftung"/>
      </w:pPr>
      <w:r>
        <w:t xml:space="preserve">Abbildung </w:t>
      </w:r>
      <w:r>
        <w:fldChar w:fldCharType="begin"/>
      </w:r>
      <w:r>
        <w:instrText xml:space="preserve"> SEQ Abbildung \* ARABIC </w:instrText>
      </w:r>
      <w:r>
        <w:fldChar w:fldCharType="separate"/>
      </w:r>
      <w:r w:rsidR="00843B96">
        <w:rPr>
          <w:noProof/>
        </w:rPr>
        <w:t>11</w:t>
      </w:r>
      <w:r>
        <w:fldChar w:fldCharType="end"/>
      </w:r>
      <w:r>
        <w:t xml:space="preserve">: </w:t>
      </w:r>
      <w:r w:rsidRPr="005D5DED">
        <w:t>STM32CubeMX Einstellungen von DS2438</w:t>
      </w:r>
    </w:p>
    <w:p w14:paraId="052EFAD0" w14:textId="77777777" w:rsidR="000D38AB" w:rsidRDefault="000D38AB" w:rsidP="000D38AB"/>
    <w:p w14:paraId="7658B276" w14:textId="07962886" w:rsidR="000D38AB" w:rsidRDefault="000D38AB" w:rsidP="000D38AB">
      <w:r>
        <w:t xml:space="preserve">Der Pin PC0 wird am Flight-Controller für DS2438_DQ (Datenleitung) verwendet. Bei anderen Systemen kann der Pin beim Aufruf von </w:t>
      </w:r>
      <w:r w:rsidRPr="00F944DE">
        <w:rPr>
          <w:i/>
        </w:rPr>
        <w:t>DS2438_Init()</w:t>
      </w:r>
      <w:r>
        <w:t xml:space="preserve"> bestimmt werden. </w:t>
      </w:r>
      <w:r w:rsidRPr="004C4B94">
        <w:rPr>
          <w:i/>
          <w:highlight w:val="yellow"/>
        </w:rPr>
        <w:t xml:space="preserve">(siehe: </w:t>
      </w:r>
      <w:r w:rsidR="007D11F1">
        <w:rPr>
          <w:i/>
          <w:highlight w:val="yellow"/>
        </w:rPr>
        <w:t>Init Progamm</w:t>
      </w:r>
      <w:r w:rsidRPr="004C4B94">
        <w:rPr>
          <w:i/>
          <w:highlight w:val="yellow"/>
        </w:rPr>
        <w:t>)</w:t>
      </w:r>
    </w:p>
    <w:p w14:paraId="43C34981" w14:textId="77777777" w:rsidR="000D38AB" w:rsidRDefault="000D38AB" w:rsidP="000D38AB">
      <w:r>
        <w:lastRenderedPageBreak/>
        <w:t xml:space="preserve">Damit die Kommunikation funktionieren kann, muss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20D17E5C" w14:textId="77777777" w:rsidR="001C3E77" w:rsidRDefault="001C3E77" w:rsidP="001C3E77"/>
    <w:p w14:paraId="1FE947EC" w14:textId="77777777" w:rsidR="001C3E77" w:rsidRDefault="001C3E77" w:rsidP="001C3E77">
      <w:pPr>
        <w:pStyle w:val="berschrift4"/>
      </w:pPr>
      <w:bookmarkStart w:id="144" w:name="_Toc159254465"/>
      <w:r>
        <w:t>One-Wire Schreibzyklen</w:t>
      </w:r>
      <w:bookmarkEnd w:id="144"/>
    </w:p>
    <w:p w14:paraId="5378DA90" w14:textId="77777777" w:rsidR="001C3E77" w:rsidRDefault="001C3E77" w:rsidP="001C3E77">
      <w:r>
        <w:t>Bei der Kommunikation wird das niederwertigste Bit immer zuerst gesendet.</w:t>
      </w:r>
    </w:p>
    <w:p w14:paraId="5E659822" w14:textId="77777777" w:rsidR="001C3E77" w:rsidRDefault="001C3E77" w:rsidP="001C3E77"/>
    <w:p w14:paraId="7A8A37AD" w14:textId="77777777" w:rsidR="001C3E77" w:rsidRPr="007077BF" w:rsidRDefault="001C3E77" w:rsidP="001C3E77">
      <w:pPr>
        <w:rPr>
          <w:b/>
        </w:rPr>
      </w:pPr>
      <w:r w:rsidRPr="007077BF">
        <w:rPr>
          <w:b/>
        </w:rPr>
        <w:t>Um das Bit 1 zu senden, müssen folgende Zeitbedingungen eingehalten werden:</w:t>
      </w:r>
    </w:p>
    <w:p w14:paraId="2386D432" w14:textId="77777777" w:rsidR="001C3E77" w:rsidRDefault="001C3E77" w:rsidP="001C3E77"/>
    <w:p w14:paraId="06874ED2" w14:textId="77777777" w:rsidR="001C3E77" w:rsidRDefault="001C3E77" w:rsidP="001C3E77">
      <w:pPr>
        <w:keepNext/>
        <w:jc w:val="center"/>
      </w:pPr>
      <w:r w:rsidRPr="00933A39">
        <w:rPr>
          <w:noProof/>
        </w:rPr>
        <w:drawing>
          <wp:inline distT="0" distB="0" distL="0" distR="0" wp14:anchorId="6B1DDA2A" wp14:editId="73475C7D">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37"/>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0FE77ACD" w14:textId="754DF04F" w:rsidR="001C3E77" w:rsidRDefault="001C3E77" w:rsidP="001C3E77">
      <w:pPr>
        <w:pStyle w:val="Beschriftung"/>
      </w:pPr>
      <w:r>
        <w:t xml:space="preserve">Abbildung </w:t>
      </w:r>
      <w:r>
        <w:fldChar w:fldCharType="begin"/>
      </w:r>
      <w:r>
        <w:instrText xml:space="preserve"> SEQ Abbildung \* ARABIC </w:instrText>
      </w:r>
      <w:r>
        <w:fldChar w:fldCharType="separate"/>
      </w:r>
      <w:r w:rsidR="00843B96">
        <w:rPr>
          <w:noProof/>
        </w:rPr>
        <w:t>12</w:t>
      </w:r>
      <w:r>
        <w:fldChar w:fldCharType="end"/>
      </w:r>
      <w:r>
        <w:t xml:space="preserve">: </w:t>
      </w:r>
      <w:r w:rsidRPr="00A4771D">
        <w:t>One-Wire Bit 1 senden</w:t>
      </w:r>
    </w:p>
    <w:p w14:paraId="3E5EB9E7" w14:textId="77777777" w:rsidR="001C3E77" w:rsidRDefault="001C3E77" w:rsidP="001C3E77"/>
    <w:p w14:paraId="530EABEF" w14:textId="0466184F" w:rsidR="001C3E77" w:rsidRDefault="007077BF" w:rsidP="001C3E77">
      <w:r>
        <w:rPr>
          <w:b/>
        </w:rPr>
        <w:t>Um</w:t>
      </w:r>
      <w:r w:rsidR="001C3E77" w:rsidRPr="007077BF">
        <w:rPr>
          <w:b/>
        </w:rPr>
        <w:t xml:space="preserve"> das Bit 0 </w:t>
      </w:r>
      <w:r w:rsidR="00DE0415">
        <w:rPr>
          <w:b/>
        </w:rPr>
        <w:t>zu senden</w:t>
      </w:r>
      <w:r w:rsidR="001C3E77" w:rsidRPr="007077BF">
        <w:rPr>
          <w:b/>
        </w:rPr>
        <w:t>, müssen andere Zeitbedingungen eingehalten werden</w:t>
      </w:r>
      <w:r w:rsidR="001C3E77">
        <w:t>:</w:t>
      </w:r>
    </w:p>
    <w:p w14:paraId="74E6C191" w14:textId="77777777" w:rsidR="001C3E77" w:rsidRDefault="001C3E77" w:rsidP="001C3E77"/>
    <w:p w14:paraId="539CDE65" w14:textId="77777777" w:rsidR="001C3E77" w:rsidRDefault="001C3E77" w:rsidP="001C3E77">
      <w:pPr>
        <w:keepNext/>
        <w:jc w:val="center"/>
      </w:pPr>
      <w:r w:rsidRPr="00B9262C">
        <w:rPr>
          <w:noProof/>
        </w:rPr>
        <w:drawing>
          <wp:inline distT="0" distB="0" distL="0" distR="0" wp14:anchorId="13B42285" wp14:editId="009D0C95">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38"/>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440CB94F" w14:textId="51AEF8B4" w:rsidR="001C3E77" w:rsidRDefault="001C3E77" w:rsidP="001C3E77">
      <w:pPr>
        <w:pStyle w:val="Beschriftung"/>
      </w:pPr>
      <w:r>
        <w:t xml:space="preserve">Abbildung </w:t>
      </w:r>
      <w:r>
        <w:fldChar w:fldCharType="begin"/>
      </w:r>
      <w:r>
        <w:instrText xml:space="preserve"> SEQ Abbildung \* ARABIC </w:instrText>
      </w:r>
      <w:r>
        <w:fldChar w:fldCharType="separate"/>
      </w:r>
      <w:r w:rsidR="00843B96">
        <w:rPr>
          <w:noProof/>
        </w:rPr>
        <w:t>13</w:t>
      </w:r>
      <w:r>
        <w:fldChar w:fldCharType="end"/>
      </w:r>
      <w:r>
        <w:t xml:space="preserve">: </w:t>
      </w:r>
      <w:r w:rsidRPr="00C245C5">
        <w:t>One-Wire Bit 0 senden</w:t>
      </w:r>
    </w:p>
    <w:p w14:paraId="372DE5C4" w14:textId="77777777" w:rsidR="001C3E77" w:rsidRDefault="001C3E77" w:rsidP="001C3E77"/>
    <w:p w14:paraId="3CFE9C17" w14:textId="52A02068" w:rsidR="000330FD" w:rsidRPr="000330FD" w:rsidRDefault="000330FD" w:rsidP="001C3E77">
      <w:pPr>
        <w:rPr>
          <w:b/>
        </w:rPr>
      </w:pPr>
      <w:r>
        <w:rPr>
          <w:b/>
        </w:rPr>
        <w:t xml:space="preserve">Ein </w:t>
      </w:r>
      <w:r w:rsidRPr="000330FD">
        <w:rPr>
          <w:b/>
        </w:rPr>
        <w:t>Byte zum DS2438 senden:</w:t>
      </w:r>
    </w:p>
    <w:tbl>
      <w:tblPr>
        <w:tblStyle w:val="Tabellenraster"/>
        <w:tblW w:w="0" w:type="auto"/>
        <w:tblLook w:val="04A0" w:firstRow="1" w:lastRow="0" w:firstColumn="1" w:lastColumn="0" w:noHBand="0" w:noVBand="1"/>
      </w:tblPr>
      <w:tblGrid>
        <w:gridCol w:w="9060"/>
      </w:tblGrid>
      <w:tr w:rsidR="001C3E77" w14:paraId="4A1DE5E6" w14:textId="77777777" w:rsidTr="002C79C6">
        <w:tc>
          <w:tcPr>
            <w:tcW w:w="9060" w:type="dxa"/>
          </w:tcPr>
          <w:p w14:paraId="76D4506A"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59354A77" w14:textId="77777777" w:rsidTr="002C79C6">
        <w:tc>
          <w:tcPr>
            <w:tcW w:w="9060" w:type="dxa"/>
          </w:tcPr>
          <w:p w14:paraId="780977E7"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w:t>
            </w:r>
          </w:p>
          <w:p w14:paraId="1E49C079"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@brief</w:t>
            </w:r>
            <w:r w:rsidRPr="008C0525">
              <w:rPr>
                <w:rFonts w:ascii="Consolas" w:hAnsi="Consolas"/>
                <w:color w:val="008000"/>
                <w:sz w:val="20"/>
                <w:szCs w:val="20"/>
                <w:lang w:val="en-GB" w:eastAsia="de-AT"/>
              </w:rPr>
              <w:t xml:space="preserve"> This function writes one byte to the DS2438</w:t>
            </w:r>
          </w:p>
          <w:p w14:paraId="0E6996A3"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@param</w:t>
            </w:r>
            <w:r w:rsidRPr="008C0525">
              <w:rPr>
                <w:rFonts w:ascii="Consolas" w:hAnsi="Consolas"/>
                <w:color w:val="008000"/>
                <w:sz w:val="20"/>
                <w:szCs w:val="20"/>
                <w:lang w:val="en-GB" w:eastAsia="de-AT"/>
              </w:rPr>
              <w:t xml:space="preserve"> byte byte to write</w:t>
            </w:r>
          </w:p>
          <w:p w14:paraId="03C492EE"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@retval</w:t>
            </w:r>
            <w:r w:rsidRPr="008C0525">
              <w:rPr>
                <w:rFonts w:ascii="Consolas" w:hAnsi="Consolas"/>
                <w:color w:val="008000"/>
                <w:sz w:val="20"/>
                <w:szCs w:val="20"/>
                <w:lang w:val="en-GB" w:eastAsia="de-AT"/>
              </w:rPr>
              <w:t xml:space="preserve"> None</w:t>
            </w:r>
          </w:p>
          <w:p w14:paraId="27457247"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w:t>
            </w:r>
          </w:p>
          <w:p w14:paraId="2E3DE204"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FF"/>
                <w:sz w:val="20"/>
                <w:szCs w:val="20"/>
                <w:lang w:val="en-GB" w:eastAsia="de-AT"/>
              </w:rPr>
              <w:t>void</w:t>
            </w:r>
            <w:r w:rsidRPr="008C0525">
              <w:rPr>
                <w:rFonts w:ascii="Consolas" w:hAnsi="Consolas"/>
                <w:color w:val="000000"/>
                <w:sz w:val="20"/>
                <w:szCs w:val="20"/>
                <w:lang w:val="en-GB" w:eastAsia="de-AT"/>
              </w:rPr>
              <w:t xml:space="preserve"> DS2438_WriteByte(</w:t>
            </w:r>
            <w:r w:rsidRPr="008C0525">
              <w:rPr>
                <w:rFonts w:ascii="Consolas" w:hAnsi="Consolas"/>
                <w:color w:val="0000FF"/>
                <w:sz w:val="20"/>
                <w:szCs w:val="20"/>
                <w:lang w:val="en-GB" w:eastAsia="de-AT"/>
              </w:rPr>
              <w:t>uint8_t</w:t>
            </w:r>
            <w:r w:rsidRPr="008C0525">
              <w:rPr>
                <w:rFonts w:ascii="Consolas" w:hAnsi="Consolas"/>
                <w:color w:val="000000"/>
                <w:sz w:val="20"/>
                <w:szCs w:val="20"/>
                <w:lang w:val="en-GB" w:eastAsia="de-AT"/>
              </w:rPr>
              <w:t xml:space="preserve"> byte)</w:t>
            </w:r>
          </w:p>
          <w:p w14:paraId="17146D3A"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lastRenderedPageBreak/>
              <w:t>{</w:t>
            </w:r>
          </w:p>
          <w:p w14:paraId="05AEFF46"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w:t>
            </w:r>
            <w:r w:rsidRPr="008C0525">
              <w:rPr>
                <w:rFonts w:ascii="Consolas" w:hAnsi="Consolas"/>
                <w:color w:val="0000FF"/>
                <w:sz w:val="20"/>
                <w:szCs w:val="20"/>
                <w:lang w:val="en-GB" w:eastAsia="de-AT"/>
              </w:rPr>
              <w:t>for</w:t>
            </w:r>
            <w:r w:rsidRPr="008C0525">
              <w:rPr>
                <w:rFonts w:ascii="Consolas" w:hAnsi="Consolas"/>
                <w:color w:val="000000"/>
                <w:sz w:val="20"/>
                <w:szCs w:val="20"/>
                <w:lang w:val="en-GB" w:eastAsia="de-AT"/>
              </w:rPr>
              <w:t>(</w:t>
            </w:r>
            <w:r w:rsidRPr="008C0525">
              <w:rPr>
                <w:rFonts w:ascii="Consolas" w:hAnsi="Consolas"/>
                <w:color w:val="0000FF"/>
                <w:sz w:val="20"/>
                <w:szCs w:val="20"/>
                <w:lang w:val="en-GB" w:eastAsia="de-AT"/>
              </w:rPr>
              <w:t>int8_t</w:t>
            </w:r>
            <w:r w:rsidRPr="008C0525">
              <w:rPr>
                <w:rFonts w:ascii="Consolas" w:hAnsi="Consolas"/>
                <w:color w:val="000000"/>
                <w:sz w:val="20"/>
                <w:szCs w:val="20"/>
                <w:lang w:val="en-GB" w:eastAsia="de-AT"/>
              </w:rPr>
              <w:t xml:space="preserve"> i = </w:t>
            </w:r>
            <w:r w:rsidRPr="008C0525">
              <w:rPr>
                <w:rFonts w:ascii="Consolas" w:hAnsi="Consolas"/>
                <w:color w:val="098658"/>
                <w:sz w:val="20"/>
                <w:szCs w:val="20"/>
                <w:lang w:val="en-GB" w:eastAsia="de-AT"/>
              </w:rPr>
              <w:t>0</w:t>
            </w:r>
            <w:r w:rsidRPr="008C0525">
              <w:rPr>
                <w:rFonts w:ascii="Consolas" w:hAnsi="Consolas"/>
                <w:color w:val="000000"/>
                <w:sz w:val="20"/>
                <w:szCs w:val="20"/>
                <w:lang w:val="en-GB" w:eastAsia="de-AT"/>
              </w:rPr>
              <w:t xml:space="preserve">; i &lt; </w:t>
            </w:r>
            <w:r w:rsidRPr="008C0525">
              <w:rPr>
                <w:rFonts w:ascii="Consolas" w:hAnsi="Consolas"/>
                <w:color w:val="098658"/>
                <w:sz w:val="20"/>
                <w:szCs w:val="20"/>
                <w:lang w:val="en-GB" w:eastAsia="de-AT"/>
              </w:rPr>
              <w:t>8</w:t>
            </w:r>
            <w:r w:rsidRPr="008C0525">
              <w:rPr>
                <w:rFonts w:ascii="Consolas" w:hAnsi="Consolas"/>
                <w:color w:val="000000"/>
                <w:sz w:val="20"/>
                <w:szCs w:val="20"/>
                <w:lang w:val="en-GB" w:eastAsia="de-AT"/>
              </w:rPr>
              <w:t>; i++)</w:t>
            </w:r>
          </w:p>
          <w:p w14:paraId="2583D28F"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4D317F48"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DS2438_WriteBit(byte &amp; </w:t>
            </w:r>
            <w:r w:rsidRPr="008C0525">
              <w:rPr>
                <w:rFonts w:ascii="Consolas" w:hAnsi="Consolas"/>
                <w:color w:val="098658"/>
                <w:sz w:val="20"/>
                <w:szCs w:val="20"/>
                <w:lang w:val="en-GB" w:eastAsia="de-AT"/>
              </w:rPr>
              <w:t>0x01</w:t>
            </w:r>
            <w:r w:rsidRPr="008C0525">
              <w:rPr>
                <w:rFonts w:ascii="Consolas" w:hAnsi="Consolas"/>
                <w:color w:val="000000"/>
                <w:sz w:val="20"/>
                <w:szCs w:val="20"/>
                <w:lang w:val="en-GB" w:eastAsia="de-AT"/>
              </w:rPr>
              <w:t>);</w:t>
            </w:r>
          </w:p>
          <w:p w14:paraId="7EECC3FF"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byte &gt;&gt;= </w:t>
            </w:r>
            <w:r w:rsidRPr="008C0525">
              <w:rPr>
                <w:rFonts w:ascii="Consolas" w:hAnsi="Consolas"/>
                <w:color w:val="098658"/>
                <w:sz w:val="20"/>
                <w:szCs w:val="20"/>
                <w:lang w:val="en-GB" w:eastAsia="de-AT"/>
              </w:rPr>
              <w:t>1</w:t>
            </w:r>
            <w:r w:rsidRPr="008C0525">
              <w:rPr>
                <w:rFonts w:ascii="Consolas" w:hAnsi="Consolas"/>
                <w:color w:val="000000"/>
                <w:sz w:val="20"/>
                <w:szCs w:val="20"/>
                <w:lang w:val="en-GB" w:eastAsia="de-AT"/>
              </w:rPr>
              <w:t>;</w:t>
            </w:r>
          </w:p>
          <w:p w14:paraId="5C27FB7B"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04E7829E" w14:textId="77777777" w:rsidR="001C3E77" w:rsidRPr="008943F6"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w:t>
            </w:r>
          </w:p>
          <w:p w14:paraId="408A8E36" w14:textId="77777777" w:rsidR="001C3E77" w:rsidRPr="008943F6" w:rsidRDefault="001C3E77" w:rsidP="002C79C6">
            <w:pPr>
              <w:shd w:val="clear" w:color="auto" w:fill="FFFFFF"/>
              <w:spacing w:line="285" w:lineRule="atLeast"/>
              <w:rPr>
                <w:rFonts w:ascii="Consolas" w:hAnsi="Consolas"/>
                <w:color w:val="000000"/>
                <w:sz w:val="20"/>
                <w:szCs w:val="20"/>
                <w:lang w:val="en-GB"/>
              </w:rPr>
            </w:pPr>
          </w:p>
          <w:p w14:paraId="1E7E8AE8"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w:t>
            </w:r>
          </w:p>
          <w:p w14:paraId="77A39F3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@brief</w:t>
            </w:r>
            <w:r w:rsidRPr="008010B5">
              <w:rPr>
                <w:rFonts w:ascii="Consolas" w:hAnsi="Consolas"/>
                <w:color w:val="008000"/>
                <w:sz w:val="20"/>
                <w:szCs w:val="20"/>
                <w:lang w:val="en-GB" w:eastAsia="de-AT"/>
              </w:rPr>
              <w:t xml:space="preserve"> This function writes one bit to the DS2438</w:t>
            </w:r>
          </w:p>
          <w:p w14:paraId="5B204FB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@param</w:t>
            </w:r>
            <w:r w:rsidRPr="008010B5">
              <w:rPr>
                <w:rFonts w:ascii="Consolas" w:hAnsi="Consolas"/>
                <w:color w:val="008000"/>
                <w:sz w:val="20"/>
                <w:szCs w:val="20"/>
                <w:lang w:val="en-GB" w:eastAsia="de-AT"/>
              </w:rPr>
              <w:t xml:space="preserve"> bit bit to write</w:t>
            </w:r>
          </w:p>
          <w:p w14:paraId="019EB24B"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@retval</w:t>
            </w:r>
            <w:r w:rsidRPr="008010B5">
              <w:rPr>
                <w:rFonts w:ascii="Consolas" w:hAnsi="Consolas"/>
                <w:color w:val="008000"/>
                <w:sz w:val="20"/>
                <w:szCs w:val="20"/>
                <w:lang w:val="en-GB" w:eastAsia="de-AT"/>
              </w:rPr>
              <w:t xml:space="preserve"> None</w:t>
            </w:r>
          </w:p>
          <w:p w14:paraId="402A8B10"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w:t>
            </w:r>
          </w:p>
          <w:p w14:paraId="3B25B7E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FF"/>
                <w:sz w:val="20"/>
                <w:szCs w:val="20"/>
                <w:lang w:val="en-GB" w:eastAsia="de-AT"/>
              </w:rPr>
              <w:t>void</w:t>
            </w:r>
            <w:r w:rsidRPr="008010B5">
              <w:rPr>
                <w:rFonts w:ascii="Consolas" w:hAnsi="Consolas"/>
                <w:color w:val="000000"/>
                <w:sz w:val="20"/>
                <w:szCs w:val="20"/>
                <w:lang w:val="en-GB" w:eastAsia="de-AT"/>
              </w:rPr>
              <w:t xml:space="preserve"> DS2438_WriteBit(</w:t>
            </w:r>
            <w:r w:rsidRPr="008010B5">
              <w:rPr>
                <w:rFonts w:ascii="Consolas" w:hAnsi="Consolas"/>
                <w:color w:val="0000FF"/>
                <w:sz w:val="20"/>
                <w:szCs w:val="20"/>
                <w:lang w:val="en-GB" w:eastAsia="de-AT"/>
              </w:rPr>
              <w:t>int8_t</w:t>
            </w:r>
            <w:r w:rsidRPr="008010B5">
              <w:rPr>
                <w:rFonts w:ascii="Consolas" w:hAnsi="Consolas"/>
                <w:color w:val="000000"/>
                <w:sz w:val="20"/>
                <w:szCs w:val="20"/>
                <w:lang w:val="en-GB" w:eastAsia="de-AT"/>
              </w:rPr>
              <w:t xml:space="preserve"> bit)</w:t>
            </w:r>
          </w:p>
          <w:p w14:paraId="310D3572"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w:t>
            </w:r>
          </w:p>
          <w:p w14:paraId="62C81B0C"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if</w:t>
            </w:r>
            <w:r w:rsidRPr="008010B5">
              <w:rPr>
                <w:rFonts w:ascii="Consolas" w:hAnsi="Consolas"/>
                <w:color w:val="000000"/>
                <w:sz w:val="20"/>
                <w:szCs w:val="20"/>
                <w:lang w:val="en-GB" w:eastAsia="de-AT"/>
              </w:rPr>
              <w:t xml:space="preserve">(bit == </w:t>
            </w:r>
            <w:r w:rsidRPr="008010B5">
              <w:rPr>
                <w:rFonts w:ascii="Consolas" w:hAnsi="Consolas"/>
                <w:color w:val="098658"/>
                <w:sz w:val="20"/>
                <w:szCs w:val="20"/>
                <w:lang w:val="en-GB" w:eastAsia="de-AT"/>
              </w:rPr>
              <w:t>1</w:t>
            </w:r>
            <w:r w:rsidRPr="008010B5">
              <w:rPr>
                <w:rFonts w:ascii="Consolas" w:hAnsi="Consolas"/>
                <w:color w:val="000000"/>
                <w:sz w:val="20"/>
                <w:szCs w:val="20"/>
                <w:lang w:val="en-GB" w:eastAsia="de-AT"/>
              </w:rPr>
              <w:t>)</w:t>
            </w:r>
          </w:p>
          <w:p w14:paraId="31C283E3"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0E4A5DDB"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55FF4B7C"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10</w:t>
            </w:r>
            <w:r w:rsidRPr="008010B5">
              <w:rPr>
                <w:rFonts w:ascii="Consolas" w:hAnsi="Consolas"/>
                <w:color w:val="000000"/>
                <w:sz w:val="20"/>
                <w:szCs w:val="20"/>
                <w:lang w:val="en-GB" w:eastAsia="de-AT"/>
              </w:rPr>
              <w:t>);</w:t>
            </w:r>
          </w:p>
          <w:p w14:paraId="3DFFC557"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184266A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70</w:t>
            </w:r>
            <w:r w:rsidRPr="008010B5">
              <w:rPr>
                <w:rFonts w:ascii="Consolas" w:hAnsi="Consolas"/>
                <w:color w:val="000000"/>
                <w:sz w:val="20"/>
                <w:szCs w:val="20"/>
                <w:lang w:val="en-GB" w:eastAsia="de-AT"/>
              </w:rPr>
              <w:t>);</w:t>
            </w:r>
          </w:p>
          <w:p w14:paraId="466922E2"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4A6C0880"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else</w:t>
            </w:r>
          </w:p>
          <w:p w14:paraId="2D8EEC8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5F1471DF"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2E6163C3"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60</w:t>
            </w:r>
            <w:r w:rsidRPr="008010B5">
              <w:rPr>
                <w:rFonts w:ascii="Consolas" w:hAnsi="Consolas"/>
                <w:color w:val="000000"/>
                <w:sz w:val="20"/>
                <w:szCs w:val="20"/>
                <w:lang w:val="en-GB" w:eastAsia="de-AT"/>
              </w:rPr>
              <w:t>);</w:t>
            </w:r>
          </w:p>
          <w:p w14:paraId="693CEAF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610E9EE8" w14:textId="77777777" w:rsidR="001C3E77" w:rsidRPr="008010B5"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val="en-GB" w:eastAsia="de-AT"/>
              </w:rPr>
              <w:t xml:space="preserve">        </w:t>
            </w:r>
            <w:r w:rsidRPr="008010B5">
              <w:rPr>
                <w:rFonts w:ascii="Consolas" w:hAnsi="Consolas"/>
                <w:color w:val="000000"/>
                <w:sz w:val="20"/>
                <w:szCs w:val="20"/>
                <w:lang w:eastAsia="de-AT"/>
              </w:rPr>
              <w:t>DS2438_DelayUs(</w:t>
            </w:r>
            <w:r w:rsidRPr="008010B5">
              <w:rPr>
                <w:rFonts w:ascii="Consolas" w:hAnsi="Consolas"/>
                <w:color w:val="098658"/>
                <w:sz w:val="20"/>
                <w:szCs w:val="20"/>
                <w:lang w:eastAsia="de-AT"/>
              </w:rPr>
              <w:t>10</w:t>
            </w:r>
            <w:r w:rsidRPr="008010B5">
              <w:rPr>
                <w:rFonts w:ascii="Consolas" w:hAnsi="Consolas"/>
                <w:color w:val="000000"/>
                <w:sz w:val="20"/>
                <w:szCs w:val="20"/>
                <w:lang w:eastAsia="de-AT"/>
              </w:rPr>
              <w:t>);</w:t>
            </w:r>
          </w:p>
          <w:p w14:paraId="08F30553" w14:textId="77777777" w:rsidR="001C3E77" w:rsidRPr="008010B5"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    }</w:t>
            </w:r>
          </w:p>
          <w:p w14:paraId="6E1FE8DD" w14:textId="77777777" w:rsidR="001C3E77" w:rsidRPr="008943F6"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w:t>
            </w:r>
          </w:p>
        </w:tc>
      </w:tr>
    </w:tbl>
    <w:p w14:paraId="6C768B86" w14:textId="77777777" w:rsidR="001C3E77" w:rsidRDefault="001C3E77" w:rsidP="001C3E77">
      <w:r>
        <w:lastRenderedPageBreak/>
        <w:br/>
        <w:t>Um auf eine bestimmte Page Daten schreiben zu können, müssen diese zuerst auf das Scratchpad geschrieben werden. Danach muss das Scratchpad in den ROM oder RAM kopiert werden.</w:t>
      </w:r>
    </w:p>
    <w:p w14:paraId="1AD37AC9" w14:textId="77777777" w:rsidR="001C3E77" w:rsidRDefault="001C3E77" w:rsidP="001C3E77">
      <w:r>
        <w:t xml:space="preserve">Zuerst wird die Initialisierungssequenz ausgeführt, und danach wird der Skip-ROM- (0xCC) und der Write-Scratchpad-Befehl (0x4E) ausgeführt. Anschießend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3E1A2219" w14:textId="77777777" w:rsidR="001C3E77" w:rsidRDefault="001C3E77" w:rsidP="001C3E77"/>
    <w:p w14:paraId="5E86DF3E" w14:textId="6B2166D7" w:rsidR="00FA64FB" w:rsidRPr="00FA64FB" w:rsidRDefault="00FA64FB" w:rsidP="001C3E77">
      <w:pPr>
        <w:rPr>
          <w:b/>
        </w:rPr>
      </w:pPr>
      <w:r w:rsidRPr="00FA64FB">
        <w:rPr>
          <w:b/>
        </w:rPr>
        <w:t>Zu einer Page Daten senden:</w:t>
      </w:r>
    </w:p>
    <w:tbl>
      <w:tblPr>
        <w:tblStyle w:val="Tabellenraster"/>
        <w:tblW w:w="0" w:type="auto"/>
        <w:tblLook w:val="04A0" w:firstRow="1" w:lastRow="0" w:firstColumn="1" w:lastColumn="0" w:noHBand="0" w:noVBand="1"/>
      </w:tblPr>
      <w:tblGrid>
        <w:gridCol w:w="9060"/>
      </w:tblGrid>
      <w:tr w:rsidR="001C3E77" w14:paraId="5240BB16" w14:textId="77777777" w:rsidTr="002C79C6">
        <w:tc>
          <w:tcPr>
            <w:tcW w:w="9060" w:type="dxa"/>
          </w:tcPr>
          <w:p w14:paraId="0B9AF1F3"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0675B673" w14:textId="77777777" w:rsidTr="002C79C6">
        <w:tc>
          <w:tcPr>
            <w:tcW w:w="9060" w:type="dxa"/>
          </w:tcPr>
          <w:p w14:paraId="1856239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w:t>
            </w:r>
          </w:p>
          <w:p w14:paraId="3BA0479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@brief</w:t>
            </w:r>
            <w:r w:rsidRPr="00AE7021">
              <w:rPr>
                <w:rFonts w:ascii="Consolas" w:hAnsi="Consolas"/>
                <w:color w:val="008000"/>
                <w:sz w:val="20"/>
                <w:szCs w:val="20"/>
                <w:lang w:val="en-GB" w:eastAsia="de-AT"/>
              </w:rPr>
              <w:t xml:space="preserve"> This function writes the data to one page of the DS2438</w:t>
            </w:r>
          </w:p>
          <w:p w14:paraId="0EE6A59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 page number (0 - 7)</w:t>
            </w:r>
          </w:p>
          <w:p w14:paraId="416AC3B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pageData data of page</w:t>
            </w:r>
          </w:p>
          <w:p w14:paraId="37E2BF4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@return</w:t>
            </w:r>
            <w:r w:rsidRPr="00AE7021">
              <w:rPr>
                <w:rFonts w:ascii="Consolas" w:hAnsi="Consolas"/>
                <w:color w:val="008000"/>
                <w:sz w:val="20"/>
                <w:szCs w:val="20"/>
                <w:lang w:val="en-GB" w:eastAsia="de-AT"/>
              </w:rPr>
              <w:t xml:space="preserve"> DS2438_Status</w:t>
            </w:r>
          </w:p>
          <w:p w14:paraId="10D126C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w:t>
            </w:r>
          </w:p>
          <w:p w14:paraId="42C8FF7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lastRenderedPageBreak/>
              <w:t>DS2438_Status DS2438_WritePage(</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page, </w:t>
            </w:r>
            <w:r w:rsidRPr="00AE7021">
              <w:rPr>
                <w:rFonts w:ascii="Consolas" w:hAnsi="Consolas"/>
                <w:color w:val="0000FF"/>
                <w:sz w:val="20"/>
                <w:szCs w:val="20"/>
                <w:lang w:val="en-GB" w:eastAsia="de-AT"/>
              </w:rPr>
              <w:t>int16_t</w:t>
            </w:r>
            <w:r w:rsidRPr="00AE7021">
              <w:rPr>
                <w:rFonts w:ascii="Consolas" w:hAnsi="Consolas"/>
                <w:color w:val="000000"/>
                <w:sz w:val="20"/>
                <w:szCs w:val="20"/>
                <w:lang w:val="en-GB" w:eastAsia="de-AT"/>
              </w:rPr>
              <w:t xml:space="preserve"> *pageData)</w:t>
            </w:r>
          </w:p>
          <w:p w14:paraId="33FDAFBB"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w:t>
            </w:r>
          </w:p>
          <w:p w14:paraId="264B6C8E"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3690525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59B3836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56C528A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64B4D8B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copy current data to scratchpad</w:t>
            </w:r>
          </w:p>
          <w:p w14:paraId="08EAED14"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3795D0C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DS2438_WRITE_SP</w:t>
            </w:r>
            <w:r w:rsidRPr="00AE7021">
              <w:rPr>
                <w:rFonts w:ascii="Consolas" w:hAnsi="Consolas"/>
                <w:color w:val="000000"/>
                <w:sz w:val="20"/>
                <w:szCs w:val="20"/>
                <w:lang w:val="en-GB" w:eastAsia="de-AT"/>
              </w:rPr>
              <w:t>);</w:t>
            </w:r>
          </w:p>
          <w:p w14:paraId="0976A10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270C81BB"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25D9A3E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for</w:t>
            </w:r>
            <w:r w:rsidRPr="00AE7021">
              <w:rPr>
                <w:rFonts w:ascii="Consolas" w:hAnsi="Consolas"/>
                <w:color w:val="000000"/>
                <w:sz w:val="20"/>
                <w:szCs w:val="20"/>
                <w:lang w:val="en-GB" w:eastAsia="de-AT"/>
              </w:rPr>
              <w:t>(</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i = </w:t>
            </w:r>
            <w:r w:rsidRPr="00AE7021">
              <w:rPr>
                <w:rFonts w:ascii="Consolas" w:hAnsi="Consolas"/>
                <w:color w:val="098658"/>
                <w:sz w:val="20"/>
                <w:szCs w:val="20"/>
                <w:lang w:val="en-GB" w:eastAsia="de-AT"/>
              </w:rPr>
              <w:t>0</w:t>
            </w:r>
            <w:r w:rsidRPr="00AE7021">
              <w:rPr>
                <w:rFonts w:ascii="Consolas" w:hAnsi="Consolas"/>
                <w:color w:val="000000"/>
                <w:sz w:val="20"/>
                <w:szCs w:val="20"/>
                <w:lang w:val="en-GB" w:eastAsia="de-AT"/>
              </w:rPr>
              <w:t xml:space="preserve">; i &lt; </w:t>
            </w:r>
            <w:r w:rsidRPr="00AE7021">
              <w:rPr>
                <w:rFonts w:ascii="Consolas" w:hAnsi="Consolas"/>
                <w:color w:val="098658"/>
                <w:sz w:val="20"/>
                <w:szCs w:val="20"/>
                <w:lang w:val="en-GB" w:eastAsia="de-AT"/>
              </w:rPr>
              <w:t>9</w:t>
            </w:r>
            <w:r w:rsidRPr="00AE7021">
              <w:rPr>
                <w:rFonts w:ascii="Consolas" w:hAnsi="Consolas"/>
                <w:color w:val="000000"/>
                <w:sz w:val="20"/>
                <w:szCs w:val="20"/>
                <w:lang w:val="en-GB" w:eastAsia="de-AT"/>
              </w:rPr>
              <w:t>; i++)</w:t>
            </w:r>
          </w:p>
          <w:p w14:paraId="2971748A"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DS2438_WriteByte(pageData[i]);</w:t>
            </w:r>
          </w:p>
          <w:p w14:paraId="00909EA4"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4722982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1533C7D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7E8666D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0523F08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4ECECA9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6E3F36D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DS2438_COPY_SP</w:t>
            </w:r>
            <w:r w:rsidRPr="00AE7021">
              <w:rPr>
                <w:rFonts w:ascii="Consolas" w:hAnsi="Consolas"/>
                <w:color w:val="000000"/>
                <w:sz w:val="20"/>
                <w:szCs w:val="20"/>
                <w:lang w:val="en-GB" w:eastAsia="de-AT"/>
              </w:rPr>
              <w:t>);</w:t>
            </w:r>
          </w:p>
          <w:p w14:paraId="0A276EC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25D0D92D"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58285EE0"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DS2438_OK</w:t>
            </w:r>
            <w:r w:rsidRPr="00AE7021">
              <w:rPr>
                <w:rFonts w:ascii="Consolas" w:hAnsi="Consolas"/>
                <w:color w:val="000000"/>
                <w:sz w:val="20"/>
                <w:szCs w:val="20"/>
                <w:lang w:val="en-GB" w:eastAsia="de-AT"/>
              </w:rPr>
              <w:t>;</w:t>
            </w:r>
          </w:p>
          <w:p w14:paraId="1FCC94D0" w14:textId="77777777" w:rsidR="001C3E77" w:rsidRPr="008943F6" w:rsidRDefault="001C3E77" w:rsidP="002C79C6">
            <w:pPr>
              <w:shd w:val="clear" w:color="auto" w:fill="FFFFFF"/>
              <w:spacing w:line="285" w:lineRule="atLeast"/>
              <w:rPr>
                <w:rFonts w:ascii="Consolas" w:hAnsi="Consolas"/>
                <w:color w:val="000000"/>
                <w:sz w:val="20"/>
                <w:szCs w:val="20"/>
                <w:lang w:eastAsia="de-AT"/>
              </w:rPr>
            </w:pPr>
            <w:r w:rsidRPr="00AE7021">
              <w:rPr>
                <w:rFonts w:ascii="Consolas" w:hAnsi="Consolas"/>
                <w:color w:val="000000"/>
                <w:sz w:val="20"/>
                <w:szCs w:val="20"/>
                <w:lang w:eastAsia="de-AT"/>
              </w:rPr>
              <w:t>}</w:t>
            </w:r>
          </w:p>
        </w:tc>
      </w:tr>
    </w:tbl>
    <w:p w14:paraId="6CE506CF" w14:textId="77777777" w:rsidR="001C3E77" w:rsidRPr="008B4F54" w:rsidRDefault="001C3E77" w:rsidP="001C3E77">
      <w:r>
        <w:lastRenderedPageBreak/>
        <w:t xml:space="preserve"> </w:t>
      </w:r>
    </w:p>
    <w:p w14:paraId="29431369" w14:textId="77777777" w:rsidR="001C3E77" w:rsidRDefault="001C3E77" w:rsidP="001C3E77">
      <w:pPr>
        <w:pStyle w:val="berschrift4"/>
      </w:pPr>
      <w:bookmarkStart w:id="145" w:name="_Toc159254466"/>
      <w:r>
        <w:t>One-Wire Lesezyklen</w:t>
      </w:r>
      <w:bookmarkEnd w:id="145"/>
    </w:p>
    <w:p w14:paraId="0D4C5F51" w14:textId="4C16841C" w:rsidR="001C3E77" w:rsidRDefault="001C3E77" w:rsidP="001C3E77">
      <w:r>
        <w:t>Genau wie bei den Schreibzyklen gibt es auch spezielle Zeitkriterien, die bei den Lesezyklen eingehalten werden müssen</w:t>
      </w:r>
      <w:r w:rsidR="00DC382F">
        <w:t>.</w:t>
      </w:r>
      <w:r>
        <w:t xml:space="preserve"> </w:t>
      </w:r>
      <w:r w:rsidR="00DC382F">
        <w:t>E</w:t>
      </w:r>
      <w:r>
        <w:t xml:space="preserve">s wird </w:t>
      </w:r>
      <w:r w:rsidR="00DC382F">
        <w:t xml:space="preserve">auch das niederwertigste Byte </w:t>
      </w:r>
      <w:r>
        <w:t>zuerst empfangen.</w:t>
      </w:r>
    </w:p>
    <w:p w14:paraId="45F1546F" w14:textId="77777777" w:rsidR="001C3E77" w:rsidRDefault="001C3E77" w:rsidP="001C3E77"/>
    <w:p w14:paraId="5640EE08" w14:textId="77777777" w:rsidR="001C3E77" w:rsidRDefault="001C3E77" w:rsidP="001C3E77">
      <w:pPr>
        <w:keepNext/>
        <w:jc w:val="center"/>
      </w:pPr>
      <w:r w:rsidRPr="00201DF7">
        <w:rPr>
          <w:noProof/>
        </w:rPr>
        <w:drawing>
          <wp:inline distT="0" distB="0" distL="0" distR="0" wp14:anchorId="23F84F73" wp14:editId="080CC5C6">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39"/>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13F87C3B" w14:textId="152F7648" w:rsidR="001C3E77" w:rsidRDefault="001C3E77" w:rsidP="001C3E77">
      <w:pPr>
        <w:pStyle w:val="Beschriftung"/>
      </w:pPr>
      <w:r>
        <w:t xml:space="preserve">Abbildung </w:t>
      </w:r>
      <w:r>
        <w:fldChar w:fldCharType="begin"/>
      </w:r>
      <w:r>
        <w:instrText xml:space="preserve"> SEQ Abbildung \* ARABIC </w:instrText>
      </w:r>
      <w:r>
        <w:fldChar w:fldCharType="separate"/>
      </w:r>
      <w:r w:rsidR="00843B96">
        <w:rPr>
          <w:noProof/>
        </w:rPr>
        <w:t>14</w:t>
      </w:r>
      <w:r>
        <w:fldChar w:fldCharType="end"/>
      </w:r>
      <w:r>
        <w:t>: One-Wire Bit empfangen</w:t>
      </w:r>
    </w:p>
    <w:p w14:paraId="3EC2964F" w14:textId="77777777" w:rsidR="001C3E77" w:rsidRDefault="001C3E77" w:rsidP="001C3E77"/>
    <w:p w14:paraId="0AD79433" w14:textId="53F8BE06" w:rsidR="002F6231" w:rsidRPr="000330FD" w:rsidRDefault="002F6231" w:rsidP="002F6231">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tbl>
      <w:tblPr>
        <w:tblStyle w:val="Tabellenraster"/>
        <w:tblW w:w="0" w:type="auto"/>
        <w:tblLook w:val="04A0" w:firstRow="1" w:lastRow="0" w:firstColumn="1" w:lastColumn="0" w:noHBand="0" w:noVBand="1"/>
      </w:tblPr>
      <w:tblGrid>
        <w:gridCol w:w="9060"/>
      </w:tblGrid>
      <w:tr w:rsidR="001C3E77" w14:paraId="78AABFB0" w14:textId="77777777" w:rsidTr="002C79C6">
        <w:tc>
          <w:tcPr>
            <w:tcW w:w="9060" w:type="dxa"/>
          </w:tcPr>
          <w:p w14:paraId="4A0D3B5A"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6830AA24" w14:textId="77777777" w:rsidTr="002C79C6">
        <w:tc>
          <w:tcPr>
            <w:tcW w:w="9060" w:type="dxa"/>
          </w:tcPr>
          <w:p w14:paraId="4988B48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lastRenderedPageBreak/>
              <w:t>/**</w:t>
            </w:r>
          </w:p>
          <w:p w14:paraId="1C8286F9"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byte from the DS2438 (LSB first)</w:t>
            </w:r>
          </w:p>
          <w:p w14:paraId="5680AF7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@return</w:t>
            </w:r>
            <w:r w:rsidRPr="004560DA">
              <w:rPr>
                <w:rFonts w:ascii="Consolas" w:hAnsi="Consolas"/>
                <w:color w:val="008000"/>
                <w:sz w:val="20"/>
                <w:szCs w:val="20"/>
                <w:lang w:val="en-GB" w:eastAsia="de-AT"/>
              </w:rPr>
              <w:t xml:space="preserve"> uint8_t</w:t>
            </w:r>
          </w:p>
          <w:p w14:paraId="21D813C4"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w:t>
            </w:r>
          </w:p>
          <w:p w14:paraId="797B0E2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DS2438_ReadByte(</w:t>
            </w:r>
            <w:r w:rsidRPr="004560DA">
              <w:rPr>
                <w:rFonts w:ascii="Consolas" w:hAnsi="Consolas"/>
                <w:color w:val="0000FF"/>
                <w:sz w:val="20"/>
                <w:szCs w:val="20"/>
                <w:lang w:val="en-GB" w:eastAsia="de-AT"/>
              </w:rPr>
              <w:t>void</w:t>
            </w:r>
            <w:r w:rsidRPr="004560DA">
              <w:rPr>
                <w:rFonts w:ascii="Consolas" w:hAnsi="Consolas"/>
                <w:color w:val="000000"/>
                <w:sz w:val="20"/>
                <w:szCs w:val="20"/>
                <w:lang w:val="en-GB" w:eastAsia="de-AT"/>
              </w:rPr>
              <w:t>)</w:t>
            </w:r>
          </w:p>
          <w:p w14:paraId="00DA1695"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49A0F8B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byte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3F72733A"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24BB48D8"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for</w:t>
            </w:r>
            <w:r w:rsidRPr="004560DA">
              <w:rPr>
                <w:rFonts w:ascii="Consolas" w:hAnsi="Consolas"/>
                <w:color w:val="000000"/>
                <w:sz w:val="20"/>
                <w:szCs w:val="20"/>
                <w:lang w:val="en-GB" w:eastAsia="de-AT"/>
              </w:rPr>
              <w:t>(</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i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 xml:space="preserve">; i &lt; </w:t>
            </w:r>
            <w:r w:rsidRPr="004560DA">
              <w:rPr>
                <w:rFonts w:ascii="Consolas" w:hAnsi="Consolas"/>
                <w:color w:val="098658"/>
                <w:sz w:val="20"/>
                <w:szCs w:val="20"/>
                <w:lang w:val="en-GB" w:eastAsia="de-AT"/>
              </w:rPr>
              <w:t>8</w:t>
            </w:r>
            <w:r w:rsidRPr="004560DA">
              <w:rPr>
                <w:rFonts w:ascii="Consolas" w:hAnsi="Consolas"/>
                <w:color w:val="000000"/>
                <w:sz w:val="20"/>
                <w:szCs w:val="20"/>
                <w:lang w:val="en-GB" w:eastAsia="de-AT"/>
              </w:rPr>
              <w:t>; i++)</w:t>
            </w:r>
          </w:p>
          <w:p w14:paraId="3FE658F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byte |= (DS2438_ReadBit() &lt;&lt; i);</w:t>
            </w:r>
          </w:p>
          <w:p w14:paraId="02EFD50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45CCF49E"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return</w:t>
            </w:r>
            <w:r w:rsidRPr="004560DA">
              <w:rPr>
                <w:rFonts w:ascii="Consolas" w:hAnsi="Consolas"/>
                <w:color w:val="000000"/>
                <w:sz w:val="20"/>
                <w:szCs w:val="20"/>
                <w:lang w:val="en-GB" w:eastAsia="de-AT"/>
              </w:rPr>
              <w:t xml:space="preserve"> byte;</w:t>
            </w:r>
          </w:p>
          <w:p w14:paraId="62D1214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0BF65D0A"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055BFD9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w:t>
            </w:r>
          </w:p>
          <w:p w14:paraId="351D0D4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bit from the DS2438</w:t>
            </w:r>
          </w:p>
          <w:p w14:paraId="369270AC"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val="en-GB" w:eastAsia="de-AT"/>
              </w:rPr>
              <w:t> </w:t>
            </w:r>
            <w:r w:rsidRPr="004560DA">
              <w:rPr>
                <w:rFonts w:ascii="Consolas" w:hAnsi="Consolas"/>
                <w:color w:val="008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8000"/>
                <w:sz w:val="20"/>
                <w:szCs w:val="20"/>
                <w:lang w:eastAsia="de-AT"/>
              </w:rPr>
              <w:t xml:space="preserve"> int8_t</w:t>
            </w:r>
          </w:p>
          <w:p w14:paraId="2AF94C34"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eastAsia="de-AT"/>
              </w:rPr>
              <w:t> */</w:t>
            </w:r>
          </w:p>
          <w:p w14:paraId="38ED38F0"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FF"/>
                <w:sz w:val="20"/>
                <w:szCs w:val="20"/>
                <w:lang w:eastAsia="de-AT"/>
              </w:rPr>
              <w:t>int8_t</w:t>
            </w:r>
            <w:r w:rsidRPr="004560DA">
              <w:rPr>
                <w:rFonts w:ascii="Consolas" w:hAnsi="Consolas"/>
                <w:color w:val="000000"/>
                <w:sz w:val="20"/>
                <w:szCs w:val="20"/>
                <w:lang w:eastAsia="de-AT"/>
              </w:rPr>
              <w:t xml:space="preserve"> DS2438_ReadBit(</w:t>
            </w:r>
            <w:r w:rsidRPr="004560DA">
              <w:rPr>
                <w:rFonts w:ascii="Consolas" w:hAnsi="Consolas"/>
                <w:color w:val="0000FF"/>
                <w:sz w:val="20"/>
                <w:szCs w:val="20"/>
                <w:lang w:eastAsia="de-AT"/>
              </w:rPr>
              <w:t>void</w:t>
            </w:r>
            <w:r w:rsidRPr="004560DA">
              <w:rPr>
                <w:rFonts w:ascii="Consolas" w:hAnsi="Consolas"/>
                <w:color w:val="000000"/>
                <w:sz w:val="20"/>
                <w:szCs w:val="20"/>
                <w:lang w:eastAsia="de-AT"/>
              </w:rPr>
              <w:t>)</w:t>
            </w:r>
          </w:p>
          <w:p w14:paraId="7FAE250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56D06A11"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bit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1482023E"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5A9CC5D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GPIO_PIN_RESET</w:t>
            </w:r>
            <w:r w:rsidRPr="004560DA">
              <w:rPr>
                <w:rFonts w:ascii="Consolas" w:hAnsi="Consolas"/>
                <w:color w:val="000000"/>
                <w:sz w:val="20"/>
                <w:szCs w:val="20"/>
                <w:lang w:val="en-GB" w:eastAsia="de-AT"/>
              </w:rPr>
              <w:t>);</w:t>
            </w:r>
          </w:p>
          <w:p w14:paraId="4B5F71BF"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279B8AA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1522C91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728A29F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3978A6B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8000"/>
                <w:sz w:val="20"/>
                <w:szCs w:val="20"/>
                <w:lang w:val="en-GB" w:eastAsia="de-AT"/>
              </w:rPr>
              <w:t>// read current pin level</w:t>
            </w:r>
          </w:p>
          <w:p w14:paraId="649FDCE5"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bit = HAL_GPIO_ReadPin(ds2438_GPIOPort, ds2438_GPIOPin) ==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63EA1C0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2742F6EA"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val="en-GB" w:eastAsia="de-AT"/>
              </w:rPr>
              <w:t xml:space="preserve">    </w:t>
            </w:r>
            <w:r w:rsidRPr="004560DA">
              <w:rPr>
                <w:rFonts w:ascii="Consolas" w:hAnsi="Consolas"/>
                <w:color w:val="000000"/>
                <w:sz w:val="20"/>
                <w:szCs w:val="20"/>
                <w:lang w:eastAsia="de-AT"/>
              </w:rPr>
              <w:t>DS2438_DelayUs(</w:t>
            </w:r>
            <w:r w:rsidRPr="004560DA">
              <w:rPr>
                <w:rFonts w:ascii="Consolas" w:hAnsi="Consolas"/>
                <w:color w:val="098658"/>
                <w:sz w:val="20"/>
                <w:szCs w:val="20"/>
                <w:lang w:eastAsia="de-AT"/>
              </w:rPr>
              <w:t>60</w:t>
            </w:r>
            <w:r w:rsidRPr="004560DA">
              <w:rPr>
                <w:rFonts w:ascii="Consolas" w:hAnsi="Consolas"/>
                <w:color w:val="000000"/>
                <w:sz w:val="20"/>
                <w:szCs w:val="20"/>
                <w:lang w:eastAsia="de-AT"/>
              </w:rPr>
              <w:t>);</w:t>
            </w:r>
          </w:p>
          <w:p w14:paraId="4F0740D4"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p>
          <w:p w14:paraId="644EEC57"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0000"/>
                <w:sz w:val="20"/>
                <w:szCs w:val="20"/>
                <w:lang w:eastAsia="de-AT"/>
              </w:rPr>
              <w:t xml:space="preserve"> bit;</w:t>
            </w:r>
          </w:p>
          <w:p w14:paraId="42CDB1F4" w14:textId="77777777" w:rsidR="001C3E77" w:rsidRPr="008943F6" w:rsidRDefault="001C3E77" w:rsidP="002C79C6">
            <w:pPr>
              <w:shd w:val="clear" w:color="auto" w:fill="FFFFFF"/>
              <w:spacing w:line="285" w:lineRule="atLeast"/>
              <w:rPr>
                <w:sz w:val="20"/>
                <w:szCs w:val="20"/>
              </w:rPr>
            </w:pPr>
            <w:r w:rsidRPr="004560DA">
              <w:rPr>
                <w:rFonts w:ascii="Consolas" w:hAnsi="Consolas"/>
                <w:color w:val="000000"/>
                <w:sz w:val="20"/>
                <w:szCs w:val="20"/>
                <w:lang w:eastAsia="de-AT"/>
              </w:rPr>
              <w:t>}</w:t>
            </w:r>
          </w:p>
        </w:tc>
      </w:tr>
    </w:tbl>
    <w:p w14:paraId="2DFC1260" w14:textId="77777777" w:rsidR="001C3E77" w:rsidRDefault="001C3E77" w:rsidP="001C3E77"/>
    <w:p w14:paraId="3A59CAE9" w14:textId="77777777" w:rsidR="001C3E77" w:rsidRDefault="001C3E77" w:rsidP="001C3E77">
      <w:r>
        <w:t xml:space="preserve">Um von einer bestimmen Page Daten lesen zu können, müssen diese zuerst vom Sensor auf das Scratchpad geschrieben werden. Danach muss man die Daten vom Scratchpad einlesen. </w:t>
      </w:r>
    </w:p>
    <w:p w14:paraId="21CA24EA" w14:textId="77777777" w:rsidR="001C3E77" w:rsidRDefault="001C3E77" w:rsidP="001C3E77">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62F6D76F" w14:textId="77777777" w:rsidR="001C3E77" w:rsidRDefault="001C3E77" w:rsidP="001C3E77"/>
    <w:p w14:paraId="7708B193" w14:textId="2B8DE4C9" w:rsidR="002E3A7B" w:rsidRDefault="002E3A7B" w:rsidP="001C3E77">
      <w:r>
        <w:rPr>
          <w:b/>
        </w:rPr>
        <w:t>Von</w:t>
      </w:r>
      <w:r w:rsidRPr="00FA64FB">
        <w:rPr>
          <w:b/>
        </w:rPr>
        <w:t xml:space="preserve"> einer Page Daten </w:t>
      </w:r>
      <w:r>
        <w:rPr>
          <w:b/>
        </w:rPr>
        <w:t>auslesen:</w:t>
      </w:r>
    </w:p>
    <w:tbl>
      <w:tblPr>
        <w:tblStyle w:val="Tabellenraster"/>
        <w:tblW w:w="0" w:type="auto"/>
        <w:tblLook w:val="04A0" w:firstRow="1" w:lastRow="0" w:firstColumn="1" w:lastColumn="0" w:noHBand="0" w:noVBand="1"/>
      </w:tblPr>
      <w:tblGrid>
        <w:gridCol w:w="9060"/>
      </w:tblGrid>
      <w:tr w:rsidR="001C3E77" w14:paraId="302247C4" w14:textId="77777777" w:rsidTr="002C79C6">
        <w:tc>
          <w:tcPr>
            <w:tcW w:w="9060" w:type="dxa"/>
          </w:tcPr>
          <w:p w14:paraId="32B3A088"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3AA27858" w14:textId="77777777" w:rsidTr="002C79C6">
        <w:tc>
          <w:tcPr>
            <w:tcW w:w="9060" w:type="dxa"/>
          </w:tcPr>
          <w:p w14:paraId="2E27F32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w:t>
            </w:r>
          </w:p>
          <w:p w14:paraId="4DA928C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@brief</w:t>
            </w:r>
            <w:r w:rsidRPr="006E40B4">
              <w:rPr>
                <w:rFonts w:ascii="Consolas" w:hAnsi="Consolas"/>
                <w:color w:val="008000"/>
                <w:sz w:val="20"/>
                <w:szCs w:val="20"/>
                <w:lang w:val="en-GB" w:eastAsia="de-AT"/>
              </w:rPr>
              <w:t xml:space="preserve"> This function reads the data from one page of the DS2438</w:t>
            </w:r>
          </w:p>
          <w:p w14:paraId="6D8DC71C"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lastRenderedPageBreak/>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 page number (0 - 7)</w:t>
            </w:r>
          </w:p>
          <w:p w14:paraId="731C6A3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pageData data of page</w:t>
            </w:r>
          </w:p>
          <w:p w14:paraId="2422BEBB"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@return</w:t>
            </w:r>
            <w:r w:rsidRPr="006E40B4">
              <w:rPr>
                <w:rFonts w:ascii="Consolas" w:hAnsi="Consolas"/>
                <w:color w:val="008000"/>
                <w:sz w:val="20"/>
                <w:szCs w:val="20"/>
                <w:lang w:val="en-GB" w:eastAsia="de-AT"/>
              </w:rPr>
              <w:t xml:space="preserve"> DS2438_Status</w:t>
            </w:r>
          </w:p>
          <w:p w14:paraId="63FBD92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w:t>
            </w:r>
          </w:p>
          <w:p w14:paraId="4FC7C45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DS2438_Status DS2438_ReadPage(</w:t>
            </w:r>
            <w:r w:rsidRPr="006E40B4">
              <w:rPr>
                <w:rFonts w:ascii="Consolas" w:hAnsi="Consolas"/>
                <w:color w:val="0000FF"/>
                <w:sz w:val="20"/>
                <w:szCs w:val="20"/>
                <w:lang w:val="en-GB" w:eastAsia="de-AT"/>
              </w:rPr>
              <w:t>uint8_t</w:t>
            </w:r>
            <w:r w:rsidRPr="006E40B4">
              <w:rPr>
                <w:rFonts w:ascii="Consolas" w:hAnsi="Consolas"/>
                <w:color w:val="000000"/>
                <w:sz w:val="20"/>
                <w:szCs w:val="20"/>
                <w:lang w:val="en-GB" w:eastAsia="de-AT"/>
              </w:rPr>
              <w:t xml:space="preserve"> page, </w:t>
            </w:r>
            <w:r w:rsidRPr="006E40B4">
              <w:rPr>
                <w:rFonts w:ascii="Consolas" w:hAnsi="Consolas"/>
                <w:color w:val="0000FF"/>
                <w:sz w:val="20"/>
                <w:szCs w:val="20"/>
                <w:lang w:val="en-GB" w:eastAsia="de-AT"/>
              </w:rPr>
              <w:t>int16_t</w:t>
            </w:r>
            <w:r w:rsidRPr="006E40B4">
              <w:rPr>
                <w:rFonts w:ascii="Consolas" w:hAnsi="Consolas"/>
                <w:color w:val="000000"/>
                <w:sz w:val="20"/>
                <w:szCs w:val="20"/>
                <w:lang w:val="en-GB" w:eastAsia="de-AT"/>
              </w:rPr>
              <w:t xml:space="preserve"> *pageData)</w:t>
            </w:r>
          </w:p>
          <w:p w14:paraId="3DC3A5B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w:t>
            </w:r>
          </w:p>
          <w:p w14:paraId="15B8C668"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6CA0395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9C52D0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7C5D3EC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203E654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copy current data to scratchpad</w:t>
            </w:r>
          </w:p>
          <w:p w14:paraId="14C15BD9"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58ED46A2"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DS2438_RECALL_MEM</w:t>
            </w:r>
            <w:r w:rsidRPr="006E40B4">
              <w:rPr>
                <w:rFonts w:ascii="Consolas" w:hAnsi="Consolas"/>
                <w:color w:val="000000"/>
                <w:sz w:val="20"/>
                <w:szCs w:val="20"/>
                <w:lang w:val="en-GB" w:eastAsia="de-AT"/>
              </w:rPr>
              <w:t>);</w:t>
            </w:r>
          </w:p>
          <w:p w14:paraId="21BB948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343E23E3"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4EF3865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6F74BCD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6C7EA2FB"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13F6DA5"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095E338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read scratchpad data</w:t>
            </w:r>
          </w:p>
          <w:p w14:paraId="7DEB7AA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4DCE9810"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DS2438_READ_SP</w:t>
            </w:r>
            <w:r w:rsidRPr="006E40B4">
              <w:rPr>
                <w:rFonts w:ascii="Consolas" w:hAnsi="Consolas"/>
                <w:color w:val="000000"/>
                <w:sz w:val="20"/>
                <w:szCs w:val="20"/>
                <w:lang w:val="en-GB" w:eastAsia="de-AT"/>
              </w:rPr>
              <w:t>);</w:t>
            </w:r>
          </w:p>
          <w:p w14:paraId="09AC8DD5"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3BC9ED0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4C9839A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for</w:t>
            </w:r>
            <w:r w:rsidRPr="006E40B4">
              <w:rPr>
                <w:rFonts w:ascii="Consolas" w:hAnsi="Consolas"/>
                <w:color w:val="000000"/>
                <w:sz w:val="20"/>
                <w:szCs w:val="20"/>
                <w:lang w:val="en-GB" w:eastAsia="de-AT"/>
              </w:rPr>
              <w:t>(</w:t>
            </w:r>
            <w:r w:rsidRPr="006E40B4">
              <w:rPr>
                <w:rFonts w:ascii="Consolas" w:hAnsi="Consolas"/>
                <w:color w:val="0000FF"/>
                <w:sz w:val="20"/>
                <w:szCs w:val="20"/>
                <w:lang w:val="en-GB" w:eastAsia="de-AT"/>
              </w:rPr>
              <w:t>int8_t</w:t>
            </w:r>
            <w:r w:rsidRPr="006E40B4">
              <w:rPr>
                <w:rFonts w:ascii="Consolas" w:hAnsi="Consolas"/>
                <w:color w:val="000000"/>
                <w:sz w:val="20"/>
                <w:szCs w:val="20"/>
                <w:lang w:val="en-GB" w:eastAsia="de-AT"/>
              </w:rPr>
              <w:t xml:space="preserve"> i = </w:t>
            </w:r>
            <w:r w:rsidRPr="006E40B4">
              <w:rPr>
                <w:rFonts w:ascii="Consolas" w:hAnsi="Consolas"/>
                <w:color w:val="098658"/>
                <w:sz w:val="20"/>
                <w:szCs w:val="20"/>
                <w:lang w:val="en-GB" w:eastAsia="de-AT"/>
              </w:rPr>
              <w:t>0</w:t>
            </w:r>
            <w:r w:rsidRPr="006E40B4">
              <w:rPr>
                <w:rFonts w:ascii="Consolas" w:hAnsi="Consolas"/>
                <w:color w:val="000000"/>
                <w:sz w:val="20"/>
                <w:szCs w:val="20"/>
                <w:lang w:val="en-GB" w:eastAsia="de-AT"/>
              </w:rPr>
              <w:t xml:space="preserve">; i &lt; </w:t>
            </w:r>
            <w:r w:rsidRPr="006E40B4">
              <w:rPr>
                <w:rFonts w:ascii="Consolas" w:hAnsi="Consolas"/>
                <w:color w:val="098658"/>
                <w:sz w:val="20"/>
                <w:szCs w:val="20"/>
                <w:lang w:val="en-GB" w:eastAsia="de-AT"/>
              </w:rPr>
              <w:t>9</w:t>
            </w:r>
            <w:r w:rsidRPr="006E40B4">
              <w:rPr>
                <w:rFonts w:ascii="Consolas" w:hAnsi="Consolas"/>
                <w:color w:val="000000"/>
                <w:sz w:val="20"/>
                <w:szCs w:val="20"/>
                <w:lang w:val="en-GB" w:eastAsia="de-AT"/>
              </w:rPr>
              <w:t>; i++)</w:t>
            </w:r>
          </w:p>
          <w:p w14:paraId="06E7C5E2"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pageData[i] = DS2438_ReadByte();</w:t>
            </w:r>
          </w:p>
          <w:p w14:paraId="049F344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6AA4BAE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DS2438_OK</w:t>
            </w:r>
            <w:r w:rsidRPr="006E40B4">
              <w:rPr>
                <w:rFonts w:ascii="Consolas" w:hAnsi="Consolas"/>
                <w:color w:val="000000"/>
                <w:sz w:val="20"/>
                <w:szCs w:val="20"/>
                <w:lang w:val="en-GB" w:eastAsia="de-AT"/>
              </w:rPr>
              <w:t>;</w:t>
            </w:r>
          </w:p>
          <w:p w14:paraId="4CA39546" w14:textId="77777777" w:rsidR="001C3E77" w:rsidRPr="008943F6" w:rsidRDefault="001C3E77" w:rsidP="002C79C6">
            <w:pPr>
              <w:shd w:val="clear" w:color="auto" w:fill="FFFFFF"/>
              <w:spacing w:line="285" w:lineRule="atLeast"/>
              <w:rPr>
                <w:sz w:val="20"/>
                <w:szCs w:val="20"/>
              </w:rPr>
            </w:pPr>
            <w:r w:rsidRPr="006E40B4">
              <w:rPr>
                <w:rFonts w:ascii="Consolas" w:hAnsi="Consolas"/>
                <w:color w:val="000000"/>
                <w:sz w:val="20"/>
                <w:szCs w:val="20"/>
                <w:lang w:eastAsia="de-AT"/>
              </w:rPr>
              <w:t>}</w:t>
            </w:r>
          </w:p>
        </w:tc>
      </w:tr>
    </w:tbl>
    <w:p w14:paraId="05EFA09D" w14:textId="77777777" w:rsidR="001C3E77" w:rsidRDefault="001C3E77" w:rsidP="001C3E77"/>
    <w:p w14:paraId="54F155F0" w14:textId="77777777" w:rsidR="001C3E77" w:rsidRDefault="001C3E77" w:rsidP="001C3E77">
      <w:pPr>
        <w:pStyle w:val="berschrift4"/>
      </w:pPr>
      <w:bookmarkStart w:id="146" w:name="_Toc159254467"/>
      <w:r>
        <w:t>Initialisierungssequenz</w:t>
      </w:r>
      <w:bookmarkEnd w:id="146"/>
    </w:p>
    <w:p w14:paraId="497ACD26" w14:textId="77777777" w:rsidR="001C3E77" w:rsidRDefault="001C3E77" w:rsidP="001C3E77">
      <w:r>
        <w:t>Die Initialisierungssequenz besteht immer aus einen Reset- und einen Presence-Puls, die die folgenden zeitlichen Anforderungen einhalten müssen:</w:t>
      </w:r>
    </w:p>
    <w:p w14:paraId="071D1967" w14:textId="77777777" w:rsidR="001C3E77" w:rsidRDefault="001C3E77" w:rsidP="001C3E77"/>
    <w:p w14:paraId="02643BCB" w14:textId="77777777" w:rsidR="001C3E77" w:rsidRDefault="001C3E77" w:rsidP="001C3E77">
      <w:pPr>
        <w:keepNext/>
        <w:jc w:val="center"/>
      </w:pPr>
      <w:r w:rsidRPr="00882E92">
        <w:rPr>
          <w:noProof/>
        </w:rPr>
        <w:lastRenderedPageBreak/>
        <w:drawing>
          <wp:inline distT="0" distB="0" distL="0" distR="0" wp14:anchorId="6D0BF77C" wp14:editId="7F223B3A">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40"/>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A569723" w14:textId="3C867153" w:rsidR="001C3E77" w:rsidRDefault="001C3E77" w:rsidP="001C3E77">
      <w:pPr>
        <w:pStyle w:val="Beschriftung"/>
      </w:pPr>
      <w:bookmarkStart w:id="147" w:name="_Toc159069486"/>
      <w:r>
        <w:t xml:space="preserve">Abbildung </w:t>
      </w:r>
      <w:r>
        <w:fldChar w:fldCharType="begin"/>
      </w:r>
      <w:r>
        <w:instrText xml:space="preserve"> SEQ Abbildung \* ARABIC </w:instrText>
      </w:r>
      <w:r>
        <w:fldChar w:fldCharType="separate"/>
      </w:r>
      <w:r w:rsidR="00843B96">
        <w:rPr>
          <w:noProof/>
        </w:rPr>
        <w:t>15</w:t>
      </w:r>
      <w:r>
        <w:fldChar w:fldCharType="end"/>
      </w:r>
      <w:r>
        <w:t>: One-Wire Initialisierungssequenz</w:t>
      </w:r>
      <w:bookmarkEnd w:id="147"/>
    </w:p>
    <w:p w14:paraId="46F102FE" w14:textId="77777777" w:rsidR="001C3E77" w:rsidRPr="00565A3D" w:rsidRDefault="001C3E77" w:rsidP="001C3E77"/>
    <w:p w14:paraId="270C9C9F" w14:textId="77777777" w:rsidR="001C3E77" w:rsidRPr="00801B0E" w:rsidRDefault="001C3E77" w:rsidP="001C3E77">
      <w:r w:rsidRPr="00801B0E">
        <w:t>Wenn der One-Wire Slave bei</w:t>
      </w:r>
      <w:r>
        <w:t xml:space="preserve"> dem Presence-Puls nicht nach 60µs bis 240µs die Leitung in den high-Zustand setzt, besteht ein Problem bei der Kommunikation zwischen Master und Slave. </w:t>
      </w:r>
    </w:p>
    <w:p w14:paraId="29E14B24" w14:textId="77777777" w:rsidR="001C3E77" w:rsidRDefault="001C3E77" w:rsidP="001C3E77"/>
    <w:p w14:paraId="430C7394" w14:textId="4040D389" w:rsidR="001C3E77" w:rsidRPr="004F4ADE" w:rsidRDefault="004F4ADE" w:rsidP="001C3E77">
      <w:pPr>
        <w:rPr>
          <w:b/>
        </w:rPr>
      </w:pPr>
      <w:r w:rsidRPr="004F4ADE">
        <w:rPr>
          <w:b/>
        </w:rPr>
        <w:t>Initialisierungssequenz DS2438</w:t>
      </w:r>
      <w:r w:rsidR="001C3E77" w:rsidRPr="004F4ADE">
        <w:rPr>
          <w:b/>
        </w:rPr>
        <w:t>:</w:t>
      </w:r>
    </w:p>
    <w:tbl>
      <w:tblPr>
        <w:tblStyle w:val="Tabellenraster"/>
        <w:tblW w:w="0" w:type="auto"/>
        <w:tblLook w:val="04A0" w:firstRow="1" w:lastRow="0" w:firstColumn="1" w:lastColumn="0" w:noHBand="0" w:noVBand="1"/>
      </w:tblPr>
      <w:tblGrid>
        <w:gridCol w:w="9060"/>
      </w:tblGrid>
      <w:tr w:rsidR="001C3E77" w14:paraId="4AF9D479" w14:textId="77777777" w:rsidTr="002C79C6">
        <w:tc>
          <w:tcPr>
            <w:tcW w:w="9060" w:type="dxa"/>
          </w:tcPr>
          <w:p w14:paraId="4FBAC3E4" w14:textId="77777777" w:rsidR="001C3E77" w:rsidRPr="008943F6" w:rsidRDefault="001C3E77" w:rsidP="002C79C6">
            <w:pPr>
              <w:spacing w:line="285" w:lineRule="atLeast"/>
              <w:rPr>
                <w:rFonts w:ascii="Consolas" w:hAnsi="Consolas"/>
                <w:color w:val="008000"/>
                <w:sz w:val="20"/>
                <w:szCs w:val="20"/>
                <w:lang w:val="en-GB" w:eastAsia="de-AT"/>
              </w:rPr>
            </w:pPr>
            <w:r w:rsidRPr="008943F6">
              <w:rPr>
                <w:rFonts w:ascii="Consolas" w:hAnsi="Consolas"/>
                <w:sz w:val="20"/>
                <w:szCs w:val="20"/>
                <w:lang w:val="en-GB" w:eastAsia="de-AT"/>
              </w:rPr>
              <w:t>DS2438.c</w:t>
            </w:r>
          </w:p>
        </w:tc>
      </w:tr>
      <w:tr w:rsidR="001C3E77" w14:paraId="54FBC12D" w14:textId="77777777" w:rsidTr="002C79C6">
        <w:tc>
          <w:tcPr>
            <w:tcW w:w="9060" w:type="dxa"/>
          </w:tcPr>
          <w:p w14:paraId="6D590D35"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w:t>
            </w:r>
          </w:p>
          <w:p w14:paraId="0C5C8FA3"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@brief</w:t>
            </w:r>
            <w:r w:rsidRPr="00D74E7C">
              <w:rPr>
                <w:rFonts w:ascii="Consolas" w:hAnsi="Consolas"/>
                <w:color w:val="008000"/>
                <w:sz w:val="20"/>
                <w:szCs w:val="20"/>
                <w:lang w:val="en-GB" w:eastAsia="de-AT"/>
              </w:rPr>
              <w:t xml:space="preserve"> This function resets / checks device presence</w:t>
            </w:r>
          </w:p>
          <w:p w14:paraId="55FF0A8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@return</w:t>
            </w:r>
            <w:r w:rsidRPr="00D74E7C">
              <w:rPr>
                <w:rFonts w:ascii="Consolas" w:hAnsi="Consolas"/>
                <w:color w:val="008000"/>
                <w:sz w:val="20"/>
                <w:szCs w:val="20"/>
                <w:lang w:val="en-GB" w:eastAsia="de-AT"/>
              </w:rPr>
              <w:t xml:space="preserve"> DS2438_Status</w:t>
            </w:r>
          </w:p>
          <w:p w14:paraId="34448EC0"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w:t>
            </w:r>
          </w:p>
          <w:p w14:paraId="45253930"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DS2438_Status DS2438_Reset(</w:t>
            </w:r>
            <w:r w:rsidRPr="00D74E7C">
              <w:rPr>
                <w:rFonts w:ascii="Consolas" w:hAnsi="Consolas"/>
                <w:color w:val="0000FF"/>
                <w:sz w:val="20"/>
                <w:szCs w:val="20"/>
                <w:lang w:val="en-GB" w:eastAsia="de-AT"/>
              </w:rPr>
              <w:t>void</w:t>
            </w:r>
            <w:r w:rsidRPr="00D74E7C">
              <w:rPr>
                <w:rFonts w:ascii="Consolas" w:hAnsi="Consolas"/>
                <w:color w:val="000000"/>
                <w:sz w:val="20"/>
                <w:szCs w:val="20"/>
                <w:lang w:val="en-GB" w:eastAsia="de-AT"/>
              </w:rPr>
              <w:t>)</w:t>
            </w:r>
          </w:p>
          <w:p w14:paraId="400FAD52"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w:t>
            </w:r>
          </w:p>
          <w:p w14:paraId="3478F62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reset DS2438</w:t>
            </w:r>
          </w:p>
          <w:p w14:paraId="1F894949"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send reset pulse (min 480us)</w:t>
            </w:r>
          </w:p>
          <w:p w14:paraId="70CD31A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GPIO_PIN_RESET</w:t>
            </w:r>
            <w:r w:rsidRPr="00D74E7C">
              <w:rPr>
                <w:rFonts w:ascii="Consolas" w:hAnsi="Consolas"/>
                <w:color w:val="000000"/>
                <w:sz w:val="20"/>
                <w:szCs w:val="20"/>
                <w:lang w:val="en-GB" w:eastAsia="de-AT"/>
              </w:rPr>
              <w:t>);</w:t>
            </w:r>
          </w:p>
          <w:p w14:paraId="0AF8014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480</w:t>
            </w:r>
            <w:r w:rsidRPr="00D74E7C">
              <w:rPr>
                <w:rFonts w:ascii="Consolas" w:hAnsi="Consolas"/>
                <w:color w:val="000000"/>
                <w:sz w:val="20"/>
                <w:szCs w:val="20"/>
                <w:lang w:val="en-GB" w:eastAsia="de-AT"/>
              </w:rPr>
              <w:t>);</w:t>
            </w:r>
          </w:p>
          <w:p w14:paraId="6756FB8E"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release line -&gt; change to receive mode</w:t>
            </w:r>
          </w:p>
          <w:p w14:paraId="0EFD57D9"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    </w:t>
            </w:r>
          </w:p>
          <w:p w14:paraId="281FCA78"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66A71EA1"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wait until slave sends presence pulse</w:t>
            </w:r>
          </w:p>
          <w:p w14:paraId="344EF9CE"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70</w:t>
            </w:r>
            <w:r w:rsidRPr="00D74E7C">
              <w:rPr>
                <w:rFonts w:ascii="Consolas" w:hAnsi="Consolas"/>
                <w:color w:val="000000"/>
                <w:sz w:val="20"/>
                <w:szCs w:val="20"/>
                <w:lang w:val="en-GB" w:eastAsia="de-AT"/>
              </w:rPr>
              <w:t xml:space="preserve">); </w:t>
            </w:r>
          </w:p>
          <w:p w14:paraId="54D21C37"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read current pin state</w:t>
            </w:r>
          </w:p>
          <w:p w14:paraId="1B9155A8"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int8_t</w:t>
            </w:r>
            <w:r w:rsidRPr="00D74E7C">
              <w:rPr>
                <w:rFonts w:ascii="Consolas" w:hAnsi="Consolas"/>
                <w:color w:val="000000"/>
                <w:sz w:val="20"/>
                <w:szCs w:val="20"/>
                <w:lang w:val="en-GB" w:eastAsia="de-AT"/>
              </w:rPr>
              <w:t xml:space="preserve"> pin = HAL_GPIO_ReadPin(ds2438_GPIOPort, ds2438_GPIOPin);</w:t>
            </w:r>
          </w:p>
          <w:p w14:paraId="318FC22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410</w:t>
            </w:r>
            <w:r w:rsidRPr="00D74E7C">
              <w:rPr>
                <w:rFonts w:ascii="Consolas" w:hAnsi="Consolas"/>
                <w:color w:val="000000"/>
                <w:sz w:val="20"/>
                <w:szCs w:val="20"/>
                <w:lang w:val="en-GB" w:eastAsia="de-AT"/>
              </w:rPr>
              <w:t>);</w:t>
            </w:r>
          </w:p>
          <w:p w14:paraId="731948BB"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2C082EF6"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check pin state (0 -&gt; found, 1 -&gt; not found)</w:t>
            </w:r>
          </w:p>
          <w:p w14:paraId="50FE651D"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if</w:t>
            </w:r>
            <w:r w:rsidRPr="00D74E7C">
              <w:rPr>
                <w:rFonts w:ascii="Consolas" w:hAnsi="Consolas"/>
                <w:color w:val="000000"/>
                <w:sz w:val="20"/>
                <w:szCs w:val="20"/>
                <w:lang w:val="en-GB" w:eastAsia="de-AT"/>
              </w:rPr>
              <w:t xml:space="preserve">(pin ==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w:t>
            </w:r>
          </w:p>
          <w:p w14:paraId="4A79E9E5"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DS2438_ERROR</w:t>
            </w:r>
            <w:r w:rsidRPr="00D74E7C">
              <w:rPr>
                <w:rFonts w:ascii="Consolas" w:hAnsi="Consolas"/>
                <w:color w:val="000000"/>
                <w:sz w:val="20"/>
                <w:szCs w:val="20"/>
                <w:lang w:val="en-GB" w:eastAsia="de-AT"/>
              </w:rPr>
              <w:t>;</w:t>
            </w:r>
          </w:p>
          <w:p w14:paraId="420EC04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4AF3EFB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DS2438_OK</w:t>
            </w:r>
            <w:r w:rsidRPr="00D74E7C">
              <w:rPr>
                <w:rFonts w:ascii="Consolas" w:hAnsi="Consolas"/>
                <w:color w:val="000000"/>
                <w:sz w:val="20"/>
                <w:szCs w:val="20"/>
                <w:lang w:val="en-GB" w:eastAsia="de-AT"/>
              </w:rPr>
              <w:t>;</w:t>
            </w:r>
          </w:p>
          <w:p w14:paraId="0B40EE1F" w14:textId="77777777" w:rsidR="001C3E77" w:rsidRDefault="001C3E77" w:rsidP="002C79C6">
            <w:pPr>
              <w:shd w:val="clear" w:color="auto" w:fill="FFFFFF"/>
              <w:spacing w:line="285" w:lineRule="atLeast"/>
              <w:rPr>
                <w:rFonts w:ascii="Consolas" w:hAnsi="Consolas"/>
                <w:color w:val="008000"/>
                <w:sz w:val="21"/>
                <w:szCs w:val="21"/>
                <w:lang w:val="en-GB" w:eastAsia="de-AT"/>
              </w:rPr>
            </w:pPr>
            <w:r w:rsidRPr="00D74E7C">
              <w:rPr>
                <w:rFonts w:ascii="Consolas" w:hAnsi="Consolas"/>
                <w:color w:val="000000"/>
                <w:sz w:val="20"/>
                <w:szCs w:val="20"/>
                <w:lang w:eastAsia="de-AT"/>
              </w:rPr>
              <w:lastRenderedPageBreak/>
              <w:t>}</w:t>
            </w:r>
          </w:p>
        </w:tc>
      </w:tr>
    </w:tbl>
    <w:p w14:paraId="592EB1BD" w14:textId="77777777" w:rsidR="001C3E77" w:rsidRDefault="001C3E77" w:rsidP="001C3E77"/>
    <w:p w14:paraId="6F658A0E" w14:textId="77777777" w:rsidR="001C3E77" w:rsidRDefault="001C3E77" w:rsidP="001C3E77">
      <w:pPr>
        <w:pStyle w:val="berschrift4"/>
      </w:pPr>
      <w:bookmarkStart w:id="148" w:name="_Toc159254468"/>
      <w:r>
        <w:t>ROM-Funktionsbefehl</w:t>
      </w:r>
      <w:bookmarkEnd w:id="148"/>
    </w:p>
    <w:p w14:paraId="256E3898" w14:textId="77777777" w:rsidR="001C3E77" w:rsidRDefault="001C3E77" w:rsidP="001C3E77">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107DDC4A" w14:textId="77777777" w:rsidR="001C3E77" w:rsidRDefault="001C3E77" w:rsidP="001C3E77"/>
    <w:p w14:paraId="4778B7C8" w14:textId="77777777" w:rsidR="001C3E77" w:rsidRDefault="001C3E77" w:rsidP="001C3E77">
      <w:r w:rsidRPr="009F6FA9">
        <w:rPr>
          <w:highlight w:val="yellow"/>
        </w:rPr>
        <w:t>Vllt Liste von allen Befehlen mit Beschreibung</w:t>
      </w:r>
    </w:p>
    <w:p w14:paraId="7D2F56A2" w14:textId="77777777" w:rsidR="001C3E77" w:rsidRDefault="001C3E77" w:rsidP="001C3E77"/>
    <w:p w14:paraId="1C1B8309" w14:textId="77777777" w:rsidR="001C3E77" w:rsidRDefault="001C3E77" w:rsidP="001C3E77">
      <w:pPr>
        <w:pStyle w:val="berschrift4"/>
      </w:pPr>
      <w:bookmarkStart w:id="149" w:name="_Toc159254469"/>
      <w:r>
        <w:t>Memory-Funktionsbefehl</w:t>
      </w:r>
      <w:bookmarkEnd w:id="149"/>
    </w:p>
    <w:p w14:paraId="667E9F3F" w14:textId="77777777" w:rsidR="001C3E77" w:rsidRDefault="001C3E77" w:rsidP="001C3E77">
      <w:r>
        <w:t xml:space="preserve">Der einzige Memory-Funktionsbefehl, der wichtig für das Spannungsmonitoring wichtig ist, ist der CONVERT-V (0xB4) Befehl. Diese Anweisung startet die Analog-Digital-Spannungswandlung des Sensors. Wenn die Umwandlung beendet ist, wird das ADB-Flag (A/D Conversion Busy Flag) auf 0 gesetzt. </w:t>
      </w:r>
    </w:p>
    <w:p w14:paraId="22B02FD2" w14:textId="77777777" w:rsidR="001C3E77" w:rsidRDefault="001C3E77" w:rsidP="001C3E77"/>
    <w:p w14:paraId="5C274F66" w14:textId="77777777" w:rsidR="001C3E77" w:rsidRDefault="001C3E77" w:rsidP="001C3E77">
      <w:r w:rsidRPr="009F6FA9">
        <w:rPr>
          <w:highlight w:val="yellow"/>
        </w:rPr>
        <w:t>Vllt Liste von allen Befehlen mit Beschreibung</w:t>
      </w:r>
    </w:p>
    <w:p w14:paraId="0665E2B4" w14:textId="77777777" w:rsidR="0005025C" w:rsidRDefault="0005025C" w:rsidP="000B0D85"/>
    <w:p w14:paraId="6B3F2FAA" w14:textId="5C61E932" w:rsidR="00FD4496" w:rsidRDefault="00FD4496" w:rsidP="00C00930">
      <w:pPr>
        <w:pStyle w:val="berschrift3"/>
      </w:pPr>
      <w:bookmarkStart w:id="150" w:name="_Toc159254470"/>
      <w:r>
        <w:t>Registerübersicht DS2438</w:t>
      </w:r>
      <w:bookmarkEnd w:id="150"/>
    </w:p>
    <w:p w14:paraId="74E47CB5" w14:textId="49BD8360" w:rsidR="000B0D85" w:rsidRDefault="000B0D85" w:rsidP="000B0D85">
      <w:r>
        <w:t>Der DS2438 ist unterschiedliche Pages unterteilt, die alle notwendigen Einstellungen und Messdaten des Sensors beinhalten.</w:t>
      </w:r>
    </w:p>
    <w:p w14:paraId="7C9118B2" w14:textId="77777777" w:rsidR="000B0D85" w:rsidRDefault="000B0D85" w:rsidP="000B0D85"/>
    <w:p w14:paraId="7E52C150" w14:textId="77777777" w:rsidR="006C5AD5" w:rsidRDefault="000B0D85" w:rsidP="006C5AD5">
      <w:pPr>
        <w:keepNext/>
        <w:jc w:val="center"/>
      </w:pPr>
      <w:r w:rsidRPr="00D03684">
        <w:rPr>
          <w:noProof/>
        </w:rPr>
        <w:lastRenderedPageBreak/>
        <w:drawing>
          <wp:inline distT="0" distB="0" distL="0" distR="0" wp14:anchorId="733CAEEC" wp14:editId="7A0F992E">
            <wp:extent cx="5289186" cy="4598035"/>
            <wp:effectExtent l="0" t="0" r="6985" b="0"/>
            <wp:docPr id="204409564" name="Grafik 1" descr="Ein Bild, das Text, Karte Menü, Zahl,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564" name="Grafik 1" descr="Ein Bild, das Text, Karte Menü, Zahl, Dokument enthält.&#10;&#10;Automatisch generierte Beschreibung"/>
                    <pic:cNvPicPr/>
                  </pic:nvPicPr>
                  <pic:blipFill rotWithShape="1">
                    <a:blip r:embed="rId41"/>
                    <a:srcRect l="1969" t="1108" r="6172"/>
                    <a:stretch/>
                  </pic:blipFill>
                  <pic:spPr bwMode="auto">
                    <a:xfrm>
                      <a:off x="0" y="0"/>
                      <a:ext cx="5295624" cy="4603632"/>
                    </a:xfrm>
                    <a:prstGeom prst="rect">
                      <a:avLst/>
                    </a:prstGeom>
                    <a:ln>
                      <a:noFill/>
                    </a:ln>
                    <a:extLst>
                      <a:ext uri="{53640926-AAD7-44D8-BBD7-CCE9431645EC}">
                        <a14:shadowObscured xmlns:a14="http://schemas.microsoft.com/office/drawing/2010/main"/>
                      </a:ext>
                    </a:extLst>
                  </pic:spPr>
                </pic:pic>
              </a:graphicData>
            </a:graphic>
          </wp:inline>
        </w:drawing>
      </w:r>
    </w:p>
    <w:p w14:paraId="41B91842" w14:textId="0F04363D" w:rsidR="000B0D85" w:rsidRDefault="006C5AD5" w:rsidP="00D51269">
      <w:pPr>
        <w:pStyle w:val="Beschriftung"/>
      </w:pPr>
      <w:r>
        <w:t xml:space="preserve">Abbildung </w:t>
      </w:r>
      <w:r>
        <w:fldChar w:fldCharType="begin"/>
      </w:r>
      <w:r>
        <w:instrText xml:space="preserve"> SEQ Abbildung \* ARABIC </w:instrText>
      </w:r>
      <w:r>
        <w:fldChar w:fldCharType="separate"/>
      </w:r>
      <w:r w:rsidR="00843B96">
        <w:rPr>
          <w:noProof/>
        </w:rPr>
        <w:t>16</w:t>
      </w:r>
      <w:r>
        <w:fldChar w:fldCharType="end"/>
      </w:r>
      <w:r>
        <w:t>: DS2438 Memory Map</w:t>
      </w:r>
    </w:p>
    <w:p w14:paraId="2F861A1C" w14:textId="77777777" w:rsidR="006116C4" w:rsidRDefault="006116C4" w:rsidP="000B0D85"/>
    <w:p w14:paraId="20B55299" w14:textId="14C6F3DD" w:rsidR="00BF4722" w:rsidRDefault="002665E1" w:rsidP="000B0D85">
      <w:r>
        <w:t xml:space="preserve">Für die Spannungsüberwachung ist nur die Page 0 wichtig, da </w:t>
      </w:r>
      <w:r w:rsidR="00CC523F">
        <w:t>im Byte[0] Einstellungen gesetzt werden können und in den Byte[</w:t>
      </w:r>
      <w:r w:rsidR="004F1801">
        <w:t>3..4</w:t>
      </w:r>
      <w:r w:rsidR="00CC523F">
        <w:t>]</w:t>
      </w:r>
      <w:r w:rsidR="004F1801">
        <w:t xml:space="preserve"> die gemessenen Spannungswerte gespeichert werden. </w:t>
      </w:r>
    </w:p>
    <w:p w14:paraId="3E46F3E1" w14:textId="77777777" w:rsidR="00344512" w:rsidRPr="005618BC" w:rsidRDefault="00344512" w:rsidP="005618BC"/>
    <w:p w14:paraId="7414372F" w14:textId="345C6537" w:rsidR="00151842" w:rsidRDefault="00F5793C" w:rsidP="00151842">
      <w:pPr>
        <w:pStyle w:val="berschrift3"/>
      </w:pPr>
      <w:bookmarkStart w:id="151" w:name="_Toc157499235"/>
      <w:bookmarkStart w:id="152" w:name="_Toc159254471"/>
      <w:r>
        <w:t>Initialisierung DS2438</w:t>
      </w:r>
      <w:bookmarkEnd w:id="152"/>
    </w:p>
    <w:tbl>
      <w:tblPr>
        <w:tblStyle w:val="Tabellenraster"/>
        <w:tblW w:w="0" w:type="auto"/>
        <w:tblLook w:val="04A0" w:firstRow="1" w:lastRow="0" w:firstColumn="1" w:lastColumn="0" w:noHBand="0" w:noVBand="1"/>
      </w:tblPr>
      <w:tblGrid>
        <w:gridCol w:w="9060"/>
      </w:tblGrid>
      <w:tr w:rsidR="00151842" w14:paraId="0575B85E" w14:textId="77777777" w:rsidTr="002C79C6">
        <w:tc>
          <w:tcPr>
            <w:tcW w:w="9060" w:type="dxa"/>
          </w:tcPr>
          <w:p w14:paraId="46960CCC" w14:textId="77777777" w:rsidR="00151842" w:rsidRPr="008943F6" w:rsidRDefault="00151842"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51842" w14:paraId="55794510" w14:textId="77777777" w:rsidTr="002C79C6">
        <w:tc>
          <w:tcPr>
            <w:tcW w:w="9060" w:type="dxa"/>
          </w:tcPr>
          <w:p w14:paraId="102EA1D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w:t>
            </w:r>
          </w:p>
          <w:p w14:paraId="6803E868"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@brief</w:t>
            </w:r>
            <w:r w:rsidRPr="00F811A3">
              <w:rPr>
                <w:rFonts w:ascii="Consolas" w:hAnsi="Consolas"/>
                <w:color w:val="008000"/>
                <w:sz w:val="20"/>
                <w:szCs w:val="20"/>
                <w:lang w:val="en-GB" w:eastAsia="de-AT"/>
              </w:rPr>
              <w:t xml:space="preserve"> This function initializes the DS2438</w:t>
            </w:r>
          </w:p>
          <w:p w14:paraId="78F7D12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htim pointer to TIM_HandleTypeDef (timer for us delay)</w:t>
            </w:r>
          </w:p>
          <w:p w14:paraId="56205455"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gpio_Port GPIOx (port of DQ Pin)</w:t>
            </w:r>
          </w:p>
          <w:p w14:paraId="3150288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gpio_Pin GPIO_PIN_x (pin of DQ Pin)</w:t>
            </w:r>
          </w:p>
          <w:p w14:paraId="6B2EBEB8"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@return</w:t>
            </w:r>
            <w:r w:rsidRPr="00F811A3">
              <w:rPr>
                <w:rFonts w:ascii="Consolas" w:hAnsi="Consolas"/>
                <w:color w:val="008000"/>
                <w:sz w:val="20"/>
                <w:szCs w:val="20"/>
                <w:lang w:val="en-GB" w:eastAsia="de-AT"/>
              </w:rPr>
              <w:t xml:space="preserve"> DS2438_Status</w:t>
            </w:r>
          </w:p>
          <w:p w14:paraId="7B577B3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w:t>
            </w:r>
          </w:p>
          <w:p w14:paraId="661F2693"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DS2438_Status DS2438_Init(TIM_HandleTypeDef *htim, GPIO_TypeDef *gpio_Port, </w:t>
            </w:r>
            <w:r w:rsidRPr="00F811A3">
              <w:rPr>
                <w:rFonts w:ascii="Consolas" w:hAnsi="Consolas"/>
                <w:color w:val="0000FF"/>
                <w:sz w:val="20"/>
                <w:szCs w:val="20"/>
                <w:lang w:val="en-GB" w:eastAsia="de-AT"/>
              </w:rPr>
              <w:t>uint16_t</w:t>
            </w:r>
            <w:r w:rsidRPr="00F811A3">
              <w:rPr>
                <w:rFonts w:ascii="Consolas" w:hAnsi="Consolas"/>
                <w:color w:val="000000"/>
                <w:sz w:val="20"/>
                <w:szCs w:val="20"/>
                <w:lang w:val="en-GB" w:eastAsia="de-AT"/>
              </w:rPr>
              <w:t xml:space="preserve"> gpio_Pin)</w:t>
            </w:r>
          </w:p>
          <w:p w14:paraId="5417D2C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w:t>
            </w:r>
          </w:p>
          <w:p w14:paraId="30FD31E5"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(htim == </w:t>
            </w:r>
            <w:r w:rsidRPr="00F811A3">
              <w:rPr>
                <w:rFonts w:ascii="Consolas" w:hAnsi="Consolas"/>
                <w:color w:val="0000FF"/>
                <w:sz w:val="20"/>
                <w:szCs w:val="20"/>
                <w:lang w:val="en-GB" w:eastAsia="de-AT"/>
              </w:rPr>
              <w:t>NULL</w:t>
            </w:r>
            <w:r w:rsidRPr="00F811A3">
              <w:rPr>
                <w:rFonts w:ascii="Consolas" w:hAnsi="Consolas"/>
                <w:color w:val="000000"/>
                <w:sz w:val="20"/>
                <w:szCs w:val="20"/>
                <w:lang w:val="en-GB" w:eastAsia="de-AT"/>
              </w:rPr>
              <w:t>)</w:t>
            </w:r>
          </w:p>
          <w:p w14:paraId="7C6FFAB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EF297E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6BBB175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DS2438_DelayTimer = htim;</w:t>
            </w:r>
          </w:p>
          <w:p w14:paraId="037C5AE0"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lastRenderedPageBreak/>
              <w:t>    HAL_TIM_Base_Start(DS2438_DelayTimer);</w:t>
            </w:r>
            <w:r w:rsidRPr="00F811A3">
              <w:rPr>
                <w:rFonts w:ascii="Consolas" w:hAnsi="Consolas"/>
                <w:color w:val="008000"/>
                <w:sz w:val="20"/>
                <w:szCs w:val="20"/>
                <w:lang w:val="en-GB" w:eastAsia="de-AT"/>
              </w:rPr>
              <w:t xml:space="preserve"> // start timer for DS2438_DelayUs</w:t>
            </w:r>
          </w:p>
          <w:p w14:paraId="54B7023D"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BDDC737"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ds2438_GPIOPort = gpio_Port;</w:t>
            </w:r>
          </w:p>
          <w:p w14:paraId="56302F6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ds2438_GPIOPin = gpio_Pin;</w:t>
            </w:r>
          </w:p>
          <w:p w14:paraId="1197FCA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EC56CC4"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(DS2438_Reset()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46EA4E9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25D65B04"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2B6E5F9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set Vad as A/D converter input</w:t>
            </w:r>
          </w:p>
          <w:p w14:paraId="445664CC"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int16_t</w:t>
            </w:r>
            <w:r w:rsidRPr="00F811A3">
              <w:rPr>
                <w:rFonts w:ascii="Consolas" w:hAnsi="Consolas"/>
                <w:color w:val="000000"/>
                <w:sz w:val="20"/>
                <w:szCs w:val="20"/>
                <w:lang w:val="en-GB" w:eastAsia="de-AT"/>
              </w:rPr>
              <w:t xml:space="preserve"> pageData[</w:t>
            </w:r>
            <w:r w:rsidRPr="00F811A3">
              <w:rPr>
                <w:rFonts w:ascii="Consolas" w:hAnsi="Consolas"/>
                <w:color w:val="098658"/>
                <w:sz w:val="20"/>
                <w:szCs w:val="20"/>
                <w:lang w:val="en-GB" w:eastAsia="de-AT"/>
              </w:rPr>
              <w:t>9</w:t>
            </w:r>
            <w:r w:rsidRPr="00F811A3">
              <w:rPr>
                <w:rFonts w:ascii="Consolas" w:hAnsi="Consolas"/>
                <w:color w:val="000000"/>
                <w:sz w:val="20"/>
                <w:szCs w:val="20"/>
                <w:lang w:val="en-GB" w:eastAsia="de-AT"/>
              </w:rPr>
              <w:t>] = {</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w:t>
            </w:r>
          </w:p>
          <w:p w14:paraId="4165B56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75EC512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(DS2438_ReadPage(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05F35716"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360A6C1"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DEA2A0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pageData[0] |= 0x08; // supply voltage</w:t>
            </w:r>
          </w:p>
          <w:p w14:paraId="6B5C432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pageData[</w:t>
            </w:r>
            <w:r w:rsidRPr="00F811A3">
              <w:rPr>
                <w:rFonts w:ascii="Consolas" w:hAnsi="Consolas"/>
                <w:color w:val="098658"/>
                <w:sz w:val="20"/>
                <w:szCs w:val="20"/>
                <w:lang w:val="en-GB" w:eastAsia="de-AT"/>
              </w:rPr>
              <w:t>0</w:t>
            </w:r>
            <w:r w:rsidRPr="00F811A3">
              <w:rPr>
                <w:rFonts w:ascii="Consolas" w:hAnsi="Consolas"/>
                <w:color w:val="000000"/>
                <w:sz w:val="20"/>
                <w:szCs w:val="20"/>
                <w:lang w:val="en-GB" w:eastAsia="de-AT"/>
              </w:rPr>
              <w:t xml:space="preserve">] &amp;= </w:t>
            </w:r>
            <w:r w:rsidRPr="00F811A3">
              <w:rPr>
                <w:rFonts w:ascii="Consolas" w:hAnsi="Consolas"/>
                <w:color w:val="098658"/>
                <w:sz w:val="20"/>
                <w:szCs w:val="20"/>
                <w:lang w:val="en-GB" w:eastAsia="de-AT"/>
              </w:rPr>
              <w:t>0xF7</w:t>
            </w:r>
            <w:r w:rsidRPr="00F811A3">
              <w:rPr>
                <w:rFonts w:ascii="Consolas" w:hAnsi="Consolas"/>
                <w:color w:val="000000"/>
                <w:sz w:val="20"/>
                <w:szCs w:val="20"/>
                <w:lang w:val="en-GB" w:eastAsia="de-AT"/>
              </w:rPr>
              <w:t>;</w:t>
            </w:r>
            <w:r w:rsidRPr="00F811A3">
              <w:rPr>
                <w:rFonts w:ascii="Consolas" w:hAnsi="Consolas"/>
                <w:color w:val="008000"/>
                <w:sz w:val="20"/>
                <w:szCs w:val="20"/>
                <w:lang w:val="en-GB" w:eastAsia="de-AT"/>
              </w:rPr>
              <w:t xml:space="preserve">    // external input</w:t>
            </w:r>
          </w:p>
          <w:p w14:paraId="4D89613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2A62AB2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(DS2438_WritePage(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264DF2C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1766B74C"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5A92A8A3"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check current voltage</w:t>
            </w:r>
          </w:p>
          <w:p w14:paraId="475C60BD" w14:textId="77777777" w:rsidR="00151842" w:rsidRPr="00F811A3" w:rsidRDefault="00151842" w:rsidP="002C79C6">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eastAsia="de-AT"/>
              </w:rPr>
              <w:t>int8_t</w:t>
            </w:r>
            <w:r w:rsidRPr="00F811A3">
              <w:rPr>
                <w:rFonts w:ascii="Consolas" w:hAnsi="Consolas"/>
                <w:color w:val="000000"/>
                <w:sz w:val="20"/>
                <w:szCs w:val="20"/>
                <w:lang w:eastAsia="de-AT"/>
              </w:rPr>
              <w:t xml:space="preserve"> errorCode = DS2438_ReadVoltage();</w:t>
            </w:r>
          </w:p>
          <w:p w14:paraId="3DF7FF3D"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(errorCode != </w:t>
            </w:r>
            <w:r w:rsidRPr="00F811A3">
              <w:rPr>
                <w:rFonts w:ascii="Consolas" w:hAnsi="Consolas"/>
                <w:color w:val="098658"/>
                <w:sz w:val="20"/>
                <w:szCs w:val="20"/>
                <w:lang w:val="en-GB" w:eastAsia="de-AT"/>
              </w:rPr>
              <w:t>DS2438_OK</w:t>
            </w:r>
            <w:r w:rsidRPr="00F811A3">
              <w:rPr>
                <w:rFonts w:ascii="Consolas" w:hAnsi="Consolas"/>
                <w:color w:val="000000"/>
                <w:sz w:val="20"/>
                <w:szCs w:val="20"/>
                <w:lang w:val="en-GB" w:eastAsia="de-AT"/>
              </w:rPr>
              <w:t>)</w:t>
            </w:r>
          </w:p>
          <w:p w14:paraId="6E07930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errorCode;</w:t>
            </w:r>
          </w:p>
          <w:p w14:paraId="33A1A6B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5B860636" w14:textId="77777777" w:rsidR="00151842" w:rsidRPr="003F188C"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3F188C">
              <w:rPr>
                <w:rFonts w:ascii="Consolas" w:hAnsi="Consolas"/>
                <w:color w:val="0000FF"/>
                <w:sz w:val="20"/>
                <w:szCs w:val="20"/>
                <w:lang w:val="en-GB" w:eastAsia="de-AT"/>
              </w:rPr>
              <w:t>return</w:t>
            </w:r>
            <w:r w:rsidRPr="003F188C">
              <w:rPr>
                <w:rFonts w:ascii="Consolas" w:hAnsi="Consolas"/>
                <w:color w:val="000000"/>
                <w:sz w:val="20"/>
                <w:szCs w:val="20"/>
                <w:lang w:val="en-GB" w:eastAsia="de-AT"/>
              </w:rPr>
              <w:t xml:space="preserve"> </w:t>
            </w:r>
            <w:r w:rsidRPr="003F188C">
              <w:rPr>
                <w:rFonts w:ascii="Consolas" w:hAnsi="Consolas"/>
                <w:color w:val="098658"/>
                <w:sz w:val="20"/>
                <w:szCs w:val="20"/>
                <w:lang w:val="en-GB" w:eastAsia="de-AT"/>
              </w:rPr>
              <w:t>DS2438_OK</w:t>
            </w:r>
            <w:r w:rsidRPr="003F188C">
              <w:rPr>
                <w:rFonts w:ascii="Consolas" w:hAnsi="Consolas"/>
                <w:color w:val="000000"/>
                <w:sz w:val="20"/>
                <w:szCs w:val="20"/>
                <w:lang w:val="en-GB" w:eastAsia="de-AT"/>
              </w:rPr>
              <w:t>;</w:t>
            </w:r>
          </w:p>
          <w:p w14:paraId="3FA91AE3" w14:textId="77777777" w:rsidR="00151842" w:rsidRPr="008943F6" w:rsidRDefault="00151842" w:rsidP="002C79C6">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eastAsia="de-AT"/>
              </w:rPr>
              <w:t>}</w:t>
            </w:r>
          </w:p>
        </w:tc>
      </w:tr>
    </w:tbl>
    <w:p w14:paraId="285B6569" w14:textId="77777777" w:rsidR="00151842" w:rsidRDefault="00151842" w:rsidP="00151842"/>
    <w:p w14:paraId="554E2484" w14:textId="77777777" w:rsidR="00151842" w:rsidRPr="00255FDF" w:rsidRDefault="00151842" w:rsidP="00151842">
      <w:r>
        <w:t xml:space="preserve">Man kann sich aussuchen, ob man die Versorgungsspannung oder die Spannung am Eingang vom A/D-Wandler messen will. Dies funktioniert mit dem AD-Bit in der Page 0 im Byte[0]. Wenn das AD-Bit auf 1 gesetzt wird, wird die Versorgungsspannung gemessen. Wenn das Bit auf 0 gesetzt wird, misst der Sensor die Eingangsspannung vom A/D-Wandler. </w:t>
      </w:r>
    </w:p>
    <w:p w14:paraId="31DBBEB6" w14:textId="77777777" w:rsidR="00151842" w:rsidRDefault="00151842" w:rsidP="00151842">
      <w:pPr>
        <w:rPr>
          <w:highlight w:val="yellow"/>
        </w:rPr>
      </w:pPr>
    </w:p>
    <w:p w14:paraId="56300F07" w14:textId="77777777" w:rsidR="00151842" w:rsidRPr="00057AE2" w:rsidRDefault="00151842" w:rsidP="00151842">
      <w:r w:rsidRPr="00133652">
        <w:rPr>
          <w:b/>
        </w:rPr>
        <w:t>Beispiel Aufruf vom Programm</w:t>
      </w:r>
      <w:r>
        <w:t>:</w:t>
      </w:r>
    </w:p>
    <w:tbl>
      <w:tblPr>
        <w:tblStyle w:val="Tabellenraster"/>
        <w:tblW w:w="0" w:type="auto"/>
        <w:tblLook w:val="04A0" w:firstRow="1" w:lastRow="0" w:firstColumn="1" w:lastColumn="0" w:noHBand="0" w:noVBand="1"/>
      </w:tblPr>
      <w:tblGrid>
        <w:gridCol w:w="9060"/>
      </w:tblGrid>
      <w:tr w:rsidR="00151842" w14:paraId="5848A8B1" w14:textId="77777777" w:rsidTr="002C79C6">
        <w:tc>
          <w:tcPr>
            <w:tcW w:w="9060" w:type="dxa"/>
          </w:tcPr>
          <w:p w14:paraId="0CBD6141" w14:textId="77777777" w:rsidR="00151842" w:rsidRDefault="00151842" w:rsidP="002C79C6">
            <w:pPr>
              <w:shd w:val="clear" w:color="auto" w:fill="FFFFFF"/>
              <w:spacing w:line="285" w:lineRule="atLeast"/>
            </w:pPr>
            <w:r w:rsidRPr="00C80B22">
              <w:rPr>
                <w:rFonts w:ascii="Consolas" w:hAnsi="Consolas"/>
                <w:color w:val="000000"/>
                <w:sz w:val="20"/>
                <w:szCs w:val="20"/>
                <w:lang w:val="en-GB" w:eastAsia="de-AT"/>
              </w:rPr>
              <w:t>main.c</w:t>
            </w:r>
          </w:p>
        </w:tc>
      </w:tr>
      <w:tr w:rsidR="00151842" w:rsidRPr="00C80B22" w14:paraId="0ADBFDC8" w14:textId="77777777" w:rsidTr="002C79C6">
        <w:tc>
          <w:tcPr>
            <w:tcW w:w="9060" w:type="dxa"/>
          </w:tcPr>
          <w:p w14:paraId="767C8356" w14:textId="77777777" w:rsidR="00151842" w:rsidRPr="00C80B22" w:rsidRDefault="00151842" w:rsidP="002C79C6">
            <w:pPr>
              <w:shd w:val="clear" w:color="auto" w:fill="FFFFFF"/>
              <w:spacing w:line="285" w:lineRule="atLeast"/>
              <w:rPr>
                <w:rFonts w:ascii="Consolas" w:hAnsi="Consolas"/>
                <w:color w:val="000000"/>
                <w:sz w:val="20"/>
                <w:szCs w:val="20"/>
                <w:lang w:val="en-GB" w:eastAsia="de-AT"/>
              </w:rPr>
            </w:pPr>
            <w:r w:rsidRPr="00C80B22">
              <w:rPr>
                <w:rFonts w:ascii="Consolas" w:hAnsi="Consolas"/>
                <w:color w:val="000000"/>
                <w:sz w:val="20"/>
                <w:szCs w:val="20"/>
                <w:lang w:val="en-GB" w:eastAsia="de-AT"/>
              </w:rPr>
              <w:t xml:space="preserve">errorCode = DS2438_Init(&amp;htim16, </w:t>
            </w:r>
            <w:r w:rsidRPr="00C80B22">
              <w:rPr>
                <w:rFonts w:ascii="Consolas" w:hAnsi="Consolas"/>
                <w:color w:val="0000FF"/>
                <w:sz w:val="20"/>
                <w:szCs w:val="20"/>
                <w:lang w:val="en-GB" w:eastAsia="de-AT"/>
              </w:rPr>
              <w:t>GPIOC</w:t>
            </w:r>
            <w:r w:rsidRPr="00C80B22">
              <w:rPr>
                <w:rFonts w:ascii="Consolas" w:hAnsi="Consolas"/>
                <w:color w:val="000000"/>
                <w:sz w:val="20"/>
                <w:szCs w:val="20"/>
                <w:lang w:val="en-GB" w:eastAsia="de-AT"/>
              </w:rPr>
              <w:t xml:space="preserve">, </w:t>
            </w:r>
            <w:r w:rsidRPr="00C80B22">
              <w:rPr>
                <w:rFonts w:ascii="Consolas" w:hAnsi="Consolas"/>
                <w:color w:val="0000FF"/>
                <w:sz w:val="20"/>
                <w:szCs w:val="20"/>
                <w:lang w:val="en-GB" w:eastAsia="de-AT"/>
              </w:rPr>
              <w:t>GPIO_PIN_0</w:t>
            </w:r>
            <w:r w:rsidRPr="00C80B22">
              <w:rPr>
                <w:rFonts w:ascii="Consolas" w:hAnsi="Consolas"/>
                <w:color w:val="000000"/>
                <w:sz w:val="20"/>
                <w:szCs w:val="20"/>
                <w:lang w:val="en-GB" w:eastAsia="de-AT"/>
              </w:rPr>
              <w:t>);</w:t>
            </w:r>
          </w:p>
          <w:p w14:paraId="21C76FCF" w14:textId="77777777" w:rsidR="00151842" w:rsidRDefault="00151842" w:rsidP="002C79C6">
            <w:pPr>
              <w:shd w:val="clear" w:color="auto" w:fill="FFFFFF"/>
              <w:spacing w:line="285" w:lineRule="atLeast"/>
              <w:rPr>
                <w:rFonts w:ascii="Consolas" w:hAnsi="Consolas"/>
                <w:color w:val="000000"/>
                <w:sz w:val="20"/>
                <w:szCs w:val="20"/>
                <w:lang w:eastAsia="de-AT"/>
              </w:rPr>
            </w:pPr>
            <w:r w:rsidRPr="00C80B22">
              <w:rPr>
                <w:rFonts w:ascii="Consolas" w:hAnsi="Consolas"/>
                <w:color w:val="0000FF"/>
                <w:sz w:val="20"/>
                <w:szCs w:val="20"/>
                <w:lang w:eastAsia="de-AT"/>
              </w:rPr>
              <w:t>if</w:t>
            </w:r>
            <w:r w:rsidRPr="00C80B22">
              <w:rPr>
                <w:rFonts w:ascii="Consolas" w:hAnsi="Consolas"/>
                <w:color w:val="000000"/>
                <w:sz w:val="20"/>
                <w:szCs w:val="20"/>
                <w:lang w:eastAsia="de-AT"/>
              </w:rPr>
              <w:t xml:space="preserve">(errorCode != </w:t>
            </w:r>
            <w:r w:rsidRPr="00C80B22">
              <w:rPr>
                <w:rFonts w:ascii="Consolas" w:hAnsi="Consolas"/>
                <w:color w:val="098658"/>
                <w:sz w:val="20"/>
                <w:szCs w:val="20"/>
                <w:lang w:eastAsia="de-AT"/>
              </w:rPr>
              <w:t>DS2438_OK</w:t>
            </w:r>
            <w:r w:rsidRPr="00C80B22">
              <w:rPr>
                <w:rFonts w:ascii="Consolas" w:hAnsi="Consolas"/>
                <w:color w:val="000000"/>
                <w:sz w:val="20"/>
                <w:szCs w:val="20"/>
                <w:lang w:eastAsia="de-AT"/>
              </w:rPr>
              <w:t>)</w:t>
            </w:r>
          </w:p>
          <w:p w14:paraId="7B190B86" w14:textId="77777777" w:rsidR="00151842" w:rsidRPr="003C1351" w:rsidRDefault="00151842" w:rsidP="002C79C6">
            <w:pPr>
              <w:shd w:val="clear" w:color="auto" w:fill="FFFFFF"/>
              <w:spacing w:line="285" w:lineRule="atLeast"/>
              <w:rPr>
                <w:rFonts w:ascii="Consolas" w:hAnsi="Consolas"/>
                <w:color w:val="000000"/>
                <w:sz w:val="20"/>
                <w:szCs w:val="20"/>
                <w:lang w:eastAsia="de-AT"/>
              </w:rPr>
            </w:pPr>
            <w:r>
              <w:rPr>
                <w:rFonts w:ascii="Consolas" w:hAnsi="Consolas"/>
                <w:color w:val="000000"/>
                <w:sz w:val="20"/>
                <w:szCs w:val="20"/>
                <w:lang w:eastAsia="de-AT"/>
              </w:rPr>
              <w:t xml:space="preserve">    </w:t>
            </w:r>
            <w:r w:rsidRPr="00C80B22">
              <w:rPr>
                <w:rFonts w:ascii="Consolas" w:hAnsi="Consolas"/>
                <w:color w:val="000000"/>
                <w:sz w:val="20"/>
                <w:szCs w:val="20"/>
                <w:lang w:eastAsia="de-AT"/>
              </w:rPr>
              <w:t>Sensor_ErrorHandler(</w:t>
            </w:r>
            <w:r w:rsidRPr="00C80B22">
              <w:rPr>
                <w:rFonts w:ascii="Consolas" w:hAnsi="Consolas"/>
                <w:color w:val="098658"/>
                <w:sz w:val="20"/>
                <w:szCs w:val="20"/>
                <w:lang w:eastAsia="de-AT"/>
              </w:rPr>
              <w:t>DS2438</w:t>
            </w:r>
            <w:r w:rsidRPr="00C80B22">
              <w:rPr>
                <w:rFonts w:ascii="Consolas" w:hAnsi="Consolas"/>
                <w:color w:val="000000"/>
                <w:sz w:val="20"/>
                <w:szCs w:val="20"/>
                <w:lang w:eastAsia="de-AT"/>
              </w:rPr>
              <w:t>, errorCode);</w:t>
            </w:r>
          </w:p>
        </w:tc>
      </w:tr>
    </w:tbl>
    <w:p w14:paraId="1DE13C0A" w14:textId="77777777" w:rsidR="00733421" w:rsidRPr="00306DDF" w:rsidRDefault="00733421" w:rsidP="00306DDF"/>
    <w:p w14:paraId="56AEC2D4" w14:textId="3AE0BECE" w:rsidR="00003ABE" w:rsidRDefault="00003ABE" w:rsidP="00003ABE">
      <w:pPr>
        <w:pStyle w:val="berschrift3"/>
      </w:pPr>
      <w:bookmarkStart w:id="153" w:name="_Toc159254472"/>
      <w:r>
        <w:t>Spannung</w:t>
      </w:r>
      <w:bookmarkEnd w:id="151"/>
      <w:r w:rsidR="00274E91">
        <w:t>s</w:t>
      </w:r>
      <w:r w:rsidR="00452D86">
        <w:t>überwachung</w:t>
      </w:r>
      <w:bookmarkEnd w:id="153"/>
    </w:p>
    <w:p w14:paraId="04B6D7DE" w14:textId="128E6E53" w:rsidR="002817DD" w:rsidRDefault="001376A8" w:rsidP="00483BA8">
      <w:r>
        <w:t>Die eingelesen Spannungswerte werden in folgende</w:t>
      </w:r>
      <w:r w:rsidR="00833943">
        <w:t>m</w:t>
      </w:r>
      <w:r>
        <w:t xml:space="preserve"> Format gespeichert:</w:t>
      </w:r>
    </w:p>
    <w:p w14:paraId="402E197C" w14:textId="77777777" w:rsidR="009B0176" w:rsidRDefault="009B0176" w:rsidP="00483BA8"/>
    <w:p w14:paraId="7EB31668" w14:textId="77777777" w:rsidR="001E58D5" w:rsidRDefault="001376A8" w:rsidP="001E58D5">
      <w:pPr>
        <w:keepNext/>
        <w:jc w:val="center"/>
      </w:pPr>
      <w:r w:rsidRPr="001376A8">
        <w:rPr>
          <w:noProof/>
        </w:rPr>
        <w:lastRenderedPageBreak/>
        <w:drawing>
          <wp:inline distT="0" distB="0" distL="0" distR="0" wp14:anchorId="1C5DA2E7" wp14:editId="54524D37">
            <wp:extent cx="4125771" cy="1312268"/>
            <wp:effectExtent l="0" t="0" r="8255" b="2540"/>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42"/>
                    <a:stretch>
                      <a:fillRect/>
                    </a:stretch>
                  </pic:blipFill>
                  <pic:spPr>
                    <a:xfrm>
                      <a:off x="0" y="0"/>
                      <a:ext cx="4132583" cy="1314435"/>
                    </a:xfrm>
                    <a:prstGeom prst="rect">
                      <a:avLst/>
                    </a:prstGeom>
                  </pic:spPr>
                </pic:pic>
              </a:graphicData>
            </a:graphic>
          </wp:inline>
        </w:drawing>
      </w:r>
    </w:p>
    <w:p w14:paraId="2D4CF457" w14:textId="4A4EFCE8" w:rsidR="001376A8" w:rsidRDefault="001E58D5" w:rsidP="00D51269">
      <w:pPr>
        <w:pStyle w:val="Beschriftung"/>
      </w:pPr>
      <w:r>
        <w:t xml:space="preserve">Abbildung </w:t>
      </w:r>
      <w:r>
        <w:fldChar w:fldCharType="begin"/>
      </w:r>
      <w:r>
        <w:instrText xml:space="preserve"> SEQ Abbildung \* ARABIC </w:instrText>
      </w:r>
      <w:r>
        <w:fldChar w:fldCharType="separate"/>
      </w:r>
      <w:r w:rsidR="00843B96">
        <w:rPr>
          <w:noProof/>
        </w:rPr>
        <w:t>17</w:t>
      </w:r>
      <w:r>
        <w:fldChar w:fldCharType="end"/>
      </w:r>
      <w:r>
        <w:t>: DS2438 Spannungs</w:t>
      </w:r>
      <w:r w:rsidR="00DB6916">
        <w:t>register F</w:t>
      </w:r>
      <w:r>
        <w:t>ormat</w:t>
      </w:r>
    </w:p>
    <w:p w14:paraId="5C0B349B" w14:textId="77777777" w:rsidR="00727672" w:rsidRPr="00727672" w:rsidRDefault="00727672" w:rsidP="00727672"/>
    <w:p w14:paraId="78BB42BE" w14:textId="641301C9" w:rsidR="001376A8" w:rsidRDefault="00436DBA" w:rsidP="00662389">
      <w:r>
        <w:t xml:space="preserve">Um </w:t>
      </w:r>
      <w:r w:rsidR="0093742A">
        <w:t>mit den eingelesenen Werten</w:t>
      </w:r>
      <w:r>
        <w:t xml:space="preserve"> einen Spannungswert zu bilden, </w:t>
      </w:r>
      <w:r w:rsidR="00401E60">
        <w:t>müssen MSB und LSB zusammengefügt werden</w:t>
      </w:r>
      <w:r w:rsidR="00DE5904">
        <w:t>.</w:t>
      </w:r>
      <w:r w:rsidR="00401E60">
        <w:t xml:space="preserve"> </w:t>
      </w:r>
      <w:r w:rsidR="00DE5904">
        <w:t xml:space="preserve">Da die Werte im Spannungsregisters eine Auflösung von 10mV pro LSB haben, muss der Registerwert mit </w:t>
      </w:r>
      <w:r w:rsidR="00401E60">
        <w:t>10mV multipliziert oder durch 100 gerechnet werden</w:t>
      </w:r>
      <w:r w:rsidR="009F7F4A">
        <w:t>, um den eigentlichen Spannungswert zu bestimmen</w:t>
      </w:r>
      <w:r w:rsidR="00401E60">
        <w:t xml:space="preserve">. </w:t>
      </w:r>
    </w:p>
    <w:p w14:paraId="0D95E467" w14:textId="68FD94E2" w:rsidR="00F46C09" w:rsidRDefault="00F46C09" w:rsidP="00662389"/>
    <w:p w14:paraId="070C79F0" w14:textId="2049FE64" w:rsidR="00133652" w:rsidRPr="00133652" w:rsidRDefault="00133652" w:rsidP="00662389">
      <w:pPr>
        <w:rPr>
          <w:b/>
        </w:rPr>
      </w:pPr>
      <w:r w:rsidRPr="00133652">
        <w:rPr>
          <w:b/>
        </w:rPr>
        <w:t>Spannung einlesen:</w:t>
      </w:r>
    </w:p>
    <w:tbl>
      <w:tblPr>
        <w:tblStyle w:val="Tabellenraster"/>
        <w:tblW w:w="0" w:type="auto"/>
        <w:tblLook w:val="04A0" w:firstRow="1" w:lastRow="0" w:firstColumn="1" w:lastColumn="0" w:noHBand="0" w:noVBand="1"/>
      </w:tblPr>
      <w:tblGrid>
        <w:gridCol w:w="9060"/>
      </w:tblGrid>
      <w:tr w:rsidR="00403A50" w14:paraId="59D659ED" w14:textId="77777777" w:rsidTr="00403A50">
        <w:tc>
          <w:tcPr>
            <w:tcW w:w="9060" w:type="dxa"/>
          </w:tcPr>
          <w:p w14:paraId="5CC3AD25" w14:textId="6FD90F6D" w:rsidR="00403A50" w:rsidRPr="00403A50" w:rsidRDefault="00403A50" w:rsidP="008F4ABF">
            <w:pPr>
              <w:shd w:val="clear" w:color="auto" w:fill="FFFFFF"/>
              <w:spacing w:line="285" w:lineRule="atLeast"/>
              <w:rPr>
                <w:sz w:val="20"/>
                <w:szCs w:val="20"/>
              </w:rPr>
            </w:pPr>
            <w:r w:rsidRPr="008F4ABF">
              <w:rPr>
                <w:rFonts w:ascii="Consolas" w:hAnsi="Consolas"/>
                <w:color w:val="000000"/>
                <w:sz w:val="20"/>
                <w:szCs w:val="20"/>
                <w:lang w:val="en-GB" w:eastAsia="de-AT"/>
              </w:rPr>
              <w:t>DS2438</w:t>
            </w:r>
            <w:r w:rsidR="008F4ABF" w:rsidRPr="008F4ABF">
              <w:rPr>
                <w:rFonts w:ascii="Consolas" w:hAnsi="Consolas"/>
                <w:color w:val="000000"/>
                <w:sz w:val="20"/>
                <w:szCs w:val="20"/>
                <w:lang w:val="en-GB" w:eastAsia="de-AT"/>
              </w:rPr>
              <w:t>.c</w:t>
            </w:r>
          </w:p>
        </w:tc>
      </w:tr>
      <w:tr w:rsidR="00403A50" w14:paraId="5E3D3D0F" w14:textId="77777777" w:rsidTr="00403A50">
        <w:tc>
          <w:tcPr>
            <w:tcW w:w="9060" w:type="dxa"/>
          </w:tcPr>
          <w:p w14:paraId="1DC4782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w:t>
            </w:r>
          </w:p>
          <w:p w14:paraId="15425C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@brief</w:t>
            </w:r>
            <w:r w:rsidRPr="00B47467">
              <w:rPr>
                <w:rFonts w:ascii="Consolas" w:hAnsi="Consolas"/>
                <w:color w:val="008000"/>
                <w:sz w:val="20"/>
                <w:szCs w:val="20"/>
                <w:lang w:val="en-GB" w:eastAsia="de-AT"/>
              </w:rPr>
              <w:t xml:space="preserve"> This function reads the current voltage value of the DS2438</w:t>
            </w:r>
          </w:p>
          <w:p w14:paraId="2DECAB9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@attention</w:t>
            </w:r>
            <w:r w:rsidRPr="00B47467">
              <w:rPr>
                <w:rFonts w:ascii="Consolas" w:hAnsi="Consolas"/>
                <w:color w:val="008000"/>
                <w:sz w:val="20"/>
                <w:szCs w:val="20"/>
                <w:lang w:val="en-GB" w:eastAsia="de-AT"/>
              </w:rPr>
              <w:t xml:space="preserve"> the voltage gets stored in the global variable 'ds2438_Voltage'</w:t>
            </w:r>
          </w:p>
          <w:p w14:paraId="6B7EC74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@return</w:t>
            </w:r>
            <w:r w:rsidRPr="00B47467">
              <w:rPr>
                <w:rFonts w:ascii="Consolas" w:hAnsi="Consolas"/>
                <w:color w:val="008000"/>
                <w:sz w:val="20"/>
                <w:szCs w:val="20"/>
                <w:lang w:val="en-GB" w:eastAsia="de-AT"/>
              </w:rPr>
              <w:t xml:space="preserve"> DS2438_Status</w:t>
            </w:r>
          </w:p>
          <w:p w14:paraId="79AF0E8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w:t>
            </w:r>
          </w:p>
          <w:p w14:paraId="4BCDF1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DS2438_Status DS2438_ReadVoltage(</w:t>
            </w:r>
            <w:r w:rsidRPr="00B47467">
              <w:rPr>
                <w:rFonts w:ascii="Consolas" w:hAnsi="Consolas"/>
                <w:color w:val="0000FF"/>
                <w:sz w:val="20"/>
                <w:szCs w:val="20"/>
                <w:lang w:val="en-GB" w:eastAsia="de-AT"/>
              </w:rPr>
              <w:t>void</w:t>
            </w:r>
            <w:r w:rsidRPr="00B47467">
              <w:rPr>
                <w:rFonts w:ascii="Consolas" w:hAnsi="Consolas"/>
                <w:color w:val="000000"/>
                <w:sz w:val="20"/>
                <w:szCs w:val="20"/>
                <w:lang w:val="en-GB" w:eastAsia="de-AT"/>
              </w:rPr>
              <w:t>)</w:t>
            </w:r>
          </w:p>
          <w:p w14:paraId="36BFDA9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w:t>
            </w:r>
          </w:p>
          <w:p w14:paraId="7932BC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start measurement (send CONVERT T command)</w:t>
            </w:r>
          </w:p>
          <w:p w14:paraId="2A6386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(DS2438_StartVoltageMeasurement()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471A54C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5833F92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5CEA9F0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wait for measurement to be complete (ADB flag: 1 = busy, 0 = ready)</w:t>
            </w:r>
          </w:p>
          <w:p w14:paraId="2FE43A3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while</w:t>
            </w:r>
            <w:r w:rsidRPr="00B47467">
              <w:rPr>
                <w:rFonts w:ascii="Consolas" w:hAnsi="Consolas"/>
                <w:color w:val="000000"/>
                <w:sz w:val="20"/>
                <w:szCs w:val="20"/>
                <w:lang w:val="en-GB" w:eastAsia="de-AT"/>
              </w:rPr>
              <w:t>(DS2438_ReadControlVoltageFlag());</w:t>
            </w:r>
          </w:p>
          <w:p w14:paraId="619A4C49"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776D737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int16_t</w:t>
            </w:r>
            <w:r w:rsidRPr="00B47467">
              <w:rPr>
                <w:rFonts w:ascii="Consolas" w:hAnsi="Consolas"/>
                <w:color w:val="000000"/>
                <w:sz w:val="20"/>
                <w:szCs w:val="20"/>
                <w:lang w:val="en-GB" w:eastAsia="de-AT"/>
              </w:rPr>
              <w:t xml:space="preserve"> pageData[</w:t>
            </w:r>
            <w:r w:rsidRPr="00B47467">
              <w:rPr>
                <w:rFonts w:ascii="Consolas" w:hAnsi="Consolas"/>
                <w:color w:val="098658"/>
                <w:sz w:val="20"/>
                <w:szCs w:val="20"/>
                <w:lang w:val="en-GB" w:eastAsia="de-AT"/>
              </w:rPr>
              <w:t>9</w:t>
            </w:r>
            <w:r w:rsidRPr="00B47467">
              <w:rPr>
                <w:rFonts w:ascii="Consolas" w:hAnsi="Consolas"/>
                <w:color w:val="000000"/>
                <w:sz w:val="20"/>
                <w:szCs w:val="20"/>
                <w:lang w:val="en-GB" w:eastAsia="de-AT"/>
              </w:rPr>
              <w:t>] = {</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w:t>
            </w:r>
          </w:p>
          <w:p w14:paraId="3CF3B27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C123A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read data</w:t>
            </w:r>
          </w:p>
          <w:p w14:paraId="1249CEC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(DS2438_ReadPage(</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 xml:space="preserve">, pageData)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D874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B55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048F9A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xml:space="preserve">// extracting voltage bytes </w:t>
            </w:r>
          </w:p>
          <w:p w14:paraId="6A9D6F66"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voltageLSB = pageData[</w:t>
            </w:r>
            <w:r w:rsidRPr="00B47467">
              <w:rPr>
                <w:rFonts w:ascii="Consolas" w:hAnsi="Consolas"/>
                <w:color w:val="098658"/>
                <w:sz w:val="20"/>
                <w:szCs w:val="20"/>
                <w:lang w:eastAsia="de-AT"/>
              </w:rPr>
              <w:t>3</w:t>
            </w:r>
            <w:r w:rsidRPr="00B47467">
              <w:rPr>
                <w:rFonts w:ascii="Consolas" w:hAnsi="Consolas"/>
                <w:color w:val="000000"/>
                <w:sz w:val="20"/>
                <w:szCs w:val="20"/>
                <w:lang w:eastAsia="de-AT"/>
              </w:rPr>
              <w:t>];</w:t>
            </w:r>
          </w:p>
          <w:p w14:paraId="34C79B0F"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voltageMSB = pageData[</w:t>
            </w:r>
            <w:r w:rsidRPr="00B47467">
              <w:rPr>
                <w:rFonts w:ascii="Consolas" w:hAnsi="Consolas"/>
                <w:color w:val="098658"/>
                <w:sz w:val="20"/>
                <w:szCs w:val="20"/>
                <w:lang w:eastAsia="de-AT"/>
              </w:rPr>
              <w:t>4</w:t>
            </w:r>
            <w:r w:rsidRPr="00B47467">
              <w:rPr>
                <w:rFonts w:ascii="Consolas" w:hAnsi="Consolas"/>
                <w:color w:val="000000"/>
                <w:sz w:val="20"/>
                <w:szCs w:val="20"/>
                <w:lang w:eastAsia="de-AT"/>
              </w:rPr>
              <w:t>];</w:t>
            </w:r>
          </w:p>
          <w:p w14:paraId="689463B7"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p>
          <w:p w14:paraId="1FC25872"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ds2438_Voltage = (((voltageMSB &amp; </w:t>
            </w:r>
            <w:r w:rsidRPr="00B47467">
              <w:rPr>
                <w:rFonts w:ascii="Consolas" w:hAnsi="Consolas"/>
                <w:color w:val="098658"/>
                <w:sz w:val="20"/>
                <w:szCs w:val="20"/>
                <w:lang w:eastAsia="de-AT"/>
              </w:rPr>
              <w:t>0x3</w:t>
            </w:r>
            <w:r w:rsidRPr="00B47467">
              <w:rPr>
                <w:rFonts w:ascii="Consolas" w:hAnsi="Consolas"/>
                <w:color w:val="000000"/>
                <w:sz w:val="20"/>
                <w:szCs w:val="20"/>
                <w:lang w:eastAsia="de-AT"/>
              </w:rPr>
              <w:t xml:space="preserve">) &lt;&lt; </w:t>
            </w:r>
            <w:r w:rsidRPr="00B47467">
              <w:rPr>
                <w:rFonts w:ascii="Consolas" w:hAnsi="Consolas"/>
                <w:color w:val="098658"/>
                <w:sz w:val="20"/>
                <w:szCs w:val="20"/>
                <w:lang w:eastAsia="de-AT"/>
              </w:rPr>
              <w:t>8</w:t>
            </w:r>
            <w:r w:rsidRPr="00B47467">
              <w:rPr>
                <w:rFonts w:ascii="Consolas" w:hAnsi="Consolas"/>
                <w:color w:val="000000"/>
                <w:sz w:val="20"/>
                <w:szCs w:val="20"/>
                <w:lang w:eastAsia="de-AT"/>
              </w:rPr>
              <w:t xml:space="preserve">) | (voltageLSB)) / </w:t>
            </w:r>
            <w:r w:rsidRPr="00B47467">
              <w:rPr>
                <w:rFonts w:ascii="Consolas" w:hAnsi="Consolas"/>
                <w:color w:val="098658"/>
                <w:sz w:val="20"/>
                <w:szCs w:val="20"/>
                <w:lang w:eastAsia="de-AT"/>
              </w:rPr>
              <w:t>100.0</w:t>
            </w:r>
            <w:r w:rsidRPr="00B47467">
              <w:rPr>
                <w:rFonts w:ascii="Consolas" w:hAnsi="Consolas"/>
                <w:color w:val="000000"/>
                <w:sz w:val="20"/>
                <w:szCs w:val="20"/>
                <w:lang w:eastAsia="de-AT"/>
              </w:rPr>
              <w:t>;</w:t>
            </w:r>
          </w:p>
          <w:p w14:paraId="7DC7D5A4"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eastAsia="de-AT"/>
              </w:rPr>
              <w:t xml:space="preserve">    </w:t>
            </w:r>
            <w:r w:rsidRPr="00B47467">
              <w:rPr>
                <w:rFonts w:ascii="Consolas" w:hAnsi="Consolas"/>
                <w:color w:val="000000"/>
                <w:sz w:val="20"/>
                <w:szCs w:val="20"/>
                <w:lang w:val="en-GB" w:eastAsia="de-AT"/>
              </w:rPr>
              <w:t xml:space="preserve">ds2438_Voltage *= </w:t>
            </w:r>
            <w:r w:rsidRPr="00B47467">
              <w:rPr>
                <w:rFonts w:ascii="Consolas" w:hAnsi="Consolas"/>
                <w:color w:val="098658"/>
                <w:sz w:val="20"/>
                <w:szCs w:val="20"/>
                <w:lang w:val="en-GB" w:eastAsia="de-AT"/>
              </w:rPr>
              <w:t>3</w:t>
            </w:r>
            <w:r w:rsidRPr="00B47467">
              <w:rPr>
                <w:rFonts w:ascii="Consolas" w:hAnsi="Consolas"/>
                <w:color w:val="000000"/>
                <w:sz w:val="20"/>
                <w:szCs w:val="20"/>
                <w:lang w:val="en-GB" w:eastAsia="de-AT"/>
              </w:rPr>
              <w:t>;</w:t>
            </w:r>
            <w:r w:rsidRPr="00B47467">
              <w:rPr>
                <w:rFonts w:ascii="Consolas" w:hAnsi="Consolas"/>
                <w:color w:val="008000"/>
                <w:sz w:val="20"/>
                <w:szCs w:val="20"/>
                <w:lang w:val="en-GB" w:eastAsia="de-AT"/>
              </w:rPr>
              <w:t xml:space="preserve"> // times 3 because of resistor voltage divider</w:t>
            </w:r>
          </w:p>
          <w:p w14:paraId="765BF8A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15FE7A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(ds2438_Voltage &lt;= </w:t>
            </w:r>
            <w:r w:rsidRPr="00B47467">
              <w:rPr>
                <w:rFonts w:ascii="Consolas" w:hAnsi="Consolas"/>
                <w:color w:val="0000FF"/>
                <w:sz w:val="20"/>
                <w:szCs w:val="20"/>
                <w:lang w:val="en-GB" w:eastAsia="de-AT"/>
              </w:rPr>
              <w:t>DS2438_MIN_VOLTAGE</w:t>
            </w:r>
            <w:r w:rsidRPr="00B47467">
              <w:rPr>
                <w:rFonts w:ascii="Consolas" w:hAnsi="Consolas"/>
                <w:color w:val="000000"/>
                <w:sz w:val="20"/>
                <w:szCs w:val="20"/>
                <w:lang w:val="en-GB" w:eastAsia="de-AT"/>
              </w:rPr>
              <w:t>)</w:t>
            </w:r>
          </w:p>
          <w:p w14:paraId="1747C82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DS2438_VOLTAGE_ERROR</w:t>
            </w:r>
            <w:r w:rsidRPr="00B47467">
              <w:rPr>
                <w:rFonts w:ascii="Consolas" w:hAnsi="Consolas"/>
                <w:color w:val="000000"/>
                <w:sz w:val="20"/>
                <w:szCs w:val="20"/>
                <w:lang w:val="en-GB" w:eastAsia="de-AT"/>
              </w:rPr>
              <w:t>;</w:t>
            </w:r>
          </w:p>
          <w:p w14:paraId="37D6D7D0"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8221743"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return</w:t>
            </w:r>
            <w:r w:rsidRPr="00B47467">
              <w:rPr>
                <w:rFonts w:ascii="Consolas" w:hAnsi="Consolas"/>
                <w:color w:val="000000"/>
                <w:sz w:val="20"/>
                <w:szCs w:val="20"/>
                <w:lang w:eastAsia="de-AT"/>
              </w:rPr>
              <w:t xml:space="preserve"> </w:t>
            </w:r>
            <w:r w:rsidRPr="00B47467">
              <w:rPr>
                <w:rFonts w:ascii="Consolas" w:hAnsi="Consolas"/>
                <w:color w:val="098658"/>
                <w:sz w:val="20"/>
                <w:szCs w:val="20"/>
                <w:lang w:eastAsia="de-AT"/>
              </w:rPr>
              <w:t>DS2438_OK</w:t>
            </w:r>
            <w:r w:rsidRPr="00B47467">
              <w:rPr>
                <w:rFonts w:ascii="Consolas" w:hAnsi="Consolas"/>
                <w:color w:val="000000"/>
                <w:sz w:val="20"/>
                <w:szCs w:val="20"/>
                <w:lang w:eastAsia="de-AT"/>
              </w:rPr>
              <w:t>;</w:t>
            </w:r>
          </w:p>
          <w:p w14:paraId="0F44D21C" w14:textId="6D979246" w:rsidR="00403A50" w:rsidRPr="00403A50"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w:t>
            </w:r>
          </w:p>
        </w:tc>
      </w:tr>
    </w:tbl>
    <w:p w14:paraId="33FFDAF9" w14:textId="08BB59A5" w:rsidR="002572BD" w:rsidRDefault="002572BD" w:rsidP="001A4A58"/>
    <w:p w14:paraId="04166C3B" w14:textId="368F6F01" w:rsidR="006D0E6B" w:rsidRDefault="00B8326F" w:rsidP="002F1633">
      <w:r>
        <w:t>Da der</w:t>
      </w:r>
      <w:r w:rsidR="002F1633">
        <w:t xml:space="preserve"> </w:t>
      </w:r>
      <w:r w:rsidR="00267076">
        <w:t xml:space="preserve">A/D-Wandler des DS2438 </w:t>
      </w:r>
      <w:r>
        <w:t>nur</w:t>
      </w:r>
      <w:r w:rsidR="002F1633">
        <w:t xml:space="preserve"> einen Spannungsbereich von 0-10V</w:t>
      </w:r>
      <w:r w:rsidR="00267076">
        <w:t xml:space="preserve"> hat, muss</w:t>
      </w:r>
      <w:r w:rsidR="001371FE">
        <w:t xml:space="preserve"> die Eingangsspannung vor dem Sensor geteilt werden. </w:t>
      </w:r>
      <w:r w:rsidR="00897271">
        <w:t xml:space="preserve">Auf der Platine des Flight-Controllers ist </w:t>
      </w:r>
      <w:r w:rsidR="00CF199F">
        <w:t xml:space="preserve">vor dem Eingang des A/D-Wandlers des DS2438 </w:t>
      </w:r>
      <w:r w:rsidR="00897271">
        <w:t xml:space="preserve">ein 3:1 Spannungsteiler eingebaut. </w:t>
      </w:r>
      <w:r w:rsidR="001D47CA">
        <w:t xml:space="preserve">Um die richtige Akkuspannung zu bekommen, muss der eingelesen Spannungswert mit dem Faktor drei multipliert werden. </w:t>
      </w:r>
    </w:p>
    <w:p w14:paraId="0B9C8894" w14:textId="77777777" w:rsidR="004F3BC9" w:rsidRDefault="004F3BC9" w:rsidP="002F1633"/>
    <w:p w14:paraId="4BB2D2F8" w14:textId="438F96B8" w:rsidR="004F3BC9" w:rsidRDefault="004F3BC9" w:rsidP="002F1633">
      <w:r w:rsidRPr="00133652">
        <w:rPr>
          <w:b/>
        </w:rPr>
        <w:t>Beispiel Aufruf vom Programm</w:t>
      </w:r>
      <w:r>
        <w:t>:</w:t>
      </w:r>
    </w:p>
    <w:tbl>
      <w:tblPr>
        <w:tblStyle w:val="Tabellenraster"/>
        <w:tblW w:w="0" w:type="auto"/>
        <w:tblLook w:val="04A0" w:firstRow="1" w:lastRow="0" w:firstColumn="1" w:lastColumn="0" w:noHBand="0" w:noVBand="1"/>
      </w:tblPr>
      <w:tblGrid>
        <w:gridCol w:w="9060"/>
      </w:tblGrid>
      <w:tr w:rsidR="00533C4B" w14:paraId="5F6264BF" w14:textId="77777777" w:rsidTr="00533C4B">
        <w:tc>
          <w:tcPr>
            <w:tcW w:w="9060" w:type="dxa"/>
          </w:tcPr>
          <w:p w14:paraId="67FC9163" w14:textId="16A87D36" w:rsidR="00533C4B" w:rsidRDefault="009D7407" w:rsidP="000D30DE">
            <w:pPr>
              <w:shd w:val="clear" w:color="auto" w:fill="FFFFFF"/>
              <w:spacing w:line="285" w:lineRule="atLeast"/>
            </w:pPr>
            <w:r w:rsidRPr="000D30DE">
              <w:rPr>
                <w:rFonts w:ascii="Consolas" w:hAnsi="Consolas"/>
                <w:color w:val="000000"/>
                <w:sz w:val="20"/>
                <w:szCs w:val="20"/>
                <w:lang w:val="en-GB" w:eastAsia="de-AT"/>
              </w:rPr>
              <w:t>main.c</w:t>
            </w:r>
          </w:p>
        </w:tc>
      </w:tr>
      <w:tr w:rsidR="00533C4B" w14:paraId="456D5907" w14:textId="77777777" w:rsidTr="00533C4B">
        <w:tc>
          <w:tcPr>
            <w:tcW w:w="9060" w:type="dxa"/>
          </w:tcPr>
          <w:p w14:paraId="27E85E9E"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val="en-GB" w:eastAsia="de-AT"/>
              </w:rPr>
              <w:t>errorCode = DS2438_ReadVoltage();</w:t>
            </w:r>
          </w:p>
          <w:p w14:paraId="1882A719" w14:textId="536A99AF"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FF"/>
                <w:sz w:val="21"/>
                <w:szCs w:val="21"/>
                <w:lang w:val="en-GB" w:eastAsia="de-AT"/>
              </w:rPr>
              <w:t>if</w:t>
            </w:r>
            <w:r w:rsidRPr="00533C4B">
              <w:rPr>
                <w:rFonts w:ascii="Consolas" w:hAnsi="Consolas"/>
                <w:color w:val="000000"/>
                <w:sz w:val="21"/>
                <w:szCs w:val="21"/>
                <w:lang w:val="en-GB" w:eastAsia="de-AT"/>
              </w:rPr>
              <w:t xml:space="preserve">(errorCode != </w:t>
            </w:r>
            <w:r w:rsidRPr="00533C4B">
              <w:rPr>
                <w:rFonts w:ascii="Consolas" w:hAnsi="Consolas"/>
                <w:color w:val="098658"/>
                <w:sz w:val="21"/>
                <w:szCs w:val="21"/>
                <w:lang w:val="en-GB" w:eastAsia="de-AT"/>
              </w:rPr>
              <w:t>DS2438_OK</w:t>
            </w:r>
            <w:r w:rsidRPr="00533C4B">
              <w:rPr>
                <w:rFonts w:ascii="Consolas" w:hAnsi="Consolas"/>
                <w:color w:val="000000"/>
                <w:sz w:val="21"/>
                <w:szCs w:val="21"/>
                <w:lang w:val="en-GB" w:eastAsia="de-AT"/>
              </w:rPr>
              <w:t>)</w:t>
            </w:r>
          </w:p>
          <w:p w14:paraId="6751196F" w14:textId="5829A1CD" w:rsidR="00533C4B" w:rsidRPr="00533C4B" w:rsidRDefault="00533C4B" w:rsidP="00533C4B">
            <w:pPr>
              <w:shd w:val="clear" w:color="auto" w:fill="FFFFFF"/>
              <w:spacing w:line="285" w:lineRule="atLeast"/>
              <w:rPr>
                <w:rFonts w:ascii="Consolas" w:hAnsi="Consolas"/>
                <w:color w:val="000000"/>
                <w:sz w:val="21"/>
                <w:szCs w:val="21"/>
                <w:lang w:eastAsia="de-AT"/>
              </w:rPr>
            </w:pPr>
            <w:r w:rsidRPr="00533C4B">
              <w:rPr>
                <w:rFonts w:ascii="Consolas" w:hAnsi="Consolas"/>
                <w:color w:val="000000"/>
                <w:sz w:val="21"/>
                <w:szCs w:val="21"/>
                <w:lang w:eastAsia="de-AT"/>
              </w:rPr>
              <w:t>{</w:t>
            </w:r>
          </w:p>
          <w:p w14:paraId="2D49AFBC" w14:textId="48D5A2E9" w:rsidR="00533C4B" w:rsidRPr="00533C4B" w:rsidRDefault="00665F11" w:rsidP="00533C4B">
            <w:pPr>
              <w:shd w:val="clear" w:color="auto" w:fill="FFFFFF"/>
              <w:spacing w:line="285" w:lineRule="atLeast"/>
              <w:rPr>
                <w:rFonts w:ascii="Consolas" w:hAnsi="Consolas"/>
                <w:color w:val="000000"/>
                <w:sz w:val="21"/>
                <w:szCs w:val="21"/>
                <w:lang w:eastAsia="de-AT"/>
              </w:rPr>
            </w:pPr>
            <w:r w:rsidRPr="00B52259">
              <w:rPr>
                <w:rFonts w:ascii="Consolas" w:hAnsi="Consolas"/>
                <w:color w:val="000000"/>
                <w:sz w:val="21"/>
                <w:szCs w:val="21"/>
                <w:lang w:eastAsia="de-AT"/>
              </w:rPr>
              <w:t xml:space="preserve">  </w:t>
            </w:r>
            <w:r w:rsidR="00533C4B" w:rsidRPr="00533C4B">
              <w:rPr>
                <w:rFonts w:ascii="Consolas" w:hAnsi="Consolas"/>
                <w:color w:val="000000"/>
                <w:sz w:val="21"/>
                <w:szCs w:val="21"/>
                <w:lang w:eastAsia="de-AT"/>
              </w:rPr>
              <w:t xml:space="preserve">  sprintf(txt, </w:t>
            </w:r>
            <w:r w:rsidR="00533C4B" w:rsidRPr="00533C4B">
              <w:rPr>
                <w:rFonts w:ascii="Consolas" w:hAnsi="Consolas"/>
                <w:color w:val="A31515"/>
                <w:sz w:val="21"/>
                <w:szCs w:val="21"/>
                <w:lang w:eastAsia="de-AT"/>
              </w:rPr>
              <w:t>"DS2438 Error %d\n\r"</w:t>
            </w:r>
            <w:r w:rsidR="00533C4B" w:rsidRPr="00533C4B">
              <w:rPr>
                <w:rFonts w:ascii="Consolas" w:hAnsi="Consolas"/>
                <w:color w:val="000000"/>
                <w:sz w:val="21"/>
                <w:szCs w:val="21"/>
                <w:lang w:eastAsia="de-AT"/>
              </w:rPr>
              <w:t>, errorCode);</w:t>
            </w:r>
          </w:p>
          <w:p w14:paraId="7EE79529"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eastAsia="de-AT"/>
              </w:rPr>
              <w:t xml:space="preserve">    </w:t>
            </w:r>
            <w:r w:rsidRPr="00533C4B">
              <w:rPr>
                <w:rFonts w:ascii="Consolas" w:hAnsi="Consolas"/>
                <w:color w:val="000000"/>
                <w:sz w:val="21"/>
                <w:szCs w:val="21"/>
                <w:lang w:val="en-GB" w:eastAsia="de-AT"/>
              </w:rPr>
              <w:t>Terminal_Print(txt);</w:t>
            </w:r>
          </w:p>
          <w:p w14:paraId="5CBFCECC" w14:textId="40549004" w:rsidR="00533C4B" w:rsidRDefault="00533C4B" w:rsidP="00E575D1">
            <w:pPr>
              <w:shd w:val="clear" w:color="auto" w:fill="FFFFFF"/>
              <w:spacing w:line="285" w:lineRule="atLeast"/>
            </w:pPr>
            <w:r w:rsidRPr="00533C4B">
              <w:rPr>
                <w:rFonts w:ascii="Consolas" w:hAnsi="Consolas"/>
                <w:color w:val="000000"/>
                <w:sz w:val="21"/>
                <w:szCs w:val="21"/>
                <w:lang w:eastAsia="de-AT"/>
              </w:rPr>
              <w:t>}</w:t>
            </w:r>
          </w:p>
        </w:tc>
      </w:tr>
    </w:tbl>
    <w:p w14:paraId="6462F966" w14:textId="77777777" w:rsidR="00612845" w:rsidRPr="001A4A58" w:rsidRDefault="00612845" w:rsidP="001A4A58"/>
    <w:p w14:paraId="3B1D5D11" w14:textId="77777777" w:rsidR="000334C5" w:rsidRDefault="000334C5">
      <w:pPr>
        <w:spacing w:line="240" w:lineRule="auto"/>
        <w:rPr>
          <w:rFonts w:cs="Courier New"/>
          <w:b/>
          <w:bCs/>
          <w:sz w:val="28"/>
        </w:rPr>
        <w:sectPr w:rsidR="000334C5" w:rsidSect="006E1F07">
          <w:headerReference w:type="default" r:id="rId43"/>
          <w:footerReference w:type="default" r:id="rId44"/>
          <w:pgSz w:w="11906" w:h="16838" w:code="9"/>
          <w:pgMar w:top="1213" w:right="1418" w:bottom="1134" w:left="1418" w:header="709" w:footer="709" w:gutter="0"/>
          <w:cols w:space="708"/>
          <w:docGrid w:linePitch="360"/>
        </w:sectPr>
      </w:pPr>
    </w:p>
    <w:p w14:paraId="5ACC1FED" w14:textId="46BDFDAE" w:rsidR="00D03D30" w:rsidRDefault="00D03D30" w:rsidP="00D03D30">
      <w:pPr>
        <w:pStyle w:val="berschrift2"/>
      </w:pPr>
      <w:bookmarkStart w:id="154" w:name="_Toc159254473"/>
      <w:r>
        <w:lastRenderedPageBreak/>
        <w:t>Abstandssensor - HCSR04</w:t>
      </w:r>
      <w:r w:rsidR="0019545A">
        <w:t xml:space="preserve"> (Ben)</w:t>
      </w:r>
      <w:bookmarkEnd w:id="154"/>
    </w:p>
    <w:p w14:paraId="2F2FC7D9" w14:textId="35D79488" w:rsidR="00D03D30" w:rsidRDefault="00D03D30" w:rsidP="00D03D30">
      <w:pPr>
        <w:pStyle w:val="berschrift3"/>
      </w:pPr>
      <w:bookmarkStart w:id="155" w:name="_Toc159254474"/>
      <w:r>
        <w:t>Funktionsweise</w:t>
      </w:r>
      <w:bookmarkEnd w:id="155"/>
    </w:p>
    <w:p w14:paraId="57129CC8" w14:textId="57A0C3C5" w:rsidR="00D03D30" w:rsidRDefault="00D03D30" w:rsidP="00D03D30">
      <w:pPr>
        <w:pStyle w:val="berschrift3"/>
      </w:pPr>
      <w:bookmarkStart w:id="156" w:name="_Toc159254475"/>
      <w:r>
        <w:t>Code</w:t>
      </w:r>
      <w:bookmarkEnd w:id="156"/>
    </w:p>
    <w:p w14:paraId="556CF375" w14:textId="77777777" w:rsidR="002D393E" w:rsidRDefault="002D393E">
      <w:pPr>
        <w:spacing w:line="240" w:lineRule="auto"/>
        <w:rPr>
          <w:rFonts w:cs="Courier New"/>
          <w:b/>
          <w:bCs/>
          <w:sz w:val="28"/>
        </w:rPr>
        <w:sectPr w:rsidR="002D393E" w:rsidSect="006E1F07">
          <w:footerReference w:type="default" r:id="rId45"/>
          <w:pgSz w:w="11906" w:h="16838" w:code="9"/>
          <w:pgMar w:top="1213" w:right="1418" w:bottom="1134" w:left="1418" w:header="709" w:footer="709" w:gutter="0"/>
          <w:cols w:space="708"/>
          <w:docGrid w:linePitch="360"/>
        </w:sectPr>
      </w:pPr>
      <w:bookmarkStart w:id="157" w:name="_Toc157499236"/>
    </w:p>
    <w:p w14:paraId="09753123" w14:textId="51A5FEC6" w:rsidR="00003ABE" w:rsidRDefault="00C82A81" w:rsidP="00003ABE">
      <w:pPr>
        <w:pStyle w:val="berschrift2"/>
      </w:pPr>
      <w:bookmarkStart w:id="158" w:name="_Toc159254476"/>
      <w:r>
        <w:lastRenderedPageBreak/>
        <w:t>Motora</w:t>
      </w:r>
      <w:r w:rsidR="00003ABE">
        <w:t>nsteuerung</w:t>
      </w:r>
      <w:bookmarkEnd w:id="157"/>
      <w:bookmarkEnd w:id="158"/>
    </w:p>
    <w:p w14:paraId="6FEAB154" w14:textId="7938AFA1" w:rsidR="00003ABE" w:rsidRDefault="00E82CB3" w:rsidP="00003ABE">
      <w:pPr>
        <w:pStyle w:val="berschrift3"/>
      </w:pPr>
      <w:bookmarkStart w:id="159" w:name="_Toc157499237"/>
      <w:bookmarkStart w:id="160" w:name="_Toc159254477"/>
      <w:r>
        <w:t>Motorstrom</w:t>
      </w:r>
      <w:r w:rsidR="00003ABE">
        <w:t xml:space="preserve"> auslesen</w:t>
      </w:r>
      <w:bookmarkEnd w:id="159"/>
      <w:bookmarkEnd w:id="160"/>
    </w:p>
    <w:p w14:paraId="53415F89" w14:textId="5D7A4018" w:rsidR="0038113E" w:rsidRPr="008F0223" w:rsidRDefault="0038113E" w:rsidP="0038113E">
      <w:pPr>
        <w:rPr>
          <w:highlight w:val="yellow"/>
        </w:rPr>
      </w:pPr>
      <w:r w:rsidRPr="008F0223">
        <w:rPr>
          <w:highlight w:val="yellow"/>
        </w:rPr>
        <w:t>ADC Erklärung</w:t>
      </w:r>
    </w:p>
    <w:p w14:paraId="480760D4" w14:textId="12AB941E" w:rsidR="0038113E" w:rsidRDefault="0038113E" w:rsidP="0038113E">
      <w:r w:rsidRPr="008F0223">
        <w:rPr>
          <w:highlight w:val="yellow"/>
        </w:rPr>
        <w:t>ADC Einlesen Erklärung</w:t>
      </w:r>
    </w:p>
    <w:p w14:paraId="4A7F5E5A" w14:textId="77777777" w:rsidR="00ED5974" w:rsidRPr="0038113E" w:rsidRDefault="00ED5974" w:rsidP="0038113E"/>
    <w:p w14:paraId="19A1C467" w14:textId="77777777" w:rsidR="00003ABE" w:rsidRDefault="00003ABE" w:rsidP="00003ABE">
      <w:pPr>
        <w:pStyle w:val="berschrift3"/>
      </w:pPr>
      <w:bookmarkStart w:id="161" w:name="_Toc157499238"/>
      <w:bookmarkStart w:id="162" w:name="_Toc159254478"/>
      <w:r>
        <w:t>DShot Protokoll</w:t>
      </w:r>
      <w:bookmarkEnd w:id="161"/>
      <w:bookmarkEnd w:id="162"/>
    </w:p>
    <w:p w14:paraId="4F29365D" w14:textId="3C697F09" w:rsidR="00ED5974" w:rsidRDefault="003D43CA" w:rsidP="00ED5974">
      <w:r w:rsidRPr="008F0223">
        <w:rPr>
          <w:highlight w:val="yellow"/>
        </w:rPr>
        <w:t>Aufbau Protokoll</w:t>
      </w:r>
      <w:r w:rsidR="008F0223">
        <w:t xml:space="preserve"> </w:t>
      </w:r>
    </w:p>
    <w:p w14:paraId="137D07B5" w14:textId="270B4770" w:rsidR="009B25D5" w:rsidRPr="00415621" w:rsidRDefault="009B25D5" w:rsidP="00ED5974">
      <w:pPr>
        <w:rPr>
          <w:highlight w:val="yellow"/>
        </w:rPr>
      </w:pPr>
      <w:r w:rsidRPr="00415621">
        <w:rPr>
          <w:highlight w:val="yellow"/>
        </w:rPr>
        <w:t>Geschwindigkeiten</w:t>
      </w:r>
    </w:p>
    <w:p w14:paraId="4D25BD83" w14:textId="11B8617D" w:rsidR="009B25D5" w:rsidRDefault="009B25D5" w:rsidP="00ED5974">
      <w:r w:rsidRPr="00415621">
        <w:rPr>
          <w:highlight w:val="yellow"/>
        </w:rPr>
        <w:t>Init() Aufruf + Programm</w:t>
      </w:r>
      <w:r w:rsidR="005E1421" w:rsidRPr="00415621">
        <w:rPr>
          <w:highlight w:val="yellow"/>
        </w:rPr>
        <w:t xml:space="preserve"> selber</w:t>
      </w:r>
    </w:p>
    <w:p w14:paraId="5A5126BF" w14:textId="77777777" w:rsidR="00ED5974" w:rsidRPr="00ED5974" w:rsidRDefault="00ED5974" w:rsidP="00ED5974"/>
    <w:p w14:paraId="0B5550F2" w14:textId="77777777" w:rsidR="006A42E0" w:rsidRDefault="006A42E0">
      <w:pPr>
        <w:spacing w:line="240" w:lineRule="auto"/>
        <w:rPr>
          <w:rFonts w:cs="Courier New"/>
          <w:b/>
          <w:bCs/>
          <w:sz w:val="28"/>
        </w:rPr>
      </w:pPr>
      <w:bookmarkStart w:id="163" w:name="_Toc157499240"/>
      <w:r>
        <w:br w:type="page"/>
      </w:r>
    </w:p>
    <w:p w14:paraId="6A6129EA" w14:textId="73186E88" w:rsidR="00003ABE" w:rsidRDefault="00003ABE" w:rsidP="00003ABE">
      <w:pPr>
        <w:pStyle w:val="berschrift2"/>
      </w:pPr>
      <w:bookmarkStart w:id="164" w:name="_Toc159254479"/>
      <w:r>
        <w:lastRenderedPageBreak/>
        <w:t>PID-Regler</w:t>
      </w:r>
      <w:bookmarkEnd w:id="163"/>
      <w:bookmarkEnd w:id="164"/>
    </w:p>
    <w:p w14:paraId="2C91E354" w14:textId="77777777" w:rsidR="00003ABE" w:rsidRDefault="00003ABE" w:rsidP="00003ABE">
      <w:pPr>
        <w:pStyle w:val="berschrift3"/>
      </w:pPr>
      <w:bookmarkStart w:id="165" w:name="_Toc157499241"/>
      <w:bookmarkStart w:id="166" w:name="_Toc159254480"/>
      <w:r>
        <w:t>Hover Modus</w:t>
      </w:r>
      <w:bookmarkEnd w:id="165"/>
      <w:bookmarkEnd w:id="166"/>
    </w:p>
    <w:p w14:paraId="29572679" w14:textId="76BD7601" w:rsidR="005208DE" w:rsidRPr="0046579B" w:rsidRDefault="005208DE" w:rsidP="00415621">
      <w:pPr>
        <w:rPr>
          <w:highlight w:val="yellow"/>
        </w:rPr>
      </w:pPr>
      <w:r w:rsidRPr="0046579B">
        <w:rPr>
          <w:highlight w:val="yellow"/>
        </w:rPr>
        <w:t>Schalter auf Fernsteuerung Erkennung im Programm</w:t>
      </w:r>
    </w:p>
    <w:p w14:paraId="789A2AC0" w14:textId="5F06F7A4" w:rsidR="00415621" w:rsidRDefault="00487FFD" w:rsidP="00415621">
      <w:r w:rsidRPr="0046579B">
        <w:rPr>
          <w:highlight w:val="yellow"/>
        </w:rPr>
        <w:t xml:space="preserve">PID-Algorithmus </w:t>
      </w:r>
      <w:r w:rsidR="00A94935" w:rsidRPr="0046579B">
        <w:rPr>
          <w:highlight w:val="yellow"/>
        </w:rPr>
        <w:t>Programm</w:t>
      </w:r>
    </w:p>
    <w:p w14:paraId="03333E34" w14:textId="77777777" w:rsidR="00415621" w:rsidRPr="00415621" w:rsidRDefault="00415621" w:rsidP="00415621"/>
    <w:p w14:paraId="1841FD1F" w14:textId="26D94753" w:rsidR="00003ABE" w:rsidRDefault="00003ABE" w:rsidP="00003ABE">
      <w:pPr>
        <w:pStyle w:val="berschrift3"/>
      </w:pPr>
      <w:bookmarkStart w:id="167" w:name="_Toc157499242"/>
      <w:bookmarkStart w:id="168" w:name="_Toc159254481"/>
      <w:r>
        <w:t>Failsafe</w:t>
      </w:r>
      <w:bookmarkEnd w:id="167"/>
      <w:bookmarkEnd w:id="168"/>
    </w:p>
    <w:p w14:paraId="647DE596" w14:textId="1CCA9469" w:rsidR="00CB17BF" w:rsidRPr="0046579B" w:rsidRDefault="00CB17BF" w:rsidP="00CB17BF">
      <w:pPr>
        <w:rPr>
          <w:highlight w:val="yellow"/>
        </w:rPr>
      </w:pPr>
      <w:r w:rsidRPr="0046579B">
        <w:rPr>
          <w:highlight w:val="yellow"/>
        </w:rPr>
        <w:t>Wann?</w:t>
      </w:r>
    </w:p>
    <w:p w14:paraId="47DCD78A" w14:textId="75CA57B7" w:rsidR="00CB17BF" w:rsidRPr="0046579B" w:rsidRDefault="00CB17BF" w:rsidP="00CB17BF">
      <w:pPr>
        <w:rPr>
          <w:highlight w:val="yellow"/>
        </w:rPr>
      </w:pPr>
      <w:r w:rsidRPr="0046579B">
        <w:rPr>
          <w:highlight w:val="yellow"/>
        </w:rPr>
        <w:t>Wie?</w:t>
      </w:r>
    </w:p>
    <w:p w14:paraId="3E84C714" w14:textId="09C26C52" w:rsidR="00CB17BF" w:rsidRDefault="00CB17BF" w:rsidP="00CB17BF">
      <w:r w:rsidRPr="0046579B">
        <w:rPr>
          <w:highlight w:val="yellow"/>
        </w:rPr>
        <w:t>Programm</w:t>
      </w:r>
    </w:p>
    <w:p w14:paraId="6C2DDE92" w14:textId="77777777" w:rsidR="00CB17BF" w:rsidRPr="00CB17BF" w:rsidRDefault="00CB17BF" w:rsidP="00CB17BF"/>
    <w:p w14:paraId="507371D4" w14:textId="77777777" w:rsidR="006A42E0" w:rsidRDefault="006A42E0">
      <w:pPr>
        <w:spacing w:line="240" w:lineRule="auto"/>
        <w:rPr>
          <w:rFonts w:cs="Courier New"/>
          <w:b/>
          <w:bCs/>
          <w:sz w:val="28"/>
        </w:rPr>
      </w:pPr>
      <w:bookmarkStart w:id="169" w:name="_Toc157499200"/>
      <w:bookmarkStart w:id="170" w:name="_Toc157499239"/>
      <w:r>
        <w:br w:type="page"/>
      </w:r>
    </w:p>
    <w:p w14:paraId="07138757" w14:textId="630EF900" w:rsidR="008B46A6" w:rsidRDefault="008B46A6" w:rsidP="00E82CB3">
      <w:pPr>
        <w:pStyle w:val="berschrift2"/>
      </w:pPr>
      <w:bookmarkStart w:id="171" w:name="_Toc159254482"/>
      <w:r>
        <w:lastRenderedPageBreak/>
        <w:t>Debugging</w:t>
      </w:r>
      <w:bookmarkEnd w:id="171"/>
    </w:p>
    <w:p w14:paraId="7814F839" w14:textId="0EBB4E7D" w:rsidR="00E82CB3" w:rsidRDefault="00E82CB3" w:rsidP="008B46A6">
      <w:pPr>
        <w:pStyle w:val="berschrift3"/>
      </w:pPr>
      <w:bookmarkStart w:id="172" w:name="_Toc159254483"/>
      <w:r>
        <w:t>Terminal Ausgabe</w:t>
      </w:r>
      <w:bookmarkEnd w:id="169"/>
      <w:bookmarkEnd w:id="172"/>
    </w:p>
    <w:p w14:paraId="29DC3DED" w14:textId="4066A781" w:rsidR="008B46A6" w:rsidRPr="001F027D" w:rsidRDefault="00E77121" w:rsidP="008B46A6">
      <w:pPr>
        <w:rPr>
          <w:highlight w:val="yellow"/>
        </w:rPr>
      </w:pPr>
      <w:r w:rsidRPr="001F027D">
        <w:rPr>
          <w:highlight w:val="yellow"/>
        </w:rPr>
        <w:t>Wofür?</w:t>
      </w:r>
    </w:p>
    <w:p w14:paraId="2C57A52E" w14:textId="58DCAE7F" w:rsidR="00E77121" w:rsidRPr="001F027D" w:rsidRDefault="00E77121" w:rsidP="008B46A6">
      <w:pPr>
        <w:rPr>
          <w:highlight w:val="yellow"/>
        </w:rPr>
      </w:pPr>
      <w:r w:rsidRPr="001F027D">
        <w:rPr>
          <w:highlight w:val="yellow"/>
        </w:rPr>
        <w:t>Wie?</w:t>
      </w:r>
    </w:p>
    <w:p w14:paraId="35E1B83E" w14:textId="7DD6E42C" w:rsidR="00E77121" w:rsidRPr="001F027D" w:rsidRDefault="00E77121" w:rsidP="008B46A6">
      <w:pPr>
        <w:rPr>
          <w:highlight w:val="yellow"/>
        </w:rPr>
      </w:pPr>
      <w:r w:rsidRPr="001F027D">
        <w:rPr>
          <w:highlight w:val="yellow"/>
        </w:rPr>
        <w:t xml:space="preserve">USB UART Platine </w:t>
      </w:r>
    </w:p>
    <w:p w14:paraId="6ABDD486" w14:textId="788CF241" w:rsidR="00E77121" w:rsidRPr="001F027D" w:rsidRDefault="00E77121" w:rsidP="008B46A6">
      <w:pPr>
        <w:rPr>
          <w:highlight w:val="yellow"/>
        </w:rPr>
      </w:pPr>
      <w:r w:rsidRPr="001F027D">
        <w:rPr>
          <w:highlight w:val="yellow"/>
        </w:rPr>
        <w:t>Einstellungen CubeMX</w:t>
      </w:r>
    </w:p>
    <w:p w14:paraId="134FCB71" w14:textId="2DD4DAE6" w:rsidR="00E77121" w:rsidRDefault="005231FA" w:rsidP="008B46A6">
      <w:r w:rsidRPr="001F027D">
        <w:rPr>
          <w:highlight w:val="yellow"/>
        </w:rPr>
        <w:t>Einstellungen Terminal (VSCode, X-CTU)</w:t>
      </w:r>
    </w:p>
    <w:p w14:paraId="20357D03" w14:textId="77777777" w:rsidR="008B46A6" w:rsidRPr="008B46A6" w:rsidRDefault="008B46A6" w:rsidP="008B46A6"/>
    <w:p w14:paraId="5783A010" w14:textId="34CBE1D8" w:rsidR="00E82CB3" w:rsidRDefault="00E82CB3" w:rsidP="008B46A6">
      <w:pPr>
        <w:pStyle w:val="berschrift3"/>
      </w:pPr>
      <w:bookmarkStart w:id="173" w:name="_Toc159254484"/>
      <w:bookmarkEnd w:id="170"/>
      <w:r>
        <w:t xml:space="preserve">Status </w:t>
      </w:r>
      <w:r w:rsidR="005231FA">
        <w:t>–</w:t>
      </w:r>
      <w:r>
        <w:t xml:space="preserve"> LEDs</w:t>
      </w:r>
      <w:bookmarkEnd w:id="173"/>
    </w:p>
    <w:p w14:paraId="43CEC021" w14:textId="544CBF06" w:rsidR="005231FA" w:rsidRPr="001F027D" w:rsidRDefault="005231FA" w:rsidP="005231FA">
      <w:pPr>
        <w:rPr>
          <w:highlight w:val="yellow"/>
        </w:rPr>
      </w:pPr>
      <w:r w:rsidRPr="001F027D">
        <w:rPr>
          <w:highlight w:val="yellow"/>
        </w:rPr>
        <w:t xml:space="preserve">Was bedeuten Pattern </w:t>
      </w:r>
    </w:p>
    <w:p w14:paraId="578B9D8D" w14:textId="19B29D6B" w:rsidR="005231FA" w:rsidRPr="005231FA" w:rsidRDefault="005231FA" w:rsidP="005231FA">
      <w:r w:rsidRPr="001F027D">
        <w:rPr>
          <w:highlight w:val="yellow"/>
        </w:rPr>
        <w:t>Blaue rote LED</w:t>
      </w:r>
    </w:p>
    <w:p w14:paraId="4FAC824D" w14:textId="77777777" w:rsidR="002D393E" w:rsidRDefault="002D393E">
      <w:pPr>
        <w:spacing w:line="240" w:lineRule="auto"/>
        <w:rPr>
          <w:rFonts w:cs="Arial"/>
          <w:b/>
          <w:bCs/>
          <w:sz w:val="32"/>
          <w:szCs w:val="32"/>
        </w:rPr>
        <w:sectPr w:rsidR="002D393E" w:rsidSect="006E1F07">
          <w:footerReference w:type="default" r:id="rId46"/>
          <w:pgSz w:w="11906" w:h="16838" w:code="9"/>
          <w:pgMar w:top="1213" w:right="1418" w:bottom="1134" w:left="1418" w:header="709" w:footer="709" w:gutter="0"/>
          <w:cols w:space="708"/>
          <w:docGrid w:linePitch="360"/>
        </w:sectPr>
      </w:pPr>
    </w:p>
    <w:p w14:paraId="0994C78B" w14:textId="31C150B0" w:rsidR="00003ABE" w:rsidRDefault="00003ABE" w:rsidP="007901CA">
      <w:pPr>
        <w:pStyle w:val="berschrift1"/>
      </w:pPr>
      <w:bookmarkStart w:id="174" w:name="_Toc159254485"/>
      <w:r>
        <w:lastRenderedPageBreak/>
        <w:t>Datenübertragung</w:t>
      </w:r>
      <w:r w:rsidR="007901CA">
        <w:t xml:space="preserve"> der Mess- und Videodaten</w:t>
      </w:r>
      <w:r w:rsidR="0019545A">
        <w:t xml:space="preserve"> (Ben)</w:t>
      </w:r>
      <w:bookmarkEnd w:id="174"/>
    </w:p>
    <w:p w14:paraId="2BB7D885" w14:textId="23089B2F" w:rsidR="00003ABE" w:rsidRDefault="00003ABE" w:rsidP="007A394B">
      <w:pPr>
        <w:pStyle w:val="berschrift2"/>
      </w:pPr>
      <w:bookmarkStart w:id="175" w:name="_Toc159254486"/>
      <w:r>
        <w:t xml:space="preserve">Überblick </w:t>
      </w:r>
      <w:r w:rsidR="00CB76AE">
        <w:t>Datenübertragung</w:t>
      </w:r>
      <w:bookmarkEnd w:id="175"/>
    </w:p>
    <w:p w14:paraId="1F4F44BD" w14:textId="43693B8A" w:rsidR="0046659C" w:rsidRDefault="0046659C" w:rsidP="0046659C">
      <w:r>
        <w:t>Blockschaltbild und schaltung</w:t>
      </w:r>
    </w:p>
    <w:p w14:paraId="4F2A6589" w14:textId="6BFBB120" w:rsidR="007A394B" w:rsidRDefault="00562952" w:rsidP="003E7B51">
      <w:pPr>
        <w:pStyle w:val="berschrift2"/>
      </w:pPr>
      <w:bookmarkStart w:id="176" w:name="_Toc159254487"/>
      <w:r>
        <w:t>Kommunikation</w:t>
      </w:r>
      <w:r w:rsidR="00792A01">
        <w:t xml:space="preserve">: </w:t>
      </w:r>
      <w:r w:rsidR="007A394B">
        <w:t xml:space="preserve">Flight Controller </w:t>
      </w:r>
      <w:r w:rsidR="00084A41">
        <w:t xml:space="preserve">und </w:t>
      </w:r>
      <w:r>
        <w:t>Sender</w:t>
      </w:r>
      <w:bookmarkEnd w:id="176"/>
    </w:p>
    <w:p w14:paraId="04602317" w14:textId="404F36C5" w:rsidR="001D2E5B" w:rsidRPr="001D2E5B" w:rsidRDefault="009A5D4F" w:rsidP="001D2E5B">
      <w:pPr>
        <w:pStyle w:val="berschrift3"/>
        <w:rPr>
          <w:i/>
        </w:rPr>
      </w:pPr>
      <w:bookmarkStart w:id="177" w:name="_Toc159254488"/>
      <w:r>
        <w:rPr>
          <w:i/>
        </w:rPr>
        <w:t xml:space="preserve">Aufbau </w:t>
      </w:r>
      <w:r w:rsidR="001D2E5B">
        <w:rPr>
          <w:i/>
        </w:rPr>
        <w:t>Sender</w:t>
      </w:r>
      <w:r w:rsidR="00675FBD">
        <w:rPr>
          <w:i/>
        </w:rPr>
        <w:t>modul</w:t>
      </w:r>
      <w:r w:rsidR="001D2E5B">
        <w:rPr>
          <w:i/>
        </w:rPr>
        <w:t xml:space="preserve"> (VTx)</w:t>
      </w:r>
      <w:bookmarkEnd w:id="177"/>
    </w:p>
    <w:p w14:paraId="2886256B" w14:textId="5429560C" w:rsidR="007A394B" w:rsidRDefault="007A394B" w:rsidP="00CE370F">
      <w:pPr>
        <w:pStyle w:val="berschrift3"/>
      </w:pPr>
      <w:bookmarkStart w:id="178" w:name="_Toc159254489"/>
      <w:r>
        <w:t xml:space="preserve">ASK </w:t>
      </w:r>
      <w:r w:rsidR="0053636D">
        <w:t>–</w:t>
      </w:r>
      <w:r>
        <w:t xml:space="preserve"> Modulation</w:t>
      </w:r>
      <w:bookmarkEnd w:id="178"/>
    </w:p>
    <w:p w14:paraId="7DF1E9CF" w14:textId="6A67BD2B" w:rsidR="0053636D" w:rsidRPr="0053636D" w:rsidRDefault="0053636D" w:rsidP="0053636D">
      <w:r>
        <w:t>Überblick und wieso nicht verwendet</w:t>
      </w:r>
    </w:p>
    <w:p w14:paraId="3D563BE2" w14:textId="50440838" w:rsidR="007A394B" w:rsidRDefault="00985A8B" w:rsidP="00CE370F">
      <w:pPr>
        <w:pStyle w:val="berschrift3"/>
      </w:pPr>
      <w:bookmarkStart w:id="179" w:name="_Toc159254490"/>
      <w:r>
        <w:t>Transmit – Programm auf Cortex µC</w:t>
      </w:r>
      <w:bookmarkEnd w:id="179"/>
    </w:p>
    <w:p w14:paraId="1B388928" w14:textId="77777777" w:rsidR="00CA1B2F" w:rsidRDefault="00CA1B2F" w:rsidP="00CA1B2F">
      <w:pPr>
        <w:pStyle w:val="berschrift4"/>
        <w:rPr>
          <w:i/>
          <w:lang w:val="de-DE"/>
        </w:rPr>
      </w:pPr>
      <w:bookmarkStart w:id="180" w:name="_Toc159254491"/>
      <w:r>
        <w:rPr>
          <w:lang w:val="de-DE"/>
        </w:rPr>
        <w:t>Gleitkommadarstellung (memcpy)</w:t>
      </w:r>
      <w:bookmarkEnd w:id="180"/>
    </w:p>
    <w:p w14:paraId="62F28AC9" w14:textId="77777777" w:rsidR="00CA1B2F" w:rsidRPr="00EC49AB" w:rsidRDefault="00CA1B2F" w:rsidP="00CA1B2F">
      <w:pPr>
        <w:pStyle w:val="berschrift4"/>
        <w:rPr>
          <w:i/>
          <w:lang w:val="de-DE"/>
        </w:rPr>
      </w:pPr>
      <w:bookmarkStart w:id="181" w:name="_Toc159254492"/>
      <w:r>
        <w:rPr>
          <w:lang w:val="de-DE"/>
        </w:rPr>
        <w:t>Code</w:t>
      </w:r>
      <w:bookmarkEnd w:id="181"/>
    </w:p>
    <w:p w14:paraId="304427EA" w14:textId="77777777" w:rsidR="007A394B" w:rsidRPr="00F955AA" w:rsidRDefault="007A394B" w:rsidP="00CE370F">
      <w:pPr>
        <w:pStyle w:val="berschrift3"/>
        <w:rPr>
          <w:i/>
        </w:rPr>
      </w:pPr>
      <w:bookmarkStart w:id="182" w:name="_Toc159254493"/>
      <w:r>
        <w:t>Testen der Übertragung</w:t>
      </w:r>
      <w:bookmarkEnd w:id="182"/>
    </w:p>
    <w:p w14:paraId="524C2B6A" w14:textId="4EAF2745" w:rsidR="007A394B" w:rsidRPr="007A394B" w:rsidRDefault="00CA1B2F" w:rsidP="007A394B">
      <w:r>
        <w:t>+ probleme</w:t>
      </w:r>
    </w:p>
    <w:p w14:paraId="46FA228F" w14:textId="02CBE57E" w:rsidR="00003ABE" w:rsidRDefault="00BE1EFC" w:rsidP="007A394B">
      <w:pPr>
        <w:pStyle w:val="berschrift2"/>
      </w:pPr>
      <w:bookmarkStart w:id="183" w:name="_Toc159254494"/>
      <w:r>
        <w:t>Kommunikation</w:t>
      </w:r>
      <w:r w:rsidR="00E810BF">
        <w:t xml:space="preserve">: Sender </w:t>
      </w:r>
      <w:r>
        <w:t xml:space="preserve">und </w:t>
      </w:r>
      <w:r w:rsidR="00E810BF">
        <w:t>Empfänger</w:t>
      </w:r>
      <w:bookmarkEnd w:id="183"/>
    </w:p>
    <w:p w14:paraId="65F28EE1" w14:textId="1C8A149F" w:rsidR="00951982" w:rsidRPr="00951982" w:rsidRDefault="009A5D4F" w:rsidP="000C3E4B">
      <w:pPr>
        <w:pStyle w:val="berschrift3"/>
      </w:pPr>
      <w:bookmarkStart w:id="184" w:name="_Toc159254495"/>
      <w:r>
        <w:t xml:space="preserve">Aufbau </w:t>
      </w:r>
      <w:r w:rsidR="0081156D">
        <w:t>Empfängermodul</w:t>
      </w:r>
      <w:bookmarkEnd w:id="184"/>
      <w:r w:rsidR="00951982" w:rsidRPr="00951982">
        <w:t xml:space="preserve"> </w:t>
      </w:r>
    </w:p>
    <w:p w14:paraId="76AECC5E" w14:textId="04098AD1" w:rsidR="0081156D" w:rsidRDefault="009C4374" w:rsidP="00B43DC2">
      <w:pPr>
        <w:pStyle w:val="berschrift3"/>
      </w:pPr>
      <w:bookmarkStart w:id="185" w:name="_Toc159254496"/>
      <w:r>
        <w:t>Verbindung</w:t>
      </w:r>
      <w:r w:rsidR="00CB674A">
        <w:t>saufbau</w:t>
      </w:r>
      <w:bookmarkEnd w:id="185"/>
    </w:p>
    <w:p w14:paraId="162C2034" w14:textId="16DB7218" w:rsidR="00951982" w:rsidRDefault="00951982" w:rsidP="00951982">
      <w:pPr>
        <w:pStyle w:val="berschrift3"/>
      </w:pPr>
      <w:bookmarkStart w:id="186" w:name="_Toc159254497"/>
      <w:r>
        <w:t>Testen der Übertragung</w:t>
      </w:r>
      <w:bookmarkEnd w:id="186"/>
    </w:p>
    <w:p w14:paraId="5726D753" w14:textId="42E488E1" w:rsidR="00951982" w:rsidRDefault="00951982" w:rsidP="00951982">
      <w:pPr>
        <w:pStyle w:val="berschrift2"/>
      </w:pPr>
      <w:bookmarkStart w:id="187" w:name="_Toc159254498"/>
      <w:r>
        <w:t>Kommunikation: Empfänger und Raspberry Pi</w:t>
      </w:r>
      <w:bookmarkEnd w:id="187"/>
    </w:p>
    <w:p w14:paraId="12001627" w14:textId="614BBEE6" w:rsidR="00951982" w:rsidRDefault="005F48D4" w:rsidP="00803771">
      <w:pPr>
        <w:pStyle w:val="berschrift3"/>
      </w:pPr>
      <w:bookmarkStart w:id="188" w:name="_Toc159254499"/>
      <w:r>
        <w:t>Empfangsprogramm auf Raspberry Pi</w:t>
      </w:r>
      <w:bookmarkEnd w:id="188"/>
    </w:p>
    <w:p w14:paraId="567107CF" w14:textId="77777777" w:rsidR="005F48D4" w:rsidRDefault="005F48D4" w:rsidP="005F48D4">
      <w:pPr>
        <w:pStyle w:val="berschrift4"/>
        <w:rPr>
          <w:i/>
          <w:lang w:val="de-DE"/>
        </w:rPr>
      </w:pPr>
      <w:bookmarkStart w:id="189" w:name="_Toc159254500"/>
      <w:r w:rsidRPr="00B12797">
        <w:rPr>
          <w:lang w:val="de-DE"/>
        </w:rPr>
        <w:t>UART auf dem Raspberry P</w:t>
      </w:r>
      <w:r>
        <w:rPr>
          <w:lang w:val="de-DE"/>
        </w:rPr>
        <w:t>i</w:t>
      </w:r>
      <w:bookmarkEnd w:id="189"/>
    </w:p>
    <w:p w14:paraId="49457667" w14:textId="77777777" w:rsidR="005F48D4" w:rsidRDefault="005F48D4" w:rsidP="005F48D4">
      <w:pPr>
        <w:pStyle w:val="berschrift4"/>
        <w:rPr>
          <w:lang w:val="de-DE"/>
        </w:rPr>
      </w:pPr>
      <w:bookmarkStart w:id="190" w:name="_Toc159254501"/>
      <w:r>
        <w:rPr>
          <w:lang w:val="de-DE"/>
        </w:rPr>
        <w:t>Code</w:t>
      </w:r>
      <w:bookmarkEnd w:id="190"/>
    </w:p>
    <w:p w14:paraId="289712A3" w14:textId="0DB61D5A" w:rsidR="005F48D4" w:rsidRPr="00951982" w:rsidRDefault="005F48D4" w:rsidP="00B76DB9">
      <w:pPr>
        <w:pStyle w:val="berschrift3"/>
        <w:numPr>
          <w:ilvl w:val="2"/>
          <w:numId w:val="4"/>
        </w:numPr>
      </w:pPr>
      <w:bookmarkStart w:id="191" w:name="_Toc159254502"/>
      <w:r>
        <w:t>Senden der Daten auf dem MQTT-Server</w:t>
      </w:r>
      <w:bookmarkEnd w:id="191"/>
    </w:p>
    <w:p w14:paraId="5D28CCCA" w14:textId="40D6710D" w:rsidR="00003ABE" w:rsidRDefault="00003ABE" w:rsidP="001D33D6">
      <w:pPr>
        <w:pStyle w:val="berschrift2"/>
      </w:pPr>
      <w:bookmarkStart w:id="192" w:name="_Toc159254503"/>
      <w:r w:rsidRPr="00D03D30">
        <w:rPr>
          <w:lang w:val="en-GB"/>
        </w:rPr>
        <w:t>Testen der Datenübertragung</w:t>
      </w:r>
      <w:r w:rsidR="0088101C" w:rsidRPr="00D03D30">
        <w:rPr>
          <w:lang w:val="en-GB"/>
        </w:rPr>
        <w:t>skette</w:t>
      </w:r>
      <w:bookmarkEnd w:id="192"/>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193" w:name="_Toc157761684"/>
      <w:bookmarkStart w:id="194" w:name="_Toc159254504"/>
      <w:r>
        <w:lastRenderedPageBreak/>
        <w:t>Visualisierungs-App</w:t>
      </w:r>
      <w:bookmarkEnd w:id="193"/>
      <w:bookmarkEnd w:id="194"/>
    </w:p>
    <w:p w14:paraId="70FE4795" w14:textId="77777777" w:rsidR="004675A0" w:rsidRDefault="004675A0" w:rsidP="004675A0">
      <w:pPr>
        <w:pStyle w:val="berschrift2"/>
        <w:rPr>
          <w:rFonts w:eastAsia="TimesNewRomanPSMT"/>
        </w:rPr>
      </w:pPr>
      <w:bookmarkStart w:id="195" w:name="_Toc157761685"/>
      <w:bookmarkStart w:id="196" w:name="_Toc159254505"/>
      <w:r>
        <w:rPr>
          <w:rFonts w:eastAsia="TimesNewRomanPSMT"/>
        </w:rPr>
        <w:t>Applikation</w:t>
      </w:r>
      <w:bookmarkEnd w:id="195"/>
      <w:bookmarkEnd w:id="196"/>
    </w:p>
    <w:p w14:paraId="660D20FA" w14:textId="77777777" w:rsidR="004675A0" w:rsidRDefault="004675A0" w:rsidP="004675A0">
      <w:pPr>
        <w:pStyle w:val="berschrift3"/>
        <w:rPr>
          <w:rFonts w:eastAsia="TimesNewRomanPSMT"/>
        </w:rPr>
      </w:pPr>
      <w:bookmarkStart w:id="197" w:name="_Toc157761686"/>
      <w:bookmarkStart w:id="198" w:name="_Toc159254506"/>
      <w:r>
        <w:rPr>
          <w:rFonts w:eastAsia="TimesNewRomanPSMT"/>
        </w:rPr>
        <w:t>Einführung – Dart / Flutter - Framework</w:t>
      </w:r>
      <w:bookmarkEnd w:id="197"/>
      <w:bookmarkEnd w:id="198"/>
    </w:p>
    <w:p w14:paraId="20B70EC8" w14:textId="77777777" w:rsidR="004675A0" w:rsidRDefault="004675A0" w:rsidP="004675A0">
      <w:pPr>
        <w:pStyle w:val="berschrift4"/>
        <w:rPr>
          <w:rFonts w:eastAsia="TimesNewRomanPSMT"/>
        </w:rPr>
      </w:pPr>
      <w:bookmarkStart w:id="199" w:name="_Toc157761687"/>
      <w:bookmarkStart w:id="200" w:name="_Toc159254507"/>
      <w:r>
        <w:rPr>
          <w:rFonts w:eastAsia="TimesNewRomanPSMT"/>
        </w:rPr>
        <w:t>Allgemeines</w:t>
      </w:r>
      <w:bookmarkEnd w:id="199"/>
      <w:bookmarkEnd w:id="200"/>
    </w:p>
    <w:p w14:paraId="29BEE114" w14:textId="77777777" w:rsidR="004675A0" w:rsidRDefault="004675A0" w:rsidP="004675A0">
      <w:pPr>
        <w:pStyle w:val="berschrift4"/>
        <w:rPr>
          <w:rFonts w:eastAsia="TimesNewRomanPSMT"/>
        </w:rPr>
      </w:pPr>
      <w:bookmarkStart w:id="201" w:name="_Toc157761688"/>
      <w:bookmarkStart w:id="202" w:name="_Toc159254508"/>
      <w:r>
        <w:rPr>
          <w:rFonts w:eastAsia="TimesNewRomanPSMT"/>
        </w:rPr>
        <w:t>Pub Dev / Package Installer</w:t>
      </w:r>
      <w:bookmarkEnd w:id="201"/>
      <w:bookmarkEnd w:id="202"/>
    </w:p>
    <w:p w14:paraId="1ACD8E9D" w14:textId="77777777" w:rsidR="004675A0" w:rsidRDefault="004675A0" w:rsidP="004675A0">
      <w:pPr>
        <w:pStyle w:val="berschrift4"/>
        <w:rPr>
          <w:rFonts w:eastAsia="TimesNewRomanPSMT"/>
        </w:rPr>
      </w:pPr>
      <w:bookmarkStart w:id="203" w:name="_Toc157761689"/>
      <w:bookmarkStart w:id="204" w:name="_Toc159254509"/>
      <w:r>
        <w:rPr>
          <w:rFonts w:eastAsia="TimesNewRomanPSMT"/>
        </w:rPr>
        <w:t>Dart Syntax</w:t>
      </w:r>
      <w:bookmarkEnd w:id="203"/>
      <w:bookmarkEnd w:id="204"/>
    </w:p>
    <w:p w14:paraId="5AE4E869" w14:textId="77777777" w:rsidR="004675A0" w:rsidRDefault="004675A0" w:rsidP="004675A0">
      <w:pPr>
        <w:pStyle w:val="berschrift4"/>
        <w:rPr>
          <w:rFonts w:eastAsia="TimesNewRomanPSMT"/>
        </w:rPr>
      </w:pPr>
      <w:bookmarkStart w:id="205" w:name="_Toc157761690"/>
      <w:bookmarkStart w:id="206" w:name="_Toc159254510"/>
      <w:r>
        <w:rPr>
          <w:rFonts w:eastAsia="TimesNewRomanPSMT"/>
        </w:rPr>
        <w:t>State Management</w:t>
      </w:r>
      <w:bookmarkEnd w:id="205"/>
      <w:bookmarkEnd w:id="206"/>
    </w:p>
    <w:p w14:paraId="1AB4FA02" w14:textId="77777777" w:rsidR="004675A0" w:rsidRDefault="004675A0" w:rsidP="004675A0">
      <w:pPr>
        <w:pStyle w:val="berschrift5"/>
        <w:rPr>
          <w:rFonts w:eastAsia="TimesNewRomanPSMT"/>
        </w:rPr>
      </w:pPr>
      <w:bookmarkStart w:id="207" w:name="_Toc157761691"/>
      <w:bookmarkStart w:id="208" w:name="_Toc159254511"/>
      <w:r>
        <w:rPr>
          <w:rFonts w:eastAsia="TimesNewRomanPSMT"/>
        </w:rPr>
        <w:t>Stateful vs. Stateless Widgets</w:t>
      </w:r>
      <w:bookmarkEnd w:id="207"/>
      <w:bookmarkEnd w:id="208"/>
    </w:p>
    <w:p w14:paraId="2BE7EDDA" w14:textId="77777777" w:rsidR="004675A0" w:rsidRDefault="004675A0" w:rsidP="004675A0">
      <w:pPr>
        <w:pStyle w:val="berschrift5"/>
        <w:rPr>
          <w:rFonts w:eastAsia="TimesNewRomanPSMT"/>
        </w:rPr>
      </w:pPr>
      <w:bookmarkStart w:id="209" w:name="_Toc157761692"/>
      <w:bookmarkStart w:id="210" w:name="_Toc159254512"/>
      <w:r>
        <w:rPr>
          <w:rFonts w:eastAsia="TimesNewRomanPSMT"/>
        </w:rPr>
        <w:t>Provider</w:t>
      </w:r>
      <w:bookmarkEnd w:id="209"/>
      <w:bookmarkEnd w:id="210"/>
    </w:p>
    <w:p w14:paraId="7B9C96D7" w14:textId="77777777" w:rsidR="004675A0" w:rsidRDefault="004675A0" w:rsidP="004675A0">
      <w:pPr>
        <w:pStyle w:val="berschrift3"/>
        <w:rPr>
          <w:rFonts w:eastAsia="TimesNewRomanPSMT"/>
        </w:rPr>
      </w:pPr>
      <w:bookmarkStart w:id="211" w:name="_Toc157761693"/>
      <w:bookmarkStart w:id="212" w:name="_Toc159254513"/>
      <w:r>
        <w:rPr>
          <w:rFonts w:eastAsia="TimesNewRomanPSMT"/>
        </w:rPr>
        <w:t>Allgemeines zur App</w:t>
      </w:r>
      <w:bookmarkEnd w:id="211"/>
      <w:bookmarkEnd w:id="212"/>
    </w:p>
    <w:p w14:paraId="41539D5B" w14:textId="77777777" w:rsidR="004675A0" w:rsidRDefault="004675A0" w:rsidP="004675A0">
      <w:pPr>
        <w:pStyle w:val="berschrift4"/>
        <w:rPr>
          <w:rFonts w:eastAsia="TimesNewRomanPSMT"/>
        </w:rPr>
      </w:pPr>
      <w:bookmarkStart w:id="213" w:name="_Toc157761694"/>
      <w:bookmarkStart w:id="214" w:name="_Toc159254514"/>
      <w:r>
        <w:rPr>
          <w:rFonts w:eastAsia="TimesNewRomanPSMT"/>
        </w:rPr>
        <w:t>Usersystem</w:t>
      </w:r>
      <w:bookmarkEnd w:id="213"/>
      <w:bookmarkEnd w:id="214"/>
    </w:p>
    <w:p w14:paraId="3FC89196" w14:textId="77777777" w:rsidR="004675A0" w:rsidRDefault="004675A0" w:rsidP="004675A0">
      <w:pPr>
        <w:pStyle w:val="berschrift4"/>
        <w:rPr>
          <w:rFonts w:eastAsia="TimesNewRomanPSMT"/>
        </w:rPr>
      </w:pPr>
      <w:bookmarkStart w:id="215" w:name="_Toc157761695"/>
      <w:bookmarkStart w:id="216" w:name="_Toc159254515"/>
      <w:r>
        <w:rPr>
          <w:rFonts w:eastAsia="TimesNewRomanPSMT"/>
        </w:rPr>
        <w:t>Datenvisualiserung</w:t>
      </w:r>
      <w:bookmarkEnd w:id="215"/>
      <w:bookmarkEnd w:id="216"/>
    </w:p>
    <w:p w14:paraId="0C86060E" w14:textId="77777777" w:rsidR="004675A0" w:rsidRDefault="004675A0" w:rsidP="004675A0">
      <w:pPr>
        <w:pStyle w:val="berschrift4"/>
        <w:rPr>
          <w:rFonts w:eastAsia="TimesNewRomanPSMT"/>
        </w:rPr>
      </w:pPr>
      <w:bookmarkStart w:id="217" w:name="_Toc157761696"/>
      <w:bookmarkStart w:id="218" w:name="_Toc159254516"/>
      <w:r>
        <w:rPr>
          <w:rFonts w:eastAsia="TimesNewRomanPSMT"/>
        </w:rPr>
        <w:t>3D-Model-Viewer</w:t>
      </w:r>
      <w:bookmarkEnd w:id="217"/>
      <w:bookmarkEnd w:id="218"/>
    </w:p>
    <w:p w14:paraId="0CA30368" w14:textId="77777777" w:rsidR="004675A0" w:rsidRPr="00EC76F2" w:rsidRDefault="004675A0" w:rsidP="004675A0">
      <w:pPr>
        <w:pStyle w:val="berschrift4"/>
        <w:rPr>
          <w:rFonts w:eastAsia="TimesNewRomanPSMT"/>
        </w:rPr>
      </w:pPr>
      <w:bookmarkStart w:id="219" w:name="_Toc157761697"/>
      <w:bookmarkStart w:id="220" w:name="_Toc159254517"/>
      <w:r>
        <w:rPr>
          <w:rFonts w:eastAsia="TimesNewRomanPSMT"/>
        </w:rPr>
        <w:t>Livestream-Viewer</w:t>
      </w:r>
      <w:bookmarkEnd w:id="219"/>
      <w:bookmarkEnd w:id="220"/>
    </w:p>
    <w:p w14:paraId="64C668B9" w14:textId="77777777" w:rsidR="004675A0" w:rsidRDefault="004675A0" w:rsidP="004675A0">
      <w:pPr>
        <w:pStyle w:val="berschrift3"/>
        <w:rPr>
          <w:rFonts w:eastAsia="TimesNewRomanPSMT"/>
        </w:rPr>
      </w:pPr>
      <w:bookmarkStart w:id="221" w:name="_Toc157761698"/>
      <w:bookmarkStart w:id="222" w:name="_Toc159254518"/>
      <w:r>
        <w:rPr>
          <w:rFonts w:eastAsia="TimesNewRomanPSMT"/>
        </w:rPr>
        <w:t>UI-Konzept</w:t>
      </w:r>
      <w:bookmarkEnd w:id="221"/>
      <w:bookmarkEnd w:id="222"/>
    </w:p>
    <w:p w14:paraId="2AAC6709" w14:textId="77777777" w:rsidR="004675A0" w:rsidRDefault="004675A0" w:rsidP="004675A0">
      <w:pPr>
        <w:pStyle w:val="berschrift3"/>
        <w:rPr>
          <w:rFonts w:eastAsia="TimesNewRomanPSMT"/>
        </w:rPr>
      </w:pPr>
      <w:bookmarkStart w:id="223" w:name="_Toc157761699"/>
      <w:bookmarkStart w:id="224" w:name="_Toc159254519"/>
      <w:r>
        <w:rPr>
          <w:rFonts w:eastAsia="TimesNewRomanPSMT"/>
        </w:rPr>
        <w:t>Projektstruktur und -umgebung</w:t>
      </w:r>
      <w:bookmarkEnd w:id="223"/>
      <w:bookmarkEnd w:id="224"/>
    </w:p>
    <w:p w14:paraId="32F99857" w14:textId="77777777" w:rsidR="004675A0" w:rsidRDefault="004675A0" w:rsidP="004675A0">
      <w:pPr>
        <w:pStyle w:val="berschrift4"/>
        <w:rPr>
          <w:rFonts w:eastAsia="TimesNewRomanPSMT"/>
        </w:rPr>
      </w:pPr>
      <w:bookmarkStart w:id="225" w:name="_Toc157761700"/>
      <w:bookmarkStart w:id="226" w:name="_Toc159254520"/>
      <w:r>
        <w:rPr>
          <w:rFonts w:eastAsia="TimesNewRomanPSMT"/>
        </w:rPr>
        <w:t>Editor – Visual Studio Code</w:t>
      </w:r>
      <w:bookmarkEnd w:id="225"/>
      <w:bookmarkEnd w:id="226"/>
    </w:p>
    <w:p w14:paraId="2C5613CE" w14:textId="77777777" w:rsidR="004675A0" w:rsidRDefault="004675A0" w:rsidP="004675A0">
      <w:pPr>
        <w:pStyle w:val="berschrift4"/>
        <w:rPr>
          <w:rFonts w:eastAsia="TimesNewRomanPSMT"/>
        </w:rPr>
      </w:pPr>
      <w:bookmarkStart w:id="227" w:name="_Toc157761701"/>
      <w:bookmarkStart w:id="228" w:name="_Toc159254521"/>
      <w:r>
        <w:rPr>
          <w:rFonts w:eastAsia="TimesNewRomanPSMT"/>
        </w:rPr>
        <w:t>Flutter Installation</w:t>
      </w:r>
      <w:bookmarkEnd w:id="227"/>
      <w:bookmarkEnd w:id="228"/>
    </w:p>
    <w:p w14:paraId="7D428346" w14:textId="77777777" w:rsidR="004675A0" w:rsidRDefault="004675A0" w:rsidP="004675A0">
      <w:pPr>
        <w:pStyle w:val="berschrift4"/>
        <w:rPr>
          <w:rFonts w:eastAsia="TimesNewRomanPSMT"/>
        </w:rPr>
      </w:pPr>
      <w:bookmarkStart w:id="229" w:name="_Toc157761702"/>
      <w:bookmarkStart w:id="230" w:name="_Toc159254522"/>
      <w:r>
        <w:rPr>
          <w:rFonts w:eastAsia="TimesNewRomanPSMT"/>
        </w:rPr>
        <w:t>Projekterstellung</w:t>
      </w:r>
      <w:bookmarkEnd w:id="229"/>
      <w:bookmarkEnd w:id="230"/>
    </w:p>
    <w:p w14:paraId="7BB31288" w14:textId="77777777" w:rsidR="004675A0" w:rsidRDefault="004675A0" w:rsidP="004675A0">
      <w:pPr>
        <w:pStyle w:val="berschrift4"/>
        <w:rPr>
          <w:rFonts w:eastAsia="TimesNewRomanPSMT"/>
        </w:rPr>
      </w:pPr>
      <w:bookmarkStart w:id="231" w:name="_Toc157761703"/>
      <w:bookmarkStart w:id="232" w:name="_Toc159254523"/>
      <w:r>
        <w:rPr>
          <w:rFonts w:eastAsia="TimesNewRomanPSMT"/>
        </w:rPr>
        <w:t>Projektstruktur</w:t>
      </w:r>
      <w:bookmarkEnd w:id="231"/>
      <w:bookmarkEnd w:id="232"/>
    </w:p>
    <w:p w14:paraId="1FDAE039" w14:textId="77777777" w:rsidR="004675A0" w:rsidRDefault="004675A0" w:rsidP="004675A0">
      <w:pPr>
        <w:pStyle w:val="berschrift4"/>
        <w:rPr>
          <w:rFonts w:eastAsia="TimesNewRomanPSMT"/>
        </w:rPr>
      </w:pPr>
      <w:bookmarkStart w:id="233" w:name="_Toc157761704"/>
      <w:bookmarkStart w:id="234" w:name="_Toc159254524"/>
      <w:r>
        <w:rPr>
          <w:rFonts w:eastAsia="TimesNewRomanPSMT"/>
        </w:rPr>
        <w:t>Packages</w:t>
      </w:r>
      <w:bookmarkEnd w:id="233"/>
      <w:bookmarkEnd w:id="234"/>
    </w:p>
    <w:p w14:paraId="2AD8A514" w14:textId="77777777" w:rsidR="004675A0" w:rsidRPr="000D377B" w:rsidRDefault="004675A0" w:rsidP="004675A0">
      <w:pPr>
        <w:pStyle w:val="berschrift5"/>
        <w:rPr>
          <w:rFonts w:eastAsia="TimesNewRomanPSMT"/>
        </w:rPr>
      </w:pPr>
      <w:bookmarkStart w:id="235" w:name="_Toc157761705"/>
      <w:bookmarkStart w:id="236" w:name="_Toc159254525"/>
      <w:r>
        <w:rPr>
          <w:rFonts w:eastAsia="TimesNewRomanPSMT"/>
        </w:rPr>
        <w:t>Pubspec.yaml</w:t>
      </w:r>
      <w:bookmarkEnd w:id="235"/>
      <w:bookmarkEnd w:id="236"/>
    </w:p>
    <w:p w14:paraId="5441B6D9" w14:textId="77777777" w:rsidR="004675A0" w:rsidRDefault="004675A0" w:rsidP="004675A0">
      <w:pPr>
        <w:pStyle w:val="berschrift5"/>
        <w:rPr>
          <w:rFonts w:eastAsia="TimesNewRomanPSMT"/>
        </w:rPr>
      </w:pPr>
      <w:bookmarkStart w:id="237" w:name="_Toc157761706"/>
      <w:bookmarkStart w:id="238" w:name="_Toc159254526"/>
      <w:r>
        <w:rPr>
          <w:rFonts w:eastAsia="TimesNewRomanPSMT"/>
        </w:rPr>
        <w:t>Installieren neuer Packages</w:t>
      </w:r>
      <w:bookmarkEnd w:id="237"/>
      <w:bookmarkEnd w:id="238"/>
    </w:p>
    <w:p w14:paraId="781080B7" w14:textId="77777777" w:rsidR="004675A0" w:rsidRDefault="004675A0" w:rsidP="004675A0">
      <w:pPr>
        <w:rPr>
          <w:rFonts w:eastAsia="TimesNewRomanPSMT"/>
        </w:rPr>
      </w:pPr>
    </w:p>
    <w:p w14:paraId="2C26DD2D" w14:textId="77777777" w:rsidR="004675A0" w:rsidRDefault="004675A0" w:rsidP="004675A0">
      <w:pPr>
        <w:rPr>
          <w:rFonts w:eastAsia="TimesNewRomanPSMT"/>
        </w:rPr>
      </w:pPr>
    </w:p>
    <w:p w14:paraId="69FFC204" w14:textId="77777777" w:rsidR="004675A0" w:rsidRDefault="004675A0" w:rsidP="004675A0">
      <w:pPr>
        <w:rPr>
          <w:rFonts w:eastAsia="TimesNewRomanPSMT"/>
        </w:rPr>
      </w:pPr>
    </w:p>
    <w:p w14:paraId="13C2F5E9" w14:textId="77777777" w:rsidR="004675A0" w:rsidRDefault="004675A0" w:rsidP="004675A0">
      <w:pPr>
        <w:rPr>
          <w:rFonts w:eastAsia="TimesNewRomanPSMT"/>
        </w:rPr>
      </w:pPr>
    </w:p>
    <w:p w14:paraId="3960B90C" w14:textId="77777777" w:rsidR="004675A0" w:rsidRDefault="004675A0" w:rsidP="004675A0">
      <w:pPr>
        <w:rPr>
          <w:rFonts w:eastAsia="TimesNewRomanPSMT"/>
        </w:rPr>
      </w:pPr>
    </w:p>
    <w:p w14:paraId="4EA7CD30" w14:textId="77777777" w:rsidR="004675A0" w:rsidRDefault="004675A0" w:rsidP="004675A0">
      <w:pPr>
        <w:pStyle w:val="berschrift3"/>
        <w:rPr>
          <w:rFonts w:eastAsia="TimesNewRomanPSMT"/>
        </w:rPr>
      </w:pPr>
      <w:bookmarkStart w:id="239" w:name="_Toc157761707"/>
      <w:bookmarkStart w:id="240" w:name="_Toc159254527"/>
      <w:r>
        <w:rPr>
          <w:rFonts w:eastAsia="TimesNewRomanPSMT"/>
        </w:rPr>
        <w:lastRenderedPageBreak/>
        <w:t>Splash + Willkommensscreen</w:t>
      </w:r>
      <w:bookmarkEnd w:id="239"/>
      <w:bookmarkEnd w:id="240"/>
    </w:p>
    <w:p w14:paraId="16777D63" w14:textId="77777777" w:rsidR="004675A0" w:rsidRDefault="004675A0" w:rsidP="004675A0">
      <w:pPr>
        <w:pStyle w:val="berschrift4"/>
        <w:rPr>
          <w:rFonts w:eastAsia="TimesNewRomanPSMT"/>
        </w:rPr>
      </w:pPr>
      <w:bookmarkStart w:id="241" w:name="_Toc157761708"/>
      <w:bookmarkStart w:id="242" w:name="_Toc159254528"/>
      <w:r>
        <w:rPr>
          <w:rFonts w:eastAsia="TimesNewRomanPSMT"/>
        </w:rPr>
        <w:t>Native Splash Screen</w:t>
      </w:r>
      <w:bookmarkEnd w:id="241"/>
      <w:bookmarkEnd w:id="242"/>
    </w:p>
    <w:p w14:paraId="0111F55E" w14:textId="77777777" w:rsidR="004675A0" w:rsidRDefault="004675A0" w:rsidP="004675A0">
      <w:pPr>
        <w:pStyle w:val="berschrift4"/>
        <w:rPr>
          <w:rFonts w:eastAsia="TimesNewRomanPSMT"/>
        </w:rPr>
      </w:pPr>
      <w:bookmarkStart w:id="243" w:name="_Toc157761709"/>
      <w:bookmarkStart w:id="244" w:name="_Toc159254529"/>
      <w:r>
        <w:rPr>
          <w:rFonts w:eastAsia="TimesNewRomanPSMT"/>
        </w:rPr>
        <w:t>Willkommensbildschirm</w:t>
      </w:r>
      <w:bookmarkEnd w:id="243"/>
      <w:bookmarkEnd w:id="244"/>
    </w:p>
    <w:p w14:paraId="28FEC5AE" w14:textId="77777777" w:rsidR="004675A0" w:rsidRPr="00471086" w:rsidRDefault="004675A0" w:rsidP="004675A0">
      <w:pPr>
        <w:pStyle w:val="berschrift4"/>
        <w:rPr>
          <w:rFonts w:eastAsia="TimesNewRomanPSMT"/>
        </w:rPr>
      </w:pPr>
      <w:bookmarkStart w:id="245" w:name="_Toc157761710"/>
      <w:bookmarkStart w:id="246" w:name="_Toc159254530"/>
      <w:r>
        <w:rPr>
          <w:rFonts w:eastAsia="TimesNewRomanPSMT"/>
        </w:rPr>
        <w:t>Logo-Design</w:t>
      </w:r>
      <w:bookmarkEnd w:id="245"/>
      <w:bookmarkEnd w:id="246"/>
    </w:p>
    <w:p w14:paraId="50F27655" w14:textId="77777777" w:rsidR="004675A0" w:rsidRDefault="004675A0" w:rsidP="004675A0">
      <w:pPr>
        <w:pStyle w:val="berschrift3"/>
        <w:rPr>
          <w:rFonts w:eastAsia="TimesNewRomanPSMT"/>
        </w:rPr>
      </w:pPr>
      <w:bookmarkStart w:id="247" w:name="_Toc157761711"/>
      <w:bookmarkStart w:id="248" w:name="_Toc159254531"/>
      <w:r>
        <w:rPr>
          <w:rFonts w:eastAsia="TimesNewRomanPSMT"/>
        </w:rPr>
        <w:t>Login + Registrierung</w:t>
      </w:r>
      <w:bookmarkEnd w:id="247"/>
      <w:bookmarkEnd w:id="248"/>
    </w:p>
    <w:p w14:paraId="00B28339" w14:textId="77777777" w:rsidR="004675A0" w:rsidRDefault="004675A0" w:rsidP="004675A0">
      <w:pPr>
        <w:pStyle w:val="berschrift4"/>
        <w:rPr>
          <w:rFonts w:eastAsia="TimesNewRomanPSMT"/>
        </w:rPr>
      </w:pPr>
      <w:bookmarkStart w:id="249" w:name="_Toc157761712"/>
      <w:bookmarkStart w:id="250" w:name="_Toc159254532"/>
      <w:r>
        <w:rPr>
          <w:rFonts w:eastAsia="TimesNewRomanPSMT"/>
        </w:rPr>
        <w:t>E-Mail-Login</w:t>
      </w:r>
      <w:bookmarkEnd w:id="249"/>
      <w:bookmarkEnd w:id="250"/>
    </w:p>
    <w:p w14:paraId="5B60BF87" w14:textId="77777777" w:rsidR="004675A0" w:rsidRDefault="004675A0" w:rsidP="004675A0">
      <w:pPr>
        <w:pStyle w:val="berschrift4"/>
        <w:rPr>
          <w:rFonts w:eastAsia="TimesNewRomanPSMT"/>
        </w:rPr>
      </w:pPr>
      <w:bookmarkStart w:id="251" w:name="_Toc157761713"/>
      <w:bookmarkStart w:id="252" w:name="_Toc159254533"/>
      <w:r>
        <w:rPr>
          <w:rFonts w:eastAsia="TimesNewRomanPSMT"/>
        </w:rPr>
        <w:t>Google-Login</w:t>
      </w:r>
      <w:bookmarkEnd w:id="251"/>
      <w:bookmarkEnd w:id="252"/>
    </w:p>
    <w:p w14:paraId="29A08320" w14:textId="77777777" w:rsidR="004675A0" w:rsidRPr="00BF2CFD" w:rsidRDefault="004675A0" w:rsidP="004675A0">
      <w:pPr>
        <w:pStyle w:val="berschrift4"/>
        <w:rPr>
          <w:rFonts w:eastAsia="TimesNewRomanPSMT"/>
        </w:rPr>
      </w:pPr>
      <w:bookmarkStart w:id="253" w:name="_Toc157761714"/>
      <w:bookmarkStart w:id="254" w:name="_Toc159254534"/>
      <w:r>
        <w:rPr>
          <w:rFonts w:eastAsia="TimesNewRomanPSMT"/>
        </w:rPr>
        <w:t>Passwort vergessen</w:t>
      </w:r>
      <w:bookmarkEnd w:id="253"/>
      <w:bookmarkEnd w:id="254"/>
    </w:p>
    <w:p w14:paraId="0DD322D8" w14:textId="77777777" w:rsidR="004675A0" w:rsidRPr="00DD1CCA" w:rsidRDefault="004675A0" w:rsidP="004675A0">
      <w:pPr>
        <w:pStyle w:val="berschrift4"/>
        <w:rPr>
          <w:rFonts w:eastAsia="TimesNewRomanPSMT"/>
        </w:rPr>
      </w:pPr>
      <w:bookmarkStart w:id="255" w:name="_Toc157761715"/>
      <w:bookmarkStart w:id="256" w:name="_Toc159254535"/>
      <w:r>
        <w:rPr>
          <w:rFonts w:eastAsia="TimesNewRomanPSMT"/>
        </w:rPr>
        <w:t>Registrierung</w:t>
      </w:r>
      <w:bookmarkEnd w:id="255"/>
      <w:bookmarkEnd w:id="256"/>
    </w:p>
    <w:p w14:paraId="77EC5F21" w14:textId="77777777" w:rsidR="004675A0" w:rsidRDefault="004675A0" w:rsidP="004675A0">
      <w:pPr>
        <w:pStyle w:val="berschrift3"/>
        <w:rPr>
          <w:rFonts w:eastAsia="TimesNewRomanPSMT"/>
        </w:rPr>
      </w:pPr>
      <w:bookmarkStart w:id="257" w:name="_Toc157761716"/>
      <w:bookmarkStart w:id="258" w:name="_Toc159254536"/>
      <w:r>
        <w:rPr>
          <w:rFonts w:eastAsia="TimesNewRomanPSMT"/>
        </w:rPr>
        <w:t>Homepage</w:t>
      </w:r>
      <w:bookmarkEnd w:id="257"/>
      <w:bookmarkEnd w:id="258"/>
    </w:p>
    <w:p w14:paraId="420A6AB3" w14:textId="77777777" w:rsidR="004675A0" w:rsidRDefault="004675A0" w:rsidP="004675A0">
      <w:pPr>
        <w:pStyle w:val="berschrift4"/>
        <w:rPr>
          <w:rFonts w:eastAsia="TimesNewRomanPSMT"/>
          <w:lang w:val="en-GB"/>
        </w:rPr>
      </w:pPr>
      <w:bookmarkStart w:id="259" w:name="_Toc157761717"/>
      <w:bookmarkStart w:id="260" w:name="_Toc159254537"/>
      <w:r w:rsidRPr="00A33EA9">
        <w:rPr>
          <w:rFonts w:eastAsia="TimesNewRomanPSMT"/>
          <w:lang w:val="en-GB"/>
        </w:rPr>
        <w:t>Bottom Navigation Bar / GNav-B</w:t>
      </w:r>
      <w:r>
        <w:rPr>
          <w:rFonts w:eastAsia="TimesNewRomanPSMT"/>
          <w:lang w:val="en-GB"/>
        </w:rPr>
        <w:t>ar</w:t>
      </w:r>
      <w:bookmarkEnd w:id="259"/>
      <w:bookmarkEnd w:id="260"/>
    </w:p>
    <w:p w14:paraId="24AC3CA8" w14:textId="77777777" w:rsidR="004675A0" w:rsidRPr="00BF2CFD" w:rsidRDefault="004675A0" w:rsidP="004675A0">
      <w:pPr>
        <w:pStyle w:val="berschrift4"/>
        <w:rPr>
          <w:rFonts w:eastAsia="TimesNewRomanPSMT"/>
          <w:lang w:val="en-GB"/>
        </w:rPr>
      </w:pPr>
      <w:bookmarkStart w:id="261" w:name="_Toc157761718"/>
      <w:bookmarkStart w:id="262" w:name="_Toc159254538"/>
      <w:r>
        <w:rPr>
          <w:rFonts w:eastAsia="TimesNewRomanPSMT"/>
          <w:lang w:val="en-GB"/>
        </w:rPr>
        <w:t>Serverdatendialog</w:t>
      </w:r>
      <w:bookmarkEnd w:id="261"/>
      <w:bookmarkEnd w:id="262"/>
    </w:p>
    <w:p w14:paraId="7E9FB485" w14:textId="77777777" w:rsidR="004675A0" w:rsidRDefault="004675A0" w:rsidP="004675A0">
      <w:pPr>
        <w:pStyle w:val="berschrift4"/>
        <w:rPr>
          <w:rFonts w:eastAsia="TimesNewRomanPSMT"/>
        </w:rPr>
      </w:pPr>
      <w:bookmarkStart w:id="263" w:name="_Toc157761719"/>
      <w:bookmarkStart w:id="264" w:name="_Toc159254539"/>
      <w:r>
        <w:rPr>
          <w:rFonts w:eastAsia="TimesNewRomanPSMT"/>
        </w:rPr>
        <w:t>Flugdatenvisualisierung</w:t>
      </w:r>
      <w:bookmarkEnd w:id="263"/>
      <w:bookmarkEnd w:id="264"/>
    </w:p>
    <w:p w14:paraId="4FDD5B0F" w14:textId="77777777" w:rsidR="004675A0" w:rsidRDefault="004675A0" w:rsidP="004675A0">
      <w:pPr>
        <w:pStyle w:val="berschrift5"/>
        <w:rPr>
          <w:rFonts w:eastAsia="TimesNewRomanPSMT"/>
        </w:rPr>
      </w:pPr>
      <w:bookmarkStart w:id="265" w:name="_Toc157761720"/>
      <w:bookmarkStart w:id="266" w:name="_Toc159254540"/>
      <w:r>
        <w:rPr>
          <w:rFonts w:eastAsia="TimesNewRomanPSMT"/>
        </w:rPr>
        <w:t>MQTT-Datenstreams</w:t>
      </w:r>
      <w:bookmarkEnd w:id="265"/>
      <w:bookmarkEnd w:id="266"/>
    </w:p>
    <w:p w14:paraId="79FB3B51" w14:textId="77777777" w:rsidR="004675A0" w:rsidRDefault="004675A0" w:rsidP="004675A0">
      <w:pPr>
        <w:pStyle w:val="berschrift5"/>
        <w:rPr>
          <w:rFonts w:eastAsia="TimesNewRomanPSMT"/>
        </w:rPr>
      </w:pPr>
      <w:bookmarkStart w:id="267" w:name="_Toc157761721"/>
      <w:bookmarkStart w:id="268" w:name="_Toc159254541"/>
      <w:r>
        <w:rPr>
          <w:rFonts w:eastAsia="TimesNewRomanPSMT"/>
        </w:rPr>
        <w:t>Syncfusion Cartesian Charts</w:t>
      </w:r>
      <w:bookmarkEnd w:id="267"/>
      <w:bookmarkEnd w:id="268"/>
    </w:p>
    <w:p w14:paraId="361F8FB5" w14:textId="77777777" w:rsidR="004675A0" w:rsidRDefault="004675A0" w:rsidP="004675A0">
      <w:pPr>
        <w:pStyle w:val="berschrift5"/>
        <w:rPr>
          <w:rFonts w:eastAsia="TimesNewRomanPSMT"/>
        </w:rPr>
      </w:pPr>
      <w:bookmarkStart w:id="269" w:name="_Toc157761722"/>
      <w:bookmarkStart w:id="270" w:name="_Toc159254542"/>
      <w:r>
        <w:rPr>
          <w:rFonts w:eastAsia="TimesNewRomanPSMT"/>
        </w:rPr>
        <w:t>Echtzeitdaten + Animierte Diagramme</w:t>
      </w:r>
      <w:bookmarkEnd w:id="269"/>
      <w:bookmarkEnd w:id="270"/>
    </w:p>
    <w:p w14:paraId="73D8E133" w14:textId="77777777" w:rsidR="004675A0" w:rsidRPr="00BD1D90" w:rsidRDefault="004675A0" w:rsidP="004675A0">
      <w:pPr>
        <w:pStyle w:val="berschrift5"/>
        <w:rPr>
          <w:rFonts w:eastAsia="TimesNewRomanPSMT"/>
        </w:rPr>
      </w:pPr>
      <w:bookmarkStart w:id="271" w:name="_Toc157761723"/>
      <w:bookmarkStart w:id="272" w:name="_Toc159254543"/>
      <w:r>
        <w:rPr>
          <w:rFonts w:eastAsia="TimesNewRomanPSMT"/>
        </w:rPr>
        <w:t>Speicherung der Daten</w:t>
      </w:r>
      <w:bookmarkEnd w:id="271"/>
      <w:bookmarkEnd w:id="272"/>
    </w:p>
    <w:p w14:paraId="6244688C" w14:textId="77777777" w:rsidR="004675A0" w:rsidRDefault="004675A0" w:rsidP="004675A0">
      <w:pPr>
        <w:pStyle w:val="berschrift4"/>
        <w:rPr>
          <w:rFonts w:eastAsia="TimesNewRomanPSMT"/>
        </w:rPr>
      </w:pPr>
      <w:bookmarkStart w:id="273" w:name="_Toc157761724"/>
      <w:bookmarkStart w:id="274" w:name="_Toc159254544"/>
      <w:r>
        <w:rPr>
          <w:rFonts w:eastAsia="TimesNewRomanPSMT"/>
        </w:rPr>
        <w:t>3D-Model-Viewer</w:t>
      </w:r>
      <w:bookmarkEnd w:id="273"/>
      <w:bookmarkEnd w:id="274"/>
    </w:p>
    <w:p w14:paraId="756BA8FC" w14:textId="77777777" w:rsidR="004675A0" w:rsidRPr="004668EF" w:rsidRDefault="004675A0" w:rsidP="004675A0">
      <w:pPr>
        <w:pStyle w:val="berschrift5"/>
        <w:rPr>
          <w:rFonts w:eastAsia="TimesNewRomanPSMT"/>
        </w:rPr>
      </w:pPr>
      <w:bookmarkStart w:id="275" w:name="_Toc157761725"/>
      <w:bookmarkStart w:id="276" w:name="_Toc159254545"/>
      <w:r>
        <w:rPr>
          <w:rFonts w:eastAsia="TimesNewRomanPSMT"/>
        </w:rPr>
        <w:t>Flutter Cube</w:t>
      </w:r>
      <w:bookmarkEnd w:id="275"/>
      <w:bookmarkEnd w:id="276"/>
    </w:p>
    <w:p w14:paraId="3E3EBB7D" w14:textId="77777777" w:rsidR="004675A0" w:rsidRDefault="004675A0" w:rsidP="004675A0">
      <w:pPr>
        <w:pStyle w:val="berschrift5"/>
        <w:rPr>
          <w:rFonts w:eastAsia="TimesNewRomanPSMT"/>
        </w:rPr>
      </w:pPr>
      <w:bookmarkStart w:id="277" w:name="_Toc157761726"/>
      <w:bookmarkStart w:id="278" w:name="_Toc159254546"/>
      <w:r>
        <w:rPr>
          <w:rFonts w:eastAsia="TimesNewRomanPSMT"/>
        </w:rPr>
        <w:t>MQTT-Datenstream</w:t>
      </w:r>
      <w:bookmarkEnd w:id="277"/>
      <w:bookmarkEnd w:id="278"/>
    </w:p>
    <w:p w14:paraId="07AB92A4" w14:textId="77777777" w:rsidR="004675A0" w:rsidRDefault="004675A0" w:rsidP="004675A0">
      <w:pPr>
        <w:pStyle w:val="berschrift5"/>
        <w:rPr>
          <w:rFonts w:eastAsia="TimesNewRomanPSMT"/>
        </w:rPr>
      </w:pPr>
      <w:bookmarkStart w:id="279" w:name="_Toc157761727"/>
      <w:bookmarkStart w:id="280" w:name="_Toc159254547"/>
      <w:r>
        <w:rPr>
          <w:rFonts w:eastAsia="TimesNewRomanPSMT"/>
        </w:rPr>
        <w:t>3D-Dronenmodell</w:t>
      </w:r>
      <w:bookmarkEnd w:id="279"/>
      <w:bookmarkEnd w:id="280"/>
    </w:p>
    <w:p w14:paraId="5C254417" w14:textId="77777777" w:rsidR="004675A0" w:rsidRDefault="004675A0" w:rsidP="004675A0">
      <w:pPr>
        <w:pStyle w:val="berschrift6"/>
        <w:rPr>
          <w:rFonts w:eastAsia="TimesNewRomanPSMT"/>
        </w:rPr>
      </w:pPr>
      <w:bookmarkStart w:id="281" w:name="_Toc157761728"/>
      <w:bookmarkStart w:id="282" w:name="_Toc159254548"/>
      <w:r>
        <w:rPr>
          <w:rFonts w:eastAsia="TimesNewRomanPSMT"/>
        </w:rPr>
        <w:t>Optimierungen in Blender</w:t>
      </w:r>
      <w:bookmarkEnd w:id="281"/>
      <w:bookmarkEnd w:id="282"/>
    </w:p>
    <w:p w14:paraId="1CB20E22" w14:textId="77777777" w:rsidR="004675A0" w:rsidRPr="00702C26" w:rsidRDefault="004675A0" w:rsidP="004675A0">
      <w:pPr>
        <w:pStyle w:val="berschrift5"/>
        <w:rPr>
          <w:rFonts w:eastAsia="TimesNewRomanPSMT"/>
        </w:rPr>
      </w:pPr>
      <w:bookmarkStart w:id="283" w:name="_Toc157761729"/>
      <w:bookmarkStart w:id="284" w:name="_Toc159254549"/>
      <w:r>
        <w:rPr>
          <w:rFonts w:eastAsia="TimesNewRomanPSMT"/>
        </w:rPr>
        <w:t>Extrabedienungen</w:t>
      </w:r>
      <w:bookmarkEnd w:id="283"/>
      <w:bookmarkEnd w:id="284"/>
    </w:p>
    <w:p w14:paraId="75D4F7C7" w14:textId="77777777" w:rsidR="004675A0" w:rsidRDefault="004675A0" w:rsidP="004675A0">
      <w:pPr>
        <w:pStyle w:val="berschrift4"/>
        <w:numPr>
          <w:ilvl w:val="0"/>
          <w:numId w:val="0"/>
        </w:numPr>
        <w:rPr>
          <w:rFonts w:eastAsia="TimesNewRomanPSMT"/>
        </w:rPr>
      </w:pPr>
      <w:bookmarkStart w:id="285" w:name="_Toc157761730"/>
      <w:bookmarkStart w:id="286" w:name="_Toc159254550"/>
      <w:r>
        <w:rPr>
          <w:rFonts w:eastAsia="TimesNewRomanPSMT"/>
        </w:rPr>
        <w:t>Live-View</w:t>
      </w:r>
      <w:bookmarkEnd w:id="285"/>
      <w:bookmarkEnd w:id="286"/>
    </w:p>
    <w:p w14:paraId="06328DCD" w14:textId="77777777" w:rsidR="004675A0" w:rsidRDefault="004675A0" w:rsidP="004675A0">
      <w:pPr>
        <w:pStyle w:val="berschrift5"/>
        <w:rPr>
          <w:rFonts w:eastAsia="TimesNewRomanPSMT"/>
        </w:rPr>
      </w:pPr>
      <w:bookmarkStart w:id="287" w:name="_Toc157761731"/>
      <w:bookmarkStart w:id="288" w:name="_Toc159254551"/>
      <w:r>
        <w:rPr>
          <w:rFonts w:eastAsia="TimesNewRomanPSMT"/>
        </w:rPr>
        <w:t>VLC-Plugin</w:t>
      </w:r>
      <w:bookmarkEnd w:id="287"/>
      <w:bookmarkEnd w:id="288"/>
    </w:p>
    <w:p w14:paraId="5C76925D" w14:textId="77777777" w:rsidR="004675A0" w:rsidRDefault="004675A0" w:rsidP="004675A0">
      <w:pPr>
        <w:pStyle w:val="berschrift5"/>
        <w:rPr>
          <w:rFonts w:eastAsia="TimesNewRomanPSMT"/>
        </w:rPr>
      </w:pPr>
      <w:bookmarkStart w:id="289" w:name="_Toc157761732"/>
      <w:bookmarkStart w:id="290" w:name="_Toc159254552"/>
      <w:r>
        <w:rPr>
          <w:rFonts w:eastAsia="TimesNewRomanPSMT"/>
        </w:rPr>
        <w:t>Darstellung eines Netzwerkstreams</w:t>
      </w:r>
      <w:bookmarkEnd w:id="289"/>
      <w:bookmarkEnd w:id="290"/>
    </w:p>
    <w:p w14:paraId="4BD9F006" w14:textId="77777777" w:rsidR="004675A0" w:rsidRPr="00746829" w:rsidRDefault="004675A0" w:rsidP="004675A0">
      <w:pPr>
        <w:pStyle w:val="berschrift5"/>
        <w:rPr>
          <w:rFonts w:eastAsia="TimesNewRomanPSMT"/>
        </w:rPr>
      </w:pPr>
      <w:bookmarkStart w:id="291" w:name="_Toc157761733"/>
      <w:bookmarkStart w:id="292" w:name="_Toc159254553"/>
      <w:r>
        <w:rPr>
          <w:rFonts w:eastAsia="TimesNewRomanPSMT"/>
        </w:rPr>
        <w:t>Video-Overlay</w:t>
      </w:r>
      <w:bookmarkEnd w:id="291"/>
      <w:bookmarkEnd w:id="292"/>
    </w:p>
    <w:p w14:paraId="02D9E1C9" w14:textId="77777777" w:rsidR="004675A0" w:rsidRDefault="004675A0" w:rsidP="004675A0">
      <w:pPr>
        <w:pStyle w:val="berschrift3"/>
        <w:rPr>
          <w:rFonts w:eastAsia="TimesNewRomanPSMT"/>
        </w:rPr>
      </w:pPr>
      <w:bookmarkStart w:id="293" w:name="_Toc157761734"/>
      <w:bookmarkStart w:id="294" w:name="_Toc159254554"/>
      <w:r>
        <w:rPr>
          <w:rFonts w:eastAsia="TimesNewRomanPSMT"/>
        </w:rPr>
        <w:t>Sidemenu / Drawer</w:t>
      </w:r>
      <w:bookmarkEnd w:id="293"/>
      <w:bookmarkEnd w:id="294"/>
    </w:p>
    <w:p w14:paraId="7BB79A0F" w14:textId="77777777" w:rsidR="004675A0" w:rsidRDefault="004675A0" w:rsidP="004675A0">
      <w:pPr>
        <w:pStyle w:val="berschrift4"/>
        <w:rPr>
          <w:rFonts w:eastAsia="TimesNewRomanPSMT"/>
        </w:rPr>
      </w:pPr>
      <w:bookmarkStart w:id="295" w:name="_Toc157761735"/>
      <w:bookmarkStart w:id="296" w:name="_Toc159254555"/>
      <w:r>
        <w:rPr>
          <w:rFonts w:eastAsia="TimesNewRomanPSMT"/>
        </w:rPr>
        <w:t>Userprofil</w:t>
      </w:r>
      <w:bookmarkEnd w:id="295"/>
      <w:bookmarkEnd w:id="296"/>
    </w:p>
    <w:p w14:paraId="4D9E1A93" w14:textId="77777777" w:rsidR="004675A0" w:rsidRDefault="004675A0" w:rsidP="004675A0">
      <w:pPr>
        <w:pStyle w:val="berschrift5"/>
        <w:rPr>
          <w:rFonts w:eastAsia="TimesNewRomanPSMT"/>
        </w:rPr>
      </w:pPr>
      <w:bookmarkStart w:id="297" w:name="_Toc157761736"/>
      <w:bookmarkStart w:id="298" w:name="_Toc159254556"/>
      <w:r>
        <w:rPr>
          <w:rFonts w:eastAsia="TimesNewRomanPSMT"/>
        </w:rPr>
        <w:t>Darstellung der Userdaten</w:t>
      </w:r>
      <w:bookmarkEnd w:id="297"/>
      <w:bookmarkEnd w:id="298"/>
    </w:p>
    <w:p w14:paraId="456E642D" w14:textId="77777777" w:rsidR="004675A0" w:rsidRPr="009155C6" w:rsidRDefault="004675A0" w:rsidP="004675A0">
      <w:pPr>
        <w:pStyle w:val="berschrift5"/>
        <w:rPr>
          <w:rFonts w:eastAsia="TimesNewRomanPSMT"/>
        </w:rPr>
      </w:pPr>
      <w:bookmarkStart w:id="299" w:name="_Toc157761737"/>
      <w:bookmarkStart w:id="300" w:name="_Toc159254557"/>
      <w:r>
        <w:rPr>
          <w:rFonts w:eastAsia="TimesNewRomanPSMT"/>
        </w:rPr>
        <w:t>Profilbildauswahl</w:t>
      </w:r>
      <w:bookmarkEnd w:id="299"/>
      <w:bookmarkEnd w:id="300"/>
    </w:p>
    <w:p w14:paraId="3705E5F8" w14:textId="77777777" w:rsidR="004675A0" w:rsidRPr="003B7305" w:rsidRDefault="004675A0" w:rsidP="004675A0">
      <w:pPr>
        <w:pStyle w:val="berschrift5"/>
        <w:rPr>
          <w:rFonts w:eastAsia="TimesNewRomanPSMT"/>
        </w:rPr>
      </w:pPr>
      <w:bookmarkStart w:id="301" w:name="_Toc157761738"/>
      <w:bookmarkStart w:id="302" w:name="_Toc159254558"/>
      <w:r>
        <w:rPr>
          <w:rFonts w:eastAsia="TimesNewRomanPSMT"/>
        </w:rPr>
        <w:lastRenderedPageBreak/>
        <w:t>Änderung der Userdaten</w:t>
      </w:r>
      <w:bookmarkEnd w:id="301"/>
      <w:bookmarkEnd w:id="302"/>
    </w:p>
    <w:p w14:paraId="785429D7" w14:textId="77777777" w:rsidR="004675A0" w:rsidRDefault="004675A0" w:rsidP="004675A0">
      <w:pPr>
        <w:pStyle w:val="berschrift4"/>
        <w:rPr>
          <w:rFonts w:eastAsia="TimesNewRomanPSMT"/>
        </w:rPr>
      </w:pPr>
      <w:bookmarkStart w:id="303" w:name="_Toc157761739"/>
      <w:bookmarkStart w:id="304" w:name="_Toc159254559"/>
      <w:r>
        <w:rPr>
          <w:rFonts w:eastAsia="TimesNewRomanPSMT"/>
        </w:rPr>
        <w:t>Credits</w:t>
      </w:r>
      <w:bookmarkEnd w:id="303"/>
      <w:bookmarkEnd w:id="304"/>
    </w:p>
    <w:p w14:paraId="4FD619A3" w14:textId="77777777" w:rsidR="004675A0" w:rsidRDefault="004675A0" w:rsidP="004675A0">
      <w:pPr>
        <w:pStyle w:val="berschrift4"/>
        <w:rPr>
          <w:rFonts w:eastAsia="TimesNewRomanPSMT"/>
        </w:rPr>
      </w:pPr>
      <w:bookmarkStart w:id="305" w:name="_Toc157761740"/>
      <w:bookmarkStart w:id="306" w:name="_Toc159254560"/>
      <w:r>
        <w:rPr>
          <w:rFonts w:eastAsia="TimesNewRomanPSMT"/>
        </w:rPr>
        <w:t>Vorherige Flüge</w:t>
      </w:r>
      <w:bookmarkEnd w:id="305"/>
      <w:bookmarkEnd w:id="306"/>
    </w:p>
    <w:p w14:paraId="63A257DB" w14:textId="77777777" w:rsidR="004675A0" w:rsidRDefault="004675A0" w:rsidP="004675A0">
      <w:pPr>
        <w:pStyle w:val="berschrift5"/>
        <w:rPr>
          <w:rFonts w:eastAsia="TimesNewRomanPSMT"/>
        </w:rPr>
      </w:pPr>
      <w:bookmarkStart w:id="307" w:name="_Toc157761741"/>
      <w:bookmarkStart w:id="308" w:name="_Toc159254561"/>
      <w:r>
        <w:rPr>
          <w:rFonts w:eastAsia="TimesNewRomanPSMT"/>
        </w:rPr>
        <w:t>Darstellung aller gespeicherten Flüge</w:t>
      </w:r>
      <w:bookmarkEnd w:id="307"/>
      <w:bookmarkEnd w:id="308"/>
    </w:p>
    <w:p w14:paraId="66115DFF" w14:textId="77777777" w:rsidR="004675A0" w:rsidRDefault="004675A0" w:rsidP="004675A0">
      <w:pPr>
        <w:pStyle w:val="berschrift5"/>
        <w:rPr>
          <w:rFonts w:eastAsia="TimesNewRomanPSMT"/>
        </w:rPr>
      </w:pPr>
      <w:bookmarkStart w:id="309" w:name="_Toc157761742"/>
      <w:bookmarkStart w:id="310" w:name="_Toc159254562"/>
      <w:r>
        <w:rPr>
          <w:rFonts w:eastAsia="TimesNewRomanPSMT"/>
        </w:rPr>
        <w:t>Sortiermöglichkeiten</w:t>
      </w:r>
      <w:bookmarkEnd w:id="309"/>
      <w:bookmarkEnd w:id="310"/>
    </w:p>
    <w:p w14:paraId="434FFFFD" w14:textId="77777777" w:rsidR="004675A0" w:rsidRPr="009B394D" w:rsidRDefault="004675A0" w:rsidP="004675A0">
      <w:pPr>
        <w:pStyle w:val="berschrift5"/>
        <w:rPr>
          <w:rFonts w:eastAsia="TimesNewRomanPSMT"/>
        </w:rPr>
      </w:pPr>
      <w:bookmarkStart w:id="311" w:name="_Toc157761743"/>
      <w:bookmarkStart w:id="312" w:name="_Toc159254563"/>
      <w:r>
        <w:rPr>
          <w:rFonts w:eastAsia="TimesNewRomanPSMT"/>
        </w:rPr>
        <w:t>Einsicht in vorherigen Flug</w:t>
      </w:r>
      <w:bookmarkEnd w:id="311"/>
      <w:bookmarkEnd w:id="312"/>
    </w:p>
    <w:p w14:paraId="6F1C6C84" w14:textId="77777777" w:rsidR="004675A0" w:rsidRDefault="004675A0" w:rsidP="004675A0">
      <w:pPr>
        <w:pStyle w:val="berschrift4"/>
        <w:rPr>
          <w:rFonts w:eastAsia="TimesNewRomanPSMT"/>
        </w:rPr>
      </w:pPr>
      <w:bookmarkStart w:id="313" w:name="_Toc157761744"/>
      <w:bookmarkStart w:id="314" w:name="_Toc159254564"/>
      <w:r>
        <w:rPr>
          <w:rFonts w:eastAsia="TimesNewRomanPSMT"/>
        </w:rPr>
        <w:t>Einstellungen</w:t>
      </w:r>
      <w:bookmarkEnd w:id="313"/>
      <w:bookmarkEnd w:id="314"/>
    </w:p>
    <w:p w14:paraId="307BFB77" w14:textId="77777777" w:rsidR="004675A0" w:rsidRDefault="004675A0" w:rsidP="004675A0">
      <w:pPr>
        <w:pStyle w:val="berschrift5"/>
        <w:rPr>
          <w:rFonts w:eastAsia="TimesNewRomanPSMT"/>
        </w:rPr>
      </w:pPr>
      <w:bookmarkStart w:id="315" w:name="_Toc157761745"/>
      <w:bookmarkStart w:id="316" w:name="_Toc159254565"/>
      <w:r>
        <w:rPr>
          <w:rFonts w:eastAsia="TimesNewRomanPSMT"/>
        </w:rPr>
        <w:t>Dark- / Light-Mode</w:t>
      </w:r>
      <w:bookmarkEnd w:id="315"/>
      <w:bookmarkEnd w:id="316"/>
    </w:p>
    <w:p w14:paraId="1F6AD348" w14:textId="77777777" w:rsidR="004675A0" w:rsidRPr="009927D4" w:rsidRDefault="004675A0" w:rsidP="004675A0">
      <w:pPr>
        <w:pStyle w:val="berschrift5"/>
        <w:rPr>
          <w:rFonts w:eastAsia="TimesNewRomanPSMT"/>
        </w:rPr>
      </w:pPr>
      <w:bookmarkStart w:id="317" w:name="_Toc157761746"/>
      <w:bookmarkStart w:id="318" w:name="_Toc159254566"/>
      <w:r>
        <w:rPr>
          <w:rFonts w:eastAsia="TimesNewRomanPSMT"/>
        </w:rPr>
        <w:t>3D-Model Ausrichtung</w:t>
      </w:r>
      <w:bookmarkEnd w:id="317"/>
      <w:bookmarkEnd w:id="318"/>
    </w:p>
    <w:p w14:paraId="60383CD5" w14:textId="77777777" w:rsidR="004675A0" w:rsidRPr="000D377B" w:rsidRDefault="004675A0" w:rsidP="004675A0">
      <w:pPr>
        <w:pStyle w:val="berschrift4"/>
        <w:rPr>
          <w:rFonts w:eastAsia="TimesNewRomanPSMT"/>
        </w:rPr>
      </w:pPr>
      <w:bookmarkStart w:id="319" w:name="_Toc157761747"/>
      <w:bookmarkStart w:id="320" w:name="_Toc159254567"/>
      <w:r>
        <w:rPr>
          <w:rFonts w:eastAsia="TimesNewRomanPSMT"/>
        </w:rPr>
        <w:t>Logout´</w:t>
      </w:r>
      <w:bookmarkEnd w:id="319"/>
      <w:bookmarkEnd w:id="320"/>
    </w:p>
    <w:p w14:paraId="6882A2C0" w14:textId="77777777" w:rsidR="004675A0" w:rsidRDefault="004675A0" w:rsidP="004675A0">
      <w:pPr>
        <w:pStyle w:val="berschrift2"/>
        <w:rPr>
          <w:rFonts w:eastAsia="TimesNewRomanPSMT"/>
        </w:rPr>
      </w:pPr>
      <w:bookmarkStart w:id="321" w:name="_Toc157761748"/>
      <w:bookmarkStart w:id="322" w:name="_Toc159254568"/>
      <w:r>
        <w:rPr>
          <w:rFonts w:eastAsia="TimesNewRomanPSMT"/>
        </w:rPr>
        <w:t>Firebase Backend</w:t>
      </w:r>
      <w:bookmarkEnd w:id="321"/>
      <w:bookmarkEnd w:id="322"/>
    </w:p>
    <w:p w14:paraId="76AA84C0" w14:textId="77777777" w:rsidR="004675A0" w:rsidRDefault="004675A0" w:rsidP="004675A0">
      <w:pPr>
        <w:pStyle w:val="berschrift3"/>
        <w:rPr>
          <w:rFonts w:eastAsia="TimesNewRomanPSMT"/>
        </w:rPr>
      </w:pPr>
      <w:bookmarkStart w:id="323" w:name="_Toc157761749"/>
      <w:bookmarkStart w:id="324" w:name="_Toc159254569"/>
      <w:r>
        <w:rPr>
          <w:rFonts w:eastAsia="TimesNewRomanPSMT"/>
        </w:rPr>
        <w:t>Installation via Firebase CLI</w:t>
      </w:r>
      <w:bookmarkEnd w:id="323"/>
      <w:bookmarkEnd w:id="324"/>
    </w:p>
    <w:p w14:paraId="06B3B443" w14:textId="77777777" w:rsidR="004675A0" w:rsidRDefault="004675A0" w:rsidP="004675A0">
      <w:pPr>
        <w:pStyle w:val="berschrift5"/>
        <w:rPr>
          <w:rFonts w:eastAsia="TimesNewRomanPSMT"/>
        </w:rPr>
      </w:pPr>
      <w:bookmarkStart w:id="325" w:name="_Toc157761750"/>
      <w:bookmarkStart w:id="326" w:name="_Toc159254570"/>
      <w:r>
        <w:rPr>
          <w:rFonts w:eastAsia="TimesNewRomanPSMT"/>
        </w:rPr>
        <w:t>Firebase CLI – Setup</w:t>
      </w:r>
      <w:bookmarkEnd w:id="325"/>
      <w:bookmarkEnd w:id="326"/>
    </w:p>
    <w:p w14:paraId="37172138" w14:textId="77777777" w:rsidR="004675A0" w:rsidRDefault="004675A0" w:rsidP="004675A0">
      <w:pPr>
        <w:pStyle w:val="berschrift5"/>
        <w:rPr>
          <w:rFonts w:eastAsia="TimesNewRomanPSMT"/>
        </w:rPr>
      </w:pPr>
      <w:bookmarkStart w:id="327" w:name="_Toc157761751"/>
      <w:bookmarkStart w:id="328" w:name="_Toc159254571"/>
      <w:r>
        <w:rPr>
          <w:rFonts w:eastAsia="TimesNewRomanPSMT"/>
        </w:rPr>
        <w:t>Firebase für Dart / Flutter aktivieren</w:t>
      </w:r>
      <w:bookmarkEnd w:id="327"/>
      <w:bookmarkEnd w:id="328"/>
    </w:p>
    <w:p w14:paraId="0D6221A3" w14:textId="77777777" w:rsidR="004675A0" w:rsidRPr="00AA2B9A" w:rsidRDefault="004675A0" w:rsidP="004675A0">
      <w:pPr>
        <w:pStyle w:val="berschrift5"/>
        <w:rPr>
          <w:rFonts w:eastAsia="TimesNewRomanPSMT"/>
        </w:rPr>
      </w:pPr>
      <w:bookmarkStart w:id="329" w:name="_Toc157761752"/>
      <w:bookmarkStart w:id="330" w:name="_Toc159254572"/>
      <w:r>
        <w:rPr>
          <w:rFonts w:eastAsia="TimesNewRomanPSMT"/>
        </w:rPr>
        <w:t>Flutter App mit Flutterfire konfigurieren</w:t>
      </w:r>
      <w:bookmarkEnd w:id="329"/>
      <w:bookmarkEnd w:id="330"/>
    </w:p>
    <w:p w14:paraId="08B117DA" w14:textId="77777777" w:rsidR="004675A0" w:rsidRDefault="004675A0" w:rsidP="004675A0">
      <w:pPr>
        <w:pStyle w:val="berschrift3"/>
        <w:rPr>
          <w:rFonts w:eastAsia="TimesNewRomanPSMT"/>
        </w:rPr>
      </w:pPr>
      <w:bookmarkStart w:id="331" w:name="_Toc157761753"/>
      <w:bookmarkStart w:id="332" w:name="_Toc159254573"/>
      <w:r>
        <w:rPr>
          <w:rFonts w:eastAsia="TimesNewRomanPSMT"/>
        </w:rPr>
        <w:t>Einbindung in Flutter</w:t>
      </w:r>
      <w:bookmarkEnd w:id="331"/>
      <w:bookmarkEnd w:id="332"/>
    </w:p>
    <w:p w14:paraId="0CECAB10" w14:textId="77777777" w:rsidR="004675A0" w:rsidRDefault="004675A0" w:rsidP="004675A0">
      <w:pPr>
        <w:pStyle w:val="berschrift5"/>
        <w:rPr>
          <w:rFonts w:eastAsia="TimesNewRomanPSMT"/>
        </w:rPr>
      </w:pPr>
      <w:bookmarkStart w:id="333" w:name="_Toc157761754"/>
      <w:bookmarkStart w:id="334" w:name="_Toc159254574"/>
      <w:r>
        <w:rPr>
          <w:rFonts w:eastAsia="TimesNewRomanPSMT"/>
        </w:rPr>
        <w:t>Flutterfire Configure</w:t>
      </w:r>
      <w:bookmarkEnd w:id="333"/>
      <w:bookmarkEnd w:id="334"/>
    </w:p>
    <w:p w14:paraId="6E6B465F" w14:textId="77777777" w:rsidR="004675A0" w:rsidRPr="00AA2B9A" w:rsidRDefault="004675A0" w:rsidP="004675A0">
      <w:pPr>
        <w:pStyle w:val="berschrift5"/>
        <w:rPr>
          <w:rFonts w:eastAsia="TimesNewRomanPSMT"/>
        </w:rPr>
      </w:pPr>
      <w:bookmarkStart w:id="335" w:name="_Toc157761755"/>
      <w:bookmarkStart w:id="336" w:name="_Toc159254575"/>
      <w:r>
        <w:rPr>
          <w:rFonts w:eastAsia="TimesNewRomanPSMT"/>
        </w:rPr>
        <w:t>Benutzten Firebase Packages hinzufügen</w:t>
      </w:r>
      <w:bookmarkEnd w:id="335"/>
      <w:bookmarkEnd w:id="336"/>
    </w:p>
    <w:p w14:paraId="2477A83E" w14:textId="77777777" w:rsidR="004675A0" w:rsidRDefault="004675A0" w:rsidP="004675A0">
      <w:pPr>
        <w:pStyle w:val="berschrift3"/>
        <w:rPr>
          <w:rFonts w:eastAsia="TimesNewRomanPSMT"/>
        </w:rPr>
      </w:pPr>
      <w:bookmarkStart w:id="337" w:name="_Toc157761756"/>
      <w:bookmarkStart w:id="338" w:name="_Toc159254576"/>
      <w:r>
        <w:rPr>
          <w:rFonts w:eastAsia="TimesNewRomanPSMT"/>
        </w:rPr>
        <w:t>Nutzen der verschiedenen Datenbanksysteme</w:t>
      </w:r>
      <w:bookmarkEnd w:id="337"/>
      <w:bookmarkEnd w:id="338"/>
    </w:p>
    <w:p w14:paraId="1D7E2493" w14:textId="77777777" w:rsidR="004675A0" w:rsidRDefault="004675A0" w:rsidP="004675A0">
      <w:pPr>
        <w:pStyle w:val="berschrift4"/>
        <w:rPr>
          <w:rFonts w:eastAsia="TimesNewRomanPSMT"/>
        </w:rPr>
      </w:pPr>
      <w:bookmarkStart w:id="339" w:name="_Toc157761757"/>
      <w:bookmarkStart w:id="340" w:name="_Toc159254577"/>
      <w:r>
        <w:rPr>
          <w:rFonts w:eastAsia="TimesNewRomanPSMT"/>
        </w:rPr>
        <w:t>Auth</w:t>
      </w:r>
      <w:bookmarkEnd w:id="339"/>
      <w:bookmarkEnd w:id="340"/>
    </w:p>
    <w:p w14:paraId="0B4DCAE9" w14:textId="77777777" w:rsidR="004675A0" w:rsidRPr="001667B8" w:rsidRDefault="004675A0" w:rsidP="004675A0">
      <w:pPr>
        <w:pStyle w:val="berschrift5"/>
        <w:rPr>
          <w:rFonts w:eastAsia="TimesNewRomanPSMT"/>
        </w:rPr>
      </w:pPr>
      <w:bookmarkStart w:id="341" w:name="_Toc157761758"/>
      <w:bookmarkStart w:id="342" w:name="_Toc159254578"/>
      <w:r>
        <w:rPr>
          <w:rFonts w:eastAsia="TimesNewRomanPSMT"/>
        </w:rPr>
        <w:t>E-Mail + Passwort – Login</w:t>
      </w:r>
      <w:bookmarkEnd w:id="341"/>
      <w:bookmarkEnd w:id="342"/>
    </w:p>
    <w:p w14:paraId="426E0644" w14:textId="77777777" w:rsidR="004675A0" w:rsidRPr="001667B8" w:rsidRDefault="004675A0" w:rsidP="004675A0">
      <w:pPr>
        <w:pStyle w:val="berschrift5"/>
        <w:rPr>
          <w:rFonts w:eastAsia="TimesNewRomanPSMT"/>
        </w:rPr>
      </w:pPr>
      <w:bookmarkStart w:id="343" w:name="_Toc157761759"/>
      <w:bookmarkStart w:id="344" w:name="_Toc159254579"/>
      <w:r>
        <w:rPr>
          <w:rFonts w:eastAsia="TimesNewRomanPSMT"/>
        </w:rPr>
        <w:t>Google Login</w:t>
      </w:r>
      <w:bookmarkEnd w:id="343"/>
      <w:bookmarkEnd w:id="344"/>
    </w:p>
    <w:p w14:paraId="11F32C55" w14:textId="77777777" w:rsidR="004675A0" w:rsidRPr="001667B8" w:rsidRDefault="004675A0" w:rsidP="004675A0">
      <w:pPr>
        <w:pStyle w:val="berschrift4"/>
        <w:rPr>
          <w:rFonts w:eastAsia="TimesNewRomanPSMT"/>
        </w:rPr>
      </w:pPr>
      <w:bookmarkStart w:id="345" w:name="_Toc157761760"/>
      <w:bookmarkStart w:id="346" w:name="_Toc159254580"/>
      <w:r>
        <w:rPr>
          <w:rFonts w:eastAsia="TimesNewRomanPSMT"/>
        </w:rPr>
        <w:t>Firestore Database</w:t>
      </w:r>
      <w:bookmarkEnd w:id="345"/>
      <w:bookmarkEnd w:id="346"/>
    </w:p>
    <w:p w14:paraId="38F87340" w14:textId="77777777" w:rsidR="004675A0" w:rsidRDefault="004675A0" w:rsidP="004675A0">
      <w:pPr>
        <w:pStyle w:val="berschrift5"/>
        <w:rPr>
          <w:rFonts w:eastAsia="TimesNewRomanPSMT"/>
        </w:rPr>
      </w:pPr>
      <w:bookmarkStart w:id="347" w:name="_Toc157761761"/>
      <w:bookmarkStart w:id="348" w:name="_Toc159254581"/>
      <w:r>
        <w:rPr>
          <w:rFonts w:eastAsia="TimesNewRomanPSMT"/>
        </w:rPr>
        <w:t>Struktur</w:t>
      </w:r>
      <w:bookmarkEnd w:id="347"/>
      <w:bookmarkEnd w:id="348"/>
    </w:p>
    <w:p w14:paraId="2E6A24D5" w14:textId="77777777" w:rsidR="004675A0" w:rsidRPr="001667B8" w:rsidRDefault="004675A0" w:rsidP="004675A0">
      <w:pPr>
        <w:pStyle w:val="berschrift5"/>
        <w:rPr>
          <w:rFonts w:eastAsia="TimesNewRomanPSMT"/>
        </w:rPr>
      </w:pPr>
      <w:bookmarkStart w:id="349" w:name="_Toc157761762"/>
      <w:bookmarkStart w:id="350" w:name="_Toc159254582"/>
      <w:r>
        <w:rPr>
          <w:rFonts w:eastAsia="TimesNewRomanPSMT"/>
        </w:rPr>
        <w:t>Allgemeine Userdaten</w:t>
      </w:r>
      <w:bookmarkEnd w:id="349"/>
      <w:bookmarkEnd w:id="350"/>
    </w:p>
    <w:p w14:paraId="3913DD44" w14:textId="77777777" w:rsidR="004675A0" w:rsidRDefault="004675A0" w:rsidP="004675A0">
      <w:pPr>
        <w:pStyle w:val="berschrift5"/>
        <w:rPr>
          <w:rFonts w:eastAsia="TimesNewRomanPSMT"/>
        </w:rPr>
      </w:pPr>
      <w:bookmarkStart w:id="351" w:name="_Toc157761763"/>
      <w:bookmarkStart w:id="352" w:name="_Toc159254583"/>
      <w:r>
        <w:rPr>
          <w:rFonts w:eastAsia="TimesNewRomanPSMT"/>
        </w:rPr>
        <w:t>Flugdaten</w:t>
      </w:r>
      <w:bookmarkEnd w:id="351"/>
      <w:bookmarkEnd w:id="352"/>
    </w:p>
    <w:p w14:paraId="4A1C4408" w14:textId="77777777" w:rsidR="004675A0" w:rsidRPr="001667B8" w:rsidRDefault="004675A0" w:rsidP="004675A0">
      <w:pPr>
        <w:pStyle w:val="berschrift5"/>
        <w:rPr>
          <w:rFonts w:eastAsia="TimesNewRomanPSMT"/>
        </w:rPr>
      </w:pPr>
      <w:bookmarkStart w:id="353" w:name="_Toc157761764"/>
      <w:bookmarkStart w:id="354" w:name="_Toc159254584"/>
      <w:r>
        <w:rPr>
          <w:rFonts w:eastAsia="TimesNewRomanPSMT"/>
        </w:rPr>
        <w:t>Einstellungen</w:t>
      </w:r>
      <w:bookmarkEnd w:id="353"/>
      <w:bookmarkEnd w:id="354"/>
    </w:p>
    <w:p w14:paraId="396AC7F0" w14:textId="77777777" w:rsidR="004675A0" w:rsidRDefault="004675A0" w:rsidP="004675A0">
      <w:pPr>
        <w:pStyle w:val="berschrift4"/>
        <w:rPr>
          <w:rFonts w:eastAsia="TimesNewRomanPSMT"/>
        </w:rPr>
      </w:pPr>
      <w:bookmarkStart w:id="355" w:name="_Toc157761765"/>
      <w:bookmarkStart w:id="356" w:name="_Toc159254585"/>
      <w:r>
        <w:rPr>
          <w:rFonts w:eastAsia="TimesNewRomanPSMT"/>
        </w:rPr>
        <w:t>Realtime Database</w:t>
      </w:r>
      <w:bookmarkEnd w:id="355"/>
      <w:bookmarkEnd w:id="356"/>
    </w:p>
    <w:p w14:paraId="508524A5" w14:textId="77777777" w:rsidR="004675A0" w:rsidRPr="001667B8" w:rsidRDefault="004675A0" w:rsidP="004675A0">
      <w:pPr>
        <w:pStyle w:val="berschrift5"/>
        <w:rPr>
          <w:rFonts w:eastAsia="TimesNewRomanPSMT"/>
        </w:rPr>
      </w:pPr>
      <w:bookmarkStart w:id="357" w:name="_Toc157761766"/>
      <w:bookmarkStart w:id="358" w:name="_Toc159254586"/>
      <w:r>
        <w:rPr>
          <w:rFonts w:eastAsia="TimesNewRomanPSMT"/>
        </w:rPr>
        <w:t>Allgemein</w:t>
      </w:r>
      <w:bookmarkEnd w:id="357"/>
      <w:bookmarkEnd w:id="358"/>
    </w:p>
    <w:p w14:paraId="1EDB9B58" w14:textId="77777777" w:rsidR="004675A0" w:rsidRPr="001667B8" w:rsidRDefault="004675A0" w:rsidP="004675A0">
      <w:pPr>
        <w:pStyle w:val="berschrift5"/>
        <w:rPr>
          <w:rFonts w:eastAsia="TimesNewRomanPSMT"/>
        </w:rPr>
      </w:pPr>
      <w:bookmarkStart w:id="359" w:name="_Toc157761767"/>
      <w:bookmarkStart w:id="360" w:name="_Toc159254587"/>
      <w:r>
        <w:rPr>
          <w:rFonts w:eastAsia="TimesNewRomanPSMT"/>
        </w:rPr>
        <w:lastRenderedPageBreak/>
        <w:t>Sinn der verschiedenen Flags</w:t>
      </w:r>
      <w:bookmarkEnd w:id="359"/>
      <w:bookmarkEnd w:id="360"/>
    </w:p>
    <w:p w14:paraId="69E34ACB" w14:textId="77777777" w:rsidR="004675A0" w:rsidRDefault="004675A0" w:rsidP="004675A0">
      <w:pPr>
        <w:pStyle w:val="berschrift4"/>
        <w:rPr>
          <w:rFonts w:eastAsia="TimesNewRomanPSMT"/>
        </w:rPr>
      </w:pPr>
      <w:bookmarkStart w:id="361" w:name="_Toc157761768"/>
      <w:bookmarkStart w:id="362" w:name="_Toc159254588"/>
      <w:r>
        <w:rPr>
          <w:rFonts w:eastAsia="TimesNewRomanPSMT"/>
        </w:rPr>
        <w:t>Storage</w:t>
      </w:r>
      <w:bookmarkEnd w:id="361"/>
      <w:bookmarkEnd w:id="362"/>
    </w:p>
    <w:p w14:paraId="4FB9470E" w14:textId="77777777" w:rsidR="004675A0" w:rsidRDefault="004675A0" w:rsidP="004675A0">
      <w:pPr>
        <w:pStyle w:val="berschrift5"/>
        <w:rPr>
          <w:rFonts w:eastAsia="TimesNewRomanPSMT"/>
        </w:rPr>
      </w:pPr>
      <w:bookmarkStart w:id="363" w:name="_Toc157761769"/>
      <w:bookmarkStart w:id="364" w:name="_Toc159254589"/>
      <w:r>
        <w:rPr>
          <w:rFonts w:eastAsia="TimesNewRomanPSMT"/>
        </w:rPr>
        <w:t>Allgemein</w:t>
      </w:r>
      <w:bookmarkEnd w:id="363"/>
      <w:bookmarkEnd w:id="364"/>
    </w:p>
    <w:p w14:paraId="11E7C0DA" w14:textId="77777777" w:rsidR="004675A0" w:rsidRPr="00752229" w:rsidRDefault="004675A0" w:rsidP="004675A0">
      <w:pPr>
        <w:pStyle w:val="berschrift5"/>
        <w:rPr>
          <w:rFonts w:eastAsia="TimesNewRomanPSMT"/>
        </w:rPr>
      </w:pPr>
      <w:bookmarkStart w:id="365" w:name="_Toc157761770"/>
      <w:bookmarkStart w:id="366" w:name="_Toc159254590"/>
      <w:r>
        <w:rPr>
          <w:rFonts w:eastAsia="TimesNewRomanPSMT"/>
        </w:rPr>
        <w:t>Referenz zu User in Firestore</w:t>
      </w:r>
      <w:bookmarkEnd w:id="365"/>
      <w:bookmarkEnd w:id="366"/>
    </w:p>
    <w:p w14:paraId="02DE19BB" w14:textId="77777777" w:rsidR="004675A0" w:rsidRPr="00AA2B9A" w:rsidRDefault="004675A0" w:rsidP="004675A0">
      <w:pPr>
        <w:rPr>
          <w:rFonts w:eastAsia="TimesNewRomanPSMT"/>
        </w:rPr>
      </w:pPr>
    </w:p>
    <w:p w14:paraId="1D8DC6B2" w14:textId="77777777" w:rsidR="004675A0" w:rsidRPr="00752229" w:rsidRDefault="004675A0" w:rsidP="004675A0">
      <w:pPr>
        <w:rPr>
          <w:rFonts w:eastAsia="TimesNewRomanPSMT"/>
        </w:rPr>
      </w:pPr>
    </w:p>
    <w:p w14:paraId="630C5123" w14:textId="77777777" w:rsidR="004675A0" w:rsidRDefault="004675A0" w:rsidP="004675A0">
      <w:pPr>
        <w:pStyle w:val="berschrift1"/>
        <w:rPr>
          <w:rFonts w:eastAsia="TimesNewRomanPSMT"/>
        </w:rPr>
      </w:pPr>
      <w:bookmarkStart w:id="367" w:name="_Toc157761771"/>
      <w:bookmarkStart w:id="368" w:name="_Toc159254591"/>
      <w:r>
        <w:rPr>
          <w:rFonts w:eastAsia="TimesNewRomanPSMT"/>
        </w:rPr>
        <w:t>Videostreaming</w:t>
      </w:r>
      <w:bookmarkEnd w:id="367"/>
      <w:bookmarkEnd w:id="368"/>
    </w:p>
    <w:p w14:paraId="6A919E94" w14:textId="77777777" w:rsidR="004675A0" w:rsidRDefault="004675A0" w:rsidP="004675A0">
      <w:pPr>
        <w:pStyle w:val="berschrift2"/>
        <w:rPr>
          <w:rFonts w:eastAsia="TimesNewRomanPSMT"/>
        </w:rPr>
      </w:pPr>
      <w:bookmarkStart w:id="369" w:name="_Toc157761772"/>
      <w:bookmarkStart w:id="370" w:name="_Toc159254592"/>
      <w:r>
        <w:rPr>
          <w:rFonts w:eastAsia="TimesNewRomanPSMT"/>
        </w:rPr>
        <w:t>Allgemeiner Aufbau</w:t>
      </w:r>
      <w:bookmarkEnd w:id="369"/>
      <w:bookmarkEnd w:id="370"/>
    </w:p>
    <w:p w14:paraId="6F7D7F0F" w14:textId="77777777" w:rsidR="004675A0" w:rsidRPr="00366E9D" w:rsidRDefault="004675A0" w:rsidP="004675A0">
      <w:pPr>
        <w:pStyle w:val="berschrift3"/>
        <w:rPr>
          <w:rFonts w:eastAsia="TimesNewRomanPSMT"/>
        </w:rPr>
      </w:pPr>
      <w:bookmarkStart w:id="371" w:name="_Toc157761773"/>
      <w:bookmarkStart w:id="372" w:name="_Toc159254593"/>
      <w:r>
        <w:rPr>
          <w:rFonts w:eastAsia="TimesNewRomanPSMT"/>
        </w:rPr>
        <w:t>Anforderungen</w:t>
      </w:r>
      <w:bookmarkEnd w:id="371"/>
      <w:bookmarkEnd w:id="372"/>
    </w:p>
    <w:p w14:paraId="3C8066D9" w14:textId="77777777" w:rsidR="004675A0" w:rsidRPr="00366E9D" w:rsidRDefault="004675A0" w:rsidP="004675A0">
      <w:pPr>
        <w:pStyle w:val="berschrift3"/>
        <w:rPr>
          <w:rFonts w:eastAsia="TimesNewRomanPSMT"/>
        </w:rPr>
      </w:pPr>
      <w:bookmarkStart w:id="373" w:name="_Toc157761774"/>
      <w:bookmarkStart w:id="374" w:name="_Toc159254594"/>
      <w:r>
        <w:rPr>
          <w:rFonts w:eastAsia="TimesNewRomanPSMT"/>
        </w:rPr>
        <w:t>Übertragungskette</w:t>
      </w:r>
      <w:bookmarkEnd w:id="373"/>
      <w:bookmarkEnd w:id="374"/>
    </w:p>
    <w:p w14:paraId="24F66B2D" w14:textId="77777777" w:rsidR="004675A0" w:rsidRDefault="004675A0" w:rsidP="004675A0">
      <w:pPr>
        <w:pStyle w:val="berschrift2"/>
        <w:rPr>
          <w:rFonts w:eastAsia="TimesNewRomanPSMT"/>
        </w:rPr>
      </w:pPr>
      <w:bookmarkStart w:id="375" w:name="_Toc157761775"/>
      <w:bookmarkStart w:id="376" w:name="_Toc159254595"/>
      <w:r>
        <w:rPr>
          <w:rFonts w:eastAsia="TimesNewRomanPSMT"/>
        </w:rPr>
        <w:t>CADFPX Analog Kamera</w:t>
      </w:r>
      <w:bookmarkEnd w:id="375"/>
      <w:bookmarkEnd w:id="376"/>
    </w:p>
    <w:p w14:paraId="1C7A56BF" w14:textId="77777777" w:rsidR="004675A0" w:rsidRPr="00366E9D" w:rsidRDefault="004675A0" w:rsidP="004675A0">
      <w:pPr>
        <w:pStyle w:val="berschrift3"/>
        <w:rPr>
          <w:rFonts w:eastAsia="TimesNewRomanPSMT"/>
        </w:rPr>
      </w:pPr>
      <w:bookmarkStart w:id="377" w:name="_Toc157761776"/>
      <w:bookmarkStart w:id="378" w:name="_Toc159254596"/>
      <w:r>
        <w:rPr>
          <w:rFonts w:eastAsia="TimesNewRomanPSMT"/>
        </w:rPr>
        <w:t>Allgemein</w:t>
      </w:r>
      <w:bookmarkEnd w:id="377"/>
      <w:bookmarkEnd w:id="378"/>
    </w:p>
    <w:p w14:paraId="1C5E961C" w14:textId="77777777" w:rsidR="004675A0" w:rsidRDefault="004675A0" w:rsidP="004675A0">
      <w:pPr>
        <w:pStyle w:val="berschrift3"/>
        <w:rPr>
          <w:rFonts w:eastAsia="TimesNewRomanPSMT"/>
        </w:rPr>
      </w:pPr>
      <w:bookmarkStart w:id="379" w:name="_Toc157761777"/>
      <w:bookmarkStart w:id="380" w:name="_Toc159254597"/>
      <w:r>
        <w:rPr>
          <w:rFonts w:eastAsia="TimesNewRomanPSMT"/>
        </w:rPr>
        <w:t>Produktinformationen</w:t>
      </w:r>
      <w:bookmarkEnd w:id="379"/>
      <w:bookmarkEnd w:id="380"/>
    </w:p>
    <w:p w14:paraId="73B176E7" w14:textId="77777777" w:rsidR="004675A0" w:rsidRDefault="004675A0" w:rsidP="004675A0">
      <w:pPr>
        <w:pStyle w:val="berschrift3"/>
        <w:rPr>
          <w:rFonts w:eastAsia="TimesNewRomanPSMT"/>
        </w:rPr>
      </w:pPr>
      <w:bookmarkStart w:id="381" w:name="_Toc157761778"/>
      <w:bookmarkStart w:id="382" w:name="_Toc159254598"/>
      <w:r>
        <w:rPr>
          <w:rFonts w:eastAsia="TimesNewRomanPSMT"/>
        </w:rPr>
        <w:t>Verwendungszweck</w:t>
      </w:r>
      <w:bookmarkEnd w:id="381"/>
      <w:bookmarkEnd w:id="382"/>
    </w:p>
    <w:p w14:paraId="7A2B67BD" w14:textId="77777777" w:rsidR="004675A0" w:rsidRPr="00366E9D" w:rsidRDefault="004675A0" w:rsidP="004675A0">
      <w:pPr>
        <w:pStyle w:val="berschrift3"/>
        <w:rPr>
          <w:rFonts w:eastAsia="TimesNewRomanPSMT"/>
        </w:rPr>
      </w:pPr>
      <w:bookmarkStart w:id="383" w:name="_Toc157761779"/>
      <w:bookmarkStart w:id="384" w:name="_Toc159254599"/>
      <w:r>
        <w:rPr>
          <w:rFonts w:eastAsia="TimesNewRomanPSMT"/>
        </w:rPr>
        <w:t>Verbindungstest via USB-Camera App</w:t>
      </w:r>
      <w:bookmarkEnd w:id="383"/>
      <w:bookmarkEnd w:id="384"/>
    </w:p>
    <w:p w14:paraId="6E37A62F" w14:textId="77777777" w:rsidR="004675A0" w:rsidRDefault="004675A0" w:rsidP="004675A0">
      <w:pPr>
        <w:pStyle w:val="berschrift2"/>
        <w:rPr>
          <w:rFonts w:eastAsia="TimesNewRomanPSMT"/>
        </w:rPr>
      </w:pPr>
      <w:bookmarkStart w:id="385" w:name="_Toc157761780"/>
      <w:bookmarkStart w:id="386" w:name="_Toc159254600"/>
      <w:r>
        <w:rPr>
          <w:rFonts w:eastAsia="TimesNewRomanPSMT"/>
        </w:rPr>
        <w:t>USB2.0 VHS Video Grabber</w:t>
      </w:r>
      <w:bookmarkEnd w:id="385"/>
      <w:bookmarkEnd w:id="386"/>
    </w:p>
    <w:p w14:paraId="67EF41E6" w14:textId="77777777" w:rsidR="004675A0" w:rsidRDefault="004675A0" w:rsidP="004675A0">
      <w:pPr>
        <w:pStyle w:val="berschrift2"/>
        <w:rPr>
          <w:rFonts w:eastAsia="TimesNewRomanPSMT"/>
        </w:rPr>
      </w:pPr>
      <w:bookmarkStart w:id="387" w:name="_Toc157761781"/>
      <w:bookmarkStart w:id="388" w:name="_Toc159254601"/>
      <w:r w:rsidRPr="00AA2B9A">
        <w:rPr>
          <w:rFonts w:eastAsia="TimesNewRomanPSMT"/>
        </w:rPr>
        <w:t>RTMP-Server via NGINX aufsetze</w:t>
      </w:r>
      <w:r>
        <w:rPr>
          <w:rFonts w:eastAsia="TimesNewRomanPSMT"/>
        </w:rPr>
        <w:t>n</w:t>
      </w:r>
      <w:bookmarkEnd w:id="387"/>
      <w:bookmarkEnd w:id="388"/>
    </w:p>
    <w:p w14:paraId="60BFF2E3" w14:textId="77777777" w:rsidR="004675A0" w:rsidRDefault="004675A0" w:rsidP="004675A0">
      <w:pPr>
        <w:pStyle w:val="berschrift3"/>
        <w:rPr>
          <w:rFonts w:eastAsia="TimesNewRomanPSMT"/>
        </w:rPr>
      </w:pPr>
      <w:bookmarkStart w:id="389" w:name="_Toc157761782"/>
      <w:bookmarkStart w:id="390" w:name="_Toc159254602"/>
      <w:r>
        <w:rPr>
          <w:rFonts w:eastAsia="TimesNewRomanPSMT"/>
        </w:rPr>
        <w:t>RTMP Allgemein</w:t>
      </w:r>
      <w:bookmarkEnd w:id="389"/>
      <w:bookmarkEnd w:id="390"/>
    </w:p>
    <w:p w14:paraId="3ED5E29B" w14:textId="77777777" w:rsidR="004675A0" w:rsidRDefault="004675A0" w:rsidP="004675A0">
      <w:pPr>
        <w:pStyle w:val="berschrift3"/>
        <w:rPr>
          <w:rFonts w:eastAsia="TimesNewRomanPSMT"/>
        </w:rPr>
      </w:pPr>
      <w:bookmarkStart w:id="391" w:name="_Toc157761783"/>
      <w:bookmarkStart w:id="392" w:name="_Toc159254603"/>
      <w:r>
        <w:rPr>
          <w:rFonts w:eastAsia="TimesNewRomanPSMT"/>
        </w:rPr>
        <w:t>NGINX</w:t>
      </w:r>
      <w:bookmarkEnd w:id="391"/>
      <w:bookmarkEnd w:id="392"/>
    </w:p>
    <w:p w14:paraId="2E631C9E" w14:textId="77777777" w:rsidR="004675A0" w:rsidRPr="00AA2B9A" w:rsidRDefault="004675A0" w:rsidP="004675A0">
      <w:pPr>
        <w:pStyle w:val="berschrift4"/>
        <w:rPr>
          <w:rFonts w:eastAsia="TimesNewRomanPSMT"/>
        </w:rPr>
      </w:pPr>
      <w:bookmarkStart w:id="393" w:name="_Toc157761784"/>
      <w:bookmarkStart w:id="394" w:name="_Toc159254604"/>
      <w:r>
        <w:rPr>
          <w:rFonts w:eastAsia="TimesNewRomanPSMT"/>
        </w:rPr>
        <w:t>Allgemein</w:t>
      </w:r>
      <w:bookmarkEnd w:id="393"/>
      <w:bookmarkEnd w:id="394"/>
    </w:p>
    <w:p w14:paraId="2B4D97BE" w14:textId="77777777" w:rsidR="004675A0" w:rsidRDefault="004675A0" w:rsidP="004675A0">
      <w:pPr>
        <w:pStyle w:val="berschrift4"/>
        <w:rPr>
          <w:rFonts w:eastAsia="TimesNewRomanPSMT"/>
        </w:rPr>
      </w:pPr>
      <w:bookmarkStart w:id="395" w:name="_Toc157761785"/>
      <w:bookmarkStart w:id="396" w:name="_Toc159254605"/>
      <w:r>
        <w:rPr>
          <w:rFonts w:eastAsia="TimesNewRomanPSMT"/>
        </w:rPr>
        <w:t>Installation</w:t>
      </w:r>
      <w:bookmarkEnd w:id="395"/>
      <w:bookmarkEnd w:id="396"/>
    </w:p>
    <w:p w14:paraId="5AC30C4B" w14:textId="77777777" w:rsidR="004675A0" w:rsidRDefault="004675A0" w:rsidP="004675A0">
      <w:pPr>
        <w:pStyle w:val="berschrift4"/>
        <w:rPr>
          <w:rFonts w:eastAsia="TimesNewRomanPSMT"/>
        </w:rPr>
      </w:pPr>
      <w:bookmarkStart w:id="397" w:name="_Toc157761786"/>
      <w:bookmarkStart w:id="398" w:name="_Toc159254606"/>
      <w:r>
        <w:rPr>
          <w:rFonts w:eastAsia="TimesNewRomanPSMT"/>
        </w:rPr>
        <w:t>RTMP-Konfiguration</w:t>
      </w:r>
      <w:bookmarkEnd w:id="397"/>
      <w:bookmarkEnd w:id="398"/>
    </w:p>
    <w:p w14:paraId="07BB82E6" w14:textId="77777777" w:rsidR="004675A0" w:rsidRPr="00AA2B9A" w:rsidRDefault="004675A0" w:rsidP="004675A0">
      <w:pPr>
        <w:pStyle w:val="berschrift4"/>
        <w:rPr>
          <w:rFonts w:eastAsia="TimesNewRomanPSMT"/>
        </w:rPr>
      </w:pPr>
      <w:bookmarkStart w:id="399" w:name="_Toc157761787"/>
      <w:bookmarkStart w:id="400" w:name="_Toc159254607"/>
      <w:r>
        <w:rPr>
          <w:rFonts w:eastAsia="TimesNewRomanPSMT"/>
        </w:rPr>
        <w:t>Serverstatus einsehen</w:t>
      </w:r>
      <w:bookmarkEnd w:id="399"/>
      <w:bookmarkEnd w:id="400"/>
    </w:p>
    <w:p w14:paraId="3F996960" w14:textId="77777777" w:rsidR="004675A0" w:rsidRDefault="004675A0" w:rsidP="004675A0">
      <w:pPr>
        <w:pStyle w:val="berschrift2"/>
        <w:rPr>
          <w:rFonts w:eastAsia="TimesNewRomanPSMT"/>
        </w:rPr>
      </w:pPr>
      <w:bookmarkStart w:id="401" w:name="_Toc157761788"/>
      <w:bookmarkStart w:id="402" w:name="_Toc159254608"/>
      <w:r>
        <w:rPr>
          <w:rFonts w:eastAsia="TimesNewRomanPSMT"/>
        </w:rPr>
        <w:t>RTMP-Stream erstellen</w:t>
      </w:r>
      <w:bookmarkEnd w:id="401"/>
      <w:bookmarkEnd w:id="402"/>
    </w:p>
    <w:p w14:paraId="7B6C6E13" w14:textId="77777777" w:rsidR="004675A0" w:rsidRDefault="004675A0" w:rsidP="004675A0">
      <w:pPr>
        <w:pStyle w:val="berschrift3"/>
        <w:rPr>
          <w:rFonts w:eastAsia="TimesNewRomanPSMT"/>
        </w:rPr>
      </w:pPr>
      <w:bookmarkStart w:id="403" w:name="_Toc157761789"/>
      <w:bookmarkStart w:id="404" w:name="_Toc159254609"/>
      <w:r>
        <w:rPr>
          <w:rFonts w:eastAsia="TimesNewRomanPSMT"/>
        </w:rPr>
        <w:t>FFMPEG Allgemein</w:t>
      </w:r>
      <w:bookmarkEnd w:id="403"/>
      <w:bookmarkEnd w:id="404"/>
    </w:p>
    <w:p w14:paraId="09C7C5D1" w14:textId="77777777" w:rsidR="004675A0" w:rsidRDefault="004675A0" w:rsidP="004675A0">
      <w:pPr>
        <w:pStyle w:val="berschrift3"/>
        <w:rPr>
          <w:rFonts w:eastAsia="TimesNewRomanPSMT"/>
        </w:rPr>
      </w:pPr>
      <w:bookmarkStart w:id="405" w:name="_Toc157761790"/>
      <w:bookmarkStart w:id="406" w:name="_Toc159254610"/>
      <w:r>
        <w:rPr>
          <w:rFonts w:eastAsia="TimesNewRomanPSMT"/>
        </w:rPr>
        <w:t>Aufbau der Konvertierung</w:t>
      </w:r>
      <w:bookmarkEnd w:id="405"/>
      <w:bookmarkEnd w:id="406"/>
    </w:p>
    <w:p w14:paraId="4FFCA097" w14:textId="77777777" w:rsidR="004675A0" w:rsidRDefault="004675A0" w:rsidP="004675A0">
      <w:pPr>
        <w:pStyle w:val="berschrift4"/>
        <w:rPr>
          <w:rFonts w:eastAsia="TimesNewRomanPSMT"/>
        </w:rPr>
      </w:pPr>
      <w:bookmarkStart w:id="407" w:name="_Toc157761791"/>
      <w:bookmarkStart w:id="408" w:name="_Toc159254611"/>
      <w:r>
        <w:rPr>
          <w:rFonts w:eastAsia="TimesNewRomanPSMT"/>
        </w:rPr>
        <w:t>Simple Konvertierung</w:t>
      </w:r>
      <w:bookmarkEnd w:id="407"/>
      <w:bookmarkEnd w:id="408"/>
    </w:p>
    <w:p w14:paraId="29A9AD81" w14:textId="77777777" w:rsidR="004675A0" w:rsidRDefault="004675A0" w:rsidP="004675A0">
      <w:pPr>
        <w:pStyle w:val="berschrift4"/>
        <w:rPr>
          <w:rFonts w:eastAsia="TimesNewRomanPSMT"/>
        </w:rPr>
      </w:pPr>
      <w:bookmarkStart w:id="409" w:name="_Toc157761792"/>
      <w:bookmarkStart w:id="410" w:name="_Toc159254612"/>
      <w:r>
        <w:rPr>
          <w:rFonts w:eastAsia="TimesNewRomanPSMT"/>
        </w:rPr>
        <w:t>Optimierungen</w:t>
      </w:r>
      <w:bookmarkEnd w:id="409"/>
      <w:bookmarkEnd w:id="410"/>
    </w:p>
    <w:p w14:paraId="6D71EFDF" w14:textId="77777777" w:rsidR="004675A0" w:rsidRDefault="004675A0" w:rsidP="004675A0">
      <w:pPr>
        <w:pStyle w:val="berschrift5"/>
        <w:rPr>
          <w:rFonts w:eastAsia="TimesNewRomanPSMT"/>
        </w:rPr>
      </w:pPr>
      <w:bookmarkStart w:id="411" w:name="_Toc157761793"/>
      <w:bookmarkStart w:id="412" w:name="_Toc159254613"/>
      <w:r>
        <w:rPr>
          <w:rFonts w:eastAsia="TimesNewRomanPSMT"/>
        </w:rPr>
        <w:t>Encodervergleich</w:t>
      </w:r>
      <w:bookmarkEnd w:id="411"/>
      <w:bookmarkEnd w:id="412"/>
    </w:p>
    <w:p w14:paraId="470C3F30" w14:textId="77777777" w:rsidR="004675A0" w:rsidRDefault="004675A0" w:rsidP="004675A0">
      <w:pPr>
        <w:pStyle w:val="berschrift5"/>
        <w:rPr>
          <w:rFonts w:eastAsia="TimesNewRomanPSMT"/>
        </w:rPr>
      </w:pPr>
      <w:bookmarkStart w:id="413" w:name="_Toc157761794"/>
      <w:bookmarkStart w:id="414" w:name="_Toc159254614"/>
      <w:r>
        <w:rPr>
          <w:rFonts w:eastAsia="TimesNewRomanPSMT"/>
        </w:rPr>
        <w:t>Optimierungsflags</w:t>
      </w:r>
      <w:bookmarkEnd w:id="413"/>
      <w:bookmarkEnd w:id="414"/>
    </w:p>
    <w:p w14:paraId="3BE0F3F9" w14:textId="77777777" w:rsidR="004675A0" w:rsidRDefault="004675A0" w:rsidP="004675A0">
      <w:pPr>
        <w:pStyle w:val="berschrift5"/>
        <w:rPr>
          <w:rFonts w:eastAsia="TimesNewRomanPSMT"/>
        </w:rPr>
      </w:pPr>
      <w:bookmarkStart w:id="415" w:name="_Toc157761795"/>
      <w:bookmarkStart w:id="416" w:name="_Toc159254615"/>
      <w:r>
        <w:rPr>
          <w:rFonts w:eastAsia="TimesNewRomanPSMT"/>
        </w:rPr>
        <w:lastRenderedPageBreak/>
        <w:t>Unoptimiert vs. Optimiert</w:t>
      </w:r>
      <w:bookmarkEnd w:id="415"/>
      <w:bookmarkEnd w:id="416"/>
    </w:p>
    <w:p w14:paraId="3FFC61A3" w14:textId="77777777" w:rsidR="004675A0" w:rsidRDefault="004675A0" w:rsidP="004675A0">
      <w:pPr>
        <w:pStyle w:val="berschrift1"/>
        <w:rPr>
          <w:rFonts w:eastAsia="TimesNewRomanPSMT"/>
        </w:rPr>
      </w:pPr>
      <w:bookmarkStart w:id="417" w:name="_Toc159254616"/>
      <w:r>
        <w:rPr>
          <w:rFonts w:eastAsia="TimesNewRomanPSMT"/>
        </w:rPr>
        <w:t>Videoserver-Port Forwarding</w:t>
      </w:r>
      <w:bookmarkEnd w:id="417"/>
    </w:p>
    <w:p w14:paraId="503A7D4F" w14:textId="77777777" w:rsidR="004675A0" w:rsidRDefault="004675A0" w:rsidP="004675A0">
      <w:pPr>
        <w:pStyle w:val="berschrift2"/>
        <w:rPr>
          <w:rFonts w:eastAsia="TimesNewRomanPSMT"/>
        </w:rPr>
      </w:pPr>
      <w:bookmarkStart w:id="418" w:name="_Toc157761797"/>
      <w:bookmarkStart w:id="419" w:name="_Toc159254617"/>
      <w:r>
        <w:rPr>
          <w:rFonts w:eastAsia="TimesNewRomanPSMT"/>
        </w:rPr>
        <w:t>Allgemein</w:t>
      </w:r>
      <w:bookmarkEnd w:id="418"/>
      <w:bookmarkEnd w:id="419"/>
    </w:p>
    <w:p w14:paraId="6EE62A65" w14:textId="77777777" w:rsidR="004675A0" w:rsidRDefault="004675A0" w:rsidP="004675A0">
      <w:pPr>
        <w:pStyle w:val="berschrift2"/>
        <w:rPr>
          <w:rFonts w:eastAsia="TimesNewRomanPSMT"/>
        </w:rPr>
      </w:pPr>
      <w:bookmarkStart w:id="420" w:name="_Toc157761798"/>
      <w:bookmarkStart w:id="421" w:name="_Toc159254618"/>
      <w:r>
        <w:rPr>
          <w:rFonts w:eastAsia="TimesNewRomanPSMT"/>
        </w:rPr>
        <w:t>Routereinstellungen</w:t>
      </w:r>
      <w:bookmarkEnd w:id="420"/>
      <w:bookmarkEnd w:id="421"/>
    </w:p>
    <w:p w14:paraId="0EF557B6" w14:textId="77777777" w:rsidR="004675A0" w:rsidRDefault="004675A0" w:rsidP="004675A0">
      <w:pPr>
        <w:pStyle w:val="berschrift2"/>
        <w:rPr>
          <w:rFonts w:eastAsia="TimesNewRomanPSMT"/>
        </w:rPr>
      </w:pPr>
      <w:bookmarkStart w:id="422" w:name="_Toc157761799"/>
      <w:bookmarkStart w:id="423" w:name="_Toc159254619"/>
      <w:r>
        <w:rPr>
          <w:rFonts w:eastAsia="TimesNewRomanPSMT"/>
        </w:rPr>
        <w:t>Kontakt mit Routerfirma zur Freischaltung</w:t>
      </w:r>
      <w:bookmarkEnd w:id="422"/>
      <w:bookmarkEnd w:id="423"/>
    </w:p>
    <w:p w14:paraId="75328DB2" w14:textId="77777777" w:rsidR="004675A0" w:rsidRDefault="004675A0" w:rsidP="004675A0">
      <w:pPr>
        <w:pStyle w:val="berschrift2"/>
        <w:rPr>
          <w:rFonts w:eastAsia="TimesNewRomanPSMT"/>
        </w:rPr>
      </w:pPr>
      <w:bookmarkStart w:id="424" w:name="_Toc157761800"/>
      <w:bookmarkStart w:id="425" w:name="_Toc159254620"/>
      <w:r>
        <w:rPr>
          <w:rFonts w:eastAsia="TimesNewRomanPSMT"/>
        </w:rPr>
        <w:t>Testen der Ports</w:t>
      </w:r>
      <w:bookmarkEnd w:id="424"/>
      <w:bookmarkEnd w:id="425"/>
    </w:p>
    <w:p w14:paraId="2F72E8CA" w14:textId="77777777" w:rsidR="004675A0" w:rsidRPr="00632196" w:rsidRDefault="004675A0" w:rsidP="004675A0">
      <w:pPr>
        <w:pStyle w:val="berschrift3"/>
        <w:rPr>
          <w:rFonts w:eastAsia="TimesNewRomanPSMT"/>
        </w:rPr>
      </w:pPr>
      <w:bookmarkStart w:id="426" w:name="_Toc157761801"/>
      <w:bookmarkStart w:id="427" w:name="_Toc159254621"/>
      <w:r>
        <w:rPr>
          <w:rFonts w:eastAsia="TimesNewRomanPSMT"/>
        </w:rPr>
        <w:t>Portchecker.co</w:t>
      </w:r>
      <w:bookmarkEnd w:id="426"/>
      <w:bookmarkEnd w:id="427"/>
    </w:p>
    <w:p w14:paraId="6659626D" w14:textId="77777777" w:rsidR="004675A0" w:rsidRDefault="004675A0" w:rsidP="004675A0">
      <w:pPr>
        <w:pStyle w:val="berschrift2"/>
      </w:pPr>
      <w:bookmarkStart w:id="428" w:name="_Toc157761802"/>
      <w:bookmarkStart w:id="429" w:name="_Toc159254622"/>
      <w:r>
        <w:t>Testen des Videostreams</w:t>
      </w:r>
      <w:bookmarkEnd w:id="428"/>
      <w:bookmarkEnd w:id="429"/>
    </w:p>
    <w:p w14:paraId="0E21CFA9" w14:textId="77777777" w:rsidR="004675A0" w:rsidRDefault="004675A0" w:rsidP="004675A0">
      <w:pPr>
        <w:pStyle w:val="berschrift3"/>
      </w:pPr>
      <w:bookmarkStart w:id="430" w:name="_Toc157761803"/>
      <w:bookmarkStart w:id="431" w:name="_Toc159254623"/>
      <w:r>
        <w:t>VLC-Player</w:t>
      </w:r>
      <w:bookmarkEnd w:id="430"/>
      <w:bookmarkEnd w:id="431"/>
    </w:p>
    <w:p w14:paraId="422834A0" w14:textId="77777777" w:rsidR="004675A0" w:rsidRDefault="004675A0" w:rsidP="004675A0">
      <w:pPr>
        <w:pStyle w:val="berschrift4"/>
      </w:pPr>
      <w:bookmarkStart w:id="432" w:name="_Toc157761804"/>
      <w:bookmarkStart w:id="433" w:name="_Toc159254624"/>
      <w:r>
        <w:t>Devicestream direkt testen</w:t>
      </w:r>
      <w:bookmarkEnd w:id="432"/>
      <w:bookmarkEnd w:id="433"/>
    </w:p>
    <w:p w14:paraId="1B77BABD" w14:textId="77777777" w:rsidR="004675A0" w:rsidRDefault="004675A0" w:rsidP="004675A0">
      <w:pPr>
        <w:pStyle w:val="berschrift4"/>
      </w:pPr>
      <w:bookmarkStart w:id="434" w:name="_Toc157761805"/>
      <w:bookmarkStart w:id="435" w:name="_Toc159254625"/>
      <w:r>
        <w:t>Netzwerkstream im selben Netzwerk</w:t>
      </w:r>
      <w:bookmarkEnd w:id="434"/>
      <w:bookmarkEnd w:id="435"/>
    </w:p>
    <w:p w14:paraId="5B43AB9E" w14:textId="77777777" w:rsidR="004675A0" w:rsidRDefault="004675A0" w:rsidP="004675A0">
      <w:pPr>
        <w:pStyle w:val="berschrift4"/>
      </w:pPr>
      <w:bookmarkStart w:id="436" w:name="_Toc157761806"/>
      <w:bookmarkStart w:id="437" w:name="_Toc159254626"/>
      <w:r>
        <w:t>Netzwerkstream via Public IP</w:t>
      </w:r>
      <w:bookmarkEnd w:id="436"/>
      <w:bookmarkEnd w:id="437"/>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438" w:name="_Toc159254627"/>
      <w:r>
        <w:t>Ergebnis</w:t>
      </w:r>
      <w:r w:rsidR="00B90C5A">
        <w:t>se</w:t>
      </w:r>
      <w:bookmarkEnd w:id="438"/>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basically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439" w:name="_Toc159254628"/>
      <w:r>
        <w:lastRenderedPageBreak/>
        <w:t>Anhang</w:t>
      </w:r>
      <w:bookmarkEnd w:id="439"/>
    </w:p>
    <w:p w14:paraId="164C26E1" w14:textId="3073C77F" w:rsidR="0070722D" w:rsidRDefault="0070722D" w:rsidP="0000082C">
      <w:pPr>
        <w:pStyle w:val="berschrift2"/>
      </w:pPr>
      <w:bookmarkStart w:id="440" w:name="_Toc159254629"/>
      <w:r>
        <w:t>Einführung CAD – Software (Fusion 360)</w:t>
      </w:r>
      <w:r w:rsidR="0090371D">
        <w:t xml:space="preserve"> (Ben)</w:t>
      </w:r>
      <w:bookmarkEnd w:id="440"/>
    </w:p>
    <w:p w14:paraId="027C39F8" w14:textId="77777777" w:rsidR="0070722D" w:rsidRPr="00603A47" w:rsidRDefault="0070722D" w:rsidP="0000082C">
      <w:pPr>
        <w:pStyle w:val="berschrift3"/>
        <w:rPr>
          <w:i/>
        </w:rPr>
      </w:pPr>
      <w:bookmarkStart w:id="441" w:name="_Toc159254630"/>
      <w:r>
        <w:t>UI und Projekterstellung</w:t>
      </w:r>
      <w:bookmarkEnd w:id="441"/>
    </w:p>
    <w:p w14:paraId="72C8835B" w14:textId="77777777" w:rsidR="0070722D" w:rsidRPr="004575A9" w:rsidRDefault="0070722D" w:rsidP="0000082C">
      <w:pPr>
        <w:pStyle w:val="berschrift3"/>
        <w:rPr>
          <w:i/>
        </w:rPr>
      </w:pPr>
      <w:bookmarkStart w:id="442" w:name="_Toc159254631"/>
      <w:r>
        <w:t>Skizze anfertigen</w:t>
      </w:r>
      <w:bookmarkEnd w:id="442"/>
    </w:p>
    <w:p w14:paraId="116436F8" w14:textId="77777777" w:rsidR="0070722D" w:rsidRPr="00603A47" w:rsidRDefault="0070722D" w:rsidP="0000082C">
      <w:pPr>
        <w:pStyle w:val="berschrift3"/>
        <w:rPr>
          <w:i/>
        </w:rPr>
      </w:pPr>
      <w:bookmarkStart w:id="443" w:name="_Toc159254632"/>
      <w:r>
        <w:t>Körper erstellen</w:t>
      </w:r>
      <w:bookmarkEnd w:id="443"/>
    </w:p>
    <w:p w14:paraId="4C9D8AB4" w14:textId="77777777" w:rsidR="0070722D" w:rsidRDefault="0070722D" w:rsidP="0000082C">
      <w:pPr>
        <w:pStyle w:val="berschrift3"/>
        <w:rPr>
          <w:i/>
        </w:rPr>
      </w:pPr>
      <w:bookmarkStart w:id="444" w:name="_Toc159254633"/>
      <w:r>
        <w:t>Schrift und Bilder einfügen</w:t>
      </w:r>
      <w:bookmarkEnd w:id="444"/>
    </w:p>
    <w:p w14:paraId="52DF0796" w14:textId="69D88839" w:rsidR="0070722D" w:rsidRDefault="0070722D" w:rsidP="0000082C">
      <w:pPr>
        <w:pStyle w:val="berschrift2"/>
      </w:pPr>
      <w:bookmarkStart w:id="445" w:name="_Toc159254634"/>
      <w:r>
        <w:t>3D – Druck</w:t>
      </w:r>
      <w:r w:rsidR="0090371D">
        <w:t xml:space="preserve"> (Ben)</w:t>
      </w:r>
      <w:bookmarkEnd w:id="445"/>
    </w:p>
    <w:p w14:paraId="5132EA6B" w14:textId="77777777" w:rsidR="0070722D" w:rsidRPr="00603A47" w:rsidRDefault="0070722D" w:rsidP="0000082C">
      <w:pPr>
        <w:pStyle w:val="berschrift3"/>
        <w:rPr>
          <w:i/>
        </w:rPr>
      </w:pPr>
      <w:bookmarkStart w:id="446" w:name="_Toc159254635"/>
      <w:r>
        <w:t>3D – Drucker</w:t>
      </w:r>
      <w:bookmarkEnd w:id="446"/>
      <w:r>
        <w:t xml:space="preserve"> </w:t>
      </w:r>
    </w:p>
    <w:p w14:paraId="2957FE6A" w14:textId="77777777" w:rsidR="0070722D" w:rsidRPr="004575A9" w:rsidRDefault="0070722D" w:rsidP="0000082C">
      <w:pPr>
        <w:pStyle w:val="berschrift3"/>
        <w:rPr>
          <w:i/>
        </w:rPr>
      </w:pPr>
      <w:bookmarkStart w:id="447" w:name="_Toc159254636"/>
      <w:r>
        <w:t>Filamente</w:t>
      </w:r>
      <w:bookmarkEnd w:id="447"/>
    </w:p>
    <w:p w14:paraId="2FC7DF6E" w14:textId="77777777" w:rsidR="0070722D" w:rsidRDefault="0070722D" w:rsidP="0000082C">
      <w:pPr>
        <w:pStyle w:val="berschrift3"/>
      </w:pPr>
      <w:bookmarkStart w:id="448" w:name="_Toc159254637"/>
      <w:r w:rsidRPr="001A741F">
        <w:t>3D – Drucker Software (Ultimaker Cura)</w:t>
      </w:r>
      <w:bookmarkEnd w:id="448"/>
    </w:p>
    <w:p w14:paraId="4D77E469" w14:textId="414A3452" w:rsidR="00EA7A78" w:rsidRDefault="00EA7A78" w:rsidP="0000082C">
      <w:pPr>
        <w:pStyle w:val="berschrift2"/>
      </w:pPr>
      <w:bookmarkStart w:id="449" w:name="_Toc159254638"/>
      <w:r>
        <w:t>Inbetriebnahme Anleitung</w:t>
      </w:r>
      <w:bookmarkEnd w:id="449"/>
    </w:p>
    <w:p w14:paraId="764DBE5C" w14:textId="47527D5A" w:rsidR="007C76B4" w:rsidRDefault="007C76B4" w:rsidP="0000082C">
      <w:pPr>
        <w:pStyle w:val="berschrift2"/>
      </w:pPr>
      <w:bookmarkStart w:id="450" w:name="_Toc159254639"/>
      <w:r>
        <w:t>Projektplan</w:t>
      </w:r>
      <w:bookmarkEnd w:id="450"/>
    </w:p>
    <w:p w14:paraId="04364B72" w14:textId="3C4C5318" w:rsidR="007C76B4" w:rsidRDefault="007C76B4" w:rsidP="0000082C">
      <w:pPr>
        <w:pStyle w:val="berschrift2"/>
      </w:pPr>
      <w:bookmarkStart w:id="451" w:name="_Toc159254640"/>
      <w:r>
        <w:t>Projektkosten</w:t>
      </w:r>
      <w:bookmarkEnd w:id="451"/>
    </w:p>
    <w:p w14:paraId="7BA11E22" w14:textId="1D9BC12F" w:rsidR="007C76B4" w:rsidRDefault="007C76B4" w:rsidP="0000082C">
      <w:pPr>
        <w:pStyle w:val="berschrift2"/>
      </w:pPr>
      <w:bookmarkStart w:id="452" w:name="_Toc159254641"/>
      <w:r>
        <w:t>Projekttagebuch</w:t>
      </w:r>
      <w:bookmarkEnd w:id="452"/>
    </w:p>
    <w:p w14:paraId="204E6817" w14:textId="77777777" w:rsidR="007C76B4" w:rsidRPr="007C76B4" w:rsidRDefault="007C76B4" w:rsidP="007C76B4"/>
    <w:p w14:paraId="4818EB4E" w14:textId="77777777" w:rsidR="00D2292C" w:rsidRDefault="00D2292C" w:rsidP="006E2BC8"/>
    <w:p w14:paraId="7F07E9C5" w14:textId="77777777" w:rsidR="00D2292C" w:rsidRPr="006E2BC8" w:rsidRDefault="00D2292C" w:rsidP="006E2BC8"/>
    <w:p w14:paraId="6DA033FC" w14:textId="77777777" w:rsidR="0095417B" w:rsidRDefault="0095417B">
      <w:pPr>
        <w:spacing w:line="240" w:lineRule="auto"/>
        <w:rPr>
          <w:rFonts w:cs="Arial"/>
          <w:b/>
          <w:bCs/>
          <w:sz w:val="32"/>
          <w:szCs w:val="32"/>
        </w:rPr>
      </w:pPr>
      <w:r>
        <w:br w:type="page"/>
      </w:r>
    </w:p>
    <w:p w14:paraId="35F7297B" w14:textId="77777777" w:rsidR="006C48E7" w:rsidRDefault="006C48E7" w:rsidP="00B13A59">
      <w:pPr>
        <w:pStyle w:val="berschrift1"/>
      </w:pPr>
      <w:bookmarkStart w:id="453" w:name="_Toc159254642"/>
      <w:r>
        <w:lastRenderedPageBreak/>
        <w:t>Quellen</w:t>
      </w:r>
      <w:bookmarkEnd w:id="453"/>
    </w:p>
    <w:p w14:paraId="65FF32EA" w14:textId="77777777" w:rsidR="001D4C7E" w:rsidRPr="001D4C7E" w:rsidRDefault="001D4C7E" w:rsidP="001D4C7E">
      <w:pPr>
        <w:pStyle w:val="berschrift2"/>
      </w:pPr>
      <w:bookmarkStart w:id="454" w:name="_Toc159254643"/>
      <w:r>
        <w:t>Gedruckte Medien</w:t>
      </w:r>
      <w:bookmarkEnd w:id="454"/>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3. Auflage, München: Oldenbourg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455" w:name="_Toc159254644"/>
      <w:r>
        <w:t>Online</w:t>
      </w:r>
      <w:bookmarkEnd w:id="455"/>
    </w:p>
    <w:p w14:paraId="4F466E36" w14:textId="77777777" w:rsidR="00C10843" w:rsidRDefault="001D4C7E" w:rsidP="00501B04">
      <w:r w:rsidRPr="001D4C7E">
        <w:rPr>
          <w:highlight w:val="lightGray"/>
        </w:rPr>
        <w:t xml:space="preserve">Für die Quellenangabe </w:t>
      </w:r>
      <w:r w:rsidR="004163F1">
        <w:rPr>
          <w:highlight w:val="lightGray"/>
        </w:rPr>
        <w:t xml:space="preserve">von </w:t>
      </w:r>
      <w:r w:rsidRPr="001D4C7E">
        <w:rPr>
          <w:highlight w:val="lightGray"/>
        </w:rPr>
        <w:t xml:space="preserve">Suchergebenisse </w:t>
      </w:r>
      <w:r w:rsidR="004163F1">
        <w:rPr>
          <w:highlight w:val="lightGray"/>
        </w:rPr>
        <w:t xml:space="preserve">in </w:t>
      </w:r>
      <w:r w:rsidRPr="001D4C7E">
        <w:rPr>
          <w:highlight w:val="lightGray"/>
        </w:rPr>
        <w:t>Internet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Pr>
          <w:highlight w:val="lightGray"/>
        </w:rPr>
        <w:t xml:space="preserve"> (löschen)</w:t>
      </w:r>
      <w:r w:rsidRPr="001D4C7E">
        <w:rPr>
          <w:highlight w:val="lightGray"/>
        </w:rPr>
        <w:t>:</w:t>
      </w:r>
    </w:p>
    <w:p w14:paraId="5BFEEF2C" w14:textId="77777777" w:rsidR="001D4C7E" w:rsidRDefault="001D4C7E" w:rsidP="001D4C7E"/>
    <w:p w14:paraId="5E2A57DB" w14:textId="77777777" w:rsidR="001D4C7E" w:rsidRDefault="004163F1" w:rsidP="001D4C7E">
      <w:r>
        <w:rPr>
          <w:highlight w:val="yellow"/>
        </w:rPr>
        <w:t>Vorname</w:t>
      </w:r>
      <w:r w:rsidR="00654E35">
        <w:rPr>
          <w:highlight w:val="yellow"/>
        </w:rPr>
        <w:t xml:space="preserve"> Nachname</w:t>
      </w:r>
      <w:r>
        <w:rPr>
          <w:highlight w:val="yellow"/>
        </w:rPr>
        <w:t xml:space="preserve"> des Au</w:t>
      </w:r>
      <w:r w:rsidR="001D4C7E" w:rsidRPr="0079513B">
        <w:rPr>
          <w:highlight w:val="yellow"/>
        </w:rPr>
        <w:t>tor</w:t>
      </w:r>
      <w:r>
        <w:rPr>
          <w:highlight w:val="yellow"/>
        </w:rPr>
        <w:t>s: Titel. Online in Internet: URL: www – Adresse, Datum</w:t>
      </w:r>
      <w:r w:rsidR="001D4C7E" w:rsidRPr="0079513B">
        <w:rPr>
          <w:highlight w:val="yellow"/>
        </w:rPr>
        <w:t>.</w:t>
      </w:r>
    </w:p>
    <w:p w14:paraId="1979437A" w14:textId="77777777" w:rsidR="004163F1" w:rsidRPr="004163F1" w:rsidRDefault="004163F1" w:rsidP="001D4C7E">
      <w:pPr>
        <w:rPr>
          <w:highlight w:val="lightGray"/>
        </w:rPr>
      </w:pPr>
      <w:r w:rsidRPr="004163F1">
        <w:rPr>
          <w:highlight w:val="lightGray"/>
        </w:rPr>
        <w:t>(Autor und Titel wenn vorhanden, Online in Internet: www-Adres</w:t>
      </w:r>
      <w:r w:rsidR="006E5473">
        <w:rPr>
          <w:highlight w:val="lightGray"/>
        </w:rPr>
        <w:t>s</w:t>
      </w:r>
      <w:r w:rsidRPr="004163F1">
        <w:rPr>
          <w:highlight w:val="lightGray"/>
        </w:rPr>
        <w:t>e, Datum auf jeden Fall )</w:t>
      </w:r>
    </w:p>
    <w:p w14:paraId="5C1E6DC5" w14:textId="77777777" w:rsidR="001D4C7E" w:rsidRDefault="001D4C7E" w:rsidP="00501B04"/>
    <w:p w14:paraId="1665FF3A" w14:textId="77777777" w:rsidR="00021265" w:rsidRPr="00E53A13" w:rsidRDefault="00021265" w:rsidP="00501B04">
      <w:pPr>
        <w:rPr>
          <w:lang w:val="en-US"/>
        </w:rPr>
      </w:pPr>
      <w:r w:rsidRPr="00E53A13">
        <w:rPr>
          <w:highlight w:val="yellow"/>
          <w:lang w:val="en-US"/>
        </w:rPr>
        <w:t>z.B.:</w:t>
      </w:r>
    </w:p>
    <w:p w14:paraId="61FD13AF" w14:textId="77777777" w:rsidR="00021265" w:rsidRPr="00E53A13" w:rsidRDefault="00021265" w:rsidP="00501B04">
      <w:pPr>
        <w:rPr>
          <w:lang w:val="en-US"/>
        </w:rPr>
      </w:pPr>
    </w:p>
    <w:p w14:paraId="44E90295" w14:textId="77777777" w:rsidR="00021265" w:rsidRPr="00E53A13" w:rsidRDefault="002328F9" w:rsidP="00501B04">
      <w:pPr>
        <w:rPr>
          <w:lang w:val="en-US"/>
        </w:rPr>
      </w:pPr>
      <w:r w:rsidRPr="00E53A13">
        <w:rPr>
          <w:lang w:val="en-US"/>
        </w:rPr>
        <w:t>[APA17]</w:t>
      </w:r>
      <w:r w:rsidRPr="00E53A13">
        <w:rPr>
          <w:lang w:val="en-US"/>
        </w:rPr>
        <w:tab/>
        <w:t>Apache Foundation: The Maven Project</w:t>
      </w:r>
    </w:p>
    <w:p w14:paraId="3A14D815" w14:textId="77777777" w:rsidR="002328F9" w:rsidRDefault="002328F9" w:rsidP="00501B04">
      <w:r w:rsidRPr="00E53A13">
        <w:rPr>
          <w:lang w:val="en-US"/>
        </w:rPr>
        <w:tab/>
      </w:r>
      <w:r w:rsidRPr="00E53A13">
        <w:rPr>
          <w:lang w:val="en-US"/>
        </w:rPr>
        <w:tab/>
      </w:r>
      <w:hyperlink r:id="rId47" w:history="1">
        <w:r w:rsidRPr="005C700E">
          <w:rPr>
            <w:rStyle w:val="Hyperlink"/>
          </w:rPr>
          <w:t>http://maven.apache.org/</w:t>
        </w:r>
      </w:hyperlink>
      <w:r>
        <w:t xml:space="preserve"> </w:t>
      </w:r>
    </w:p>
    <w:p w14:paraId="4CB2822F" w14:textId="77777777" w:rsidR="002328F9" w:rsidRDefault="002328F9" w:rsidP="00501B04">
      <w:r>
        <w:tab/>
      </w:r>
      <w:r>
        <w:tab/>
        <w:t>(Letzter Aufruf: 17.12.2017)</w:t>
      </w:r>
    </w:p>
    <w:p w14:paraId="773915C5" w14:textId="77777777" w:rsidR="00984BFE" w:rsidRDefault="00984BFE" w:rsidP="00501B04"/>
    <w:p w14:paraId="64051875" w14:textId="77777777" w:rsidR="00984BFE" w:rsidRPr="00A0790D" w:rsidRDefault="00984BFE" w:rsidP="00501B04">
      <w:pPr>
        <w:rPr>
          <w:lang w:val="en-GB"/>
        </w:rPr>
      </w:pPr>
      <w:r w:rsidRPr="00A0790D">
        <w:rPr>
          <w:lang w:val="en-GB"/>
        </w:rPr>
        <w:t>[TOR91]</w:t>
      </w:r>
      <w:r w:rsidRPr="00A0790D">
        <w:rPr>
          <w:lang w:val="en-GB"/>
        </w:rPr>
        <w:tab/>
      </w:r>
      <w:r w:rsidR="006E5473" w:rsidRPr="00A0790D">
        <w:rPr>
          <w:lang w:val="en-GB"/>
        </w:rPr>
        <w:t>Linus Torvalds: Linux announcement</w:t>
      </w:r>
    </w:p>
    <w:p w14:paraId="32881DF1" w14:textId="77777777" w:rsidR="006E5473" w:rsidRPr="00A0790D" w:rsidRDefault="006E5473" w:rsidP="00501B04">
      <w:pPr>
        <w:rPr>
          <w:sz w:val="18"/>
          <w:lang w:val="en-GB"/>
        </w:rPr>
      </w:pPr>
      <w:r w:rsidRPr="00A0790D">
        <w:rPr>
          <w:lang w:val="en-GB"/>
        </w:rPr>
        <w:tab/>
      </w:r>
      <w:r w:rsidRPr="00A0790D">
        <w:rPr>
          <w:lang w:val="en-GB"/>
        </w:rPr>
        <w:tab/>
      </w:r>
      <w:hyperlink r:id="rId48" w:history="1">
        <w:r w:rsidRPr="00A0790D">
          <w:rPr>
            <w:rStyle w:val="Hyperlink"/>
            <w:sz w:val="18"/>
            <w:lang w:val="en-GB"/>
          </w:rPr>
          <w:t>https://web.archive.org/web/20100104211620/http://www.linux.org/people/linus_post.html</w:t>
        </w:r>
      </w:hyperlink>
      <w:r w:rsidRPr="00A0790D">
        <w:rPr>
          <w:sz w:val="18"/>
          <w:lang w:val="en-GB"/>
        </w:rPr>
        <w:t xml:space="preserve"> </w:t>
      </w:r>
    </w:p>
    <w:p w14:paraId="2AF16D6F" w14:textId="77777777" w:rsidR="006E5473" w:rsidRDefault="006E5473" w:rsidP="00501B04">
      <w:r w:rsidRPr="00A0790D">
        <w:rPr>
          <w:lang w:val="en-GB"/>
        </w:rPr>
        <w:tab/>
      </w:r>
      <w:r w:rsidRPr="00A0790D">
        <w:rPr>
          <w:lang w:val="en-GB"/>
        </w:rPr>
        <w:tab/>
      </w:r>
      <w:r>
        <w:t>(</w:t>
      </w:r>
      <w:r w:rsidR="00F37132">
        <w:t>Erstellt: 25.08.1991, Letzter Aufruf: 17.12.2017)</w:t>
      </w:r>
    </w:p>
    <w:p w14:paraId="0B000EB9" w14:textId="77777777" w:rsidR="00B13A59" w:rsidRDefault="000408C4" w:rsidP="006E5473">
      <w:pPr>
        <w:pStyle w:val="berschrift2"/>
      </w:pPr>
      <w:r>
        <w:br w:type="page"/>
      </w:r>
    </w:p>
    <w:p w14:paraId="1C41890E" w14:textId="77777777" w:rsidR="00B13A59" w:rsidRDefault="00B13A59" w:rsidP="00B13A59">
      <w:pPr>
        <w:pStyle w:val="berschrift1"/>
      </w:pPr>
      <w:bookmarkStart w:id="456" w:name="_Toc159254645"/>
      <w:r>
        <w:lastRenderedPageBreak/>
        <w:t>Verzeichnis der Abbildungen</w:t>
      </w:r>
      <w:bookmarkEnd w:id="456"/>
    </w:p>
    <w:p w14:paraId="19339A42" w14:textId="77777777" w:rsidR="00B13A59" w:rsidRDefault="00B13A59" w:rsidP="00B13A59"/>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457" w:name="_Toc159254646"/>
      <w:r>
        <w:t>Begleitprotokoll</w:t>
      </w:r>
      <w:bookmarkEnd w:id="457"/>
    </w:p>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458" w:name="_Toc159254647"/>
      <w:r>
        <w:lastRenderedPageBreak/>
        <w:t>Anhang</w:t>
      </w:r>
      <w:bookmarkEnd w:id="458"/>
    </w:p>
    <w:p w14:paraId="36D4A08A" w14:textId="77777777" w:rsidR="00B13A59" w:rsidRPr="00B13A59" w:rsidRDefault="00B13A59" w:rsidP="00B13A59"/>
    <w:p w14:paraId="161F9D56" w14:textId="77777777" w:rsidR="00B13A59" w:rsidRPr="003512F3" w:rsidRDefault="00B13A59" w:rsidP="00B13A59">
      <w:pPr>
        <w:pStyle w:val="berschrift2"/>
      </w:pPr>
      <w:bookmarkStart w:id="459" w:name="_Toc159254648"/>
      <w:r w:rsidRPr="003512F3">
        <w:t>— Projektdokumentation (Kostendarstellung, Besprechungsprotokolle etc.)</w:t>
      </w:r>
      <w:bookmarkEnd w:id="459"/>
    </w:p>
    <w:p w14:paraId="55E39F7E" w14:textId="77777777" w:rsidR="00B13A59" w:rsidRPr="003512F3" w:rsidRDefault="00B13A59" w:rsidP="00B13A59">
      <w:pPr>
        <w:pStyle w:val="berschrift2"/>
      </w:pPr>
      <w:bookmarkStart w:id="460" w:name="_Toc159254649"/>
      <w:r w:rsidRPr="003512F3">
        <w:t>— Technische Dokumentation (technische Beschreibungen, Berechnungen,</w:t>
      </w:r>
      <w:bookmarkEnd w:id="460"/>
    </w:p>
    <w:p w14:paraId="186A87E8" w14:textId="77777777" w:rsidR="00B13A59" w:rsidRPr="003512F3" w:rsidRDefault="00B13A59" w:rsidP="00B13A59">
      <w:pPr>
        <w:pStyle w:val="berschrift2"/>
      </w:pPr>
      <w:bookmarkStart w:id="461" w:name="_Toc159254650"/>
      <w:r w:rsidRPr="003512F3">
        <w:t>Konstruktionszeichnungen, Versuchsberichte, betriebswirtschaftliche Kalkulationen etc.)</w:t>
      </w:r>
      <w:bookmarkEnd w:id="461"/>
    </w:p>
    <w:p w14:paraId="49EC8EAC" w14:textId="77777777" w:rsidR="00C10843" w:rsidRPr="003512F3" w:rsidRDefault="00C10843" w:rsidP="00B13A59">
      <w:pPr>
        <w:pStyle w:val="berschrift2"/>
      </w:pPr>
      <w:bookmarkStart w:id="462" w:name="_Toc159254651"/>
      <w:r w:rsidRPr="003512F3">
        <w:t>Schaltungen, Zeichnungssätze, sonstiges</w:t>
      </w:r>
      <w:bookmarkEnd w:id="462"/>
    </w:p>
    <w:p w14:paraId="132A2997" w14:textId="77777777" w:rsidR="00A3269F" w:rsidRPr="00A3269F" w:rsidRDefault="00A3269F" w:rsidP="001E2D38"/>
    <w:sectPr w:rsidR="00A3269F" w:rsidRPr="00A3269F" w:rsidSect="006E1F07">
      <w:footerReference w:type="default" r:id="rId49"/>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A9693" w14:textId="77777777" w:rsidR="006E1F07" w:rsidRDefault="006E1F07">
      <w:r>
        <w:separator/>
      </w:r>
    </w:p>
    <w:p w14:paraId="461F7DD0" w14:textId="77777777" w:rsidR="006E1F07" w:rsidRDefault="006E1F07"/>
    <w:p w14:paraId="412A6A6E" w14:textId="77777777" w:rsidR="006E1F07" w:rsidRDefault="006E1F07"/>
    <w:p w14:paraId="1341DDF2" w14:textId="77777777" w:rsidR="006E1F07" w:rsidRDefault="006E1F07"/>
    <w:p w14:paraId="60EC5A8A" w14:textId="77777777" w:rsidR="006E1F07" w:rsidRDefault="006E1F07"/>
    <w:p w14:paraId="665A40DD" w14:textId="77777777" w:rsidR="006E1F07" w:rsidRDefault="006E1F07"/>
    <w:p w14:paraId="2F774B3B" w14:textId="77777777" w:rsidR="006E1F07" w:rsidRDefault="006E1F07"/>
    <w:p w14:paraId="0E8DF452" w14:textId="77777777" w:rsidR="006E1F07" w:rsidRDefault="006E1F07"/>
    <w:p w14:paraId="76E2B81D" w14:textId="77777777" w:rsidR="006E1F07" w:rsidRDefault="006E1F07"/>
    <w:p w14:paraId="72BE37EE" w14:textId="77777777" w:rsidR="006E1F07" w:rsidRDefault="006E1F07"/>
  </w:endnote>
  <w:endnote w:type="continuationSeparator" w:id="0">
    <w:p w14:paraId="3F91EFB8" w14:textId="77777777" w:rsidR="006E1F07" w:rsidRDefault="006E1F07">
      <w:r>
        <w:continuationSeparator/>
      </w:r>
    </w:p>
    <w:p w14:paraId="5CA63484" w14:textId="77777777" w:rsidR="006E1F07" w:rsidRDefault="006E1F07"/>
    <w:p w14:paraId="6F39A183" w14:textId="77777777" w:rsidR="006E1F07" w:rsidRDefault="006E1F07"/>
    <w:p w14:paraId="10F61E92" w14:textId="77777777" w:rsidR="006E1F07" w:rsidRDefault="006E1F07"/>
    <w:p w14:paraId="4CFF83CE" w14:textId="77777777" w:rsidR="006E1F07" w:rsidRDefault="006E1F07"/>
    <w:p w14:paraId="01705B98" w14:textId="77777777" w:rsidR="006E1F07" w:rsidRDefault="006E1F07"/>
    <w:p w14:paraId="4E767CF5" w14:textId="77777777" w:rsidR="006E1F07" w:rsidRDefault="006E1F07"/>
    <w:p w14:paraId="32A49953" w14:textId="77777777" w:rsidR="006E1F07" w:rsidRDefault="006E1F07"/>
    <w:p w14:paraId="6F9ACDAE" w14:textId="77777777" w:rsidR="006E1F07" w:rsidRDefault="006E1F07"/>
    <w:p w14:paraId="20D185D2" w14:textId="77777777" w:rsidR="006E1F07" w:rsidRDefault="006E1F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2A0BF" w14:textId="2781CB56" w:rsidR="001059A4" w:rsidRPr="004D1F77" w:rsidRDefault="001059A4"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3C663" w14:textId="02464383" w:rsidR="006E5BA1" w:rsidRPr="004D1F77" w:rsidRDefault="006E5BA1" w:rsidP="00E977DC">
    <w:pPr>
      <w:pStyle w:val="Fuzeile"/>
      <w:pBdr>
        <w:top w:val="single" w:sz="4" w:space="1" w:color="auto"/>
      </w:pBdr>
      <w:tabs>
        <w:tab w:val="left" w:pos="4343"/>
      </w:tabs>
      <w:rPr>
        <w:highlight w:val="yellow"/>
      </w:rPr>
    </w:pPr>
    <w:r w:rsidRPr="00372321">
      <w:t>HTBL Hollabrunn</w:t>
    </w:r>
    <w:r w:rsidRPr="00372321">
      <w:tab/>
    </w:r>
    <w:r w:rsidR="006162C5">
      <w:t>Heinicke</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36B8C" w14:textId="77777777" w:rsidR="006162C5" w:rsidRPr="004D1F77" w:rsidRDefault="006162C5"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5AE0" w14:textId="0084004F" w:rsidR="00460D1D" w:rsidRPr="004D1F77" w:rsidRDefault="00460D1D"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79ED5" w14:textId="77777777" w:rsidR="006E1F07" w:rsidRDefault="006E1F07">
      <w:r>
        <w:separator/>
      </w:r>
    </w:p>
    <w:p w14:paraId="64550993" w14:textId="77777777" w:rsidR="006E1F07" w:rsidRDefault="006E1F07"/>
    <w:p w14:paraId="2D5D2F16" w14:textId="77777777" w:rsidR="006E1F07" w:rsidRDefault="006E1F07"/>
    <w:p w14:paraId="6AE41AEF" w14:textId="77777777" w:rsidR="006E1F07" w:rsidRDefault="006E1F07"/>
    <w:p w14:paraId="4BEA28A7" w14:textId="77777777" w:rsidR="006E1F07" w:rsidRDefault="006E1F07"/>
    <w:p w14:paraId="712662CF" w14:textId="77777777" w:rsidR="006E1F07" w:rsidRDefault="006E1F07"/>
    <w:p w14:paraId="68A99EBA" w14:textId="77777777" w:rsidR="006E1F07" w:rsidRDefault="006E1F07"/>
    <w:p w14:paraId="4E3B2567" w14:textId="77777777" w:rsidR="006E1F07" w:rsidRDefault="006E1F07"/>
    <w:p w14:paraId="4E16C678" w14:textId="77777777" w:rsidR="006E1F07" w:rsidRDefault="006E1F07"/>
    <w:p w14:paraId="5AC8D291" w14:textId="77777777" w:rsidR="006E1F07" w:rsidRDefault="006E1F07"/>
  </w:footnote>
  <w:footnote w:type="continuationSeparator" w:id="0">
    <w:p w14:paraId="541F7FF0" w14:textId="77777777" w:rsidR="006E1F07" w:rsidRDefault="006E1F07">
      <w:r>
        <w:continuationSeparator/>
      </w:r>
    </w:p>
    <w:p w14:paraId="577C0DBA" w14:textId="77777777" w:rsidR="006E1F07" w:rsidRDefault="006E1F07"/>
    <w:p w14:paraId="4D2775DB" w14:textId="77777777" w:rsidR="006E1F07" w:rsidRDefault="006E1F07"/>
    <w:p w14:paraId="7DE131DD" w14:textId="77777777" w:rsidR="006E1F07" w:rsidRDefault="006E1F07"/>
    <w:p w14:paraId="4342ED49" w14:textId="77777777" w:rsidR="006E1F07" w:rsidRDefault="006E1F07"/>
    <w:p w14:paraId="7995E90D" w14:textId="77777777" w:rsidR="006E1F07" w:rsidRDefault="006E1F07"/>
    <w:p w14:paraId="071A8845" w14:textId="77777777" w:rsidR="006E1F07" w:rsidRDefault="006E1F07"/>
    <w:p w14:paraId="1FEA6BF3" w14:textId="77777777" w:rsidR="006E1F07" w:rsidRDefault="006E1F07"/>
    <w:p w14:paraId="7F3C1B8C" w14:textId="77777777" w:rsidR="006E1F07" w:rsidRDefault="006E1F07"/>
    <w:p w14:paraId="3FF9B4A2" w14:textId="77777777" w:rsidR="006E1F07" w:rsidRDefault="006E1F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6704"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2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843B96"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3BE9EDC" w:rsidR="006A7DFC" w:rsidRPr="00144D02" w:rsidRDefault="005C6713" w:rsidP="00144D02">
    <w:pPr>
      <w:pStyle w:val="Kopfzeile"/>
      <w:pBdr>
        <w:bottom w:val="single" w:sz="4" w:space="1" w:color="auto"/>
      </w:pBdr>
    </w:pPr>
    <w:r>
      <w:tab/>
      <w:t>FPV-Drohne</w:t>
    </w:r>
    <w:r w:rsidR="006A7DFC">
      <w:tab/>
    </w:r>
    <w:r w:rsidR="006A7DFC">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0D8A0" w14:textId="77777777" w:rsidR="00E60253" w:rsidRPr="00144D02" w:rsidRDefault="00E60253" w:rsidP="00144D02">
    <w:pPr>
      <w:pStyle w:val="Kopfzeile"/>
      <w:pBdr>
        <w:bottom w:val="single" w:sz="4" w:space="1" w:color="auto"/>
      </w:pBdr>
    </w:pPr>
    <w:r>
      <w:tab/>
      <w:t>FPV-Drohne</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33A86"/>
    <w:multiLevelType w:val="multilevel"/>
    <w:tmpl w:val="A1C2000C"/>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16cid:durableId="1004824497">
    <w:abstractNumId w:val="0"/>
  </w:num>
  <w:num w:numId="2" w16cid:durableId="1202324994">
    <w:abstractNumId w:val="1"/>
  </w:num>
  <w:num w:numId="3" w16cid:durableId="1714500866">
    <w:abstractNumId w:val="2"/>
  </w:num>
  <w:num w:numId="4" w16cid:durableId="16753063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82C"/>
    <w:rsid w:val="00001314"/>
    <w:rsid w:val="000029B2"/>
    <w:rsid w:val="00002C91"/>
    <w:rsid w:val="00003ABE"/>
    <w:rsid w:val="00003BE1"/>
    <w:rsid w:val="00005A78"/>
    <w:rsid w:val="00005EE5"/>
    <w:rsid w:val="0000656C"/>
    <w:rsid w:val="000070C7"/>
    <w:rsid w:val="000079A6"/>
    <w:rsid w:val="0001112A"/>
    <w:rsid w:val="00011173"/>
    <w:rsid w:val="000115D0"/>
    <w:rsid w:val="00011C74"/>
    <w:rsid w:val="00011E54"/>
    <w:rsid w:val="0001329C"/>
    <w:rsid w:val="000132AC"/>
    <w:rsid w:val="00013547"/>
    <w:rsid w:val="00016816"/>
    <w:rsid w:val="00016A56"/>
    <w:rsid w:val="00016D7B"/>
    <w:rsid w:val="00017B11"/>
    <w:rsid w:val="00020209"/>
    <w:rsid w:val="00021265"/>
    <w:rsid w:val="000217D9"/>
    <w:rsid w:val="00021CCC"/>
    <w:rsid w:val="00022BF3"/>
    <w:rsid w:val="00022C88"/>
    <w:rsid w:val="0002311B"/>
    <w:rsid w:val="00023BDC"/>
    <w:rsid w:val="000247EF"/>
    <w:rsid w:val="000253A6"/>
    <w:rsid w:val="00025E61"/>
    <w:rsid w:val="00026E0B"/>
    <w:rsid w:val="00027112"/>
    <w:rsid w:val="0002789F"/>
    <w:rsid w:val="00027A2E"/>
    <w:rsid w:val="00030908"/>
    <w:rsid w:val="00030CF6"/>
    <w:rsid w:val="00032655"/>
    <w:rsid w:val="00032EC4"/>
    <w:rsid w:val="000330FD"/>
    <w:rsid w:val="000334C5"/>
    <w:rsid w:val="0003459C"/>
    <w:rsid w:val="00034A29"/>
    <w:rsid w:val="00034C5B"/>
    <w:rsid w:val="00036AF8"/>
    <w:rsid w:val="000408C4"/>
    <w:rsid w:val="00040E91"/>
    <w:rsid w:val="00041044"/>
    <w:rsid w:val="00041C6A"/>
    <w:rsid w:val="000434F9"/>
    <w:rsid w:val="000442CB"/>
    <w:rsid w:val="00044363"/>
    <w:rsid w:val="00044E82"/>
    <w:rsid w:val="00046B0E"/>
    <w:rsid w:val="000478AA"/>
    <w:rsid w:val="0005025C"/>
    <w:rsid w:val="000506F9"/>
    <w:rsid w:val="00050E26"/>
    <w:rsid w:val="000514D6"/>
    <w:rsid w:val="000521B2"/>
    <w:rsid w:val="00053B71"/>
    <w:rsid w:val="000564CC"/>
    <w:rsid w:val="00056AB1"/>
    <w:rsid w:val="00056C13"/>
    <w:rsid w:val="00057AE2"/>
    <w:rsid w:val="00060181"/>
    <w:rsid w:val="000613DE"/>
    <w:rsid w:val="00061CCA"/>
    <w:rsid w:val="0006213F"/>
    <w:rsid w:val="000623F8"/>
    <w:rsid w:val="000640A2"/>
    <w:rsid w:val="00064307"/>
    <w:rsid w:val="00066234"/>
    <w:rsid w:val="00066D9A"/>
    <w:rsid w:val="0006790A"/>
    <w:rsid w:val="00067AE0"/>
    <w:rsid w:val="00070373"/>
    <w:rsid w:val="000733EF"/>
    <w:rsid w:val="00073452"/>
    <w:rsid w:val="00074B5C"/>
    <w:rsid w:val="00075B04"/>
    <w:rsid w:val="0007620E"/>
    <w:rsid w:val="00076C8E"/>
    <w:rsid w:val="00076F75"/>
    <w:rsid w:val="0007736F"/>
    <w:rsid w:val="00077A84"/>
    <w:rsid w:val="00077F69"/>
    <w:rsid w:val="0008019D"/>
    <w:rsid w:val="00080B16"/>
    <w:rsid w:val="00080E8C"/>
    <w:rsid w:val="00081538"/>
    <w:rsid w:val="000818ED"/>
    <w:rsid w:val="00081C49"/>
    <w:rsid w:val="00082B03"/>
    <w:rsid w:val="00082D9D"/>
    <w:rsid w:val="00084A41"/>
    <w:rsid w:val="00084BA3"/>
    <w:rsid w:val="000855A4"/>
    <w:rsid w:val="00086118"/>
    <w:rsid w:val="00086B3B"/>
    <w:rsid w:val="0009038B"/>
    <w:rsid w:val="000908E0"/>
    <w:rsid w:val="00092B9B"/>
    <w:rsid w:val="00094CCB"/>
    <w:rsid w:val="00097CBF"/>
    <w:rsid w:val="000A0C91"/>
    <w:rsid w:val="000A18F9"/>
    <w:rsid w:val="000A1D56"/>
    <w:rsid w:val="000A335F"/>
    <w:rsid w:val="000A344D"/>
    <w:rsid w:val="000A420C"/>
    <w:rsid w:val="000A490A"/>
    <w:rsid w:val="000A6745"/>
    <w:rsid w:val="000B0D85"/>
    <w:rsid w:val="000B0DFC"/>
    <w:rsid w:val="000B18FB"/>
    <w:rsid w:val="000B2875"/>
    <w:rsid w:val="000B442A"/>
    <w:rsid w:val="000B47A9"/>
    <w:rsid w:val="000B4D1F"/>
    <w:rsid w:val="000B513D"/>
    <w:rsid w:val="000B5CBB"/>
    <w:rsid w:val="000B6184"/>
    <w:rsid w:val="000B6A84"/>
    <w:rsid w:val="000B6F16"/>
    <w:rsid w:val="000B76E7"/>
    <w:rsid w:val="000B7BCB"/>
    <w:rsid w:val="000C0920"/>
    <w:rsid w:val="000C0A32"/>
    <w:rsid w:val="000C21FA"/>
    <w:rsid w:val="000C31BB"/>
    <w:rsid w:val="000C36E8"/>
    <w:rsid w:val="000C3CC4"/>
    <w:rsid w:val="000C7319"/>
    <w:rsid w:val="000D102E"/>
    <w:rsid w:val="000D30DE"/>
    <w:rsid w:val="000D38AB"/>
    <w:rsid w:val="000D3B7A"/>
    <w:rsid w:val="000D5107"/>
    <w:rsid w:val="000D537C"/>
    <w:rsid w:val="000D7338"/>
    <w:rsid w:val="000E018A"/>
    <w:rsid w:val="000E26AF"/>
    <w:rsid w:val="000E27BB"/>
    <w:rsid w:val="000E432A"/>
    <w:rsid w:val="000E4BC7"/>
    <w:rsid w:val="000E56BB"/>
    <w:rsid w:val="000F05A6"/>
    <w:rsid w:val="000F0605"/>
    <w:rsid w:val="000F17F5"/>
    <w:rsid w:val="000F1C16"/>
    <w:rsid w:val="000F2933"/>
    <w:rsid w:val="000F3048"/>
    <w:rsid w:val="000F37C0"/>
    <w:rsid w:val="000F3A33"/>
    <w:rsid w:val="000F5310"/>
    <w:rsid w:val="000F5FD3"/>
    <w:rsid w:val="000F6DA4"/>
    <w:rsid w:val="000F722A"/>
    <w:rsid w:val="000F749F"/>
    <w:rsid w:val="001032BD"/>
    <w:rsid w:val="001045BF"/>
    <w:rsid w:val="00105484"/>
    <w:rsid w:val="0010572C"/>
    <w:rsid w:val="001059A4"/>
    <w:rsid w:val="00105A3C"/>
    <w:rsid w:val="00106E43"/>
    <w:rsid w:val="00106F07"/>
    <w:rsid w:val="00107636"/>
    <w:rsid w:val="00110669"/>
    <w:rsid w:val="00110952"/>
    <w:rsid w:val="00110F26"/>
    <w:rsid w:val="00111106"/>
    <w:rsid w:val="00111625"/>
    <w:rsid w:val="00111E29"/>
    <w:rsid w:val="00112A61"/>
    <w:rsid w:val="00114272"/>
    <w:rsid w:val="00114DB2"/>
    <w:rsid w:val="00114E5F"/>
    <w:rsid w:val="00116BA9"/>
    <w:rsid w:val="00116F64"/>
    <w:rsid w:val="00117A73"/>
    <w:rsid w:val="0012229A"/>
    <w:rsid w:val="00122A02"/>
    <w:rsid w:val="00122A5D"/>
    <w:rsid w:val="001253EA"/>
    <w:rsid w:val="0012735E"/>
    <w:rsid w:val="00130A02"/>
    <w:rsid w:val="00130D70"/>
    <w:rsid w:val="00130F36"/>
    <w:rsid w:val="0013184E"/>
    <w:rsid w:val="0013217B"/>
    <w:rsid w:val="00132E77"/>
    <w:rsid w:val="001331CC"/>
    <w:rsid w:val="00133652"/>
    <w:rsid w:val="001344B3"/>
    <w:rsid w:val="00134891"/>
    <w:rsid w:val="00136C48"/>
    <w:rsid w:val="0013719D"/>
    <w:rsid w:val="001371FE"/>
    <w:rsid w:val="001376A8"/>
    <w:rsid w:val="001403FF"/>
    <w:rsid w:val="00140F68"/>
    <w:rsid w:val="00140FB5"/>
    <w:rsid w:val="00141180"/>
    <w:rsid w:val="00141228"/>
    <w:rsid w:val="00142BA4"/>
    <w:rsid w:val="00143E1A"/>
    <w:rsid w:val="00144D02"/>
    <w:rsid w:val="00145CA0"/>
    <w:rsid w:val="00145CE2"/>
    <w:rsid w:val="0014678F"/>
    <w:rsid w:val="0014713C"/>
    <w:rsid w:val="00147288"/>
    <w:rsid w:val="001516C5"/>
    <w:rsid w:val="00151842"/>
    <w:rsid w:val="00151BA5"/>
    <w:rsid w:val="00154FFB"/>
    <w:rsid w:val="00155F63"/>
    <w:rsid w:val="00161E44"/>
    <w:rsid w:val="00162272"/>
    <w:rsid w:val="0016272B"/>
    <w:rsid w:val="0016337A"/>
    <w:rsid w:val="00164FB2"/>
    <w:rsid w:val="00165997"/>
    <w:rsid w:val="00166B19"/>
    <w:rsid w:val="00166C52"/>
    <w:rsid w:val="001673EF"/>
    <w:rsid w:val="00171D03"/>
    <w:rsid w:val="00173B46"/>
    <w:rsid w:val="001749E2"/>
    <w:rsid w:val="001763F3"/>
    <w:rsid w:val="00177142"/>
    <w:rsid w:val="00180F08"/>
    <w:rsid w:val="00181526"/>
    <w:rsid w:val="00181A10"/>
    <w:rsid w:val="00181BAA"/>
    <w:rsid w:val="00182D6A"/>
    <w:rsid w:val="00183430"/>
    <w:rsid w:val="00183925"/>
    <w:rsid w:val="00183CA3"/>
    <w:rsid w:val="00183EC2"/>
    <w:rsid w:val="001851F6"/>
    <w:rsid w:val="00186799"/>
    <w:rsid w:val="001867B2"/>
    <w:rsid w:val="00186F7C"/>
    <w:rsid w:val="00190079"/>
    <w:rsid w:val="0019177C"/>
    <w:rsid w:val="00192304"/>
    <w:rsid w:val="00192CDB"/>
    <w:rsid w:val="00192CEC"/>
    <w:rsid w:val="0019340A"/>
    <w:rsid w:val="00193FD0"/>
    <w:rsid w:val="00194B55"/>
    <w:rsid w:val="00195311"/>
    <w:rsid w:val="00195338"/>
    <w:rsid w:val="0019545A"/>
    <w:rsid w:val="0019600A"/>
    <w:rsid w:val="00197D6D"/>
    <w:rsid w:val="001A0716"/>
    <w:rsid w:val="001A1653"/>
    <w:rsid w:val="001A1DF1"/>
    <w:rsid w:val="001A436E"/>
    <w:rsid w:val="001A4A58"/>
    <w:rsid w:val="001A4B3E"/>
    <w:rsid w:val="001A5221"/>
    <w:rsid w:val="001A5691"/>
    <w:rsid w:val="001A7A81"/>
    <w:rsid w:val="001B116D"/>
    <w:rsid w:val="001B3B87"/>
    <w:rsid w:val="001B5844"/>
    <w:rsid w:val="001B6242"/>
    <w:rsid w:val="001B6369"/>
    <w:rsid w:val="001B652F"/>
    <w:rsid w:val="001B7F31"/>
    <w:rsid w:val="001C1058"/>
    <w:rsid w:val="001C11A1"/>
    <w:rsid w:val="001C383E"/>
    <w:rsid w:val="001C3E77"/>
    <w:rsid w:val="001C63BD"/>
    <w:rsid w:val="001D08D2"/>
    <w:rsid w:val="001D08F1"/>
    <w:rsid w:val="001D12EF"/>
    <w:rsid w:val="001D1AF1"/>
    <w:rsid w:val="001D1ED5"/>
    <w:rsid w:val="001D2E5B"/>
    <w:rsid w:val="001D3709"/>
    <w:rsid w:val="001D47CA"/>
    <w:rsid w:val="001D4837"/>
    <w:rsid w:val="001D4C7E"/>
    <w:rsid w:val="001D739B"/>
    <w:rsid w:val="001E0851"/>
    <w:rsid w:val="001E0ABB"/>
    <w:rsid w:val="001E0DBB"/>
    <w:rsid w:val="001E0E3F"/>
    <w:rsid w:val="001E229B"/>
    <w:rsid w:val="001E2D38"/>
    <w:rsid w:val="001E32EC"/>
    <w:rsid w:val="001E4766"/>
    <w:rsid w:val="001E58D5"/>
    <w:rsid w:val="001E7721"/>
    <w:rsid w:val="001F027D"/>
    <w:rsid w:val="001F03DE"/>
    <w:rsid w:val="001F0816"/>
    <w:rsid w:val="001F0A67"/>
    <w:rsid w:val="001F0BAB"/>
    <w:rsid w:val="001F1110"/>
    <w:rsid w:val="001F1402"/>
    <w:rsid w:val="001F2685"/>
    <w:rsid w:val="001F2E2D"/>
    <w:rsid w:val="001F33C3"/>
    <w:rsid w:val="001F34F9"/>
    <w:rsid w:val="001F3A08"/>
    <w:rsid w:val="001F3A2F"/>
    <w:rsid w:val="001F6C84"/>
    <w:rsid w:val="001F6C9F"/>
    <w:rsid w:val="002010D1"/>
    <w:rsid w:val="0020131A"/>
    <w:rsid w:val="00201365"/>
    <w:rsid w:val="00201B23"/>
    <w:rsid w:val="00201BE2"/>
    <w:rsid w:val="00201C4C"/>
    <w:rsid w:val="00201DA0"/>
    <w:rsid w:val="00201DF7"/>
    <w:rsid w:val="00203670"/>
    <w:rsid w:val="0020580C"/>
    <w:rsid w:val="00206D65"/>
    <w:rsid w:val="002118A9"/>
    <w:rsid w:val="00211A5F"/>
    <w:rsid w:val="00211D17"/>
    <w:rsid w:val="002126D7"/>
    <w:rsid w:val="00213235"/>
    <w:rsid w:val="002171E2"/>
    <w:rsid w:val="0021721B"/>
    <w:rsid w:val="00217279"/>
    <w:rsid w:val="00217817"/>
    <w:rsid w:val="00217A94"/>
    <w:rsid w:val="002201A9"/>
    <w:rsid w:val="002210B3"/>
    <w:rsid w:val="002237B1"/>
    <w:rsid w:val="00223A2F"/>
    <w:rsid w:val="00224972"/>
    <w:rsid w:val="00225DE7"/>
    <w:rsid w:val="0022714D"/>
    <w:rsid w:val="002275AB"/>
    <w:rsid w:val="002278E5"/>
    <w:rsid w:val="00227FC1"/>
    <w:rsid w:val="00230E90"/>
    <w:rsid w:val="00230FC3"/>
    <w:rsid w:val="002328F9"/>
    <w:rsid w:val="00233A8E"/>
    <w:rsid w:val="00234A0C"/>
    <w:rsid w:val="00241C6D"/>
    <w:rsid w:val="0024453C"/>
    <w:rsid w:val="00246117"/>
    <w:rsid w:val="00247029"/>
    <w:rsid w:val="002473E2"/>
    <w:rsid w:val="00247EC1"/>
    <w:rsid w:val="00250A27"/>
    <w:rsid w:val="00252725"/>
    <w:rsid w:val="00253922"/>
    <w:rsid w:val="00254245"/>
    <w:rsid w:val="00255A00"/>
    <w:rsid w:val="00255A0A"/>
    <w:rsid w:val="00255FDF"/>
    <w:rsid w:val="002572BD"/>
    <w:rsid w:val="002577EA"/>
    <w:rsid w:val="00262ACC"/>
    <w:rsid w:val="00262ECD"/>
    <w:rsid w:val="00263384"/>
    <w:rsid w:val="002635E9"/>
    <w:rsid w:val="002648E3"/>
    <w:rsid w:val="00264C88"/>
    <w:rsid w:val="00265A55"/>
    <w:rsid w:val="00265B16"/>
    <w:rsid w:val="002665E1"/>
    <w:rsid w:val="002667E2"/>
    <w:rsid w:val="00267076"/>
    <w:rsid w:val="0026758A"/>
    <w:rsid w:val="00267874"/>
    <w:rsid w:val="002700F1"/>
    <w:rsid w:val="002704E9"/>
    <w:rsid w:val="00270A90"/>
    <w:rsid w:val="002715FD"/>
    <w:rsid w:val="00272066"/>
    <w:rsid w:val="00272774"/>
    <w:rsid w:val="002732B6"/>
    <w:rsid w:val="00274E91"/>
    <w:rsid w:val="002752F9"/>
    <w:rsid w:val="002754D7"/>
    <w:rsid w:val="00276201"/>
    <w:rsid w:val="002763B4"/>
    <w:rsid w:val="00276BF5"/>
    <w:rsid w:val="00276DE5"/>
    <w:rsid w:val="002817DD"/>
    <w:rsid w:val="00282984"/>
    <w:rsid w:val="002839BF"/>
    <w:rsid w:val="00283BA3"/>
    <w:rsid w:val="00283EDF"/>
    <w:rsid w:val="002840E3"/>
    <w:rsid w:val="00285BDA"/>
    <w:rsid w:val="0028648A"/>
    <w:rsid w:val="00286793"/>
    <w:rsid w:val="00290149"/>
    <w:rsid w:val="0029175D"/>
    <w:rsid w:val="00293030"/>
    <w:rsid w:val="002935C9"/>
    <w:rsid w:val="002941E3"/>
    <w:rsid w:val="002942F1"/>
    <w:rsid w:val="00294A98"/>
    <w:rsid w:val="00294F91"/>
    <w:rsid w:val="00294FCE"/>
    <w:rsid w:val="00295A7F"/>
    <w:rsid w:val="00295C44"/>
    <w:rsid w:val="00297609"/>
    <w:rsid w:val="00297B7C"/>
    <w:rsid w:val="002A1072"/>
    <w:rsid w:val="002A1584"/>
    <w:rsid w:val="002A285B"/>
    <w:rsid w:val="002A2C16"/>
    <w:rsid w:val="002A3607"/>
    <w:rsid w:val="002A48B9"/>
    <w:rsid w:val="002A5FAA"/>
    <w:rsid w:val="002A621B"/>
    <w:rsid w:val="002B1E85"/>
    <w:rsid w:val="002B23B8"/>
    <w:rsid w:val="002B3034"/>
    <w:rsid w:val="002B435F"/>
    <w:rsid w:val="002B43EF"/>
    <w:rsid w:val="002B4B25"/>
    <w:rsid w:val="002B4CA0"/>
    <w:rsid w:val="002B520A"/>
    <w:rsid w:val="002B6320"/>
    <w:rsid w:val="002B7917"/>
    <w:rsid w:val="002B7B46"/>
    <w:rsid w:val="002C0652"/>
    <w:rsid w:val="002C0F7B"/>
    <w:rsid w:val="002C1EE6"/>
    <w:rsid w:val="002C28B1"/>
    <w:rsid w:val="002C2918"/>
    <w:rsid w:val="002C2E30"/>
    <w:rsid w:val="002C566D"/>
    <w:rsid w:val="002C5671"/>
    <w:rsid w:val="002C60F8"/>
    <w:rsid w:val="002C67CB"/>
    <w:rsid w:val="002C6CBC"/>
    <w:rsid w:val="002C71C0"/>
    <w:rsid w:val="002C7979"/>
    <w:rsid w:val="002D393E"/>
    <w:rsid w:val="002D46A6"/>
    <w:rsid w:val="002D518E"/>
    <w:rsid w:val="002D54BB"/>
    <w:rsid w:val="002D5F43"/>
    <w:rsid w:val="002D7205"/>
    <w:rsid w:val="002D7686"/>
    <w:rsid w:val="002D7FAE"/>
    <w:rsid w:val="002E02ED"/>
    <w:rsid w:val="002E1231"/>
    <w:rsid w:val="002E1B17"/>
    <w:rsid w:val="002E2810"/>
    <w:rsid w:val="002E3A7B"/>
    <w:rsid w:val="002E6140"/>
    <w:rsid w:val="002E6A10"/>
    <w:rsid w:val="002E6BF8"/>
    <w:rsid w:val="002F1633"/>
    <w:rsid w:val="002F2596"/>
    <w:rsid w:val="002F25AF"/>
    <w:rsid w:val="002F2E29"/>
    <w:rsid w:val="002F33D9"/>
    <w:rsid w:val="002F3683"/>
    <w:rsid w:val="002F3E93"/>
    <w:rsid w:val="002F4168"/>
    <w:rsid w:val="002F45DD"/>
    <w:rsid w:val="002F5CBE"/>
    <w:rsid w:val="002F61FB"/>
    <w:rsid w:val="002F6231"/>
    <w:rsid w:val="002F6B66"/>
    <w:rsid w:val="002F70CA"/>
    <w:rsid w:val="002F738D"/>
    <w:rsid w:val="002F7B68"/>
    <w:rsid w:val="00300350"/>
    <w:rsid w:val="00300686"/>
    <w:rsid w:val="00300BBF"/>
    <w:rsid w:val="00303AA0"/>
    <w:rsid w:val="00304148"/>
    <w:rsid w:val="003067FF"/>
    <w:rsid w:val="00306AEA"/>
    <w:rsid w:val="00306DDF"/>
    <w:rsid w:val="003072CC"/>
    <w:rsid w:val="00307A9D"/>
    <w:rsid w:val="00312F58"/>
    <w:rsid w:val="003167B7"/>
    <w:rsid w:val="00317455"/>
    <w:rsid w:val="00321654"/>
    <w:rsid w:val="00321C0A"/>
    <w:rsid w:val="00321FF4"/>
    <w:rsid w:val="003227A2"/>
    <w:rsid w:val="00323275"/>
    <w:rsid w:val="00323739"/>
    <w:rsid w:val="0032413C"/>
    <w:rsid w:val="003248DD"/>
    <w:rsid w:val="003258A0"/>
    <w:rsid w:val="003258BE"/>
    <w:rsid w:val="00325DB2"/>
    <w:rsid w:val="003264F9"/>
    <w:rsid w:val="00330280"/>
    <w:rsid w:val="00332DC5"/>
    <w:rsid w:val="00333F83"/>
    <w:rsid w:val="00334BAB"/>
    <w:rsid w:val="00335BBF"/>
    <w:rsid w:val="0033642E"/>
    <w:rsid w:val="003403C5"/>
    <w:rsid w:val="0034066C"/>
    <w:rsid w:val="00343F1E"/>
    <w:rsid w:val="00344512"/>
    <w:rsid w:val="003454C4"/>
    <w:rsid w:val="00345568"/>
    <w:rsid w:val="00345E2F"/>
    <w:rsid w:val="0034628B"/>
    <w:rsid w:val="0035049A"/>
    <w:rsid w:val="003512F3"/>
    <w:rsid w:val="00351993"/>
    <w:rsid w:val="003534DF"/>
    <w:rsid w:val="003615F4"/>
    <w:rsid w:val="00362B9F"/>
    <w:rsid w:val="00362D36"/>
    <w:rsid w:val="00363DA4"/>
    <w:rsid w:val="00364A6B"/>
    <w:rsid w:val="00364F33"/>
    <w:rsid w:val="00366971"/>
    <w:rsid w:val="00366FFC"/>
    <w:rsid w:val="0036742E"/>
    <w:rsid w:val="003707B8"/>
    <w:rsid w:val="00370A04"/>
    <w:rsid w:val="00371225"/>
    <w:rsid w:val="003712C3"/>
    <w:rsid w:val="00372321"/>
    <w:rsid w:val="00372506"/>
    <w:rsid w:val="00372E4F"/>
    <w:rsid w:val="00373EFB"/>
    <w:rsid w:val="00374B66"/>
    <w:rsid w:val="00375B93"/>
    <w:rsid w:val="00375D07"/>
    <w:rsid w:val="00376F28"/>
    <w:rsid w:val="003773BF"/>
    <w:rsid w:val="00381020"/>
    <w:rsid w:val="0038113E"/>
    <w:rsid w:val="00381AA6"/>
    <w:rsid w:val="00385106"/>
    <w:rsid w:val="00385649"/>
    <w:rsid w:val="00386E74"/>
    <w:rsid w:val="003871A7"/>
    <w:rsid w:val="003903FA"/>
    <w:rsid w:val="00390897"/>
    <w:rsid w:val="00391C70"/>
    <w:rsid w:val="00392337"/>
    <w:rsid w:val="003A0E2F"/>
    <w:rsid w:val="003A1502"/>
    <w:rsid w:val="003A1D3E"/>
    <w:rsid w:val="003A2532"/>
    <w:rsid w:val="003A28B2"/>
    <w:rsid w:val="003A2F71"/>
    <w:rsid w:val="003A4161"/>
    <w:rsid w:val="003A54A8"/>
    <w:rsid w:val="003A7190"/>
    <w:rsid w:val="003A7944"/>
    <w:rsid w:val="003B0591"/>
    <w:rsid w:val="003B05CA"/>
    <w:rsid w:val="003B306C"/>
    <w:rsid w:val="003B703C"/>
    <w:rsid w:val="003C024D"/>
    <w:rsid w:val="003C1351"/>
    <w:rsid w:val="003C1363"/>
    <w:rsid w:val="003C1FAE"/>
    <w:rsid w:val="003C2615"/>
    <w:rsid w:val="003C2AD6"/>
    <w:rsid w:val="003C396C"/>
    <w:rsid w:val="003C3981"/>
    <w:rsid w:val="003C3F81"/>
    <w:rsid w:val="003C5345"/>
    <w:rsid w:val="003C5459"/>
    <w:rsid w:val="003C67C8"/>
    <w:rsid w:val="003D16FD"/>
    <w:rsid w:val="003D1ABB"/>
    <w:rsid w:val="003D4048"/>
    <w:rsid w:val="003D40AB"/>
    <w:rsid w:val="003D43CA"/>
    <w:rsid w:val="003D47DF"/>
    <w:rsid w:val="003D4B76"/>
    <w:rsid w:val="003E0620"/>
    <w:rsid w:val="003E1435"/>
    <w:rsid w:val="003E34C0"/>
    <w:rsid w:val="003E544B"/>
    <w:rsid w:val="003E6576"/>
    <w:rsid w:val="003E6631"/>
    <w:rsid w:val="003E674F"/>
    <w:rsid w:val="003E6933"/>
    <w:rsid w:val="003E73FF"/>
    <w:rsid w:val="003F0AB3"/>
    <w:rsid w:val="003F0B55"/>
    <w:rsid w:val="003F14A8"/>
    <w:rsid w:val="003F188C"/>
    <w:rsid w:val="003F3123"/>
    <w:rsid w:val="003F4057"/>
    <w:rsid w:val="003F5921"/>
    <w:rsid w:val="003F7817"/>
    <w:rsid w:val="00400441"/>
    <w:rsid w:val="004018AF"/>
    <w:rsid w:val="00401CA4"/>
    <w:rsid w:val="00401E60"/>
    <w:rsid w:val="00402A6F"/>
    <w:rsid w:val="00403416"/>
    <w:rsid w:val="004035F9"/>
    <w:rsid w:val="00403A50"/>
    <w:rsid w:val="00403F57"/>
    <w:rsid w:val="00406C96"/>
    <w:rsid w:val="00410C3B"/>
    <w:rsid w:val="0041134D"/>
    <w:rsid w:val="0041213A"/>
    <w:rsid w:val="00414916"/>
    <w:rsid w:val="00415242"/>
    <w:rsid w:val="00415621"/>
    <w:rsid w:val="004161CB"/>
    <w:rsid w:val="004163F1"/>
    <w:rsid w:val="004164AC"/>
    <w:rsid w:val="004172E7"/>
    <w:rsid w:val="00417401"/>
    <w:rsid w:val="004174B4"/>
    <w:rsid w:val="00417A08"/>
    <w:rsid w:val="00417B25"/>
    <w:rsid w:val="004200A3"/>
    <w:rsid w:val="0042082A"/>
    <w:rsid w:val="004212B9"/>
    <w:rsid w:val="004219DF"/>
    <w:rsid w:val="0042280F"/>
    <w:rsid w:val="004234C7"/>
    <w:rsid w:val="004267B3"/>
    <w:rsid w:val="004267C9"/>
    <w:rsid w:val="00427205"/>
    <w:rsid w:val="0042788F"/>
    <w:rsid w:val="00427BE3"/>
    <w:rsid w:val="00430427"/>
    <w:rsid w:val="0043088D"/>
    <w:rsid w:val="00430B3B"/>
    <w:rsid w:val="00430DB1"/>
    <w:rsid w:val="004314A5"/>
    <w:rsid w:val="00432AEC"/>
    <w:rsid w:val="0043369D"/>
    <w:rsid w:val="00433D53"/>
    <w:rsid w:val="00434CBB"/>
    <w:rsid w:val="00435869"/>
    <w:rsid w:val="00435CFE"/>
    <w:rsid w:val="00436DBA"/>
    <w:rsid w:val="00437091"/>
    <w:rsid w:val="00437A3C"/>
    <w:rsid w:val="004418C5"/>
    <w:rsid w:val="00441A38"/>
    <w:rsid w:val="00442A61"/>
    <w:rsid w:val="00442B43"/>
    <w:rsid w:val="00443A4D"/>
    <w:rsid w:val="00443AB4"/>
    <w:rsid w:val="004468D3"/>
    <w:rsid w:val="00446CEB"/>
    <w:rsid w:val="00451EDA"/>
    <w:rsid w:val="00452D86"/>
    <w:rsid w:val="00454B21"/>
    <w:rsid w:val="004553C2"/>
    <w:rsid w:val="00455DA8"/>
    <w:rsid w:val="00455DEA"/>
    <w:rsid w:val="004560DA"/>
    <w:rsid w:val="004566BF"/>
    <w:rsid w:val="00457982"/>
    <w:rsid w:val="0046079E"/>
    <w:rsid w:val="00460D1D"/>
    <w:rsid w:val="00463C56"/>
    <w:rsid w:val="00464C5B"/>
    <w:rsid w:val="0046543A"/>
    <w:rsid w:val="0046579B"/>
    <w:rsid w:val="0046659C"/>
    <w:rsid w:val="00466A45"/>
    <w:rsid w:val="00466AB6"/>
    <w:rsid w:val="004675A0"/>
    <w:rsid w:val="004677D3"/>
    <w:rsid w:val="00467971"/>
    <w:rsid w:val="00470DF9"/>
    <w:rsid w:val="00471B53"/>
    <w:rsid w:val="004722DC"/>
    <w:rsid w:val="004732A1"/>
    <w:rsid w:val="004734C4"/>
    <w:rsid w:val="0047440B"/>
    <w:rsid w:val="00474A85"/>
    <w:rsid w:val="0047616D"/>
    <w:rsid w:val="0047701C"/>
    <w:rsid w:val="00477B21"/>
    <w:rsid w:val="00480587"/>
    <w:rsid w:val="00480644"/>
    <w:rsid w:val="00481086"/>
    <w:rsid w:val="00483131"/>
    <w:rsid w:val="00483BA8"/>
    <w:rsid w:val="00484D0E"/>
    <w:rsid w:val="00484E0A"/>
    <w:rsid w:val="00484E26"/>
    <w:rsid w:val="00485FA5"/>
    <w:rsid w:val="00486880"/>
    <w:rsid w:val="00486B47"/>
    <w:rsid w:val="00487B13"/>
    <w:rsid w:val="00487FFD"/>
    <w:rsid w:val="00492EF9"/>
    <w:rsid w:val="004938F6"/>
    <w:rsid w:val="00493935"/>
    <w:rsid w:val="00493F25"/>
    <w:rsid w:val="004940BF"/>
    <w:rsid w:val="0049417D"/>
    <w:rsid w:val="00494F46"/>
    <w:rsid w:val="00496114"/>
    <w:rsid w:val="004965A9"/>
    <w:rsid w:val="004A1BD9"/>
    <w:rsid w:val="004A3120"/>
    <w:rsid w:val="004A3D08"/>
    <w:rsid w:val="004A3E74"/>
    <w:rsid w:val="004A44E6"/>
    <w:rsid w:val="004A44ED"/>
    <w:rsid w:val="004A51AE"/>
    <w:rsid w:val="004A577B"/>
    <w:rsid w:val="004A6550"/>
    <w:rsid w:val="004A6FA7"/>
    <w:rsid w:val="004A746D"/>
    <w:rsid w:val="004A75A1"/>
    <w:rsid w:val="004B0462"/>
    <w:rsid w:val="004B05C6"/>
    <w:rsid w:val="004B242E"/>
    <w:rsid w:val="004B29AF"/>
    <w:rsid w:val="004B4309"/>
    <w:rsid w:val="004B50DB"/>
    <w:rsid w:val="004B567E"/>
    <w:rsid w:val="004B7B66"/>
    <w:rsid w:val="004C13FE"/>
    <w:rsid w:val="004C2168"/>
    <w:rsid w:val="004C2255"/>
    <w:rsid w:val="004C321F"/>
    <w:rsid w:val="004C4B94"/>
    <w:rsid w:val="004C5630"/>
    <w:rsid w:val="004C7813"/>
    <w:rsid w:val="004C7835"/>
    <w:rsid w:val="004C7E96"/>
    <w:rsid w:val="004D0024"/>
    <w:rsid w:val="004D07EC"/>
    <w:rsid w:val="004D0D3C"/>
    <w:rsid w:val="004D1E1B"/>
    <w:rsid w:val="004D1F77"/>
    <w:rsid w:val="004D3A9D"/>
    <w:rsid w:val="004D3E25"/>
    <w:rsid w:val="004D4A4F"/>
    <w:rsid w:val="004D5252"/>
    <w:rsid w:val="004D6628"/>
    <w:rsid w:val="004D6A84"/>
    <w:rsid w:val="004D72F3"/>
    <w:rsid w:val="004D7D7D"/>
    <w:rsid w:val="004D7D90"/>
    <w:rsid w:val="004E1177"/>
    <w:rsid w:val="004E14AA"/>
    <w:rsid w:val="004E2235"/>
    <w:rsid w:val="004E28EB"/>
    <w:rsid w:val="004E2FCD"/>
    <w:rsid w:val="004E3F93"/>
    <w:rsid w:val="004E44D8"/>
    <w:rsid w:val="004E4B4E"/>
    <w:rsid w:val="004E5774"/>
    <w:rsid w:val="004E588E"/>
    <w:rsid w:val="004E58A8"/>
    <w:rsid w:val="004E58F0"/>
    <w:rsid w:val="004E682E"/>
    <w:rsid w:val="004E7E81"/>
    <w:rsid w:val="004F0171"/>
    <w:rsid w:val="004F027F"/>
    <w:rsid w:val="004F0D6A"/>
    <w:rsid w:val="004F1801"/>
    <w:rsid w:val="004F1870"/>
    <w:rsid w:val="004F1EFB"/>
    <w:rsid w:val="004F20EE"/>
    <w:rsid w:val="004F3BC9"/>
    <w:rsid w:val="004F46CB"/>
    <w:rsid w:val="004F4ADE"/>
    <w:rsid w:val="004F4BC3"/>
    <w:rsid w:val="004F607D"/>
    <w:rsid w:val="004F6BC9"/>
    <w:rsid w:val="004F7007"/>
    <w:rsid w:val="00500F94"/>
    <w:rsid w:val="00500FB4"/>
    <w:rsid w:val="0050122C"/>
    <w:rsid w:val="00501B04"/>
    <w:rsid w:val="00501EDC"/>
    <w:rsid w:val="005034C3"/>
    <w:rsid w:val="00503772"/>
    <w:rsid w:val="00503B69"/>
    <w:rsid w:val="0050592C"/>
    <w:rsid w:val="00505AED"/>
    <w:rsid w:val="005100EA"/>
    <w:rsid w:val="00510481"/>
    <w:rsid w:val="00511CD7"/>
    <w:rsid w:val="0051295C"/>
    <w:rsid w:val="00515205"/>
    <w:rsid w:val="00515949"/>
    <w:rsid w:val="0051653C"/>
    <w:rsid w:val="00517F7D"/>
    <w:rsid w:val="00520850"/>
    <w:rsid w:val="005208DE"/>
    <w:rsid w:val="00520FEA"/>
    <w:rsid w:val="005219C9"/>
    <w:rsid w:val="00521D6D"/>
    <w:rsid w:val="005231FA"/>
    <w:rsid w:val="00523744"/>
    <w:rsid w:val="0052378A"/>
    <w:rsid w:val="00523F21"/>
    <w:rsid w:val="00524B94"/>
    <w:rsid w:val="00525104"/>
    <w:rsid w:val="0052662F"/>
    <w:rsid w:val="005267AE"/>
    <w:rsid w:val="0052785E"/>
    <w:rsid w:val="00527DC8"/>
    <w:rsid w:val="005319F3"/>
    <w:rsid w:val="005322C2"/>
    <w:rsid w:val="00532C79"/>
    <w:rsid w:val="00533C4B"/>
    <w:rsid w:val="0053538F"/>
    <w:rsid w:val="00535F5C"/>
    <w:rsid w:val="0053636D"/>
    <w:rsid w:val="00536A11"/>
    <w:rsid w:val="00537003"/>
    <w:rsid w:val="00537D76"/>
    <w:rsid w:val="00537F16"/>
    <w:rsid w:val="00540BAF"/>
    <w:rsid w:val="00540DB9"/>
    <w:rsid w:val="0054163F"/>
    <w:rsid w:val="00541C93"/>
    <w:rsid w:val="00542967"/>
    <w:rsid w:val="005434C5"/>
    <w:rsid w:val="00543EA5"/>
    <w:rsid w:val="0054419D"/>
    <w:rsid w:val="005446E1"/>
    <w:rsid w:val="00544C00"/>
    <w:rsid w:val="005454DC"/>
    <w:rsid w:val="005459EE"/>
    <w:rsid w:val="00545AC6"/>
    <w:rsid w:val="00545FD6"/>
    <w:rsid w:val="00550577"/>
    <w:rsid w:val="00551316"/>
    <w:rsid w:val="0055217C"/>
    <w:rsid w:val="005523A4"/>
    <w:rsid w:val="0055271A"/>
    <w:rsid w:val="0055338E"/>
    <w:rsid w:val="005549C8"/>
    <w:rsid w:val="00554DF4"/>
    <w:rsid w:val="00555B16"/>
    <w:rsid w:val="005570C6"/>
    <w:rsid w:val="005572B0"/>
    <w:rsid w:val="00557DBB"/>
    <w:rsid w:val="00557F2D"/>
    <w:rsid w:val="00557FFB"/>
    <w:rsid w:val="0056149B"/>
    <w:rsid w:val="005618BC"/>
    <w:rsid w:val="00561B05"/>
    <w:rsid w:val="00562952"/>
    <w:rsid w:val="005643CD"/>
    <w:rsid w:val="00564455"/>
    <w:rsid w:val="00565A3D"/>
    <w:rsid w:val="00565F39"/>
    <w:rsid w:val="005661FF"/>
    <w:rsid w:val="00571B72"/>
    <w:rsid w:val="00571D7B"/>
    <w:rsid w:val="00572564"/>
    <w:rsid w:val="005728FC"/>
    <w:rsid w:val="00572EA2"/>
    <w:rsid w:val="0057565A"/>
    <w:rsid w:val="005766EA"/>
    <w:rsid w:val="005769DE"/>
    <w:rsid w:val="00576E76"/>
    <w:rsid w:val="0057743C"/>
    <w:rsid w:val="00580D72"/>
    <w:rsid w:val="00582582"/>
    <w:rsid w:val="005836E6"/>
    <w:rsid w:val="00585C68"/>
    <w:rsid w:val="00591037"/>
    <w:rsid w:val="00591159"/>
    <w:rsid w:val="00592D1F"/>
    <w:rsid w:val="00593B01"/>
    <w:rsid w:val="00594838"/>
    <w:rsid w:val="00595A1B"/>
    <w:rsid w:val="005A0521"/>
    <w:rsid w:val="005A0651"/>
    <w:rsid w:val="005A1071"/>
    <w:rsid w:val="005A1CEB"/>
    <w:rsid w:val="005A4125"/>
    <w:rsid w:val="005A43C3"/>
    <w:rsid w:val="005A4E4C"/>
    <w:rsid w:val="005A5BD6"/>
    <w:rsid w:val="005A5D8D"/>
    <w:rsid w:val="005A7A8A"/>
    <w:rsid w:val="005A7E8B"/>
    <w:rsid w:val="005B101C"/>
    <w:rsid w:val="005B13E1"/>
    <w:rsid w:val="005B1469"/>
    <w:rsid w:val="005B1BF4"/>
    <w:rsid w:val="005B2F30"/>
    <w:rsid w:val="005B326B"/>
    <w:rsid w:val="005B5DBA"/>
    <w:rsid w:val="005C11D6"/>
    <w:rsid w:val="005C1C1C"/>
    <w:rsid w:val="005C28BB"/>
    <w:rsid w:val="005C30CB"/>
    <w:rsid w:val="005C3D2B"/>
    <w:rsid w:val="005C4DDE"/>
    <w:rsid w:val="005C57FD"/>
    <w:rsid w:val="005C6713"/>
    <w:rsid w:val="005C6AC9"/>
    <w:rsid w:val="005C7D7A"/>
    <w:rsid w:val="005C7F41"/>
    <w:rsid w:val="005D0D12"/>
    <w:rsid w:val="005D46A7"/>
    <w:rsid w:val="005D50DD"/>
    <w:rsid w:val="005D5A4A"/>
    <w:rsid w:val="005D629E"/>
    <w:rsid w:val="005D6804"/>
    <w:rsid w:val="005D6A33"/>
    <w:rsid w:val="005D6E8A"/>
    <w:rsid w:val="005D6FC8"/>
    <w:rsid w:val="005D7C76"/>
    <w:rsid w:val="005E1421"/>
    <w:rsid w:val="005E25E4"/>
    <w:rsid w:val="005E29B1"/>
    <w:rsid w:val="005E2AEF"/>
    <w:rsid w:val="005E2CBD"/>
    <w:rsid w:val="005E5D1B"/>
    <w:rsid w:val="005E69A3"/>
    <w:rsid w:val="005E7B36"/>
    <w:rsid w:val="005F0515"/>
    <w:rsid w:val="005F1B2B"/>
    <w:rsid w:val="005F3151"/>
    <w:rsid w:val="005F41FA"/>
    <w:rsid w:val="005F48D4"/>
    <w:rsid w:val="005F4B86"/>
    <w:rsid w:val="005F5945"/>
    <w:rsid w:val="005F5A28"/>
    <w:rsid w:val="005F626F"/>
    <w:rsid w:val="006003F8"/>
    <w:rsid w:val="0060319B"/>
    <w:rsid w:val="0060411D"/>
    <w:rsid w:val="0060696A"/>
    <w:rsid w:val="006116C4"/>
    <w:rsid w:val="00612702"/>
    <w:rsid w:val="00612845"/>
    <w:rsid w:val="006162C5"/>
    <w:rsid w:val="006209B8"/>
    <w:rsid w:val="006209F3"/>
    <w:rsid w:val="00620ABA"/>
    <w:rsid w:val="006210C0"/>
    <w:rsid w:val="00621100"/>
    <w:rsid w:val="00621ADB"/>
    <w:rsid w:val="00623ABD"/>
    <w:rsid w:val="006247D6"/>
    <w:rsid w:val="00624C1F"/>
    <w:rsid w:val="00624FCC"/>
    <w:rsid w:val="006251B5"/>
    <w:rsid w:val="0062521A"/>
    <w:rsid w:val="006254DB"/>
    <w:rsid w:val="00626E95"/>
    <w:rsid w:val="00627A58"/>
    <w:rsid w:val="0063060C"/>
    <w:rsid w:val="00630620"/>
    <w:rsid w:val="00630788"/>
    <w:rsid w:val="00630A74"/>
    <w:rsid w:val="00631022"/>
    <w:rsid w:val="00631991"/>
    <w:rsid w:val="00632719"/>
    <w:rsid w:val="00632DCE"/>
    <w:rsid w:val="006366E1"/>
    <w:rsid w:val="00636DD4"/>
    <w:rsid w:val="00637643"/>
    <w:rsid w:val="00637C49"/>
    <w:rsid w:val="0064113C"/>
    <w:rsid w:val="00641C4D"/>
    <w:rsid w:val="00642042"/>
    <w:rsid w:val="0064227E"/>
    <w:rsid w:val="006424D0"/>
    <w:rsid w:val="006431FE"/>
    <w:rsid w:val="0064369B"/>
    <w:rsid w:val="00643D9A"/>
    <w:rsid w:val="006452BD"/>
    <w:rsid w:val="006458B2"/>
    <w:rsid w:val="0064656C"/>
    <w:rsid w:val="00651AE1"/>
    <w:rsid w:val="00653D38"/>
    <w:rsid w:val="0065424A"/>
    <w:rsid w:val="00654E35"/>
    <w:rsid w:val="006560BD"/>
    <w:rsid w:val="00656216"/>
    <w:rsid w:val="00656D4E"/>
    <w:rsid w:val="00656E63"/>
    <w:rsid w:val="00657A55"/>
    <w:rsid w:val="006606C4"/>
    <w:rsid w:val="00662168"/>
    <w:rsid w:val="00662389"/>
    <w:rsid w:val="00665B22"/>
    <w:rsid w:val="00665F11"/>
    <w:rsid w:val="0066758B"/>
    <w:rsid w:val="0067019F"/>
    <w:rsid w:val="00670969"/>
    <w:rsid w:val="00671778"/>
    <w:rsid w:val="00671C05"/>
    <w:rsid w:val="0067319E"/>
    <w:rsid w:val="00673354"/>
    <w:rsid w:val="0067578F"/>
    <w:rsid w:val="00675FBD"/>
    <w:rsid w:val="00676B67"/>
    <w:rsid w:val="0068171D"/>
    <w:rsid w:val="00681B79"/>
    <w:rsid w:val="00683333"/>
    <w:rsid w:val="00683845"/>
    <w:rsid w:val="00684ABB"/>
    <w:rsid w:val="006854C1"/>
    <w:rsid w:val="00686497"/>
    <w:rsid w:val="006871E7"/>
    <w:rsid w:val="00687967"/>
    <w:rsid w:val="00690AAD"/>
    <w:rsid w:val="00691421"/>
    <w:rsid w:val="00691EDD"/>
    <w:rsid w:val="00692731"/>
    <w:rsid w:val="00693380"/>
    <w:rsid w:val="00693C25"/>
    <w:rsid w:val="00693CF8"/>
    <w:rsid w:val="00695C7F"/>
    <w:rsid w:val="00696101"/>
    <w:rsid w:val="0069634D"/>
    <w:rsid w:val="00696C25"/>
    <w:rsid w:val="00696F7F"/>
    <w:rsid w:val="00697CE3"/>
    <w:rsid w:val="006A06AB"/>
    <w:rsid w:val="006A148A"/>
    <w:rsid w:val="006A1EA9"/>
    <w:rsid w:val="006A2C65"/>
    <w:rsid w:val="006A2DA0"/>
    <w:rsid w:val="006A31C2"/>
    <w:rsid w:val="006A42E0"/>
    <w:rsid w:val="006A5091"/>
    <w:rsid w:val="006A54F7"/>
    <w:rsid w:val="006A5A72"/>
    <w:rsid w:val="006A5EA7"/>
    <w:rsid w:val="006A6E2A"/>
    <w:rsid w:val="006A7DFC"/>
    <w:rsid w:val="006B018E"/>
    <w:rsid w:val="006B030B"/>
    <w:rsid w:val="006B1552"/>
    <w:rsid w:val="006B1815"/>
    <w:rsid w:val="006B1E14"/>
    <w:rsid w:val="006B375B"/>
    <w:rsid w:val="006B3A10"/>
    <w:rsid w:val="006B3A7B"/>
    <w:rsid w:val="006B3D1C"/>
    <w:rsid w:val="006B4C50"/>
    <w:rsid w:val="006B66BE"/>
    <w:rsid w:val="006B6A4F"/>
    <w:rsid w:val="006C0380"/>
    <w:rsid w:val="006C07CA"/>
    <w:rsid w:val="006C1BF2"/>
    <w:rsid w:val="006C28DD"/>
    <w:rsid w:val="006C3F2F"/>
    <w:rsid w:val="006C487E"/>
    <w:rsid w:val="006C48E7"/>
    <w:rsid w:val="006C4A01"/>
    <w:rsid w:val="006C50A4"/>
    <w:rsid w:val="006C598B"/>
    <w:rsid w:val="006C5AD5"/>
    <w:rsid w:val="006C670F"/>
    <w:rsid w:val="006C79CA"/>
    <w:rsid w:val="006D061B"/>
    <w:rsid w:val="006D06F4"/>
    <w:rsid w:val="006D0A5B"/>
    <w:rsid w:val="006D0D88"/>
    <w:rsid w:val="006D0E6B"/>
    <w:rsid w:val="006D1F03"/>
    <w:rsid w:val="006D2BF1"/>
    <w:rsid w:val="006D575E"/>
    <w:rsid w:val="006D5BDE"/>
    <w:rsid w:val="006D60FE"/>
    <w:rsid w:val="006D63A6"/>
    <w:rsid w:val="006E0199"/>
    <w:rsid w:val="006E0387"/>
    <w:rsid w:val="006E08B6"/>
    <w:rsid w:val="006E1E81"/>
    <w:rsid w:val="006E1F07"/>
    <w:rsid w:val="006E22E9"/>
    <w:rsid w:val="006E263C"/>
    <w:rsid w:val="006E2933"/>
    <w:rsid w:val="006E2BC8"/>
    <w:rsid w:val="006E2F93"/>
    <w:rsid w:val="006E34D6"/>
    <w:rsid w:val="006E3EE6"/>
    <w:rsid w:val="006E40B4"/>
    <w:rsid w:val="006E5473"/>
    <w:rsid w:val="006E5BA1"/>
    <w:rsid w:val="006E6831"/>
    <w:rsid w:val="006E7811"/>
    <w:rsid w:val="006E7E0E"/>
    <w:rsid w:val="006F00DB"/>
    <w:rsid w:val="006F1D22"/>
    <w:rsid w:val="006F46EE"/>
    <w:rsid w:val="006F70F8"/>
    <w:rsid w:val="00700448"/>
    <w:rsid w:val="00700A67"/>
    <w:rsid w:val="00701757"/>
    <w:rsid w:val="0070183D"/>
    <w:rsid w:val="00702947"/>
    <w:rsid w:val="00702EAD"/>
    <w:rsid w:val="007031A7"/>
    <w:rsid w:val="00703576"/>
    <w:rsid w:val="00704483"/>
    <w:rsid w:val="0070613F"/>
    <w:rsid w:val="0070722D"/>
    <w:rsid w:val="007077BF"/>
    <w:rsid w:val="00710A15"/>
    <w:rsid w:val="00711DE5"/>
    <w:rsid w:val="007135AD"/>
    <w:rsid w:val="00713717"/>
    <w:rsid w:val="00715138"/>
    <w:rsid w:val="00716225"/>
    <w:rsid w:val="00716FB9"/>
    <w:rsid w:val="0071716A"/>
    <w:rsid w:val="007172D7"/>
    <w:rsid w:val="00717EF1"/>
    <w:rsid w:val="00721F3E"/>
    <w:rsid w:val="00723392"/>
    <w:rsid w:val="00727672"/>
    <w:rsid w:val="007307AC"/>
    <w:rsid w:val="007308AF"/>
    <w:rsid w:val="00731A94"/>
    <w:rsid w:val="00733421"/>
    <w:rsid w:val="00734383"/>
    <w:rsid w:val="00734975"/>
    <w:rsid w:val="0073539F"/>
    <w:rsid w:val="0073608A"/>
    <w:rsid w:val="007364D5"/>
    <w:rsid w:val="0073680B"/>
    <w:rsid w:val="00740005"/>
    <w:rsid w:val="00740797"/>
    <w:rsid w:val="00740AD4"/>
    <w:rsid w:val="007423F2"/>
    <w:rsid w:val="007436D6"/>
    <w:rsid w:val="00745416"/>
    <w:rsid w:val="007473D5"/>
    <w:rsid w:val="00747A06"/>
    <w:rsid w:val="00747FC7"/>
    <w:rsid w:val="00750A41"/>
    <w:rsid w:val="00750C16"/>
    <w:rsid w:val="00751416"/>
    <w:rsid w:val="007516C8"/>
    <w:rsid w:val="00752D6C"/>
    <w:rsid w:val="00754346"/>
    <w:rsid w:val="00754B79"/>
    <w:rsid w:val="00756841"/>
    <w:rsid w:val="007568D3"/>
    <w:rsid w:val="00760E9E"/>
    <w:rsid w:val="00761CC1"/>
    <w:rsid w:val="00762682"/>
    <w:rsid w:val="0076274C"/>
    <w:rsid w:val="00762F3B"/>
    <w:rsid w:val="00763437"/>
    <w:rsid w:val="00766117"/>
    <w:rsid w:val="007662DC"/>
    <w:rsid w:val="00767373"/>
    <w:rsid w:val="0076753C"/>
    <w:rsid w:val="00771A27"/>
    <w:rsid w:val="00774A0E"/>
    <w:rsid w:val="0077536E"/>
    <w:rsid w:val="00776983"/>
    <w:rsid w:val="007776B5"/>
    <w:rsid w:val="0077777A"/>
    <w:rsid w:val="00777BB8"/>
    <w:rsid w:val="0078095C"/>
    <w:rsid w:val="007809D5"/>
    <w:rsid w:val="0078113F"/>
    <w:rsid w:val="0078321E"/>
    <w:rsid w:val="0078381F"/>
    <w:rsid w:val="00783F76"/>
    <w:rsid w:val="007844F1"/>
    <w:rsid w:val="007845B0"/>
    <w:rsid w:val="00785202"/>
    <w:rsid w:val="0078594F"/>
    <w:rsid w:val="00785DAC"/>
    <w:rsid w:val="00787055"/>
    <w:rsid w:val="007901CA"/>
    <w:rsid w:val="00790401"/>
    <w:rsid w:val="00791195"/>
    <w:rsid w:val="00792A01"/>
    <w:rsid w:val="0079349D"/>
    <w:rsid w:val="00793DB8"/>
    <w:rsid w:val="0079513B"/>
    <w:rsid w:val="0079524B"/>
    <w:rsid w:val="00795CFB"/>
    <w:rsid w:val="007965C4"/>
    <w:rsid w:val="00797107"/>
    <w:rsid w:val="00797585"/>
    <w:rsid w:val="007A035C"/>
    <w:rsid w:val="007A174E"/>
    <w:rsid w:val="007A2A36"/>
    <w:rsid w:val="007A3625"/>
    <w:rsid w:val="007A394B"/>
    <w:rsid w:val="007A4B18"/>
    <w:rsid w:val="007A53E0"/>
    <w:rsid w:val="007B03DF"/>
    <w:rsid w:val="007B135E"/>
    <w:rsid w:val="007B1C63"/>
    <w:rsid w:val="007B1CBD"/>
    <w:rsid w:val="007B22F4"/>
    <w:rsid w:val="007B2DFB"/>
    <w:rsid w:val="007B2EA4"/>
    <w:rsid w:val="007B46A2"/>
    <w:rsid w:val="007B4CA3"/>
    <w:rsid w:val="007B5705"/>
    <w:rsid w:val="007B5CA8"/>
    <w:rsid w:val="007B66B0"/>
    <w:rsid w:val="007B68C3"/>
    <w:rsid w:val="007C010F"/>
    <w:rsid w:val="007C0A7B"/>
    <w:rsid w:val="007C1675"/>
    <w:rsid w:val="007C1A35"/>
    <w:rsid w:val="007C21A5"/>
    <w:rsid w:val="007C2338"/>
    <w:rsid w:val="007C25CA"/>
    <w:rsid w:val="007C2F18"/>
    <w:rsid w:val="007C3047"/>
    <w:rsid w:val="007C3BE6"/>
    <w:rsid w:val="007C403C"/>
    <w:rsid w:val="007C509C"/>
    <w:rsid w:val="007C53FF"/>
    <w:rsid w:val="007C5840"/>
    <w:rsid w:val="007C5847"/>
    <w:rsid w:val="007C6E24"/>
    <w:rsid w:val="007C6EE8"/>
    <w:rsid w:val="007C75F1"/>
    <w:rsid w:val="007C76B4"/>
    <w:rsid w:val="007D09A5"/>
    <w:rsid w:val="007D11F1"/>
    <w:rsid w:val="007D128C"/>
    <w:rsid w:val="007D1C92"/>
    <w:rsid w:val="007D28C3"/>
    <w:rsid w:val="007D30CF"/>
    <w:rsid w:val="007D6BAC"/>
    <w:rsid w:val="007E3201"/>
    <w:rsid w:val="007E383A"/>
    <w:rsid w:val="007E5C89"/>
    <w:rsid w:val="007E5DAB"/>
    <w:rsid w:val="007E5EC9"/>
    <w:rsid w:val="007E6522"/>
    <w:rsid w:val="007E6728"/>
    <w:rsid w:val="007E6BC1"/>
    <w:rsid w:val="007E73BE"/>
    <w:rsid w:val="007E7B6B"/>
    <w:rsid w:val="007F2D82"/>
    <w:rsid w:val="007F3102"/>
    <w:rsid w:val="007F33B6"/>
    <w:rsid w:val="007F51F1"/>
    <w:rsid w:val="007F7040"/>
    <w:rsid w:val="007F73A3"/>
    <w:rsid w:val="007F7D88"/>
    <w:rsid w:val="008003C0"/>
    <w:rsid w:val="008010B5"/>
    <w:rsid w:val="008012A7"/>
    <w:rsid w:val="00801B0E"/>
    <w:rsid w:val="008020C7"/>
    <w:rsid w:val="00803BC5"/>
    <w:rsid w:val="00804E80"/>
    <w:rsid w:val="0080517F"/>
    <w:rsid w:val="008068C0"/>
    <w:rsid w:val="0081026E"/>
    <w:rsid w:val="00810327"/>
    <w:rsid w:val="00810F7C"/>
    <w:rsid w:val="0081156D"/>
    <w:rsid w:val="00816918"/>
    <w:rsid w:val="00817E4C"/>
    <w:rsid w:val="008201B6"/>
    <w:rsid w:val="008203C5"/>
    <w:rsid w:val="00822147"/>
    <w:rsid w:val="00822AB8"/>
    <w:rsid w:val="00824838"/>
    <w:rsid w:val="00825791"/>
    <w:rsid w:val="0082658D"/>
    <w:rsid w:val="008322FC"/>
    <w:rsid w:val="00833441"/>
    <w:rsid w:val="00833943"/>
    <w:rsid w:val="0083413C"/>
    <w:rsid w:val="00834974"/>
    <w:rsid w:val="0083646D"/>
    <w:rsid w:val="008365E9"/>
    <w:rsid w:val="00836AEC"/>
    <w:rsid w:val="00837555"/>
    <w:rsid w:val="00840EE3"/>
    <w:rsid w:val="00843B96"/>
    <w:rsid w:val="008441AE"/>
    <w:rsid w:val="00845016"/>
    <w:rsid w:val="00845496"/>
    <w:rsid w:val="00845748"/>
    <w:rsid w:val="008468DC"/>
    <w:rsid w:val="00850FC9"/>
    <w:rsid w:val="0085115B"/>
    <w:rsid w:val="008528BA"/>
    <w:rsid w:val="00852F08"/>
    <w:rsid w:val="008530FE"/>
    <w:rsid w:val="0085313E"/>
    <w:rsid w:val="00853D4C"/>
    <w:rsid w:val="00854529"/>
    <w:rsid w:val="00857DED"/>
    <w:rsid w:val="00861546"/>
    <w:rsid w:val="00861A5D"/>
    <w:rsid w:val="00864B3C"/>
    <w:rsid w:val="00864B97"/>
    <w:rsid w:val="00864BB2"/>
    <w:rsid w:val="0086788C"/>
    <w:rsid w:val="00867DBA"/>
    <w:rsid w:val="0087495A"/>
    <w:rsid w:val="00874CE0"/>
    <w:rsid w:val="00875D47"/>
    <w:rsid w:val="00877E16"/>
    <w:rsid w:val="0088101C"/>
    <w:rsid w:val="008822BD"/>
    <w:rsid w:val="00882E92"/>
    <w:rsid w:val="00883754"/>
    <w:rsid w:val="00883885"/>
    <w:rsid w:val="00883D60"/>
    <w:rsid w:val="00884240"/>
    <w:rsid w:val="00884EA2"/>
    <w:rsid w:val="00885B29"/>
    <w:rsid w:val="0089070D"/>
    <w:rsid w:val="0089073D"/>
    <w:rsid w:val="00891010"/>
    <w:rsid w:val="00891115"/>
    <w:rsid w:val="00891737"/>
    <w:rsid w:val="00891D6B"/>
    <w:rsid w:val="00894120"/>
    <w:rsid w:val="008943F6"/>
    <w:rsid w:val="008944AB"/>
    <w:rsid w:val="00895D65"/>
    <w:rsid w:val="00896143"/>
    <w:rsid w:val="00897271"/>
    <w:rsid w:val="00897443"/>
    <w:rsid w:val="008A11D1"/>
    <w:rsid w:val="008A1D67"/>
    <w:rsid w:val="008A1FE7"/>
    <w:rsid w:val="008A3A0E"/>
    <w:rsid w:val="008A3A7B"/>
    <w:rsid w:val="008A42C1"/>
    <w:rsid w:val="008A4BED"/>
    <w:rsid w:val="008A4F64"/>
    <w:rsid w:val="008A5769"/>
    <w:rsid w:val="008A5D4F"/>
    <w:rsid w:val="008A5FE5"/>
    <w:rsid w:val="008A68FC"/>
    <w:rsid w:val="008A6CF7"/>
    <w:rsid w:val="008A7470"/>
    <w:rsid w:val="008B3D0A"/>
    <w:rsid w:val="008B3D57"/>
    <w:rsid w:val="008B445E"/>
    <w:rsid w:val="008B46A6"/>
    <w:rsid w:val="008B4F54"/>
    <w:rsid w:val="008B7CBF"/>
    <w:rsid w:val="008C02F5"/>
    <w:rsid w:val="008C0525"/>
    <w:rsid w:val="008C1EE3"/>
    <w:rsid w:val="008C4053"/>
    <w:rsid w:val="008C5856"/>
    <w:rsid w:val="008C58C9"/>
    <w:rsid w:val="008C6DA8"/>
    <w:rsid w:val="008C75C3"/>
    <w:rsid w:val="008D0335"/>
    <w:rsid w:val="008D1CA1"/>
    <w:rsid w:val="008D21D8"/>
    <w:rsid w:val="008D2CAB"/>
    <w:rsid w:val="008D4C16"/>
    <w:rsid w:val="008D4D44"/>
    <w:rsid w:val="008D78B5"/>
    <w:rsid w:val="008D7D2B"/>
    <w:rsid w:val="008D7E56"/>
    <w:rsid w:val="008E1971"/>
    <w:rsid w:val="008E27E8"/>
    <w:rsid w:val="008E2E00"/>
    <w:rsid w:val="008E47F8"/>
    <w:rsid w:val="008E5936"/>
    <w:rsid w:val="008E5F65"/>
    <w:rsid w:val="008F0223"/>
    <w:rsid w:val="008F03ED"/>
    <w:rsid w:val="008F067A"/>
    <w:rsid w:val="008F2486"/>
    <w:rsid w:val="008F2588"/>
    <w:rsid w:val="008F30F5"/>
    <w:rsid w:val="008F323F"/>
    <w:rsid w:val="008F33FB"/>
    <w:rsid w:val="008F4ABF"/>
    <w:rsid w:val="008F4DEE"/>
    <w:rsid w:val="008F5746"/>
    <w:rsid w:val="009001C2"/>
    <w:rsid w:val="00900625"/>
    <w:rsid w:val="009014B2"/>
    <w:rsid w:val="00902267"/>
    <w:rsid w:val="00902CCC"/>
    <w:rsid w:val="0090371D"/>
    <w:rsid w:val="009037BD"/>
    <w:rsid w:val="00903E07"/>
    <w:rsid w:val="009045A7"/>
    <w:rsid w:val="00906C08"/>
    <w:rsid w:val="00907553"/>
    <w:rsid w:val="009078F3"/>
    <w:rsid w:val="00910A34"/>
    <w:rsid w:val="00910B8F"/>
    <w:rsid w:val="00913C09"/>
    <w:rsid w:val="0091401C"/>
    <w:rsid w:val="0091432A"/>
    <w:rsid w:val="009144CC"/>
    <w:rsid w:val="00914E69"/>
    <w:rsid w:val="0091691A"/>
    <w:rsid w:val="00916FD1"/>
    <w:rsid w:val="009176D5"/>
    <w:rsid w:val="00917BC5"/>
    <w:rsid w:val="00920EF3"/>
    <w:rsid w:val="00922BE8"/>
    <w:rsid w:val="00923063"/>
    <w:rsid w:val="00923BEC"/>
    <w:rsid w:val="00924555"/>
    <w:rsid w:val="009246E2"/>
    <w:rsid w:val="0092477A"/>
    <w:rsid w:val="00924F17"/>
    <w:rsid w:val="00924F76"/>
    <w:rsid w:val="0092533D"/>
    <w:rsid w:val="00925849"/>
    <w:rsid w:val="0092668E"/>
    <w:rsid w:val="009304F8"/>
    <w:rsid w:val="00930A3A"/>
    <w:rsid w:val="00931702"/>
    <w:rsid w:val="00932103"/>
    <w:rsid w:val="00933A39"/>
    <w:rsid w:val="009345AE"/>
    <w:rsid w:val="00934BA1"/>
    <w:rsid w:val="00934EBC"/>
    <w:rsid w:val="0093742A"/>
    <w:rsid w:val="00937EAC"/>
    <w:rsid w:val="0094230D"/>
    <w:rsid w:val="00943346"/>
    <w:rsid w:val="00943A13"/>
    <w:rsid w:val="00943DAA"/>
    <w:rsid w:val="00945E0B"/>
    <w:rsid w:val="00945E32"/>
    <w:rsid w:val="00950A22"/>
    <w:rsid w:val="00950B05"/>
    <w:rsid w:val="00951613"/>
    <w:rsid w:val="00951982"/>
    <w:rsid w:val="00951FDD"/>
    <w:rsid w:val="0095283B"/>
    <w:rsid w:val="00952908"/>
    <w:rsid w:val="0095417B"/>
    <w:rsid w:val="00954AE9"/>
    <w:rsid w:val="00955292"/>
    <w:rsid w:val="00955C6B"/>
    <w:rsid w:val="00956B8E"/>
    <w:rsid w:val="00957DCB"/>
    <w:rsid w:val="00962060"/>
    <w:rsid w:val="00963550"/>
    <w:rsid w:val="00963A82"/>
    <w:rsid w:val="009641C6"/>
    <w:rsid w:val="00965179"/>
    <w:rsid w:val="00965E1F"/>
    <w:rsid w:val="009669C3"/>
    <w:rsid w:val="009675E3"/>
    <w:rsid w:val="00971A2F"/>
    <w:rsid w:val="00971F9E"/>
    <w:rsid w:val="009725E1"/>
    <w:rsid w:val="009728E0"/>
    <w:rsid w:val="00972C69"/>
    <w:rsid w:val="00973234"/>
    <w:rsid w:val="00974214"/>
    <w:rsid w:val="0097525B"/>
    <w:rsid w:val="00975E5C"/>
    <w:rsid w:val="0097767C"/>
    <w:rsid w:val="0098460A"/>
    <w:rsid w:val="009846A7"/>
    <w:rsid w:val="00984BFE"/>
    <w:rsid w:val="00984C88"/>
    <w:rsid w:val="00985A8B"/>
    <w:rsid w:val="00985D86"/>
    <w:rsid w:val="0098661E"/>
    <w:rsid w:val="00990D25"/>
    <w:rsid w:val="00992158"/>
    <w:rsid w:val="009942B3"/>
    <w:rsid w:val="009945F7"/>
    <w:rsid w:val="009948BA"/>
    <w:rsid w:val="0099559A"/>
    <w:rsid w:val="00995B4F"/>
    <w:rsid w:val="00996AB0"/>
    <w:rsid w:val="00996B11"/>
    <w:rsid w:val="00996D35"/>
    <w:rsid w:val="0099752F"/>
    <w:rsid w:val="00997F9D"/>
    <w:rsid w:val="009A0A7A"/>
    <w:rsid w:val="009A10C1"/>
    <w:rsid w:val="009A1BE3"/>
    <w:rsid w:val="009A3F62"/>
    <w:rsid w:val="009A4BB9"/>
    <w:rsid w:val="009A4E0B"/>
    <w:rsid w:val="009A5673"/>
    <w:rsid w:val="009A5D4F"/>
    <w:rsid w:val="009A6D88"/>
    <w:rsid w:val="009B0176"/>
    <w:rsid w:val="009B0A79"/>
    <w:rsid w:val="009B0D08"/>
    <w:rsid w:val="009B222F"/>
    <w:rsid w:val="009B25D5"/>
    <w:rsid w:val="009B4F22"/>
    <w:rsid w:val="009B55F1"/>
    <w:rsid w:val="009B56E1"/>
    <w:rsid w:val="009C148D"/>
    <w:rsid w:val="009C14E7"/>
    <w:rsid w:val="009C2B3B"/>
    <w:rsid w:val="009C4374"/>
    <w:rsid w:val="009C4563"/>
    <w:rsid w:val="009C652B"/>
    <w:rsid w:val="009C6BE5"/>
    <w:rsid w:val="009C7293"/>
    <w:rsid w:val="009D0A8C"/>
    <w:rsid w:val="009D0FFE"/>
    <w:rsid w:val="009D14A5"/>
    <w:rsid w:val="009D18BC"/>
    <w:rsid w:val="009D2CFD"/>
    <w:rsid w:val="009D3317"/>
    <w:rsid w:val="009D4D45"/>
    <w:rsid w:val="009D5265"/>
    <w:rsid w:val="009D58E9"/>
    <w:rsid w:val="009D6E0A"/>
    <w:rsid w:val="009D7407"/>
    <w:rsid w:val="009E0109"/>
    <w:rsid w:val="009E105D"/>
    <w:rsid w:val="009E1BD4"/>
    <w:rsid w:val="009E2452"/>
    <w:rsid w:val="009E284C"/>
    <w:rsid w:val="009E28D5"/>
    <w:rsid w:val="009E3274"/>
    <w:rsid w:val="009E39EB"/>
    <w:rsid w:val="009E49BF"/>
    <w:rsid w:val="009E5878"/>
    <w:rsid w:val="009E5D04"/>
    <w:rsid w:val="009E640C"/>
    <w:rsid w:val="009F2A40"/>
    <w:rsid w:val="009F33D6"/>
    <w:rsid w:val="009F3694"/>
    <w:rsid w:val="009F3BA0"/>
    <w:rsid w:val="009F3F78"/>
    <w:rsid w:val="009F3FDC"/>
    <w:rsid w:val="009F4833"/>
    <w:rsid w:val="009F4FAB"/>
    <w:rsid w:val="009F5B06"/>
    <w:rsid w:val="009F5BFC"/>
    <w:rsid w:val="009F5D96"/>
    <w:rsid w:val="009F6FA9"/>
    <w:rsid w:val="009F7F4A"/>
    <w:rsid w:val="00A01354"/>
    <w:rsid w:val="00A01826"/>
    <w:rsid w:val="00A01875"/>
    <w:rsid w:val="00A01B0D"/>
    <w:rsid w:val="00A01C78"/>
    <w:rsid w:val="00A02424"/>
    <w:rsid w:val="00A0261D"/>
    <w:rsid w:val="00A02CC5"/>
    <w:rsid w:val="00A034C6"/>
    <w:rsid w:val="00A040B4"/>
    <w:rsid w:val="00A04EB0"/>
    <w:rsid w:val="00A05B96"/>
    <w:rsid w:val="00A062DA"/>
    <w:rsid w:val="00A06D59"/>
    <w:rsid w:val="00A0741A"/>
    <w:rsid w:val="00A0790D"/>
    <w:rsid w:val="00A1167C"/>
    <w:rsid w:val="00A117B4"/>
    <w:rsid w:val="00A118D3"/>
    <w:rsid w:val="00A11C5C"/>
    <w:rsid w:val="00A11FCC"/>
    <w:rsid w:val="00A13280"/>
    <w:rsid w:val="00A14544"/>
    <w:rsid w:val="00A15768"/>
    <w:rsid w:val="00A15873"/>
    <w:rsid w:val="00A15B55"/>
    <w:rsid w:val="00A162D1"/>
    <w:rsid w:val="00A1699B"/>
    <w:rsid w:val="00A22369"/>
    <w:rsid w:val="00A23DF9"/>
    <w:rsid w:val="00A25255"/>
    <w:rsid w:val="00A2545B"/>
    <w:rsid w:val="00A262C9"/>
    <w:rsid w:val="00A304F3"/>
    <w:rsid w:val="00A30E48"/>
    <w:rsid w:val="00A310C1"/>
    <w:rsid w:val="00A31AC2"/>
    <w:rsid w:val="00A3269F"/>
    <w:rsid w:val="00A32AB0"/>
    <w:rsid w:val="00A35708"/>
    <w:rsid w:val="00A3684D"/>
    <w:rsid w:val="00A36F60"/>
    <w:rsid w:val="00A3713B"/>
    <w:rsid w:val="00A40079"/>
    <w:rsid w:val="00A40B12"/>
    <w:rsid w:val="00A4245F"/>
    <w:rsid w:val="00A427E5"/>
    <w:rsid w:val="00A42F5D"/>
    <w:rsid w:val="00A44C7D"/>
    <w:rsid w:val="00A47987"/>
    <w:rsid w:val="00A503C7"/>
    <w:rsid w:val="00A519A6"/>
    <w:rsid w:val="00A526BF"/>
    <w:rsid w:val="00A52B7D"/>
    <w:rsid w:val="00A531EB"/>
    <w:rsid w:val="00A53399"/>
    <w:rsid w:val="00A53BA8"/>
    <w:rsid w:val="00A53F7C"/>
    <w:rsid w:val="00A54A70"/>
    <w:rsid w:val="00A54EA8"/>
    <w:rsid w:val="00A55AFB"/>
    <w:rsid w:val="00A5773F"/>
    <w:rsid w:val="00A57A7A"/>
    <w:rsid w:val="00A607C0"/>
    <w:rsid w:val="00A61094"/>
    <w:rsid w:val="00A612D9"/>
    <w:rsid w:val="00A61405"/>
    <w:rsid w:val="00A6244E"/>
    <w:rsid w:val="00A63099"/>
    <w:rsid w:val="00A633E2"/>
    <w:rsid w:val="00A63649"/>
    <w:rsid w:val="00A647BB"/>
    <w:rsid w:val="00A64CD3"/>
    <w:rsid w:val="00A661FD"/>
    <w:rsid w:val="00A66DDD"/>
    <w:rsid w:val="00A67088"/>
    <w:rsid w:val="00A71F23"/>
    <w:rsid w:val="00A72A40"/>
    <w:rsid w:val="00A73204"/>
    <w:rsid w:val="00A73807"/>
    <w:rsid w:val="00A73A68"/>
    <w:rsid w:val="00A73F23"/>
    <w:rsid w:val="00A74506"/>
    <w:rsid w:val="00A74C83"/>
    <w:rsid w:val="00A7746E"/>
    <w:rsid w:val="00A8186E"/>
    <w:rsid w:val="00A81AA2"/>
    <w:rsid w:val="00A82527"/>
    <w:rsid w:val="00A82A02"/>
    <w:rsid w:val="00A82FCF"/>
    <w:rsid w:val="00A857BB"/>
    <w:rsid w:val="00A8681B"/>
    <w:rsid w:val="00A87BF3"/>
    <w:rsid w:val="00A908DA"/>
    <w:rsid w:val="00A90AC9"/>
    <w:rsid w:val="00A90BB1"/>
    <w:rsid w:val="00A91371"/>
    <w:rsid w:val="00A93827"/>
    <w:rsid w:val="00A939BB"/>
    <w:rsid w:val="00A93C08"/>
    <w:rsid w:val="00A94935"/>
    <w:rsid w:val="00A94D71"/>
    <w:rsid w:val="00A954D2"/>
    <w:rsid w:val="00A96802"/>
    <w:rsid w:val="00A97022"/>
    <w:rsid w:val="00A97585"/>
    <w:rsid w:val="00A97AA2"/>
    <w:rsid w:val="00AA0395"/>
    <w:rsid w:val="00AA0693"/>
    <w:rsid w:val="00AA12CD"/>
    <w:rsid w:val="00AA48BD"/>
    <w:rsid w:val="00AA5979"/>
    <w:rsid w:val="00AA5A9C"/>
    <w:rsid w:val="00AA6867"/>
    <w:rsid w:val="00AA75C1"/>
    <w:rsid w:val="00AB3A3B"/>
    <w:rsid w:val="00AB4F0A"/>
    <w:rsid w:val="00AB5415"/>
    <w:rsid w:val="00AB55BB"/>
    <w:rsid w:val="00AB5CBB"/>
    <w:rsid w:val="00AB6102"/>
    <w:rsid w:val="00AB6B96"/>
    <w:rsid w:val="00AB793F"/>
    <w:rsid w:val="00AC24DE"/>
    <w:rsid w:val="00AC25DB"/>
    <w:rsid w:val="00AC27F6"/>
    <w:rsid w:val="00AC341C"/>
    <w:rsid w:val="00AC3556"/>
    <w:rsid w:val="00AC3D0A"/>
    <w:rsid w:val="00AC435E"/>
    <w:rsid w:val="00AC4485"/>
    <w:rsid w:val="00AC4634"/>
    <w:rsid w:val="00AC4F6C"/>
    <w:rsid w:val="00AC6114"/>
    <w:rsid w:val="00AC6D2C"/>
    <w:rsid w:val="00AC7682"/>
    <w:rsid w:val="00AD2232"/>
    <w:rsid w:val="00AD2924"/>
    <w:rsid w:val="00AD4C29"/>
    <w:rsid w:val="00AD6764"/>
    <w:rsid w:val="00AD75E3"/>
    <w:rsid w:val="00AE0AB8"/>
    <w:rsid w:val="00AE182B"/>
    <w:rsid w:val="00AE33AE"/>
    <w:rsid w:val="00AE4F62"/>
    <w:rsid w:val="00AE5985"/>
    <w:rsid w:val="00AE6810"/>
    <w:rsid w:val="00AE6816"/>
    <w:rsid w:val="00AE7021"/>
    <w:rsid w:val="00AF0501"/>
    <w:rsid w:val="00AF0769"/>
    <w:rsid w:val="00AF07CE"/>
    <w:rsid w:val="00AF2297"/>
    <w:rsid w:val="00AF29B5"/>
    <w:rsid w:val="00AF5EAA"/>
    <w:rsid w:val="00B00C87"/>
    <w:rsid w:val="00B00FBE"/>
    <w:rsid w:val="00B025C6"/>
    <w:rsid w:val="00B0327C"/>
    <w:rsid w:val="00B05005"/>
    <w:rsid w:val="00B05787"/>
    <w:rsid w:val="00B057CF"/>
    <w:rsid w:val="00B05DC7"/>
    <w:rsid w:val="00B06069"/>
    <w:rsid w:val="00B06696"/>
    <w:rsid w:val="00B06A39"/>
    <w:rsid w:val="00B06BE3"/>
    <w:rsid w:val="00B073F5"/>
    <w:rsid w:val="00B07B06"/>
    <w:rsid w:val="00B07C1F"/>
    <w:rsid w:val="00B10F6E"/>
    <w:rsid w:val="00B11134"/>
    <w:rsid w:val="00B12960"/>
    <w:rsid w:val="00B12A92"/>
    <w:rsid w:val="00B13299"/>
    <w:rsid w:val="00B13A59"/>
    <w:rsid w:val="00B173CF"/>
    <w:rsid w:val="00B17FB0"/>
    <w:rsid w:val="00B21348"/>
    <w:rsid w:val="00B21BA1"/>
    <w:rsid w:val="00B2433E"/>
    <w:rsid w:val="00B24E6D"/>
    <w:rsid w:val="00B261D3"/>
    <w:rsid w:val="00B26CCF"/>
    <w:rsid w:val="00B31265"/>
    <w:rsid w:val="00B32705"/>
    <w:rsid w:val="00B32EE0"/>
    <w:rsid w:val="00B34089"/>
    <w:rsid w:val="00B36122"/>
    <w:rsid w:val="00B36AA0"/>
    <w:rsid w:val="00B42745"/>
    <w:rsid w:val="00B43E98"/>
    <w:rsid w:val="00B4446A"/>
    <w:rsid w:val="00B44F08"/>
    <w:rsid w:val="00B45054"/>
    <w:rsid w:val="00B45CAB"/>
    <w:rsid w:val="00B47467"/>
    <w:rsid w:val="00B478B7"/>
    <w:rsid w:val="00B51C32"/>
    <w:rsid w:val="00B52259"/>
    <w:rsid w:val="00B52719"/>
    <w:rsid w:val="00B52B8B"/>
    <w:rsid w:val="00B52D6D"/>
    <w:rsid w:val="00B53F3E"/>
    <w:rsid w:val="00B5410E"/>
    <w:rsid w:val="00B541A0"/>
    <w:rsid w:val="00B54475"/>
    <w:rsid w:val="00B551FE"/>
    <w:rsid w:val="00B561B3"/>
    <w:rsid w:val="00B56403"/>
    <w:rsid w:val="00B5683C"/>
    <w:rsid w:val="00B56D29"/>
    <w:rsid w:val="00B57EA2"/>
    <w:rsid w:val="00B60406"/>
    <w:rsid w:val="00B606AB"/>
    <w:rsid w:val="00B61073"/>
    <w:rsid w:val="00B61E90"/>
    <w:rsid w:val="00B6255B"/>
    <w:rsid w:val="00B64C27"/>
    <w:rsid w:val="00B64FA9"/>
    <w:rsid w:val="00B65AD9"/>
    <w:rsid w:val="00B66BE6"/>
    <w:rsid w:val="00B67996"/>
    <w:rsid w:val="00B7150A"/>
    <w:rsid w:val="00B71C01"/>
    <w:rsid w:val="00B71D50"/>
    <w:rsid w:val="00B742F3"/>
    <w:rsid w:val="00B7512A"/>
    <w:rsid w:val="00B760DA"/>
    <w:rsid w:val="00B76DB9"/>
    <w:rsid w:val="00B777CA"/>
    <w:rsid w:val="00B80A09"/>
    <w:rsid w:val="00B80B9E"/>
    <w:rsid w:val="00B80D39"/>
    <w:rsid w:val="00B818E0"/>
    <w:rsid w:val="00B8218A"/>
    <w:rsid w:val="00B8326F"/>
    <w:rsid w:val="00B8349F"/>
    <w:rsid w:val="00B838E4"/>
    <w:rsid w:val="00B83C77"/>
    <w:rsid w:val="00B83F91"/>
    <w:rsid w:val="00B847DA"/>
    <w:rsid w:val="00B84B9E"/>
    <w:rsid w:val="00B84CB3"/>
    <w:rsid w:val="00B869A6"/>
    <w:rsid w:val="00B86A3D"/>
    <w:rsid w:val="00B87D94"/>
    <w:rsid w:val="00B90C5A"/>
    <w:rsid w:val="00B90CEF"/>
    <w:rsid w:val="00B913A8"/>
    <w:rsid w:val="00B91861"/>
    <w:rsid w:val="00B91E0D"/>
    <w:rsid w:val="00B9262C"/>
    <w:rsid w:val="00B92861"/>
    <w:rsid w:val="00B9319D"/>
    <w:rsid w:val="00B94559"/>
    <w:rsid w:val="00B957A8"/>
    <w:rsid w:val="00B95A26"/>
    <w:rsid w:val="00B95AEA"/>
    <w:rsid w:val="00B961CE"/>
    <w:rsid w:val="00BA043C"/>
    <w:rsid w:val="00BA4DF5"/>
    <w:rsid w:val="00BA4E50"/>
    <w:rsid w:val="00BA4FB2"/>
    <w:rsid w:val="00BB0ECB"/>
    <w:rsid w:val="00BB2446"/>
    <w:rsid w:val="00BB37A6"/>
    <w:rsid w:val="00BB3CF2"/>
    <w:rsid w:val="00BB4730"/>
    <w:rsid w:val="00BB4B0D"/>
    <w:rsid w:val="00BB51DF"/>
    <w:rsid w:val="00BB6113"/>
    <w:rsid w:val="00BC22D5"/>
    <w:rsid w:val="00BC2CF2"/>
    <w:rsid w:val="00BC2FDD"/>
    <w:rsid w:val="00BC35ED"/>
    <w:rsid w:val="00BC4341"/>
    <w:rsid w:val="00BC5D79"/>
    <w:rsid w:val="00BC6A62"/>
    <w:rsid w:val="00BC79B2"/>
    <w:rsid w:val="00BD0D6B"/>
    <w:rsid w:val="00BD2AD1"/>
    <w:rsid w:val="00BD301D"/>
    <w:rsid w:val="00BD31AF"/>
    <w:rsid w:val="00BD3D5A"/>
    <w:rsid w:val="00BD3E11"/>
    <w:rsid w:val="00BD49B6"/>
    <w:rsid w:val="00BD5843"/>
    <w:rsid w:val="00BD5A43"/>
    <w:rsid w:val="00BE1747"/>
    <w:rsid w:val="00BE1EFC"/>
    <w:rsid w:val="00BE1F94"/>
    <w:rsid w:val="00BE1FD1"/>
    <w:rsid w:val="00BE3C41"/>
    <w:rsid w:val="00BE4132"/>
    <w:rsid w:val="00BE4CFF"/>
    <w:rsid w:val="00BE59C5"/>
    <w:rsid w:val="00BE7560"/>
    <w:rsid w:val="00BE7C3E"/>
    <w:rsid w:val="00BE7DEB"/>
    <w:rsid w:val="00BF1798"/>
    <w:rsid w:val="00BF1A14"/>
    <w:rsid w:val="00BF2A91"/>
    <w:rsid w:val="00BF2A94"/>
    <w:rsid w:val="00BF41E2"/>
    <w:rsid w:val="00BF4722"/>
    <w:rsid w:val="00BF47BE"/>
    <w:rsid w:val="00BF4C6D"/>
    <w:rsid w:val="00BF51E4"/>
    <w:rsid w:val="00BF5B6B"/>
    <w:rsid w:val="00BF5F1C"/>
    <w:rsid w:val="00BF6D4C"/>
    <w:rsid w:val="00BF7567"/>
    <w:rsid w:val="00C00930"/>
    <w:rsid w:val="00C00ED7"/>
    <w:rsid w:val="00C01091"/>
    <w:rsid w:val="00C011F6"/>
    <w:rsid w:val="00C01698"/>
    <w:rsid w:val="00C02B5E"/>
    <w:rsid w:val="00C05A8B"/>
    <w:rsid w:val="00C07C48"/>
    <w:rsid w:val="00C1067A"/>
    <w:rsid w:val="00C10843"/>
    <w:rsid w:val="00C11217"/>
    <w:rsid w:val="00C114B8"/>
    <w:rsid w:val="00C12426"/>
    <w:rsid w:val="00C132E5"/>
    <w:rsid w:val="00C14459"/>
    <w:rsid w:val="00C15402"/>
    <w:rsid w:val="00C16258"/>
    <w:rsid w:val="00C17924"/>
    <w:rsid w:val="00C213F2"/>
    <w:rsid w:val="00C22130"/>
    <w:rsid w:val="00C2247C"/>
    <w:rsid w:val="00C2266D"/>
    <w:rsid w:val="00C24D03"/>
    <w:rsid w:val="00C2539A"/>
    <w:rsid w:val="00C25A88"/>
    <w:rsid w:val="00C25B30"/>
    <w:rsid w:val="00C305D4"/>
    <w:rsid w:val="00C319DA"/>
    <w:rsid w:val="00C330B4"/>
    <w:rsid w:val="00C342FD"/>
    <w:rsid w:val="00C34352"/>
    <w:rsid w:val="00C3492D"/>
    <w:rsid w:val="00C351FC"/>
    <w:rsid w:val="00C36C9F"/>
    <w:rsid w:val="00C37816"/>
    <w:rsid w:val="00C37D3D"/>
    <w:rsid w:val="00C40552"/>
    <w:rsid w:val="00C407EF"/>
    <w:rsid w:val="00C40BD2"/>
    <w:rsid w:val="00C41DD9"/>
    <w:rsid w:val="00C4501A"/>
    <w:rsid w:val="00C45A13"/>
    <w:rsid w:val="00C46149"/>
    <w:rsid w:val="00C46344"/>
    <w:rsid w:val="00C470C5"/>
    <w:rsid w:val="00C470C8"/>
    <w:rsid w:val="00C47B5D"/>
    <w:rsid w:val="00C503D9"/>
    <w:rsid w:val="00C50FCE"/>
    <w:rsid w:val="00C53403"/>
    <w:rsid w:val="00C53475"/>
    <w:rsid w:val="00C54352"/>
    <w:rsid w:val="00C54788"/>
    <w:rsid w:val="00C56173"/>
    <w:rsid w:val="00C57C48"/>
    <w:rsid w:val="00C60D1E"/>
    <w:rsid w:val="00C62338"/>
    <w:rsid w:val="00C626C1"/>
    <w:rsid w:val="00C64482"/>
    <w:rsid w:val="00C6513A"/>
    <w:rsid w:val="00C654AC"/>
    <w:rsid w:val="00C6553D"/>
    <w:rsid w:val="00C67D3F"/>
    <w:rsid w:val="00C67F27"/>
    <w:rsid w:val="00C67F8C"/>
    <w:rsid w:val="00C723F1"/>
    <w:rsid w:val="00C740C3"/>
    <w:rsid w:val="00C748D2"/>
    <w:rsid w:val="00C75029"/>
    <w:rsid w:val="00C754D6"/>
    <w:rsid w:val="00C75A6E"/>
    <w:rsid w:val="00C77324"/>
    <w:rsid w:val="00C80481"/>
    <w:rsid w:val="00C80B22"/>
    <w:rsid w:val="00C80CA6"/>
    <w:rsid w:val="00C81CF2"/>
    <w:rsid w:val="00C82183"/>
    <w:rsid w:val="00C8255C"/>
    <w:rsid w:val="00C82A81"/>
    <w:rsid w:val="00C840AB"/>
    <w:rsid w:val="00C8413A"/>
    <w:rsid w:val="00C854BC"/>
    <w:rsid w:val="00C86ABB"/>
    <w:rsid w:val="00C873DA"/>
    <w:rsid w:val="00C87720"/>
    <w:rsid w:val="00C87D55"/>
    <w:rsid w:val="00C87D71"/>
    <w:rsid w:val="00C90656"/>
    <w:rsid w:val="00C91551"/>
    <w:rsid w:val="00C927A4"/>
    <w:rsid w:val="00C92C6C"/>
    <w:rsid w:val="00C92C70"/>
    <w:rsid w:val="00C943F7"/>
    <w:rsid w:val="00C94E43"/>
    <w:rsid w:val="00C95631"/>
    <w:rsid w:val="00C96AD4"/>
    <w:rsid w:val="00C97D92"/>
    <w:rsid w:val="00CA03AB"/>
    <w:rsid w:val="00CA0515"/>
    <w:rsid w:val="00CA0DF4"/>
    <w:rsid w:val="00CA1252"/>
    <w:rsid w:val="00CA1B2F"/>
    <w:rsid w:val="00CA4373"/>
    <w:rsid w:val="00CA471C"/>
    <w:rsid w:val="00CA6A0A"/>
    <w:rsid w:val="00CA6D34"/>
    <w:rsid w:val="00CA72DA"/>
    <w:rsid w:val="00CA761F"/>
    <w:rsid w:val="00CA7659"/>
    <w:rsid w:val="00CB107A"/>
    <w:rsid w:val="00CB17BF"/>
    <w:rsid w:val="00CB2CFA"/>
    <w:rsid w:val="00CB479C"/>
    <w:rsid w:val="00CB4D49"/>
    <w:rsid w:val="00CB4FB6"/>
    <w:rsid w:val="00CB5D8D"/>
    <w:rsid w:val="00CB61B9"/>
    <w:rsid w:val="00CB674A"/>
    <w:rsid w:val="00CB6AB2"/>
    <w:rsid w:val="00CB6AB7"/>
    <w:rsid w:val="00CB76AE"/>
    <w:rsid w:val="00CC06AB"/>
    <w:rsid w:val="00CC0733"/>
    <w:rsid w:val="00CC134F"/>
    <w:rsid w:val="00CC175A"/>
    <w:rsid w:val="00CC1FEA"/>
    <w:rsid w:val="00CC22BF"/>
    <w:rsid w:val="00CC27E3"/>
    <w:rsid w:val="00CC2ADE"/>
    <w:rsid w:val="00CC2CD4"/>
    <w:rsid w:val="00CC3DD0"/>
    <w:rsid w:val="00CC523F"/>
    <w:rsid w:val="00CC6AD3"/>
    <w:rsid w:val="00CC6B10"/>
    <w:rsid w:val="00CC71C5"/>
    <w:rsid w:val="00CC7320"/>
    <w:rsid w:val="00CC799A"/>
    <w:rsid w:val="00CC7E81"/>
    <w:rsid w:val="00CD056C"/>
    <w:rsid w:val="00CD153D"/>
    <w:rsid w:val="00CD204C"/>
    <w:rsid w:val="00CD33C3"/>
    <w:rsid w:val="00CD3578"/>
    <w:rsid w:val="00CD3601"/>
    <w:rsid w:val="00CD407E"/>
    <w:rsid w:val="00CD51C0"/>
    <w:rsid w:val="00CD571C"/>
    <w:rsid w:val="00CE0E1F"/>
    <w:rsid w:val="00CE12A1"/>
    <w:rsid w:val="00CE311E"/>
    <w:rsid w:val="00CE370F"/>
    <w:rsid w:val="00CE4C7B"/>
    <w:rsid w:val="00CE5325"/>
    <w:rsid w:val="00CE6DC5"/>
    <w:rsid w:val="00CF0BC7"/>
    <w:rsid w:val="00CF0D13"/>
    <w:rsid w:val="00CF1013"/>
    <w:rsid w:val="00CF199F"/>
    <w:rsid w:val="00CF26A1"/>
    <w:rsid w:val="00CF3550"/>
    <w:rsid w:val="00CF59E4"/>
    <w:rsid w:val="00CF618A"/>
    <w:rsid w:val="00CF6B2C"/>
    <w:rsid w:val="00D00CC2"/>
    <w:rsid w:val="00D010CD"/>
    <w:rsid w:val="00D01410"/>
    <w:rsid w:val="00D02DCF"/>
    <w:rsid w:val="00D0342A"/>
    <w:rsid w:val="00D03684"/>
    <w:rsid w:val="00D03D30"/>
    <w:rsid w:val="00D03E07"/>
    <w:rsid w:val="00D04057"/>
    <w:rsid w:val="00D047A1"/>
    <w:rsid w:val="00D062A8"/>
    <w:rsid w:val="00D067F6"/>
    <w:rsid w:val="00D07E11"/>
    <w:rsid w:val="00D113A5"/>
    <w:rsid w:val="00D131BE"/>
    <w:rsid w:val="00D13B25"/>
    <w:rsid w:val="00D15922"/>
    <w:rsid w:val="00D16BCB"/>
    <w:rsid w:val="00D173D8"/>
    <w:rsid w:val="00D178B9"/>
    <w:rsid w:val="00D211FD"/>
    <w:rsid w:val="00D2155D"/>
    <w:rsid w:val="00D21613"/>
    <w:rsid w:val="00D2188F"/>
    <w:rsid w:val="00D21F34"/>
    <w:rsid w:val="00D2292C"/>
    <w:rsid w:val="00D22FEC"/>
    <w:rsid w:val="00D23FDA"/>
    <w:rsid w:val="00D2425F"/>
    <w:rsid w:val="00D25AD9"/>
    <w:rsid w:val="00D26C70"/>
    <w:rsid w:val="00D30208"/>
    <w:rsid w:val="00D31D9F"/>
    <w:rsid w:val="00D33BEE"/>
    <w:rsid w:val="00D33F30"/>
    <w:rsid w:val="00D34003"/>
    <w:rsid w:val="00D34CC9"/>
    <w:rsid w:val="00D35641"/>
    <w:rsid w:val="00D37B33"/>
    <w:rsid w:val="00D42587"/>
    <w:rsid w:val="00D4356D"/>
    <w:rsid w:val="00D43E85"/>
    <w:rsid w:val="00D44541"/>
    <w:rsid w:val="00D44F77"/>
    <w:rsid w:val="00D4582E"/>
    <w:rsid w:val="00D46074"/>
    <w:rsid w:val="00D47C5F"/>
    <w:rsid w:val="00D502C4"/>
    <w:rsid w:val="00D51269"/>
    <w:rsid w:val="00D51FCC"/>
    <w:rsid w:val="00D53CC4"/>
    <w:rsid w:val="00D55082"/>
    <w:rsid w:val="00D560EE"/>
    <w:rsid w:val="00D615C3"/>
    <w:rsid w:val="00D63AE7"/>
    <w:rsid w:val="00D64327"/>
    <w:rsid w:val="00D64BB8"/>
    <w:rsid w:val="00D64D91"/>
    <w:rsid w:val="00D654A1"/>
    <w:rsid w:val="00D661C4"/>
    <w:rsid w:val="00D66B35"/>
    <w:rsid w:val="00D7049E"/>
    <w:rsid w:val="00D721E1"/>
    <w:rsid w:val="00D73392"/>
    <w:rsid w:val="00D74E7C"/>
    <w:rsid w:val="00D7511A"/>
    <w:rsid w:val="00D75968"/>
    <w:rsid w:val="00D761C1"/>
    <w:rsid w:val="00D817B4"/>
    <w:rsid w:val="00D8353F"/>
    <w:rsid w:val="00D845C6"/>
    <w:rsid w:val="00D849F6"/>
    <w:rsid w:val="00D858FF"/>
    <w:rsid w:val="00D86BDD"/>
    <w:rsid w:val="00D86C7A"/>
    <w:rsid w:val="00D8742B"/>
    <w:rsid w:val="00D874CB"/>
    <w:rsid w:val="00D87B6B"/>
    <w:rsid w:val="00D9194A"/>
    <w:rsid w:val="00D92073"/>
    <w:rsid w:val="00D9293A"/>
    <w:rsid w:val="00D953CE"/>
    <w:rsid w:val="00D95809"/>
    <w:rsid w:val="00D95E34"/>
    <w:rsid w:val="00D96940"/>
    <w:rsid w:val="00D96BB8"/>
    <w:rsid w:val="00D97FE1"/>
    <w:rsid w:val="00DA014E"/>
    <w:rsid w:val="00DA1B89"/>
    <w:rsid w:val="00DA39FC"/>
    <w:rsid w:val="00DA3EDC"/>
    <w:rsid w:val="00DA47FB"/>
    <w:rsid w:val="00DA51D0"/>
    <w:rsid w:val="00DA6483"/>
    <w:rsid w:val="00DA68EF"/>
    <w:rsid w:val="00DA750F"/>
    <w:rsid w:val="00DB1316"/>
    <w:rsid w:val="00DB139D"/>
    <w:rsid w:val="00DB4FF1"/>
    <w:rsid w:val="00DB5025"/>
    <w:rsid w:val="00DB6916"/>
    <w:rsid w:val="00DB6DA1"/>
    <w:rsid w:val="00DB7245"/>
    <w:rsid w:val="00DB72C9"/>
    <w:rsid w:val="00DB75FF"/>
    <w:rsid w:val="00DB79D4"/>
    <w:rsid w:val="00DC088F"/>
    <w:rsid w:val="00DC382F"/>
    <w:rsid w:val="00DC49B9"/>
    <w:rsid w:val="00DC57D2"/>
    <w:rsid w:val="00DC692C"/>
    <w:rsid w:val="00DC7165"/>
    <w:rsid w:val="00DC7919"/>
    <w:rsid w:val="00DC798F"/>
    <w:rsid w:val="00DD06C2"/>
    <w:rsid w:val="00DD09FA"/>
    <w:rsid w:val="00DD1490"/>
    <w:rsid w:val="00DD296A"/>
    <w:rsid w:val="00DD2B7C"/>
    <w:rsid w:val="00DD3C98"/>
    <w:rsid w:val="00DD5AED"/>
    <w:rsid w:val="00DE0415"/>
    <w:rsid w:val="00DE0809"/>
    <w:rsid w:val="00DE0F79"/>
    <w:rsid w:val="00DE18AF"/>
    <w:rsid w:val="00DE3359"/>
    <w:rsid w:val="00DE3AB6"/>
    <w:rsid w:val="00DE53A8"/>
    <w:rsid w:val="00DE5904"/>
    <w:rsid w:val="00DE62FD"/>
    <w:rsid w:val="00DE77DF"/>
    <w:rsid w:val="00DE7C55"/>
    <w:rsid w:val="00DF0140"/>
    <w:rsid w:val="00DF0713"/>
    <w:rsid w:val="00DF0B6D"/>
    <w:rsid w:val="00DF2926"/>
    <w:rsid w:val="00DF294D"/>
    <w:rsid w:val="00DF31C0"/>
    <w:rsid w:val="00DF391A"/>
    <w:rsid w:val="00DF54DC"/>
    <w:rsid w:val="00DF5B65"/>
    <w:rsid w:val="00DF72D9"/>
    <w:rsid w:val="00E00B1B"/>
    <w:rsid w:val="00E00B34"/>
    <w:rsid w:val="00E0245D"/>
    <w:rsid w:val="00E02D62"/>
    <w:rsid w:val="00E03D74"/>
    <w:rsid w:val="00E04ABA"/>
    <w:rsid w:val="00E0646D"/>
    <w:rsid w:val="00E07EE8"/>
    <w:rsid w:val="00E11883"/>
    <w:rsid w:val="00E15DB6"/>
    <w:rsid w:val="00E1684D"/>
    <w:rsid w:val="00E16891"/>
    <w:rsid w:val="00E175C1"/>
    <w:rsid w:val="00E176C9"/>
    <w:rsid w:val="00E17F12"/>
    <w:rsid w:val="00E20773"/>
    <w:rsid w:val="00E210AD"/>
    <w:rsid w:val="00E216A4"/>
    <w:rsid w:val="00E2193B"/>
    <w:rsid w:val="00E22378"/>
    <w:rsid w:val="00E22B0C"/>
    <w:rsid w:val="00E243F7"/>
    <w:rsid w:val="00E24664"/>
    <w:rsid w:val="00E25A66"/>
    <w:rsid w:val="00E25CB8"/>
    <w:rsid w:val="00E25D20"/>
    <w:rsid w:val="00E26254"/>
    <w:rsid w:val="00E27A3A"/>
    <w:rsid w:val="00E27FAD"/>
    <w:rsid w:val="00E30A0A"/>
    <w:rsid w:val="00E30EF7"/>
    <w:rsid w:val="00E30FE4"/>
    <w:rsid w:val="00E31305"/>
    <w:rsid w:val="00E31423"/>
    <w:rsid w:val="00E31876"/>
    <w:rsid w:val="00E328A7"/>
    <w:rsid w:val="00E32A8E"/>
    <w:rsid w:val="00E32F03"/>
    <w:rsid w:val="00E33D4E"/>
    <w:rsid w:val="00E34AC9"/>
    <w:rsid w:val="00E3534F"/>
    <w:rsid w:val="00E35CC8"/>
    <w:rsid w:val="00E36F99"/>
    <w:rsid w:val="00E379E0"/>
    <w:rsid w:val="00E37AF1"/>
    <w:rsid w:val="00E37F76"/>
    <w:rsid w:val="00E40250"/>
    <w:rsid w:val="00E447A8"/>
    <w:rsid w:val="00E4515C"/>
    <w:rsid w:val="00E51333"/>
    <w:rsid w:val="00E51BA5"/>
    <w:rsid w:val="00E51D9B"/>
    <w:rsid w:val="00E53A13"/>
    <w:rsid w:val="00E5599F"/>
    <w:rsid w:val="00E56A97"/>
    <w:rsid w:val="00E575D1"/>
    <w:rsid w:val="00E60253"/>
    <w:rsid w:val="00E60441"/>
    <w:rsid w:val="00E61C23"/>
    <w:rsid w:val="00E62173"/>
    <w:rsid w:val="00E62865"/>
    <w:rsid w:val="00E62F3D"/>
    <w:rsid w:val="00E63A77"/>
    <w:rsid w:val="00E65B38"/>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80679"/>
    <w:rsid w:val="00E810BF"/>
    <w:rsid w:val="00E81AF1"/>
    <w:rsid w:val="00E81B6D"/>
    <w:rsid w:val="00E82CAE"/>
    <w:rsid w:val="00E82CB3"/>
    <w:rsid w:val="00E83B3A"/>
    <w:rsid w:val="00E84A0D"/>
    <w:rsid w:val="00E856E7"/>
    <w:rsid w:val="00E858D0"/>
    <w:rsid w:val="00E85A3E"/>
    <w:rsid w:val="00E85C54"/>
    <w:rsid w:val="00E8682C"/>
    <w:rsid w:val="00E93B34"/>
    <w:rsid w:val="00E94E4C"/>
    <w:rsid w:val="00E9550C"/>
    <w:rsid w:val="00E96736"/>
    <w:rsid w:val="00E977DC"/>
    <w:rsid w:val="00EA210A"/>
    <w:rsid w:val="00EA2813"/>
    <w:rsid w:val="00EA28A8"/>
    <w:rsid w:val="00EA2B71"/>
    <w:rsid w:val="00EA2CC9"/>
    <w:rsid w:val="00EA4F85"/>
    <w:rsid w:val="00EA7A78"/>
    <w:rsid w:val="00EB1FC2"/>
    <w:rsid w:val="00EB2BD3"/>
    <w:rsid w:val="00EB2E22"/>
    <w:rsid w:val="00EB3308"/>
    <w:rsid w:val="00EB45DE"/>
    <w:rsid w:val="00EB5617"/>
    <w:rsid w:val="00EB5C72"/>
    <w:rsid w:val="00EB6654"/>
    <w:rsid w:val="00EB6EEE"/>
    <w:rsid w:val="00EC08F8"/>
    <w:rsid w:val="00EC0E2A"/>
    <w:rsid w:val="00EC1145"/>
    <w:rsid w:val="00EC13C7"/>
    <w:rsid w:val="00EC1FF2"/>
    <w:rsid w:val="00EC3CC5"/>
    <w:rsid w:val="00ED0775"/>
    <w:rsid w:val="00ED0C7F"/>
    <w:rsid w:val="00ED2601"/>
    <w:rsid w:val="00ED525E"/>
    <w:rsid w:val="00ED5974"/>
    <w:rsid w:val="00ED7205"/>
    <w:rsid w:val="00ED7AB1"/>
    <w:rsid w:val="00EE1990"/>
    <w:rsid w:val="00EE20C2"/>
    <w:rsid w:val="00EE288D"/>
    <w:rsid w:val="00EE47E1"/>
    <w:rsid w:val="00EE481D"/>
    <w:rsid w:val="00EE5BFF"/>
    <w:rsid w:val="00EE5C91"/>
    <w:rsid w:val="00EE69BE"/>
    <w:rsid w:val="00EF0718"/>
    <w:rsid w:val="00EF0AE6"/>
    <w:rsid w:val="00EF0E54"/>
    <w:rsid w:val="00EF0ECA"/>
    <w:rsid w:val="00EF10AC"/>
    <w:rsid w:val="00EF1576"/>
    <w:rsid w:val="00EF1E85"/>
    <w:rsid w:val="00EF2B83"/>
    <w:rsid w:val="00EF44BF"/>
    <w:rsid w:val="00EF7E81"/>
    <w:rsid w:val="00F00137"/>
    <w:rsid w:val="00F00BDC"/>
    <w:rsid w:val="00F01F7B"/>
    <w:rsid w:val="00F02F93"/>
    <w:rsid w:val="00F05253"/>
    <w:rsid w:val="00F062CE"/>
    <w:rsid w:val="00F07196"/>
    <w:rsid w:val="00F077D8"/>
    <w:rsid w:val="00F1140D"/>
    <w:rsid w:val="00F115E9"/>
    <w:rsid w:val="00F1296A"/>
    <w:rsid w:val="00F129C9"/>
    <w:rsid w:val="00F131DC"/>
    <w:rsid w:val="00F207C1"/>
    <w:rsid w:val="00F21D4D"/>
    <w:rsid w:val="00F2285A"/>
    <w:rsid w:val="00F24A31"/>
    <w:rsid w:val="00F25A96"/>
    <w:rsid w:val="00F27725"/>
    <w:rsid w:val="00F318BA"/>
    <w:rsid w:val="00F31C9A"/>
    <w:rsid w:val="00F31D30"/>
    <w:rsid w:val="00F34DAB"/>
    <w:rsid w:val="00F36287"/>
    <w:rsid w:val="00F37132"/>
    <w:rsid w:val="00F37E33"/>
    <w:rsid w:val="00F414F7"/>
    <w:rsid w:val="00F4181F"/>
    <w:rsid w:val="00F41EC2"/>
    <w:rsid w:val="00F423EA"/>
    <w:rsid w:val="00F425B6"/>
    <w:rsid w:val="00F42781"/>
    <w:rsid w:val="00F4441E"/>
    <w:rsid w:val="00F444A0"/>
    <w:rsid w:val="00F446FA"/>
    <w:rsid w:val="00F44B06"/>
    <w:rsid w:val="00F44E82"/>
    <w:rsid w:val="00F45265"/>
    <w:rsid w:val="00F46188"/>
    <w:rsid w:val="00F468CE"/>
    <w:rsid w:val="00F46BBE"/>
    <w:rsid w:val="00F46C09"/>
    <w:rsid w:val="00F475AD"/>
    <w:rsid w:val="00F5011D"/>
    <w:rsid w:val="00F50209"/>
    <w:rsid w:val="00F5057E"/>
    <w:rsid w:val="00F5147B"/>
    <w:rsid w:val="00F521EE"/>
    <w:rsid w:val="00F52C76"/>
    <w:rsid w:val="00F52E9E"/>
    <w:rsid w:val="00F53049"/>
    <w:rsid w:val="00F56278"/>
    <w:rsid w:val="00F56CB8"/>
    <w:rsid w:val="00F5793C"/>
    <w:rsid w:val="00F60791"/>
    <w:rsid w:val="00F62DEB"/>
    <w:rsid w:val="00F633D7"/>
    <w:rsid w:val="00F642D9"/>
    <w:rsid w:val="00F64B06"/>
    <w:rsid w:val="00F65147"/>
    <w:rsid w:val="00F65C85"/>
    <w:rsid w:val="00F677B8"/>
    <w:rsid w:val="00F71F6F"/>
    <w:rsid w:val="00F72DE3"/>
    <w:rsid w:val="00F760F1"/>
    <w:rsid w:val="00F76C2C"/>
    <w:rsid w:val="00F80CCA"/>
    <w:rsid w:val="00F811A3"/>
    <w:rsid w:val="00F816C9"/>
    <w:rsid w:val="00F82EB6"/>
    <w:rsid w:val="00F84557"/>
    <w:rsid w:val="00F8513D"/>
    <w:rsid w:val="00F85BA4"/>
    <w:rsid w:val="00F86011"/>
    <w:rsid w:val="00F865FA"/>
    <w:rsid w:val="00F87199"/>
    <w:rsid w:val="00F87778"/>
    <w:rsid w:val="00F87812"/>
    <w:rsid w:val="00F90D53"/>
    <w:rsid w:val="00F91836"/>
    <w:rsid w:val="00F91FB0"/>
    <w:rsid w:val="00F92256"/>
    <w:rsid w:val="00F928B5"/>
    <w:rsid w:val="00F92A6A"/>
    <w:rsid w:val="00F93017"/>
    <w:rsid w:val="00F9316C"/>
    <w:rsid w:val="00F944DE"/>
    <w:rsid w:val="00F96176"/>
    <w:rsid w:val="00F96F33"/>
    <w:rsid w:val="00FA11C3"/>
    <w:rsid w:val="00FA2415"/>
    <w:rsid w:val="00FA2C7F"/>
    <w:rsid w:val="00FA3065"/>
    <w:rsid w:val="00FA41AD"/>
    <w:rsid w:val="00FA5933"/>
    <w:rsid w:val="00FA64FB"/>
    <w:rsid w:val="00FA6DE9"/>
    <w:rsid w:val="00FB07CF"/>
    <w:rsid w:val="00FB0955"/>
    <w:rsid w:val="00FB154E"/>
    <w:rsid w:val="00FB22D0"/>
    <w:rsid w:val="00FB35E3"/>
    <w:rsid w:val="00FB361A"/>
    <w:rsid w:val="00FB4AD8"/>
    <w:rsid w:val="00FB5EA5"/>
    <w:rsid w:val="00FB5F2D"/>
    <w:rsid w:val="00FB6841"/>
    <w:rsid w:val="00FB748D"/>
    <w:rsid w:val="00FC1ED8"/>
    <w:rsid w:val="00FC3AA4"/>
    <w:rsid w:val="00FC3BB8"/>
    <w:rsid w:val="00FC4F2B"/>
    <w:rsid w:val="00FC5C4E"/>
    <w:rsid w:val="00FC68B1"/>
    <w:rsid w:val="00FC7F66"/>
    <w:rsid w:val="00FD0D84"/>
    <w:rsid w:val="00FD2052"/>
    <w:rsid w:val="00FD2118"/>
    <w:rsid w:val="00FD22B1"/>
    <w:rsid w:val="00FD2EB6"/>
    <w:rsid w:val="00FD4496"/>
    <w:rsid w:val="00FD541C"/>
    <w:rsid w:val="00FD6AAD"/>
    <w:rsid w:val="00FE0F18"/>
    <w:rsid w:val="00FE15E3"/>
    <w:rsid w:val="00FE165C"/>
    <w:rsid w:val="00FE1A6B"/>
    <w:rsid w:val="00FE28C5"/>
    <w:rsid w:val="00FE2E1D"/>
    <w:rsid w:val="00FE4303"/>
    <w:rsid w:val="00FE4775"/>
    <w:rsid w:val="00FE4A20"/>
    <w:rsid w:val="00FE5AE6"/>
    <w:rsid w:val="00FE6EF6"/>
    <w:rsid w:val="00FE7A1C"/>
    <w:rsid w:val="00FE7D61"/>
    <w:rsid w:val="00FF0CAE"/>
    <w:rsid w:val="00FF0E6C"/>
    <w:rsid w:val="00FF13A9"/>
    <w:rsid w:val="00FF17A9"/>
    <w:rsid w:val="00FF188A"/>
    <w:rsid w:val="00FF25C4"/>
    <w:rsid w:val="00FF471D"/>
    <w:rsid w:val="00FF5225"/>
    <w:rsid w:val="00FF6371"/>
    <w:rsid w:val="00FF66A4"/>
    <w:rsid w:val="00FF676B"/>
    <w:rsid w:val="00FF6B2A"/>
    <w:rsid w:val="00FF6C8A"/>
    <w:rsid w:val="00FF6ED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2F6231"/>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51269"/>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600796567">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34428413">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936714759">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8146871">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310252248">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12266831">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883949968">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245917369">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1756705322">
              <w:marLeft w:val="0"/>
              <w:marRight w:val="0"/>
              <w:marTop w:val="0"/>
              <w:marBottom w:val="0"/>
              <w:divBdr>
                <w:top w:val="none" w:sz="0" w:space="0" w:color="auto"/>
                <w:left w:val="none" w:sz="0" w:space="0" w:color="auto"/>
                <w:bottom w:val="none" w:sz="0" w:space="0" w:color="auto"/>
                <w:right w:val="none" w:sz="0" w:space="0" w:color="auto"/>
              </w:divBdr>
            </w:div>
            <w:div w:id="29506833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71245899">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2244075">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2141608691">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4554382">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985554360">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58020715">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320667864">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18704909">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871575279">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166987345">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750499208">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125242320">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063166528">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 w:id="25451456">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1940723424">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3644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317923731">
              <w:marLeft w:val="0"/>
              <w:marRight w:val="0"/>
              <w:marTop w:val="0"/>
              <w:marBottom w:val="0"/>
              <w:divBdr>
                <w:top w:val="none" w:sz="0" w:space="0" w:color="auto"/>
                <w:left w:val="none" w:sz="0" w:space="0" w:color="auto"/>
                <w:bottom w:val="none" w:sz="0" w:space="0" w:color="auto"/>
                <w:right w:val="none" w:sz="0" w:space="0" w:color="auto"/>
              </w:divBdr>
            </w:div>
            <w:div w:id="167404423">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1773815504">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1779565778">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4134693">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204606502">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887065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347944983">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204421">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988511901">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55057959">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1181814413">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3486072">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851264901">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1729108522">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6175740">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934823981">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 w:id="312637104">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120460548">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68577102">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1139686771">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 w:id="8139353">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57873301">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9093404">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06332320">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196704652">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2077391644">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82916503">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526258540">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27092939">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267785494">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8919843">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1143891513">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89279067">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1004430600">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52892731">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273829065">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3504008">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82964172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3136998">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152779542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1929906">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274867444">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148983769">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965698040">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10879685">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2024626148">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61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930119672">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2320858">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35398795">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859200">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1455827115">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26302855">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651979522">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78937236">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6.sv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maven.apache.or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9.xml"/><Relationship Id="rId10" Type="http://schemas.openxmlformats.org/officeDocument/2006/relationships/image" Target="media/image1.emf"/><Relationship Id="rId19" Type="http://schemas.openxmlformats.org/officeDocument/2006/relationships/footer" Target="footer4.xml"/><Relationship Id="rId31" Type="http://schemas.openxmlformats.org/officeDocument/2006/relationships/image" Target="media/image14.svg"/><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eader" Target="header7.xml"/><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8.xml"/><Relationship Id="rId48" Type="http://schemas.openxmlformats.org/officeDocument/2006/relationships/hyperlink" Target="https://web.archive.org/web/20100104211620/http://www.linux.org/people/linus_post.html"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8.xml"/><Relationship Id="rId20" Type="http://schemas.openxmlformats.org/officeDocument/2006/relationships/image" Target="media/image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78</Pages>
  <Words>9056</Words>
  <Characters>80627</Characters>
  <Application>Microsoft Office Word</Application>
  <DocSecurity>0</DocSecurity>
  <Lines>671</Lines>
  <Paragraphs>179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89504</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lastModifiedBy>Lendl Maximilian</cp:lastModifiedBy>
  <cp:revision>1983</cp:revision>
  <cp:lastPrinted>2024-02-19T15:55:00Z</cp:lastPrinted>
  <dcterms:created xsi:type="dcterms:W3CDTF">2024-01-28T17:48:00Z</dcterms:created>
  <dcterms:modified xsi:type="dcterms:W3CDTF">2024-02-19T16:01:00Z</dcterms:modified>
</cp:coreProperties>
</file>