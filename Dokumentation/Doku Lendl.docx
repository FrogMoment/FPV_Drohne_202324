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AB0C66">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57216" behindDoc="0" locked="0" layoutInCell="1" allowOverlap="1" wp14:anchorId="538A35CF" wp14:editId="1D4F7E8E">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0" behindDoc="0" locked="0" layoutInCell="1" allowOverlap="1" wp14:anchorId="2A2CE0C1" wp14:editId="0DB6CE41">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E43C6B" id="Gerade Verbindung 4"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9264" behindDoc="0" locked="0" layoutInCell="1" allowOverlap="1" wp14:anchorId="06DC857F" wp14:editId="39133DB9">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1149C1"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60288" behindDoc="0" locked="0" layoutInCell="1" allowOverlap="1" wp14:anchorId="15DA0AB2" wp14:editId="3233BF32">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099288"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62336" behindDoc="0" locked="0" layoutInCell="1" allowOverlap="1" wp14:anchorId="69A3E032" wp14:editId="063AA49A">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852188" id="Gerade Verbindung 9"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AB0C66">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AB0C66">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C47670"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AB0C66">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16BA3B9E" w14:textId="4555C43E" w:rsidR="00834C24" w:rsidRDefault="00F27725">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59489090" w:history="1">
        <w:r w:rsidR="00834C24" w:rsidRPr="00BC5509">
          <w:rPr>
            <w:rStyle w:val="Hyperlink"/>
          </w:rPr>
          <w:t>1</w:t>
        </w:r>
        <w:r w:rsidR="00834C24">
          <w:rPr>
            <w:rFonts w:asciiTheme="minorHAnsi" w:eastAsiaTheme="minorEastAsia" w:hAnsiTheme="minorHAnsi" w:cstheme="minorBidi"/>
            <w:bCs w:val="0"/>
            <w:kern w:val="2"/>
            <w:sz w:val="24"/>
            <w:szCs w:val="24"/>
            <w:lang w:eastAsia="de-AT"/>
            <w14:ligatures w14:val="standardContextual"/>
          </w:rPr>
          <w:tab/>
        </w:r>
        <w:r w:rsidR="00834C24" w:rsidRPr="00BC5509">
          <w:rPr>
            <w:rStyle w:val="Hyperlink"/>
          </w:rPr>
          <w:t>Einleitung</w:t>
        </w:r>
        <w:r w:rsidR="00834C24">
          <w:rPr>
            <w:webHidden/>
          </w:rPr>
          <w:tab/>
        </w:r>
        <w:r w:rsidR="00834C24">
          <w:rPr>
            <w:webHidden/>
          </w:rPr>
          <w:fldChar w:fldCharType="begin"/>
        </w:r>
        <w:r w:rsidR="00834C24">
          <w:rPr>
            <w:webHidden/>
          </w:rPr>
          <w:instrText xml:space="preserve"> PAGEREF _Toc159489090 \h </w:instrText>
        </w:r>
        <w:r w:rsidR="00834C24">
          <w:rPr>
            <w:webHidden/>
          </w:rPr>
        </w:r>
        <w:r w:rsidR="00834C24">
          <w:rPr>
            <w:webHidden/>
          </w:rPr>
          <w:fldChar w:fldCharType="separate"/>
        </w:r>
        <w:r w:rsidR="00834C24">
          <w:rPr>
            <w:webHidden/>
          </w:rPr>
          <w:t>16</w:t>
        </w:r>
        <w:r w:rsidR="00834C24">
          <w:rPr>
            <w:webHidden/>
          </w:rPr>
          <w:fldChar w:fldCharType="end"/>
        </w:r>
      </w:hyperlink>
    </w:p>
    <w:p w14:paraId="018DE2FC" w14:textId="4CE23F92"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091" w:history="1">
        <w:r w:rsidRPr="00BC5509">
          <w:rPr>
            <w:rStyle w:val="Hyperlink"/>
          </w:rPr>
          <w:t>1.1 Projektziel</w:t>
        </w:r>
        <w:r>
          <w:rPr>
            <w:webHidden/>
          </w:rPr>
          <w:tab/>
        </w:r>
        <w:r>
          <w:rPr>
            <w:webHidden/>
          </w:rPr>
          <w:fldChar w:fldCharType="begin"/>
        </w:r>
        <w:r>
          <w:rPr>
            <w:webHidden/>
          </w:rPr>
          <w:instrText xml:space="preserve"> PAGEREF _Toc159489091 \h </w:instrText>
        </w:r>
        <w:r>
          <w:rPr>
            <w:webHidden/>
          </w:rPr>
        </w:r>
        <w:r>
          <w:rPr>
            <w:webHidden/>
          </w:rPr>
          <w:fldChar w:fldCharType="separate"/>
        </w:r>
        <w:r>
          <w:rPr>
            <w:webHidden/>
          </w:rPr>
          <w:t>16</w:t>
        </w:r>
        <w:r>
          <w:rPr>
            <w:webHidden/>
          </w:rPr>
          <w:fldChar w:fldCharType="end"/>
        </w:r>
      </w:hyperlink>
    </w:p>
    <w:p w14:paraId="3B499512" w14:textId="764B05DB"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092" w:history="1">
        <w:r w:rsidRPr="00BC5509">
          <w:rPr>
            <w:rStyle w:val="Hyperlink"/>
          </w:rPr>
          <w:t>1.2 Gesamtüberblick</w:t>
        </w:r>
        <w:r>
          <w:rPr>
            <w:webHidden/>
          </w:rPr>
          <w:tab/>
        </w:r>
        <w:r>
          <w:rPr>
            <w:webHidden/>
          </w:rPr>
          <w:fldChar w:fldCharType="begin"/>
        </w:r>
        <w:r>
          <w:rPr>
            <w:webHidden/>
          </w:rPr>
          <w:instrText xml:space="preserve"> PAGEREF _Toc159489092 \h </w:instrText>
        </w:r>
        <w:r>
          <w:rPr>
            <w:webHidden/>
          </w:rPr>
        </w:r>
        <w:r>
          <w:rPr>
            <w:webHidden/>
          </w:rPr>
          <w:fldChar w:fldCharType="separate"/>
        </w:r>
        <w:r>
          <w:rPr>
            <w:webHidden/>
          </w:rPr>
          <w:t>16</w:t>
        </w:r>
        <w:r>
          <w:rPr>
            <w:webHidden/>
          </w:rPr>
          <w:fldChar w:fldCharType="end"/>
        </w:r>
      </w:hyperlink>
    </w:p>
    <w:p w14:paraId="10E89DDF" w14:textId="4EFED97D"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093" w:history="1">
        <w:r w:rsidRPr="00BC5509">
          <w:rPr>
            <w:rStyle w:val="Hyperlink"/>
          </w:rPr>
          <w:t>2</w:t>
        </w:r>
        <w:r>
          <w:rPr>
            <w:rFonts w:asciiTheme="minorHAnsi" w:eastAsiaTheme="minorEastAsia" w:hAnsiTheme="minorHAnsi" w:cstheme="minorBidi"/>
            <w:bCs w:val="0"/>
            <w:kern w:val="2"/>
            <w:sz w:val="24"/>
            <w:szCs w:val="24"/>
            <w:lang w:eastAsia="de-AT"/>
            <w14:ligatures w14:val="standardContextual"/>
          </w:rPr>
          <w:tab/>
        </w:r>
        <w:r w:rsidRPr="00BC5509">
          <w:rPr>
            <w:rStyle w:val="Hyperlink"/>
          </w:rPr>
          <w:t>Grundlagen Drohnenflug</w:t>
        </w:r>
        <w:r>
          <w:rPr>
            <w:webHidden/>
          </w:rPr>
          <w:tab/>
        </w:r>
        <w:r>
          <w:rPr>
            <w:webHidden/>
          </w:rPr>
          <w:fldChar w:fldCharType="begin"/>
        </w:r>
        <w:r>
          <w:rPr>
            <w:webHidden/>
          </w:rPr>
          <w:instrText xml:space="preserve"> PAGEREF _Toc159489093 \h </w:instrText>
        </w:r>
        <w:r>
          <w:rPr>
            <w:webHidden/>
          </w:rPr>
        </w:r>
        <w:r>
          <w:rPr>
            <w:webHidden/>
          </w:rPr>
          <w:fldChar w:fldCharType="separate"/>
        </w:r>
        <w:r>
          <w:rPr>
            <w:webHidden/>
          </w:rPr>
          <w:t>17</w:t>
        </w:r>
        <w:r>
          <w:rPr>
            <w:webHidden/>
          </w:rPr>
          <w:fldChar w:fldCharType="end"/>
        </w:r>
      </w:hyperlink>
    </w:p>
    <w:p w14:paraId="46FD3A25" w14:textId="286E60A9"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094" w:history="1">
        <w:r w:rsidRPr="00BC5509">
          <w:rPr>
            <w:rStyle w:val="Hyperlink"/>
          </w:rPr>
          <w:t>2.1 Inertial Measurement Unit (IMU)</w:t>
        </w:r>
        <w:r>
          <w:rPr>
            <w:webHidden/>
          </w:rPr>
          <w:tab/>
        </w:r>
        <w:r>
          <w:rPr>
            <w:webHidden/>
          </w:rPr>
          <w:fldChar w:fldCharType="begin"/>
        </w:r>
        <w:r>
          <w:rPr>
            <w:webHidden/>
          </w:rPr>
          <w:instrText xml:space="preserve"> PAGEREF _Toc159489094 \h </w:instrText>
        </w:r>
        <w:r>
          <w:rPr>
            <w:webHidden/>
          </w:rPr>
        </w:r>
        <w:r>
          <w:rPr>
            <w:webHidden/>
          </w:rPr>
          <w:fldChar w:fldCharType="separate"/>
        </w:r>
        <w:r>
          <w:rPr>
            <w:webHidden/>
          </w:rPr>
          <w:t>17</w:t>
        </w:r>
        <w:r>
          <w:rPr>
            <w:webHidden/>
          </w:rPr>
          <w:fldChar w:fldCharType="end"/>
        </w:r>
      </w:hyperlink>
    </w:p>
    <w:p w14:paraId="7BAC77E0" w14:textId="1E711D97"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095" w:history="1">
        <w:r w:rsidRPr="00BC5509">
          <w:rPr>
            <w:rStyle w:val="Hyperlink"/>
          </w:rPr>
          <w:t>2.1.1 Gyroskop</w:t>
        </w:r>
        <w:r>
          <w:rPr>
            <w:webHidden/>
          </w:rPr>
          <w:tab/>
        </w:r>
        <w:r>
          <w:rPr>
            <w:webHidden/>
          </w:rPr>
          <w:fldChar w:fldCharType="begin"/>
        </w:r>
        <w:r>
          <w:rPr>
            <w:webHidden/>
          </w:rPr>
          <w:instrText xml:space="preserve"> PAGEREF _Toc159489095 \h </w:instrText>
        </w:r>
        <w:r>
          <w:rPr>
            <w:webHidden/>
          </w:rPr>
        </w:r>
        <w:r>
          <w:rPr>
            <w:webHidden/>
          </w:rPr>
          <w:fldChar w:fldCharType="separate"/>
        </w:r>
        <w:r>
          <w:rPr>
            <w:webHidden/>
          </w:rPr>
          <w:t>17</w:t>
        </w:r>
        <w:r>
          <w:rPr>
            <w:webHidden/>
          </w:rPr>
          <w:fldChar w:fldCharType="end"/>
        </w:r>
      </w:hyperlink>
    </w:p>
    <w:p w14:paraId="227FD5CC" w14:textId="15BBEBC8"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096" w:history="1">
        <w:r w:rsidRPr="00BC5509">
          <w:rPr>
            <w:rStyle w:val="Hyperlink"/>
          </w:rPr>
          <w:t>2.1.2 Accelerometer</w:t>
        </w:r>
        <w:r>
          <w:rPr>
            <w:webHidden/>
          </w:rPr>
          <w:tab/>
        </w:r>
        <w:r>
          <w:rPr>
            <w:webHidden/>
          </w:rPr>
          <w:fldChar w:fldCharType="begin"/>
        </w:r>
        <w:r>
          <w:rPr>
            <w:webHidden/>
          </w:rPr>
          <w:instrText xml:space="preserve"> PAGEREF _Toc159489096 \h </w:instrText>
        </w:r>
        <w:r>
          <w:rPr>
            <w:webHidden/>
          </w:rPr>
        </w:r>
        <w:r>
          <w:rPr>
            <w:webHidden/>
          </w:rPr>
          <w:fldChar w:fldCharType="separate"/>
        </w:r>
        <w:r>
          <w:rPr>
            <w:webHidden/>
          </w:rPr>
          <w:t>17</w:t>
        </w:r>
        <w:r>
          <w:rPr>
            <w:webHidden/>
          </w:rPr>
          <w:fldChar w:fldCharType="end"/>
        </w:r>
      </w:hyperlink>
    </w:p>
    <w:p w14:paraId="1D39ABAF" w14:textId="675E452C"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097" w:history="1">
        <w:r w:rsidRPr="00BC5509">
          <w:rPr>
            <w:rStyle w:val="Hyperlink"/>
          </w:rPr>
          <w:t>2.1.3 Magnetometer</w:t>
        </w:r>
        <w:r>
          <w:rPr>
            <w:webHidden/>
          </w:rPr>
          <w:tab/>
        </w:r>
        <w:r>
          <w:rPr>
            <w:webHidden/>
          </w:rPr>
          <w:fldChar w:fldCharType="begin"/>
        </w:r>
        <w:r>
          <w:rPr>
            <w:webHidden/>
          </w:rPr>
          <w:instrText xml:space="preserve"> PAGEREF _Toc159489097 \h </w:instrText>
        </w:r>
        <w:r>
          <w:rPr>
            <w:webHidden/>
          </w:rPr>
        </w:r>
        <w:r>
          <w:rPr>
            <w:webHidden/>
          </w:rPr>
          <w:fldChar w:fldCharType="separate"/>
        </w:r>
        <w:r>
          <w:rPr>
            <w:webHidden/>
          </w:rPr>
          <w:t>17</w:t>
        </w:r>
        <w:r>
          <w:rPr>
            <w:webHidden/>
          </w:rPr>
          <w:fldChar w:fldCharType="end"/>
        </w:r>
      </w:hyperlink>
    </w:p>
    <w:p w14:paraId="487C115F" w14:textId="71ECE18E"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098" w:history="1">
        <w:r w:rsidRPr="00BC5509">
          <w:rPr>
            <w:rStyle w:val="Hyperlink"/>
          </w:rPr>
          <w:t>2.1.4 Barometer</w:t>
        </w:r>
        <w:r>
          <w:rPr>
            <w:webHidden/>
          </w:rPr>
          <w:tab/>
        </w:r>
        <w:r>
          <w:rPr>
            <w:webHidden/>
          </w:rPr>
          <w:fldChar w:fldCharType="begin"/>
        </w:r>
        <w:r>
          <w:rPr>
            <w:webHidden/>
          </w:rPr>
          <w:instrText xml:space="preserve"> PAGEREF _Toc159489098 \h </w:instrText>
        </w:r>
        <w:r>
          <w:rPr>
            <w:webHidden/>
          </w:rPr>
        </w:r>
        <w:r>
          <w:rPr>
            <w:webHidden/>
          </w:rPr>
          <w:fldChar w:fldCharType="separate"/>
        </w:r>
        <w:r>
          <w:rPr>
            <w:webHidden/>
          </w:rPr>
          <w:t>17</w:t>
        </w:r>
        <w:r>
          <w:rPr>
            <w:webHidden/>
          </w:rPr>
          <w:fldChar w:fldCharType="end"/>
        </w:r>
      </w:hyperlink>
    </w:p>
    <w:p w14:paraId="5AB33736" w14:textId="4906626B"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099" w:history="1">
        <w:r w:rsidRPr="00BC5509">
          <w:rPr>
            <w:rStyle w:val="Hyperlink"/>
          </w:rPr>
          <w:t>2.2 Lagewinkel</w:t>
        </w:r>
        <w:r>
          <w:rPr>
            <w:webHidden/>
          </w:rPr>
          <w:tab/>
        </w:r>
        <w:r>
          <w:rPr>
            <w:webHidden/>
          </w:rPr>
          <w:fldChar w:fldCharType="begin"/>
        </w:r>
        <w:r>
          <w:rPr>
            <w:webHidden/>
          </w:rPr>
          <w:instrText xml:space="preserve"> PAGEREF _Toc159489099 \h </w:instrText>
        </w:r>
        <w:r>
          <w:rPr>
            <w:webHidden/>
          </w:rPr>
        </w:r>
        <w:r>
          <w:rPr>
            <w:webHidden/>
          </w:rPr>
          <w:fldChar w:fldCharType="separate"/>
        </w:r>
        <w:r>
          <w:rPr>
            <w:webHidden/>
          </w:rPr>
          <w:t>18</w:t>
        </w:r>
        <w:r>
          <w:rPr>
            <w:webHidden/>
          </w:rPr>
          <w:fldChar w:fldCharType="end"/>
        </w:r>
      </w:hyperlink>
    </w:p>
    <w:p w14:paraId="2859FA52" w14:textId="3102C57E"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00" w:history="1">
        <w:r w:rsidRPr="00BC5509">
          <w:rPr>
            <w:rStyle w:val="Hyperlink"/>
          </w:rPr>
          <w:t>2.2.1 Throttle</w:t>
        </w:r>
        <w:r>
          <w:rPr>
            <w:webHidden/>
          </w:rPr>
          <w:tab/>
        </w:r>
        <w:r>
          <w:rPr>
            <w:webHidden/>
          </w:rPr>
          <w:fldChar w:fldCharType="begin"/>
        </w:r>
        <w:r>
          <w:rPr>
            <w:webHidden/>
          </w:rPr>
          <w:instrText xml:space="preserve"> PAGEREF _Toc159489100 \h </w:instrText>
        </w:r>
        <w:r>
          <w:rPr>
            <w:webHidden/>
          </w:rPr>
        </w:r>
        <w:r>
          <w:rPr>
            <w:webHidden/>
          </w:rPr>
          <w:fldChar w:fldCharType="separate"/>
        </w:r>
        <w:r>
          <w:rPr>
            <w:webHidden/>
          </w:rPr>
          <w:t>18</w:t>
        </w:r>
        <w:r>
          <w:rPr>
            <w:webHidden/>
          </w:rPr>
          <w:fldChar w:fldCharType="end"/>
        </w:r>
      </w:hyperlink>
    </w:p>
    <w:p w14:paraId="1EE4DE41" w14:textId="18F62EAE"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01" w:history="1">
        <w:r w:rsidRPr="00BC5509">
          <w:rPr>
            <w:rStyle w:val="Hyperlink"/>
          </w:rPr>
          <w:t>2.2.2 Pitch</w:t>
        </w:r>
        <w:r>
          <w:rPr>
            <w:webHidden/>
          </w:rPr>
          <w:tab/>
        </w:r>
        <w:r>
          <w:rPr>
            <w:webHidden/>
          </w:rPr>
          <w:fldChar w:fldCharType="begin"/>
        </w:r>
        <w:r>
          <w:rPr>
            <w:webHidden/>
          </w:rPr>
          <w:instrText xml:space="preserve"> PAGEREF _Toc159489101 \h </w:instrText>
        </w:r>
        <w:r>
          <w:rPr>
            <w:webHidden/>
          </w:rPr>
        </w:r>
        <w:r>
          <w:rPr>
            <w:webHidden/>
          </w:rPr>
          <w:fldChar w:fldCharType="separate"/>
        </w:r>
        <w:r>
          <w:rPr>
            <w:webHidden/>
          </w:rPr>
          <w:t>18</w:t>
        </w:r>
        <w:r>
          <w:rPr>
            <w:webHidden/>
          </w:rPr>
          <w:fldChar w:fldCharType="end"/>
        </w:r>
      </w:hyperlink>
    </w:p>
    <w:p w14:paraId="4D2F1B82" w14:textId="21BC3DC3"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02" w:history="1">
        <w:r w:rsidRPr="00BC5509">
          <w:rPr>
            <w:rStyle w:val="Hyperlink"/>
          </w:rPr>
          <w:t>2.2.3 Roll</w:t>
        </w:r>
        <w:r>
          <w:rPr>
            <w:webHidden/>
          </w:rPr>
          <w:tab/>
        </w:r>
        <w:r>
          <w:rPr>
            <w:webHidden/>
          </w:rPr>
          <w:fldChar w:fldCharType="begin"/>
        </w:r>
        <w:r>
          <w:rPr>
            <w:webHidden/>
          </w:rPr>
          <w:instrText xml:space="preserve"> PAGEREF _Toc159489102 \h </w:instrText>
        </w:r>
        <w:r>
          <w:rPr>
            <w:webHidden/>
          </w:rPr>
        </w:r>
        <w:r>
          <w:rPr>
            <w:webHidden/>
          </w:rPr>
          <w:fldChar w:fldCharType="separate"/>
        </w:r>
        <w:r>
          <w:rPr>
            <w:webHidden/>
          </w:rPr>
          <w:t>18</w:t>
        </w:r>
        <w:r>
          <w:rPr>
            <w:webHidden/>
          </w:rPr>
          <w:fldChar w:fldCharType="end"/>
        </w:r>
      </w:hyperlink>
    </w:p>
    <w:p w14:paraId="233F3766" w14:textId="5C43AEDE"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03" w:history="1">
        <w:r w:rsidRPr="00BC5509">
          <w:rPr>
            <w:rStyle w:val="Hyperlink"/>
          </w:rPr>
          <w:t>2.2.4 Yaw</w:t>
        </w:r>
        <w:r>
          <w:rPr>
            <w:webHidden/>
          </w:rPr>
          <w:tab/>
        </w:r>
        <w:r>
          <w:rPr>
            <w:webHidden/>
          </w:rPr>
          <w:fldChar w:fldCharType="begin"/>
        </w:r>
        <w:r>
          <w:rPr>
            <w:webHidden/>
          </w:rPr>
          <w:instrText xml:space="preserve"> PAGEREF _Toc159489103 \h </w:instrText>
        </w:r>
        <w:r>
          <w:rPr>
            <w:webHidden/>
          </w:rPr>
        </w:r>
        <w:r>
          <w:rPr>
            <w:webHidden/>
          </w:rPr>
          <w:fldChar w:fldCharType="separate"/>
        </w:r>
        <w:r>
          <w:rPr>
            <w:webHidden/>
          </w:rPr>
          <w:t>18</w:t>
        </w:r>
        <w:r>
          <w:rPr>
            <w:webHidden/>
          </w:rPr>
          <w:fldChar w:fldCharType="end"/>
        </w:r>
      </w:hyperlink>
    </w:p>
    <w:p w14:paraId="4B3D107B" w14:textId="730740ED"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04" w:history="1">
        <w:r w:rsidRPr="00BC5509">
          <w:rPr>
            <w:rStyle w:val="Hyperlink"/>
          </w:rPr>
          <w:t>2.2.5 Komplementärfilter</w:t>
        </w:r>
        <w:r>
          <w:rPr>
            <w:webHidden/>
          </w:rPr>
          <w:tab/>
        </w:r>
        <w:r>
          <w:rPr>
            <w:webHidden/>
          </w:rPr>
          <w:fldChar w:fldCharType="begin"/>
        </w:r>
        <w:r>
          <w:rPr>
            <w:webHidden/>
          </w:rPr>
          <w:instrText xml:space="preserve"> PAGEREF _Toc159489104 \h </w:instrText>
        </w:r>
        <w:r>
          <w:rPr>
            <w:webHidden/>
          </w:rPr>
        </w:r>
        <w:r>
          <w:rPr>
            <w:webHidden/>
          </w:rPr>
          <w:fldChar w:fldCharType="separate"/>
        </w:r>
        <w:r>
          <w:rPr>
            <w:webHidden/>
          </w:rPr>
          <w:t>18</w:t>
        </w:r>
        <w:r>
          <w:rPr>
            <w:webHidden/>
          </w:rPr>
          <w:fldChar w:fldCharType="end"/>
        </w:r>
      </w:hyperlink>
    </w:p>
    <w:p w14:paraId="00AE2304" w14:textId="4889C9A2"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05" w:history="1">
        <w:r w:rsidRPr="00BC5509">
          <w:rPr>
            <w:rStyle w:val="Hyperlink"/>
          </w:rPr>
          <w:t>2.3 PID-Regler</w:t>
        </w:r>
        <w:r>
          <w:rPr>
            <w:webHidden/>
          </w:rPr>
          <w:tab/>
        </w:r>
        <w:r>
          <w:rPr>
            <w:webHidden/>
          </w:rPr>
          <w:fldChar w:fldCharType="begin"/>
        </w:r>
        <w:r>
          <w:rPr>
            <w:webHidden/>
          </w:rPr>
          <w:instrText xml:space="preserve"> PAGEREF _Toc159489105 \h </w:instrText>
        </w:r>
        <w:r>
          <w:rPr>
            <w:webHidden/>
          </w:rPr>
        </w:r>
        <w:r>
          <w:rPr>
            <w:webHidden/>
          </w:rPr>
          <w:fldChar w:fldCharType="separate"/>
        </w:r>
        <w:r>
          <w:rPr>
            <w:webHidden/>
          </w:rPr>
          <w:t>21</w:t>
        </w:r>
        <w:r>
          <w:rPr>
            <w:webHidden/>
          </w:rPr>
          <w:fldChar w:fldCharType="end"/>
        </w:r>
      </w:hyperlink>
    </w:p>
    <w:p w14:paraId="33820C3F" w14:textId="15383E15"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06" w:history="1">
        <w:r w:rsidRPr="00BC5509">
          <w:rPr>
            <w:rStyle w:val="Hyperlink"/>
          </w:rPr>
          <w:t>2.3.1 P-Glied</w:t>
        </w:r>
        <w:r>
          <w:rPr>
            <w:webHidden/>
          </w:rPr>
          <w:tab/>
        </w:r>
        <w:r>
          <w:rPr>
            <w:webHidden/>
          </w:rPr>
          <w:fldChar w:fldCharType="begin"/>
        </w:r>
        <w:r>
          <w:rPr>
            <w:webHidden/>
          </w:rPr>
          <w:instrText xml:space="preserve"> PAGEREF _Toc159489106 \h </w:instrText>
        </w:r>
        <w:r>
          <w:rPr>
            <w:webHidden/>
          </w:rPr>
        </w:r>
        <w:r>
          <w:rPr>
            <w:webHidden/>
          </w:rPr>
          <w:fldChar w:fldCharType="separate"/>
        </w:r>
        <w:r>
          <w:rPr>
            <w:webHidden/>
          </w:rPr>
          <w:t>21</w:t>
        </w:r>
        <w:r>
          <w:rPr>
            <w:webHidden/>
          </w:rPr>
          <w:fldChar w:fldCharType="end"/>
        </w:r>
      </w:hyperlink>
    </w:p>
    <w:p w14:paraId="1F1CA4C8" w14:textId="430AF033"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07" w:history="1">
        <w:r w:rsidRPr="00BC5509">
          <w:rPr>
            <w:rStyle w:val="Hyperlink"/>
          </w:rPr>
          <w:t>2.3.2 I-Glied</w:t>
        </w:r>
        <w:r>
          <w:rPr>
            <w:webHidden/>
          </w:rPr>
          <w:tab/>
        </w:r>
        <w:r>
          <w:rPr>
            <w:webHidden/>
          </w:rPr>
          <w:fldChar w:fldCharType="begin"/>
        </w:r>
        <w:r>
          <w:rPr>
            <w:webHidden/>
          </w:rPr>
          <w:instrText xml:space="preserve"> PAGEREF _Toc159489107 \h </w:instrText>
        </w:r>
        <w:r>
          <w:rPr>
            <w:webHidden/>
          </w:rPr>
        </w:r>
        <w:r>
          <w:rPr>
            <w:webHidden/>
          </w:rPr>
          <w:fldChar w:fldCharType="separate"/>
        </w:r>
        <w:r>
          <w:rPr>
            <w:webHidden/>
          </w:rPr>
          <w:t>21</w:t>
        </w:r>
        <w:r>
          <w:rPr>
            <w:webHidden/>
          </w:rPr>
          <w:fldChar w:fldCharType="end"/>
        </w:r>
      </w:hyperlink>
    </w:p>
    <w:p w14:paraId="28EA4E1C" w14:textId="5172A644"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08" w:history="1">
        <w:r w:rsidRPr="00BC5509">
          <w:rPr>
            <w:rStyle w:val="Hyperlink"/>
          </w:rPr>
          <w:t>2.3.3 D-Glied</w:t>
        </w:r>
        <w:r>
          <w:rPr>
            <w:webHidden/>
          </w:rPr>
          <w:tab/>
        </w:r>
        <w:r>
          <w:rPr>
            <w:webHidden/>
          </w:rPr>
          <w:fldChar w:fldCharType="begin"/>
        </w:r>
        <w:r>
          <w:rPr>
            <w:webHidden/>
          </w:rPr>
          <w:instrText xml:space="preserve"> PAGEREF _Toc159489108 \h </w:instrText>
        </w:r>
        <w:r>
          <w:rPr>
            <w:webHidden/>
          </w:rPr>
        </w:r>
        <w:r>
          <w:rPr>
            <w:webHidden/>
          </w:rPr>
          <w:fldChar w:fldCharType="separate"/>
        </w:r>
        <w:r>
          <w:rPr>
            <w:webHidden/>
          </w:rPr>
          <w:t>21</w:t>
        </w:r>
        <w:r>
          <w:rPr>
            <w:webHidden/>
          </w:rPr>
          <w:fldChar w:fldCharType="end"/>
        </w:r>
      </w:hyperlink>
    </w:p>
    <w:p w14:paraId="3FC341E8" w14:textId="56FAFDD9"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09" w:history="1">
        <w:r w:rsidRPr="00BC5509">
          <w:rPr>
            <w:rStyle w:val="Hyperlink"/>
          </w:rPr>
          <w:t>2.3.4 PID-Glied</w:t>
        </w:r>
        <w:r>
          <w:rPr>
            <w:webHidden/>
          </w:rPr>
          <w:tab/>
        </w:r>
        <w:r>
          <w:rPr>
            <w:webHidden/>
          </w:rPr>
          <w:fldChar w:fldCharType="begin"/>
        </w:r>
        <w:r>
          <w:rPr>
            <w:webHidden/>
          </w:rPr>
          <w:instrText xml:space="preserve"> PAGEREF _Toc159489109 \h </w:instrText>
        </w:r>
        <w:r>
          <w:rPr>
            <w:webHidden/>
          </w:rPr>
        </w:r>
        <w:r>
          <w:rPr>
            <w:webHidden/>
          </w:rPr>
          <w:fldChar w:fldCharType="separate"/>
        </w:r>
        <w:r>
          <w:rPr>
            <w:webHidden/>
          </w:rPr>
          <w:t>22</w:t>
        </w:r>
        <w:r>
          <w:rPr>
            <w:webHidden/>
          </w:rPr>
          <w:fldChar w:fldCharType="end"/>
        </w:r>
      </w:hyperlink>
    </w:p>
    <w:p w14:paraId="40C4262E" w14:textId="1E76C22C"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10" w:history="1">
        <w:r w:rsidRPr="00BC5509">
          <w:rPr>
            <w:rStyle w:val="Hyperlink"/>
          </w:rPr>
          <w:t>2.3.5 Einstellen der Regelparameter</w:t>
        </w:r>
        <w:r>
          <w:rPr>
            <w:webHidden/>
          </w:rPr>
          <w:tab/>
        </w:r>
        <w:r>
          <w:rPr>
            <w:webHidden/>
          </w:rPr>
          <w:fldChar w:fldCharType="begin"/>
        </w:r>
        <w:r>
          <w:rPr>
            <w:webHidden/>
          </w:rPr>
          <w:instrText xml:space="preserve"> PAGEREF _Toc159489110 \h </w:instrText>
        </w:r>
        <w:r>
          <w:rPr>
            <w:webHidden/>
          </w:rPr>
        </w:r>
        <w:r>
          <w:rPr>
            <w:webHidden/>
          </w:rPr>
          <w:fldChar w:fldCharType="separate"/>
        </w:r>
        <w:r>
          <w:rPr>
            <w:webHidden/>
          </w:rPr>
          <w:t>22</w:t>
        </w:r>
        <w:r>
          <w:rPr>
            <w:webHidden/>
          </w:rPr>
          <w:fldChar w:fldCharType="end"/>
        </w:r>
      </w:hyperlink>
    </w:p>
    <w:p w14:paraId="3FF97A0B" w14:textId="3CB5CF2E"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111" w:history="1">
        <w:r w:rsidRPr="00BC5509">
          <w:rPr>
            <w:rStyle w:val="Hyperlink"/>
          </w:rPr>
          <w:t>3</w:t>
        </w:r>
        <w:r>
          <w:rPr>
            <w:rFonts w:asciiTheme="minorHAnsi" w:eastAsiaTheme="minorEastAsia" w:hAnsiTheme="minorHAnsi" w:cstheme="minorBidi"/>
            <w:bCs w:val="0"/>
            <w:kern w:val="2"/>
            <w:sz w:val="24"/>
            <w:szCs w:val="24"/>
            <w:lang w:eastAsia="de-AT"/>
            <w14:ligatures w14:val="standardContextual"/>
          </w:rPr>
          <w:tab/>
        </w:r>
        <w:r w:rsidRPr="00BC5509">
          <w:rPr>
            <w:rStyle w:val="Hyperlink"/>
          </w:rPr>
          <w:t>Mechanischer Aufbau</w:t>
        </w:r>
        <w:r>
          <w:rPr>
            <w:webHidden/>
          </w:rPr>
          <w:tab/>
        </w:r>
        <w:r>
          <w:rPr>
            <w:webHidden/>
          </w:rPr>
          <w:fldChar w:fldCharType="begin"/>
        </w:r>
        <w:r>
          <w:rPr>
            <w:webHidden/>
          </w:rPr>
          <w:instrText xml:space="preserve"> PAGEREF _Toc159489111 \h </w:instrText>
        </w:r>
        <w:r>
          <w:rPr>
            <w:webHidden/>
          </w:rPr>
        </w:r>
        <w:r>
          <w:rPr>
            <w:webHidden/>
          </w:rPr>
          <w:fldChar w:fldCharType="separate"/>
        </w:r>
        <w:r>
          <w:rPr>
            <w:webHidden/>
          </w:rPr>
          <w:t>23</w:t>
        </w:r>
        <w:r>
          <w:rPr>
            <w:webHidden/>
          </w:rPr>
          <w:fldChar w:fldCharType="end"/>
        </w:r>
      </w:hyperlink>
    </w:p>
    <w:p w14:paraId="60CBCED6" w14:textId="100795BD"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12" w:history="1">
        <w:r w:rsidRPr="00BC5509">
          <w:rPr>
            <w:rStyle w:val="Hyperlink"/>
          </w:rPr>
          <w:t>3.1.1 FPV – Drohne Gesamtaufbau</w:t>
        </w:r>
        <w:r>
          <w:rPr>
            <w:webHidden/>
          </w:rPr>
          <w:tab/>
        </w:r>
        <w:r>
          <w:rPr>
            <w:webHidden/>
          </w:rPr>
          <w:fldChar w:fldCharType="begin"/>
        </w:r>
        <w:r>
          <w:rPr>
            <w:webHidden/>
          </w:rPr>
          <w:instrText xml:space="preserve"> PAGEREF _Toc159489112 \h </w:instrText>
        </w:r>
        <w:r>
          <w:rPr>
            <w:webHidden/>
          </w:rPr>
        </w:r>
        <w:r>
          <w:rPr>
            <w:webHidden/>
          </w:rPr>
          <w:fldChar w:fldCharType="separate"/>
        </w:r>
        <w:r>
          <w:rPr>
            <w:webHidden/>
          </w:rPr>
          <w:t>23</w:t>
        </w:r>
        <w:r>
          <w:rPr>
            <w:webHidden/>
          </w:rPr>
          <w:fldChar w:fldCharType="end"/>
        </w:r>
      </w:hyperlink>
    </w:p>
    <w:p w14:paraId="05CAD597" w14:textId="312C3219"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13" w:history="1">
        <w:r w:rsidRPr="00BC5509">
          <w:rPr>
            <w:rStyle w:val="Hyperlink"/>
          </w:rPr>
          <w:t>3.1.2 3D – Modelle</w:t>
        </w:r>
        <w:r>
          <w:rPr>
            <w:webHidden/>
          </w:rPr>
          <w:tab/>
        </w:r>
        <w:r>
          <w:rPr>
            <w:webHidden/>
          </w:rPr>
          <w:fldChar w:fldCharType="begin"/>
        </w:r>
        <w:r>
          <w:rPr>
            <w:webHidden/>
          </w:rPr>
          <w:instrText xml:space="preserve"> PAGEREF _Toc159489113 \h </w:instrText>
        </w:r>
        <w:r>
          <w:rPr>
            <w:webHidden/>
          </w:rPr>
        </w:r>
        <w:r>
          <w:rPr>
            <w:webHidden/>
          </w:rPr>
          <w:fldChar w:fldCharType="separate"/>
        </w:r>
        <w:r>
          <w:rPr>
            <w:webHidden/>
          </w:rPr>
          <w:t>23</w:t>
        </w:r>
        <w:r>
          <w:rPr>
            <w:webHidden/>
          </w:rPr>
          <w:fldChar w:fldCharType="end"/>
        </w:r>
      </w:hyperlink>
    </w:p>
    <w:p w14:paraId="5170C045" w14:textId="0F2589C9"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14" w:history="1">
        <w:r w:rsidRPr="00BC5509">
          <w:rPr>
            <w:rStyle w:val="Hyperlink"/>
            <w:noProof/>
          </w:rPr>
          <w:t>3.1.2.1 Propellerschutz</w:t>
        </w:r>
        <w:r>
          <w:rPr>
            <w:noProof/>
            <w:webHidden/>
          </w:rPr>
          <w:tab/>
        </w:r>
        <w:r>
          <w:rPr>
            <w:noProof/>
            <w:webHidden/>
          </w:rPr>
          <w:fldChar w:fldCharType="begin"/>
        </w:r>
        <w:r>
          <w:rPr>
            <w:noProof/>
            <w:webHidden/>
          </w:rPr>
          <w:instrText xml:space="preserve"> PAGEREF _Toc159489114 \h </w:instrText>
        </w:r>
        <w:r>
          <w:rPr>
            <w:noProof/>
            <w:webHidden/>
          </w:rPr>
        </w:r>
        <w:r>
          <w:rPr>
            <w:noProof/>
            <w:webHidden/>
          </w:rPr>
          <w:fldChar w:fldCharType="separate"/>
        </w:r>
        <w:r>
          <w:rPr>
            <w:noProof/>
            <w:webHidden/>
          </w:rPr>
          <w:t>23</w:t>
        </w:r>
        <w:r>
          <w:rPr>
            <w:noProof/>
            <w:webHidden/>
          </w:rPr>
          <w:fldChar w:fldCharType="end"/>
        </w:r>
      </w:hyperlink>
    </w:p>
    <w:p w14:paraId="6D8CFCAB" w14:textId="4D3C3B90"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15" w:history="1">
        <w:r w:rsidRPr="00BC5509">
          <w:rPr>
            <w:rStyle w:val="Hyperlink"/>
            <w:noProof/>
          </w:rPr>
          <w:t>3.1.2.2 Groundstation</w:t>
        </w:r>
        <w:r>
          <w:rPr>
            <w:noProof/>
            <w:webHidden/>
          </w:rPr>
          <w:tab/>
        </w:r>
        <w:r>
          <w:rPr>
            <w:noProof/>
            <w:webHidden/>
          </w:rPr>
          <w:fldChar w:fldCharType="begin"/>
        </w:r>
        <w:r>
          <w:rPr>
            <w:noProof/>
            <w:webHidden/>
          </w:rPr>
          <w:instrText xml:space="preserve"> PAGEREF _Toc159489115 \h </w:instrText>
        </w:r>
        <w:r>
          <w:rPr>
            <w:noProof/>
            <w:webHidden/>
          </w:rPr>
        </w:r>
        <w:r>
          <w:rPr>
            <w:noProof/>
            <w:webHidden/>
          </w:rPr>
          <w:fldChar w:fldCharType="separate"/>
        </w:r>
        <w:r>
          <w:rPr>
            <w:noProof/>
            <w:webHidden/>
          </w:rPr>
          <w:t>23</w:t>
        </w:r>
        <w:r>
          <w:rPr>
            <w:noProof/>
            <w:webHidden/>
          </w:rPr>
          <w:fldChar w:fldCharType="end"/>
        </w:r>
      </w:hyperlink>
    </w:p>
    <w:p w14:paraId="54C611A6" w14:textId="2463F34D"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116" w:history="1">
        <w:r w:rsidRPr="00BC5509">
          <w:rPr>
            <w:rStyle w:val="Hyperlink"/>
          </w:rPr>
          <w:t>4</w:t>
        </w:r>
        <w:r>
          <w:rPr>
            <w:rFonts w:asciiTheme="minorHAnsi" w:eastAsiaTheme="minorEastAsia" w:hAnsiTheme="minorHAnsi" w:cstheme="minorBidi"/>
            <w:bCs w:val="0"/>
            <w:kern w:val="2"/>
            <w:sz w:val="24"/>
            <w:szCs w:val="24"/>
            <w:lang w:eastAsia="de-AT"/>
            <w14:ligatures w14:val="standardContextual"/>
          </w:rPr>
          <w:tab/>
        </w:r>
        <w:r w:rsidRPr="00BC5509">
          <w:rPr>
            <w:rStyle w:val="Hyperlink"/>
            <w:rFonts w:eastAsia="DINPro-Bold"/>
          </w:rPr>
          <w:t>Elektronik FPV-Drohne (BIE)</w:t>
        </w:r>
        <w:r>
          <w:rPr>
            <w:webHidden/>
          </w:rPr>
          <w:tab/>
        </w:r>
        <w:r>
          <w:rPr>
            <w:webHidden/>
          </w:rPr>
          <w:fldChar w:fldCharType="begin"/>
        </w:r>
        <w:r>
          <w:rPr>
            <w:webHidden/>
          </w:rPr>
          <w:instrText xml:space="preserve"> PAGEREF _Toc159489116 \h </w:instrText>
        </w:r>
        <w:r>
          <w:rPr>
            <w:webHidden/>
          </w:rPr>
        </w:r>
        <w:r>
          <w:rPr>
            <w:webHidden/>
          </w:rPr>
          <w:fldChar w:fldCharType="separate"/>
        </w:r>
        <w:r>
          <w:rPr>
            <w:webHidden/>
          </w:rPr>
          <w:t>24</w:t>
        </w:r>
        <w:r>
          <w:rPr>
            <w:webHidden/>
          </w:rPr>
          <w:fldChar w:fldCharType="end"/>
        </w:r>
      </w:hyperlink>
    </w:p>
    <w:p w14:paraId="4D9FEBF0" w14:textId="158B641F"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17" w:history="1">
        <w:r w:rsidRPr="00BC5509">
          <w:rPr>
            <w:rStyle w:val="Hyperlink"/>
            <w:rFonts w:eastAsia="DINPro-Bold"/>
          </w:rPr>
          <w:t>4.1 Allgemeines</w:t>
        </w:r>
        <w:r>
          <w:rPr>
            <w:webHidden/>
          </w:rPr>
          <w:tab/>
        </w:r>
        <w:r>
          <w:rPr>
            <w:webHidden/>
          </w:rPr>
          <w:fldChar w:fldCharType="begin"/>
        </w:r>
        <w:r>
          <w:rPr>
            <w:webHidden/>
          </w:rPr>
          <w:instrText xml:space="preserve"> PAGEREF _Toc159489117 \h </w:instrText>
        </w:r>
        <w:r>
          <w:rPr>
            <w:webHidden/>
          </w:rPr>
        </w:r>
        <w:r>
          <w:rPr>
            <w:webHidden/>
          </w:rPr>
          <w:fldChar w:fldCharType="separate"/>
        </w:r>
        <w:r>
          <w:rPr>
            <w:webHidden/>
          </w:rPr>
          <w:t>24</w:t>
        </w:r>
        <w:r>
          <w:rPr>
            <w:webHidden/>
          </w:rPr>
          <w:fldChar w:fldCharType="end"/>
        </w:r>
      </w:hyperlink>
    </w:p>
    <w:p w14:paraId="0B2B3FD7" w14:textId="244CFAEA"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18" w:history="1">
        <w:r w:rsidRPr="00BC5509">
          <w:rPr>
            <w:rStyle w:val="Hyperlink"/>
            <w:rFonts w:eastAsia="DINPro-Bold"/>
          </w:rPr>
          <w:t>4.1.1 Grundlegendes Hardwarekonzept</w:t>
        </w:r>
        <w:r>
          <w:rPr>
            <w:webHidden/>
          </w:rPr>
          <w:tab/>
        </w:r>
        <w:r>
          <w:rPr>
            <w:webHidden/>
          </w:rPr>
          <w:fldChar w:fldCharType="begin"/>
        </w:r>
        <w:r>
          <w:rPr>
            <w:webHidden/>
          </w:rPr>
          <w:instrText xml:space="preserve"> PAGEREF _Toc159489118 \h </w:instrText>
        </w:r>
        <w:r>
          <w:rPr>
            <w:webHidden/>
          </w:rPr>
        </w:r>
        <w:r>
          <w:rPr>
            <w:webHidden/>
          </w:rPr>
          <w:fldChar w:fldCharType="separate"/>
        </w:r>
        <w:r>
          <w:rPr>
            <w:webHidden/>
          </w:rPr>
          <w:t>24</w:t>
        </w:r>
        <w:r>
          <w:rPr>
            <w:webHidden/>
          </w:rPr>
          <w:fldChar w:fldCharType="end"/>
        </w:r>
      </w:hyperlink>
    </w:p>
    <w:p w14:paraId="153CD2EE" w14:textId="7F084E2C"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19" w:history="1">
        <w:r w:rsidRPr="00BC5509">
          <w:rPr>
            <w:rStyle w:val="Hyperlink"/>
            <w:rFonts w:eastAsia="DINPro-Bold"/>
          </w:rPr>
          <w:t>4.1.2 Anforderungen</w:t>
        </w:r>
        <w:r>
          <w:rPr>
            <w:webHidden/>
          </w:rPr>
          <w:tab/>
        </w:r>
        <w:r>
          <w:rPr>
            <w:webHidden/>
          </w:rPr>
          <w:fldChar w:fldCharType="begin"/>
        </w:r>
        <w:r>
          <w:rPr>
            <w:webHidden/>
          </w:rPr>
          <w:instrText xml:space="preserve"> PAGEREF _Toc159489119 \h </w:instrText>
        </w:r>
        <w:r>
          <w:rPr>
            <w:webHidden/>
          </w:rPr>
        </w:r>
        <w:r>
          <w:rPr>
            <w:webHidden/>
          </w:rPr>
          <w:fldChar w:fldCharType="separate"/>
        </w:r>
        <w:r>
          <w:rPr>
            <w:webHidden/>
          </w:rPr>
          <w:t>24</w:t>
        </w:r>
        <w:r>
          <w:rPr>
            <w:webHidden/>
          </w:rPr>
          <w:fldChar w:fldCharType="end"/>
        </w:r>
      </w:hyperlink>
    </w:p>
    <w:p w14:paraId="5974B44C" w14:textId="10D5AB09"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20" w:history="1">
        <w:r w:rsidRPr="00BC5509">
          <w:rPr>
            <w:rStyle w:val="Hyperlink"/>
            <w:rFonts w:eastAsia="DINPro-Bold"/>
          </w:rPr>
          <w:t>4.1.3 Komponentenauswahl</w:t>
        </w:r>
        <w:r>
          <w:rPr>
            <w:webHidden/>
          </w:rPr>
          <w:tab/>
        </w:r>
        <w:r>
          <w:rPr>
            <w:webHidden/>
          </w:rPr>
          <w:fldChar w:fldCharType="begin"/>
        </w:r>
        <w:r>
          <w:rPr>
            <w:webHidden/>
          </w:rPr>
          <w:instrText xml:space="preserve"> PAGEREF _Toc159489120 \h </w:instrText>
        </w:r>
        <w:r>
          <w:rPr>
            <w:webHidden/>
          </w:rPr>
        </w:r>
        <w:r>
          <w:rPr>
            <w:webHidden/>
          </w:rPr>
          <w:fldChar w:fldCharType="separate"/>
        </w:r>
        <w:r>
          <w:rPr>
            <w:webHidden/>
          </w:rPr>
          <w:t>24</w:t>
        </w:r>
        <w:r>
          <w:rPr>
            <w:webHidden/>
          </w:rPr>
          <w:fldChar w:fldCharType="end"/>
        </w:r>
      </w:hyperlink>
    </w:p>
    <w:p w14:paraId="6D35BE85" w14:textId="67B6085C"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21" w:history="1">
        <w:r w:rsidRPr="00BC5509">
          <w:rPr>
            <w:rStyle w:val="Hyperlink"/>
            <w:rFonts w:eastAsia="DINPro-Bold"/>
          </w:rPr>
          <w:t>4.2 Flight Controller</w:t>
        </w:r>
        <w:r>
          <w:rPr>
            <w:webHidden/>
          </w:rPr>
          <w:tab/>
        </w:r>
        <w:r>
          <w:rPr>
            <w:webHidden/>
          </w:rPr>
          <w:fldChar w:fldCharType="begin"/>
        </w:r>
        <w:r>
          <w:rPr>
            <w:webHidden/>
          </w:rPr>
          <w:instrText xml:space="preserve"> PAGEREF _Toc159489121 \h </w:instrText>
        </w:r>
        <w:r>
          <w:rPr>
            <w:webHidden/>
          </w:rPr>
        </w:r>
        <w:r>
          <w:rPr>
            <w:webHidden/>
          </w:rPr>
          <w:fldChar w:fldCharType="separate"/>
        </w:r>
        <w:r>
          <w:rPr>
            <w:webHidden/>
          </w:rPr>
          <w:t>24</w:t>
        </w:r>
        <w:r>
          <w:rPr>
            <w:webHidden/>
          </w:rPr>
          <w:fldChar w:fldCharType="end"/>
        </w:r>
      </w:hyperlink>
    </w:p>
    <w:p w14:paraId="41DAD845" w14:textId="3483E38A"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22" w:history="1">
        <w:r w:rsidRPr="00BC5509">
          <w:rPr>
            <w:rStyle w:val="Hyperlink"/>
            <w:rFonts w:eastAsia="DINPro-Bold"/>
          </w:rPr>
          <w:t>4.2.1 Allgemeines</w:t>
        </w:r>
        <w:r>
          <w:rPr>
            <w:webHidden/>
          </w:rPr>
          <w:tab/>
        </w:r>
        <w:r>
          <w:rPr>
            <w:webHidden/>
          </w:rPr>
          <w:fldChar w:fldCharType="begin"/>
        </w:r>
        <w:r>
          <w:rPr>
            <w:webHidden/>
          </w:rPr>
          <w:instrText xml:space="preserve"> PAGEREF _Toc159489122 \h </w:instrText>
        </w:r>
        <w:r>
          <w:rPr>
            <w:webHidden/>
          </w:rPr>
        </w:r>
        <w:r>
          <w:rPr>
            <w:webHidden/>
          </w:rPr>
          <w:fldChar w:fldCharType="separate"/>
        </w:r>
        <w:r>
          <w:rPr>
            <w:webHidden/>
          </w:rPr>
          <w:t>24</w:t>
        </w:r>
        <w:r>
          <w:rPr>
            <w:webHidden/>
          </w:rPr>
          <w:fldChar w:fldCharType="end"/>
        </w:r>
      </w:hyperlink>
    </w:p>
    <w:p w14:paraId="03A7B4E6" w14:textId="5157C691"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23" w:history="1">
        <w:r w:rsidRPr="00BC5509">
          <w:rPr>
            <w:rStyle w:val="Hyperlink"/>
            <w:rFonts w:eastAsia="DINPro-Bold"/>
          </w:rPr>
          <w:t>4.2.2 Spannungsversorgungskonzept</w:t>
        </w:r>
        <w:r>
          <w:rPr>
            <w:webHidden/>
          </w:rPr>
          <w:tab/>
        </w:r>
        <w:r>
          <w:rPr>
            <w:webHidden/>
          </w:rPr>
          <w:fldChar w:fldCharType="begin"/>
        </w:r>
        <w:r>
          <w:rPr>
            <w:webHidden/>
          </w:rPr>
          <w:instrText xml:space="preserve"> PAGEREF _Toc159489123 \h </w:instrText>
        </w:r>
        <w:r>
          <w:rPr>
            <w:webHidden/>
          </w:rPr>
        </w:r>
        <w:r>
          <w:rPr>
            <w:webHidden/>
          </w:rPr>
          <w:fldChar w:fldCharType="separate"/>
        </w:r>
        <w:r>
          <w:rPr>
            <w:webHidden/>
          </w:rPr>
          <w:t>24</w:t>
        </w:r>
        <w:r>
          <w:rPr>
            <w:webHidden/>
          </w:rPr>
          <w:fldChar w:fldCharType="end"/>
        </w:r>
      </w:hyperlink>
    </w:p>
    <w:p w14:paraId="53D38943" w14:textId="69645D68"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24" w:history="1">
        <w:r w:rsidRPr="00BC5509">
          <w:rPr>
            <w:rStyle w:val="Hyperlink"/>
            <w:rFonts w:eastAsia="DINPro-Bold"/>
          </w:rPr>
          <w:t>4.2.3 Mikrocontroller</w:t>
        </w:r>
        <w:r>
          <w:rPr>
            <w:webHidden/>
          </w:rPr>
          <w:tab/>
        </w:r>
        <w:r>
          <w:rPr>
            <w:webHidden/>
          </w:rPr>
          <w:fldChar w:fldCharType="begin"/>
        </w:r>
        <w:r>
          <w:rPr>
            <w:webHidden/>
          </w:rPr>
          <w:instrText xml:space="preserve"> PAGEREF _Toc159489124 \h </w:instrText>
        </w:r>
        <w:r>
          <w:rPr>
            <w:webHidden/>
          </w:rPr>
        </w:r>
        <w:r>
          <w:rPr>
            <w:webHidden/>
          </w:rPr>
          <w:fldChar w:fldCharType="separate"/>
        </w:r>
        <w:r>
          <w:rPr>
            <w:webHidden/>
          </w:rPr>
          <w:t>24</w:t>
        </w:r>
        <w:r>
          <w:rPr>
            <w:webHidden/>
          </w:rPr>
          <w:fldChar w:fldCharType="end"/>
        </w:r>
      </w:hyperlink>
    </w:p>
    <w:p w14:paraId="7545A189" w14:textId="361E89E9"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25" w:history="1">
        <w:r w:rsidRPr="00BC5509">
          <w:rPr>
            <w:rStyle w:val="Hyperlink"/>
            <w:rFonts w:eastAsia="DINPro-Bold"/>
          </w:rPr>
          <w:t>4.2.4 Altium PCB Design</w:t>
        </w:r>
        <w:r>
          <w:rPr>
            <w:webHidden/>
          </w:rPr>
          <w:tab/>
        </w:r>
        <w:r>
          <w:rPr>
            <w:webHidden/>
          </w:rPr>
          <w:fldChar w:fldCharType="begin"/>
        </w:r>
        <w:r>
          <w:rPr>
            <w:webHidden/>
          </w:rPr>
          <w:instrText xml:space="preserve"> PAGEREF _Toc159489125 \h </w:instrText>
        </w:r>
        <w:r>
          <w:rPr>
            <w:webHidden/>
          </w:rPr>
        </w:r>
        <w:r>
          <w:rPr>
            <w:webHidden/>
          </w:rPr>
          <w:fldChar w:fldCharType="separate"/>
        </w:r>
        <w:r>
          <w:rPr>
            <w:webHidden/>
          </w:rPr>
          <w:t>24</w:t>
        </w:r>
        <w:r>
          <w:rPr>
            <w:webHidden/>
          </w:rPr>
          <w:fldChar w:fldCharType="end"/>
        </w:r>
      </w:hyperlink>
    </w:p>
    <w:p w14:paraId="0B52E894" w14:textId="61CC181C"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26" w:history="1">
        <w:r w:rsidRPr="00BC5509">
          <w:rPr>
            <w:rStyle w:val="Hyperlink"/>
            <w:rFonts w:eastAsia="DINPro-Bold"/>
          </w:rPr>
          <w:t>4.2.5 Pinbelegung</w:t>
        </w:r>
        <w:r>
          <w:rPr>
            <w:webHidden/>
          </w:rPr>
          <w:tab/>
        </w:r>
        <w:r>
          <w:rPr>
            <w:webHidden/>
          </w:rPr>
          <w:fldChar w:fldCharType="begin"/>
        </w:r>
        <w:r>
          <w:rPr>
            <w:webHidden/>
          </w:rPr>
          <w:instrText xml:space="preserve"> PAGEREF _Toc159489126 \h </w:instrText>
        </w:r>
        <w:r>
          <w:rPr>
            <w:webHidden/>
          </w:rPr>
        </w:r>
        <w:r>
          <w:rPr>
            <w:webHidden/>
          </w:rPr>
          <w:fldChar w:fldCharType="separate"/>
        </w:r>
        <w:r>
          <w:rPr>
            <w:webHidden/>
          </w:rPr>
          <w:t>24</w:t>
        </w:r>
        <w:r>
          <w:rPr>
            <w:webHidden/>
          </w:rPr>
          <w:fldChar w:fldCharType="end"/>
        </w:r>
      </w:hyperlink>
    </w:p>
    <w:p w14:paraId="06B12726" w14:textId="3305EDA6"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27" w:history="1">
        <w:r w:rsidRPr="00BC5509">
          <w:rPr>
            <w:rStyle w:val="Hyperlink"/>
            <w:rFonts w:eastAsia="DINPro-Bold"/>
          </w:rPr>
          <w:t>4.3 Electronic Speed Controller (ESC)</w:t>
        </w:r>
        <w:r>
          <w:rPr>
            <w:webHidden/>
          </w:rPr>
          <w:tab/>
        </w:r>
        <w:r>
          <w:rPr>
            <w:webHidden/>
          </w:rPr>
          <w:fldChar w:fldCharType="begin"/>
        </w:r>
        <w:r>
          <w:rPr>
            <w:webHidden/>
          </w:rPr>
          <w:instrText xml:space="preserve"> PAGEREF _Toc159489127 \h </w:instrText>
        </w:r>
        <w:r>
          <w:rPr>
            <w:webHidden/>
          </w:rPr>
        </w:r>
        <w:r>
          <w:rPr>
            <w:webHidden/>
          </w:rPr>
          <w:fldChar w:fldCharType="separate"/>
        </w:r>
        <w:r>
          <w:rPr>
            <w:webHidden/>
          </w:rPr>
          <w:t>24</w:t>
        </w:r>
        <w:r>
          <w:rPr>
            <w:webHidden/>
          </w:rPr>
          <w:fldChar w:fldCharType="end"/>
        </w:r>
      </w:hyperlink>
    </w:p>
    <w:p w14:paraId="553784D1" w14:textId="7D7881E6"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28" w:history="1">
        <w:r w:rsidRPr="00BC5509">
          <w:rPr>
            <w:rStyle w:val="Hyperlink"/>
            <w:rFonts w:eastAsia="DINPro-Bold"/>
          </w:rPr>
          <w:t>4.3.1 Übersicht</w:t>
        </w:r>
        <w:r>
          <w:rPr>
            <w:webHidden/>
          </w:rPr>
          <w:tab/>
        </w:r>
        <w:r>
          <w:rPr>
            <w:webHidden/>
          </w:rPr>
          <w:fldChar w:fldCharType="begin"/>
        </w:r>
        <w:r>
          <w:rPr>
            <w:webHidden/>
          </w:rPr>
          <w:instrText xml:space="preserve"> PAGEREF _Toc159489128 \h </w:instrText>
        </w:r>
        <w:r>
          <w:rPr>
            <w:webHidden/>
          </w:rPr>
        </w:r>
        <w:r>
          <w:rPr>
            <w:webHidden/>
          </w:rPr>
          <w:fldChar w:fldCharType="separate"/>
        </w:r>
        <w:r>
          <w:rPr>
            <w:webHidden/>
          </w:rPr>
          <w:t>24</w:t>
        </w:r>
        <w:r>
          <w:rPr>
            <w:webHidden/>
          </w:rPr>
          <w:fldChar w:fldCharType="end"/>
        </w:r>
      </w:hyperlink>
    </w:p>
    <w:p w14:paraId="4DEF1F9D" w14:textId="32FEF1F0"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29" w:history="1">
        <w:r w:rsidRPr="00BC5509">
          <w:rPr>
            <w:rStyle w:val="Hyperlink"/>
            <w:rFonts w:eastAsia="DINPro-Bold"/>
          </w:rPr>
          <w:t>4.3.2 Aufbau</w:t>
        </w:r>
        <w:r>
          <w:rPr>
            <w:webHidden/>
          </w:rPr>
          <w:tab/>
        </w:r>
        <w:r>
          <w:rPr>
            <w:webHidden/>
          </w:rPr>
          <w:fldChar w:fldCharType="begin"/>
        </w:r>
        <w:r>
          <w:rPr>
            <w:webHidden/>
          </w:rPr>
          <w:instrText xml:space="preserve"> PAGEREF _Toc159489129 \h </w:instrText>
        </w:r>
        <w:r>
          <w:rPr>
            <w:webHidden/>
          </w:rPr>
        </w:r>
        <w:r>
          <w:rPr>
            <w:webHidden/>
          </w:rPr>
          <w:fldChar w:fldCharType="separate"/>
        </w:r>
        <w:r>
          <w:rPr>
            <w:webHidden/>
          </w:rPr>
          <w:t>24</w:t>
        </w:r>
        <w:r>
          <w:rPr>
            <w:webHidden/>
          </w:rPr>
          <w:fldChar w:fldCharType="end"/>
        </w:r>
      </w:hyperlink>
    </w:p>
    <w:p w14:paraId="699CB422" w14:textId="4AFE30B3"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30" w:history="1">
        <w:r w:rsidRPr="00BC5509">
          <w:rPr>
            <w:rStyle w:val="Hyperlink"/>
            <w:rFonts w:eastAsia="DINPro-Bold"/>
          </w:rPr>
          <w:t>4.3.3 Funktionsweise</w:t>
        </w:r>
        <w:r>
          <w:rPr>
            <w:webHidden/>
          </w:rPr>
          <w:tab/>
        </w:r>
        <w:r>
          <w:rPr>
            <w:webHidden/>
          </w:rPr>
          <w:fldChar w:fldCharType="begin"/>
        </w:r>
        <w:r>
          <w:rPr>
            <w:webHidden/>
          </w:rPr>
          <w:instrText xml:space="preserve"> PAGEREF _Toc159489130 \h </w:instrText>
        </w:r>
        <w:r>
          <w:rPr>
            <w:webHidden/>
          </w:rPr>
        </w:r>
        <w:r>
          <w:rPr>
            <w:webHidden/>
          </w:rPr>
          <w:fldChar w:fldCharType="separate"/>
        </w:r>
        <w:r>
          <w:rPr>
            <w:webHidden/>
          </w:rPr>
          <w:t>24</w:t>
        </w:r>
        <w:r>
          <w:rPr>
            <w:webHidden/>
          </w:rPr>
          <w:fldChar w:fldCharType="end"/>
        </w:r>
      </w:hyperlink>
    </w:p>
    <w:p w14:paraId="3BB75DFC" w14:textId="29875ADA"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31" w:history="1">
        <w:r w:rsidRPr="00BC5509">
          <w:rPr>
            <w:rStyle w:val="Hyperlink"/>
            <w:rFonts w:eastAsia="DINPro-Bold"/>
          </w:rPr>
          <w:t>4.3.4 Technische Daten</w:t>
        </w:r>
        <w:r>
          <w:rPr>
            <w:webHidden/>
          </w:rPr>
          <w:tab/>
        </w:r>
        <w:r>
          <w:rPr>
            <w:webHidden/>
          </w:rPr>
          <w:fldChar w:fldCharType="begin"/>
        </w:r>
        <w:r>
          <w:rPr>
            <w:webHidden/>
          </w:rPr>
          <w:instrText xml:space="preserve"> PAGEREF _Toc159489131 \h </w:instrText>
        </w:r>
        <w:r>
          <w:rPr>
            <w:webHidden/>
          </w:rPr>
        </w:r>
        <w:r>
          <w:rPr>
            <w:webHidden/>
          </w:rPr>
          <w:fldChar w:fldCharType="separate"/>
        </w:r>
        <w:r>
          <w:rPr>
            <w:webHidden/>
          </w:rPr>
          <w:t>24</w:t>
        </w:r>
        <w:r>
          <w:rPr>
            <w:webHidden/>
          </w:rPr>
          <w:fldChar w:fldCharType="end"/>
        </w:r>
      </w:hyperlink>
    </w:p>
    <w:p w14:paraId="049D5A07" w14:textId="23F37F40"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32" w:history="1">
        <w:r w:rsidRPr="00BC5509">
          <w:rPr>
            <w:rStyle w:val="Hyperlink"/>
            <w:rFonts w:eastAsia="DINPro-Bold"/>
          </w:rPr>
          <w:t>4.4 Motoren</w:t>
        </w:r>
        <w:r>
          <w:rPr>
            <w:webHidden/>
          </w:rPr>
          <w:tab/>
        </w:r>
        <w:r>
          <w:rPr>
            <w:webHidden/>
          </w:rPr>
          <w:fldChar w:fldCharType="begin"/>
        </w:r>
        <w:r>
          <w:rPr>
            <w:webHidden/>
          </w:rPr>
          <w:instrText xml:space="preserve"> PAGEREF _Toc159489132 \h </w:instrText>
        </w:r>
        <w:r>
          <w:rPr>
            <w:webHidden/>
          </w:rPr>
        </w:r>
        <w:r>
          <w:rPr>
            <w:webHidden/>
          </w:rPr>
          <w:fldChar w:fldCharType="separate"/>
        </w:r>
        <w:r>
          <w:rPr>
            <w:webHidden/>
          </w:rPr>
          <w:t>24</w:t>
        </w:r>
        <w:r>
          <w:rPr>
            <w:webHidden/>
          </w:rPr>
          <w:fldChar w:fldCharType="end"/>
        </w:r>
      </w:hyperlink>
    </w:p>
    <w:p w14:paraId="23936AFA" w14:textId="5ABBED6F"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33" w:history="1">
        <w:r w:rsidRPr="00BC5509">
          <w:rPr>
            <w:rStyle w:val="Hyperlink"/>
            <w:rFonts w:eastAsia="DINPro-Bold"/>
          </w:rPr>
          <w:t>4.4.1 Übersicht</w:t>
        </w:r>
        <w:r>
          <w:rPr>
            <w:webHidden/>
          </w:rPr>
          <w:tab/>
        </w:r>
        <w:r>
          <w:rPr>
            <w:webHidden/>
          </w:rPr>
          <w:fldChar w:fldCharType="begin"/>
        </w:r>
        <w:r>
          <w:rPr>
            <w:webHidden/>
          </w:rPr>
          <w:instrText xml:space="preserve"> PAGEREF _Toc159489133 \h </w:instrText>
        </w:r>
        <w:r>
          <w:rPr>
            <w:webHidden/>
          </w:rPr>
        </w:r>
        <w:r>
          <w:rPr>
            <w:webHidden/>
          </w:rPr>
          <w:fldChar w:fldCharType="separate"/>
        </w:r>
        <w:r>
          <w:rPr>
            <w:webHidden/>
          </w:rPr>
          <w:t>24</w:t>
        </w:r>
        <w:r>
          <w:rPr>
            <w:webHidden/>
          </w:rPr>
          <w:fldChar w:fldCharType="end"/>
        </w:r>
      </w:hyperlink>
    </w:p>
    <w:p w14:paraId="697BC7A5" w14:textId="7837C5C2"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34" w:history="1">
        <w:r w:rsidRPr="00BC5509">
          <w:rPr>
            <w:rStyle w:val="Hyperlink"/>
            <w:rFonts w:eastAsia="DINPro-Bold"/>
          </w:rPr>
          <w:t>4.4.2 Aufbau</w:t>
        </w:r>
        <w:r>
          <w:rPr>
            <w:webHidden/>
          </w:rPr>
          <w:tab/>
        </w:r>
        <w:r>
          <w:rPr>
            <w:webHidden/>
          </w:rPr>
          <w:fldChar w:fldCharType="begin"/>
        </w:r>
        <w:r>
          <w:rPr>
            <w:webHidden/>
          </w:rPr>
          <w:instrText xml:space="preserve"> PAGEREF _Toc159489134 \h </w:instrText>
        </w:r>
        <w:r>
          <w:rPr>
            <w:webHidden/>
          </w:rPr>
        </w:r>
        <w:r>
          <w:rPr>
            <w:webHidden/>
          </w:rPr>
          <w:fldChar w:fldCharType="separate"/>
        </w:r>
        <w:r>
          <w:rPr>
            <w:webHidden/>
          </w:rPr>
          <w:t>24</w:t>
        </w:r>
        <w:r>
          <w:rPr>
            <w:webHidden/>
          </w:rPr>
          <w:fldChar w:fldCharType="end"/>
        </w:r>
      </w:hyperlink>
    </w:p>
    <w:p w14:paraId="4CA6E214" w14:textId="289BC076"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35" w:history="1">
        <w:r w:rsidRPr="00BC5509">
          <w:rPr>
            <w:rStyle w:val="Hyperlink"/>
            <w:rFonts w:eastAsia="DINPro-Bold"/>
          </w:rPr>
          <w:t>4.4.3 Funktionsweise</w:t>
        </w:r>
        <w:r>
          <w:rPr>
            <w:webHidden/>
          </w:rPr>
          <w:tab/>
        </w:r>
        <w:r>
          <w:rPr>
            <w:webHidden/>
          </w:rPr>
          <w:fldChar w:fldCharType="begin"/>
        </w:r>
        <w:r>
          <w:rPr>
            <w:webHidden/>
          </w:rPr>
          <w:instrText xml:space="preserve"> PAGEREF _Toc159489135 \h </w:instrText>
        </w:r>
        <w:r>
          <w:rPr>
            <w:webHidden/>
          </w:rPr>
        </w:r>
        <w:r>
          <w:rPr>
            <w:webHidden/>
          </w:rPr>
          <w:fldChar w:fldCharType="separate"/>
        </w:r>
        <w:r>
          <w:rPr>
            <w:webHidden/>
          </w:rPr>
          <w:t>24</w:t>
        </w:r>
        <w:r>
          <w:rPr>
            <w:webHidden/>
          </w:rPr>
          <w:fldChar w:fldCharType="end"/>
        </w:r>
      </w:hyperlink>
    </w:p>
    <w:p w14:paraId="393BEAA3" w14:textId="6B289A22"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36" w:history="1">
        <w:r w:rsidRPr="00BC5509">
          <w:rPr>
            <w:rStyle w:val="Hyperlink"/>
            <w:rFonts w:eastAsia="DINPro-Bold"/>
          </w:rPr>
          <w:t>4.4.4 Technische Daten</w:t>
        </w:r>
        <w:r>
          <w:rPr>
            <w:webHidden/>
          </w:rPr>
          <w:tab/>
        </w:r>
        <w:r>
          <w:rPr>
            <w:webHidden/>
          </w:rPr>
          <w:fldChar w:fldCharType="begin"/>
        </w:r>
        <w:r>
          <w:rPr>
            <w:webHidden/>
          </w:rPr>
          <w:instrText xml:space="preserve"> PAGEREF _Toc159489136 \h </w:instrText>
        </w:r>
        <w:r>
          <w:rPr>
            <w:webHidden/>
          </w:rPr>
        </w:r>
        <w:r>
          <w:rPr>
            <w:webHidden/>
          </w:rPr>
          <w:fldChar w:fldCharType="separate"/>
        </w:r>
        <w:r>
          <w:rPr>
            <w:webHidden/>
          </w:rPr>
          <w:t>24</w:t>
        </w:r>
        <w:r>
          <w:rPr>
            <w:webHidden/>
          </w:rPr>
          <w:fldChar w:fldCharType="end"/>
        </w:r>
      </w:hyperlink>
    </w:p>
    <w:p w14:paraId="4AA55318" w14:textId="15F78DD9"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37" w:history="1">
        <w:r w:rsidRPr="00BC5509">
          <w:rPr>
            <w:rStyle w:val="Hyperlink"/>
            <w:rFonts w:eastAsia="DINPro-Bold"/>
          </w:rPr>
          <w:t>4.5 Receiver Fernsteuerung</w:t>
        </w:r>
        <w:r>
          <w:rPr>
            <w:webHidden/>
          </w:rPr>
          <w:tab/>
        </w:r>
        <w:r>
          <w:rPr>
            <w:webHidden/>
          </w:rPr>
          <w:fldChar w:fldCharType="begin"/>
        </w:r>
        <w:r>
          <w:rPr>
            <w:webHidden/>
          </w:rPr>
          <w:instrText xml:space="preserve"> PAGEREF _Toc159489137 \h </w:instrText>
        </w:r>
        <w:r>
          <w:rPr>
            <w:webHidden/>
          </w:rPr>
        </w:r>
        <w:r>
          <w:rPr>
            <w:webHidden/>
          </w:rPr>
          <w:fldChar w:fldCharType="separate"/>
        </w:r>
        <w:r>
          <w:rPr>
            <w:webHidden/>
          </w:rPr>
          <w:t>24</w:t>
        </w:r>
        <w:r>
          <w:rPr>
            <w:webHidden/>
          </w:rPr>
          <w:fldChar w:fldCharType="end"/>
        </w:r>
      </w:hyperlink>
    </w:p>
    <w:p w14:paraId="43719E6E" w14:textId="0095E28F"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38" w:history="1">
        <w:r w:rsidRPr="00BC5509">
          <w:rPr>
            <w:rStyle w:val="Hyperlink"/>
            <w:rFonts w:eastAsia="DINPro-Bold"/>
          </w:rPr>
          <w:t>4.5.1 Übersicht</w:t>
        </w:r>
        <w:r>
          <w:rPr>
            <w:webHidden/>
          </w:rPr>
          <w:tab/>
        </w:r>
        <w:r>
          <w:rPr>
            <w:webHidden/>
          </w:rPr>
          <w:fldChar w:fldCharType="begin"/>
        </w:r>
        <w:r>
          <w:rPr>
            <w:webHidden/>
          </w:rPr>
          <w:instrText xml:space="preserve"> PAGEREF _Toc159489138 \h </w:instrText>
        </w:r>
        <w:r>
          <w:rPr>
            <w:webHidden/>
          </w:rPr>
        </w:r>
        <w:r>
          <w:rPr>
            <w:webHidden/>
          </w:rPr>
          <w:fldChar w:fldCharType="separate"/>
        </w:r>
        <w:r>
          <w:rPr>
            <w:webHidden/>
          </w:rPr>
          <w:t>24</w:t>
        </w:r>
        <w:r>
          <w:rPr>
            <w:webHidden/>
          </w:rPr>
          <w:fldChar w:fldCharType="end"/>
        </w:r>
      </w:hyperlink>
    </w:p>
    <w:p w14:paraId="78D7AC36" w14:textId="4D0B9F31"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39" w:history="1">
        <w:r w:rsidRPr="00BC5509">
          <w:rPr>
            <w:rStyle w:val="Hyperlink"/>
            <w:rFonts w:eastAsia="DINPro-Bold"/>
          </w:rPr>
          <w:t>4.5.2 Funktionsweise</w:t>
        </w:r>
        <w:r>
          <w:rPr>
            <w:webHidden/>
          </w:rPr>
          <w:tab/>
        </w:r>
        <w:r>
          <w:rPr>
            <w:webHidden/>
          </w:rPr>
          <w:fldChar w:fldCharType="begin"/>
        </w:r>
        <w:r>
          <w:rPr>
            <w:webHidden/>
          </w:rPr>
          <w:instrText xml:space="preserve"> PAGEREF _Toc159489139 \h </w:instrText>
        </w:r>
        <w:r>
          <w:rPr>
            <w:webHidden/>
          </w:rPr>
        </w:r>
        <w:r>
          <w:rPr>
            <w:webHidden/>
          </w:rPr>
          <w:fldChar w:fldCharType="separate"/>
        </w:r>
        <w:r>
          <w:rPr>
            <w:webHidden/>
          </w:rPr>
          <w:t>24</w:t>
        </w:r>
        <w:r>
          <w:rPr>
            <w:webHidden/>
          </w:rPr>
          <w:fldChar w:fldCharType="end"/>
        </w:r>
      </w:hyperlink>
    </w:p>
    <w:p w14:paraId="04F6940C" w14:textId="2FC4BB71"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40" w:history="1">
        <w:r w:rsidRPr="00BC5509">
          <w:rPr>
            <w:rStyle w:val="Hyperlink"/>
            <w:rFonts w:eastAsia="DINPro-Bold"/>
          </w:rPr>
          <w:t>4.5.3 Technische Daten</w:t>
        </w:r>
        <w:r>
          <w:rPr>
            <w:webHidden/>
          </w:rPr>
          <w:tab/>
        </w:r>
        <w:r>
          <w:rPr>
            <w:webHidden/>
          </w:rPr>
          <w:fldChar w:fldCharType="begin"/>
        </w:r>
        <w:r>
          <w:rPr>
            <w:webHidden/>
          </w:rPr>
          <w:instrText xml:space="preserve"> PAGEREF _Toc159489140 \h </w:instrText>
        </w:r>
        <w:r>
          <w:rPr>
            <w:webHidden/>
          </w:rPr>
        </w:r>
        <w:r>
          <w:rPr>
            <w:webHidden/>
          </w:rPr>
          <w:fldChar w:fldCharType="separate"/>
        </w:r>
        <w:r>
          <w:rPr>
            <w:webHidden/>
          </w:rPr>
          <w:t>24</w:t>
        </w:r>
        <w:r>
          <w:rPr>
            <w:webHidden/>
          </w:rPr>
          <w:fldChar w:fldCharType="end"/>
        </w:r>
      </w:hyperlink>
    </w:p>
    <w:p w14:paraId="029A50BA" w14:textId="6D427AD0"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41" w:history="1">
        <w:r w:rsidRPr="00BC5509">
          <w:rPr>
            <w:rStyle w:val="Hyperlink"/>
            <w:rFonts w:eastAsia="DINPro-Bold"/>
          </w:rPr>
          <w:t>4.6 Video Transmitter (VTx)</w:t>
        </w:r>
        <w:r>
          <w:rPr>
            <w:webHidden/>
          </w:rPr>
          <w:tab/>
        </w:r>
        <w:r>
          <w:rPr>
            <w:webHidden/>
          </w:rPr>
          <w:fldChar w:fldCharType="begin"/>
        </w:r>
        <w:r>
          <w:rPr>
            <w:webHidden/>
          </w:rPr>
          <w:instrText xml:space="preserve"> PAGEREF _Toc159489141 \h </w:instrText>
        </w:r>
        <w:r>
          <w:rPr>
            <w:webHidden/>
          </w:rPr>
        </w:r>
        <w:r>
          <w:rPr>
            <w:webHidden/>
          </w:rPr>
          <w:fldChar w:fldCharType="separate"/>
        </w:r>
        <w:r>
          <w:rPr>
            <w:webHidden/>
          </w:rPr>
          <w:t>24</w:t>
        </w:r>
        <w:r>
          <w:rPr>
            <w:webHidden/>
          </w:rPr>
          <w:fldChar w:fldCharType="end"/>
        </w:r>
      </w:hyperlink>
    </w:p>
    <w:p w14:paraId="7517A42B" w14:textId="5AF05267"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42" w:history="1">
        <w:r w:rsidRPr="00BC5509">
          <w:rPr>
            <w:rStyle w:val="Hyperlink"/>
            <w:rFonts w:eastAsia="DINPro-Bold"/>
          </w:rPr>
          <w:t>4.6.1 Übersicht</w:t>
        </w:r>
        <w:r>
          <w:rPr>
            <w:webHidden/>
          </w:rPr>
          <w:tab/>
        </w:r>
        <w:r>
          <w:rPr>
            <w:webHidden/>
          </w:rPr>
          <w:fldChar w:fldCharType="begin"/>
        </w:r>
        <w:r>
          <w:rPr>
            <w:webHidden/>
          </w:rPr>
          <w:instrText xml:space="preserve"> PAGEREF _Toc159489142 \h </w:instrText>
        </w:r>
        <w:r>
          <w:rPr>
            <w:webHidden/>
          </w:rPr>
        </w:r>
        <w:r>
          <w:rPr>
            <w:webHidden/>
          </w:rPr>
          <w:fldChar w:fldCharType="separate"/>
        </w:r>
        <w:r>
          <w:rPr>
            <w:webHidden/>
          </w:rPr>
          <w:t>24</w:t>
        </w:r>
        <w:r>
          <w:rPr>
            <w:webHidden/>
          </w:rPr>
          <w:fldChar w:fldCharType="end"/>
        </w:r>
      </w:hyperlink>
    </w:p>
    <w:p w14:paraId="2701F318" w14:textId="0E3881A2"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43" w:history="1">
        <w:r w:rsidRPr="00BC5509">
          <w:rPr>
            <w:rStyle w:val="Hyperlink"/>
            <w:rFonts w:eastAsia="DINPro-Bold"/>
          </w:rPr>
          <w:t>4.6.2 Funktionsweise</w:t>
        </w:r>
        <w:r>
          <w:rPr>
            <w:webHidden/>
          </w:rPr>
          <w:tab/>
        </w:r>
        <w:r>
          <w:rPr>
            <w:webHidden/>
          </w:rPr>
          <w:fldChar w:fldCharType="begin"/>
        </w:r>
        <w:r>
          <w:rPr>
            <w:webHidden/>
          </w:rPr>
          <w:instrText xml:space="preserve"> PAGEREF _Toc159489143 \h </w:instrText>
        </w:r>
        <w:r>
          <w:rPr>
            <w:webHidden/>
          </w:rPr>
        </w:r>
        <w:r>
          <w:rPr>
            <w:webHidden/>
          </w:rPr>
          <w:fldChar w:fldCharType="separate"/>
        </w:r>
        <w:r>
          <w:rPr>
            <w:webHidden/>
          </w:rPr>
          <w:t>24</w:t>
        </w:r>
        <w:r>
          <w:rPr>
            <w:webHidden/>
          </w:rPr>
          <w:fldChar w:fldCharType="end"/>
        </w:r>
      </w:hyperlink>
    </w:p>
    <w:p w14:paraId="10D7B8A9" w14:textId="58EAD879"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44" w:history="1">
        <w:r w:rsidRPr="00BC5509">
          <w:rPr>
            <w:rStyle w:val="Hyperlink"/>
            <w:rFonts w:eastAsia="DINPro-Bold"/>
          </w:rPr>
          <w:t>4.6.3 Technische Daten</w:t>
        </w:r>
        <w:r>
          <w:rPr>
            <w:webHidden/>
          </w:rPr>
          <w:tab/>
        </w:r>
        <w:r>
          <w:rPr>
            <w:webHidden/>
          </w:rPr>
          <w:fldChar w:fldCharType="begin"/>
        </w:r>
        <w:r>
          <w:rPr>
            <w:webHidden/>
          </w:rPr>
          <w:instrText xml:space="preserve"> PAGEREF _Toc159489144 \h </w:instrText>
        </w:r>
        <w:r>
          <w:rPr>
            <w:webHidden/>
          </w:rPr>
        </w:r>
        <w:r>
          <w:rPr>
            <w:webHidden/>
          </w:rPr>
          <w:fldChar w:fldCharType="separate"/>
        </w:r>
        <w:r>
          <w:rPr>
            <w:webHidden/>
          </w:rPr>
          <w:t>24</w:t>
        </w:r>
        <w:r>
          <w:rPr>
            <w:webHidden/>
          </w:rPr>
          <w:fldChar w:fldCharType="end"/>
        </w:r>
      </w:hyperlink>
    </w:p>
    <w:p w14:paraId="3ED3F62C" w14:textId="7F8E4035"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45" w:history="1">
        <w:r w:rsidRPr="00BC5509">
          <w:rPr>
            <w:rStyle w:val="Hyperlink"/>
            <w:rFonts w:eastAsia="DINPro-Bold"/>
          </w:rPr>
          <w:t>4.7 Live Kamera</w:t>
        </w:r>
        <w:r>
          <w:rPr>
            <w:webHidden/>
          </w:rPr>
          <w:tab/>
        </w:r>
        <w:r>
          <w:rPr>
            <w:webHidden/>
          </w:rPr>
          <w:fldChar w:fldCharType="begin"/>
        </w:r>
        <w:r>
          <w:rPr>
            <w:webHidden/>
          </w:rPr>
          <w:instrText xml:space="preserve"> PAGEREF _Toc159489145 \h </w:instrText>
        </w:r>
        <w:r>
          <w:rPr>
            <w:webHidden/>
          </w:rPr>
        </w:r>
        <w:r>
          <w:rPr>
            <w:webHidden/>
          </w:rPr>
          <w:fldChar w:fldCharType="separate"/>
        </w:r>
        <w:r>
          <w:rPr>
            <w:webHidden/>
          </w:rPr>
          <w:t>24</w:t>
        </w:r>
        <w:r>
          <w:rPr>
            <w:webHidden/>
          </w:rPr>
          <w:fldChar w:fldCharType="end"/>
        </w:r>
      </w:hyperlink>
    </w:p>
    <w:p w14:paraId="6497DA76" w14:textId="766A3C3A"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46" w:history="1">
        <w:r w:rsidRPr="00BC5509">
          <w:rPr>
            <w:rStyle w:val="Hyperlink"/>
            <w:rFonts w:eastAsia="DINPro-Bold"/>
          </w:rPr>
          <w:t>4.7.1 Übersicht</w:t>
        </w:r>
        <w:r>
          <w:rPr>
            <w:webHidden/>
          </w:rPr>
          <w:tab/>
        </w:r>
        <w:r>
          <w:rPr>
            <w:webHidden/>
          </w:rPr>
          <w:fldChar w:fldCharType="begin"/>
        </w:r>
        <w:r>
          <w:rPr>
            <w:webHidden/>
          </w:rPr>
          <w:instrText xml:space="preserve"> PAGEREF _Toc159489146 \h </w:instrText>
        </w:r>
        <w:r>
          <w:rPr>
            <w:webHidden/>
          </w:rPr>
        </w:r>
        <w:r>
          <w:rPr>
            <w:webHidden/>
          </w:rPr>
          <w:fldChar w:fldCharType="separate"/>
        </w:r>
        <w:r>
          <w:rPr>
            <w:webHidden/>
          </w:rPr>
          <w:t>25</w:t>
        </w:r>
        <w:r>
          <w:rPr>
            <w:webHidden/>
          </w:rPr>
          <w:fldChar w:fldCharType="end"/>
        </w:r>
      </w:hyperlink>
    </w:p>
    <w:p w14:paraId="30A4D0F6" w14:textId="6C853593"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47" w:history="1">
        <w:r w:rsidRPr="00BC5509">
          <w:rPr>
            <w:rStyle w:val="Hyperlink"/>
            <w:rFonts w:eastAsia="DINPro-Bold"/>
          </w:rPr>
          <w:t>4.7.2 Funktionsweise</w:t>
        </w:r>
        <w:r>
          <w:rPr>
            <w:webHidden/>
          </w:rPr>
          <w:tab/>
        </w:r>
        <w:r>
          <w:rPr>
            <w:webHidden/>
          </w:rPr>
          <w:fldChar w:fldCharType="begin"/>
        </w:r>
        <w:r>
          <w:rPr>
            <w:webHidden/>
          </w:rPr>
          <w:instrText xml:space="preserve"> PAGEREF _Toc159489147 \h </w:instrText>
        </w:r>
        <w:r>
          <w:rPr>
            <w:webHidden/>
          </w:rPr>
        </w:r>
        <w:r>
          <w:rPr>
            <w:webHidden/>
          </w:rPr>
          <w:fldChar w:fldCharType="separate"/>
        </w:r>
        <w:r>
          <w:rPr>
            <w:webHidden/>
          </w:rPr>
          <w:t>25</w:t>
        </w:r>
        <w:r>
          <w:rPr>
            <w:webHidden/>
          </w:rPr>
          <w:fldChar w:fldCharType="end"/>
        </w:r>
      </w:hyperlink>
    </w:p>
    <w:p w14:paraId="3DF13D04" w14:textId="3FA482C6"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48" w:history="1">
        <w:r w:rsidRPr="00BC5509">
          <w:rPr>
            <w:rStyle w:val="Hyperlink"/>
            <w:rFonts w:eastAsia="DINPro-Bold"/>
          </w:rPr>
          <w:t>4.7.3 Technische Daten</w:t>
        </w:r>
        <w:r>
          <w:rPr>
            <w:webHidden/>
          </w:rPr>
          <w:tab/>
        </w:r>
        <w:r>
          <w:rPr>
            <w:webHidden/>
          </w:rPr>
          <w:fldChar w:fldCharType="begin"/>
        </w:r>
        <w:r>
          <w:rPr>
            <w:webHidden/>
          </w:rPr>
          <w:instrText xml:space="preserve"> PAGEREF _Toc159489148 \h </w:instrText>
        </w:r>
        <w:r>
          <w:rPr>
            <w:webHidden/>
          </w:rPr>
        </w:r>
        <w:r>
          <w:rPr>
            <w:webHidden/>
          </w:rPr>
          <w:fldChar w:fldCharType="separate"/>
        </w:r>
        <w:r>
          <w:rPr>
            <w:webHidden/>
          </w:rPr>
          <w:t>25</w:t>
        </w:r>
        <w:r>
          <w:rPr>
            <w:webHidden/>
          </w:rPr>
          <w:fldChar w:fldCharType="end"/>
        </w:r>
      </w:hyperlink>
    </w:p>
    <w:p w14:paraId="6ABE9F83" w14:textId="396E0D3C"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49" w:history="1">
        <w:r w:rsidRPr="00BC5509">
          <w:rPr>
            <w:rStyle w:val="Hyperlink"/>
            <w:rFonts w:eastAsia="DINPro-Bold"/>
          </w:rPr>
          <w:t>4.8 VR-Brille</w:t>
        </w:r>
        <w:r>
          <w:rPr>
            <w:webHidden/>
          </w:rPr>
          <w:tab/>
        </w:r>
        <w:r>
          <w:rPr>
            <w:webHidden/>
          </w:rPr>
          <w:fldChar w:fldCharType="begin"/>
        </w:r>
        <w:r>
          <w:rPr>
            <w:webHidden/>
          </w:rPr>
          <w:instrText xml:space="preserve"> PAGEREF _Toc159489149 \h </w:instrText>
        </w:r>
        <w:r>
          <w:rPr>
            <w:webHidden/>
          </w:rPr>
        </w:r>
        <w:r>
          <w:rPr>
            <w:webHidden/>
          </w:rPr>
          <w:fldChar w:fldCharType="separate"/>
        </w:r>
        <w:r>
          <w:rPr>
            <w:webHidden/>
          </w:rPr>
          <w:t>25</w:t>
        </w:r>
        <w:r>
          <w:rPr>
            <w:webHidden/>
          </w:rPr>
          <w:fldChar w:fldCharType="end"/>
        </w:r>
      </w:hyperlink>
    </w:p>
    <w:p w14:paraId="2DFA555C" w14:textId="64C7933F"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50" w:history="1">
        <w:r w:rsidRPr="00BC5509">
          <w:rPr>
            <w:rStyle w:val="Hyperlink"/>
            <w:rFonts w:eastAsia="DINPro-Bold"/>
          </w:rPr>
          <w:t>4.8.1 Übersicht</w:t>
        </w:r>
        <w:r>
          <w:rPr>
            <w:webHidden/>
          </w:rPr>
          <w:tab/>
        </w:r>
        <w:r>
          <w:rPr>
            <w:webHidden/>
          </w:rPr>
          <w:fldChar w:fldCharType="begin"/>
        </w:r>
        <w:r>
          <w:rPr>
            <w:webHidden/>
          </w:rPr>
          <w:instrText xml:space="preserve"> PAGEREF _Toc159489150 \h </w:instrText>
        </w:r>
        <w:r>
          <w:rPr>
            <w:webHidden/>
          </w:rPr>
        </w:r>
        <w:r>
          <w:rPr>
            <w:webHidden/>
          </w:rPr>
          <w:fldChar w:fldCharType="separate"/>
        </w:r>
        <w:r>
          <w:rPr>
            <w:webHidden/>
          </w:rPr>
          <w:t>25</w:t>
        </w:r>
        <w:r>
          <w:rPr>
            <w:webHidden/>
          </w:rPr>
          <w:fldChar w:fldCharType="end"/>
        </w:r>
      </w:hyperlink>
    </w:p>
    <w:p w14:paraId="77A96C0E" w14:textId="24C8E9D5"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51" w:history="1">
        <w:r w:rsidRPr="00BC5509">
          <w:rPr>
            <w:rStyle w:val="Hyperlink"/>
            <w:rFonts w:eastAsia="DINPro-Bold"/>
          </w:rPr>
          <w:t>4.8.2 Funktionsweise</w:t>
        </w:r>
        <w:r>
          <w:rPr>
            <w:webHidden/>
          </w:rPr>
          <w:tab/>
        </w:r>
        <w:r>
          <w:rPr>
            <w:webHidden/>
          </w:rPr>
          <w:fldChar w:fldCharType="begin"/>
        </w:r>
        <w:r>
          <w:rPr>
            <w:webHidden/>
          </w:rPr>
          <w:instrText xml:space="preserve"> PAGEREF _Toc159489151 \h </w:instrText>
        </w:r>
        <w:r>
          <w:rPr>
            <w:webHidden/>
          </w:rPr>
        </w:r>
        <w:r>
          <w:rPr>
            <w:webHidden/>
          </w:rPr>
          <w:fldChar w:fldCharType="separate"/>
        </w:r>
        <w:r>
          <w:rPr>
            <w:webHidden/>
          </w:rPr>
          <w:t>25</w:t>
        </w:r>
        <w:r>
          <w:rPr>
            <w:webHidden/>
          </w:rPr>
          <w:fldChar w:fldCharType="end"/>
        </w:r>
      </w:hyperlink>
    </w:p>
    <w:p w14:paraId="39A359C9" w14:textId="060B5554"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152" w:history="1">
        <w:r w:rsidRPr="00BC5509">
          <w:rPr>
            <w:rStyle w:val="Hyperlink"/>
          </w:rPr>
          <w:t>5</w:t>
        </w:r>
        <w:r>
          <w:rPr>
            <w:rFonts w:asciiTheme="minorHAnsi" w:eastAsiaTheme="minorEastAsia" w:hAnsiTheme="minorHAnsi" w:cstheme="minorBidi"/>
            <w:bCs w:val="0"/>
            <w:kern w:val="2"/>
            <w:sz w:val="24"/>
            <w:szCs w:val="24"/>
            <w:lang w:eastAsia="de-AT"/>
            <w14:ligatures w14:val="standardContextual"/>
          </w:rPr>
          <w:tab/>
        </w:r>
        <w:r w:rsidRPr="00BC5509">
          <w:rPr>
            <w:rStyle w:val="Hyperlink"/>
          </w:rPr>
          <w:t>Steuerungssoftware</w:t>
        </w:r>
        <w:r>
          <w:rPr>
            <w:webHidden/>
          </w:rPr>
          <w:tab/>
        </w:r>
        <w:r>
          <w:rPr>
            <w:webHidden/>
          </w:rPr>
          <w:fldChar w:fldCharType="begin"/>
        </w:r>
        <w:r>
          <w:rPr>
            <w:webHidden/>
          </w:rPr>
          <w:instrText xml:space="preserve"> PAGEREF _Toc159489152 \h </w:instrText>
        </w:r>
        <w:r>
          <w:rPr>
            <w:webHidden/>
          </w:rPr>
        </w:r>
        <w:r>
          <w:rPr>
            <w:webHidden/>
          </w:rPr>
          <w:fldChar w:fldCharType="separate"/>
        </w:r>
        <w:r>
          <w:rPr>
            <w:webHidden/>
          </w:rPr>
          <w:t>26</w:t>
        </w:r>
        <w:r>
          <w:rPr>
            <w:webHidden/>
          </w:rPr>
          <w:fldChar w:fldCharType="end"/>
        </w:r>
      </w:hyperlink>
    </w:p>
    <w:p w14:paraId="4AB841DF" w14:textId="7441B3D5"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53" w:history="1">
        <w:r w:rsidRPr="00BC5509">
          <w:rPr>
            <w:rStyle w:val="Hyperlink"/>
          </w:rPr>
          <w:t>5.1 Einführung Entwicklungsumgebung</w:t>
        </w:r>
        <w:r>
          <w:rPr>
            <w:webHidden/>
          </w:rPr>
          <w:tab/>
        </w:r>
        <w:r>
          <w:rPr>
            <w:webHidden/>
          </w:rPr>
          <w:fldChar w:fldCharType="begin"/>
        </w:r>
        <w:r>
          <w:rPr>
            <w:webHidden/>
          </w:rPr>
          <w:instrText xml:space="preserve"> PAGEREF _Toc159489153 \h </w:instrText>
        </w:r>
        <w:r>
          <w:rPr>
            <w:webHidden/>
          </w:rPr>
        </w:r>
        <w:r>
          <w:rPr>
            <w:webHidden/>
          </w:rPr>
          <w:fldChar w:fldCharType="separate"/>
        </w:r>
        <w:r>
          <w:rPr>
            <w:webHidden/>
          </w:rPr>
          <w:t>26</w:t>
        </w:r>
        <w:r>
          <w:rPr>
            <w:webHidden/>
          </w:rPr>
          <w:fldChar w:fldCharType="end"/>
        </w:r>
      </w:hyperlink>
    </w:p>
    <w:p w14:paraId="19C3D74A" w14:textId="47416414"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54" w:history="1">
        <w:r w:rsidRPr="00BC5509">
          <w:rPr>
            <w:rStyle w:val="Hyperlink"/>
          </w:rPr>
          <w:t>5.2 Softwarearchitektur</w:t>
        </w:r>
        <w:r>
          <w:rPr>
            <w:webHidden/>
          </w:rPr>
          <w:tab/>
        </w:r>
        <w:r>
          <w:rPr>
            <w:webHidden/>
          </w:rPr>
          <w:fldChar w:fldCharType="begin"/>
        </w:r>
        <w:r>
          <w:rPr>
            <w:webHidden/>
          </w:rPr>
          <w:instrText xml:space="preserve"> PAGEREF _Toc159489154 \h </w:instrText>
        </w:r>
        <w:r>
          <w:rPr>
            <w:webHidden/>
          </w:rPr>
        </w:r>
        <w:r>
          <w:rPr>
            <w:webHidden/>
          </w:rPr>
          <w:fldChar w:fldCharType="separate"/>
        </w:r>
        <w:r>
          <w:rPr>
            <w:webHidden/>
          </w:rPr>
          <w:t>26</w:t>
        </w:r>
        <w:r>
          <w:rPr>
            <w:webHidden/>
          </w:rPr>
          <w:fldChar w:fldCharType="end"/>
        </w:r>
      </w:hyperlink>
    </w:p>
    <w:p w14:paraId="0926EC1B" w14:textId="36CF9244"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55" w:history="1">
        <w:r w:rsidRPr="00BC5509">
          <w:rPr>
            <w:rStyle w:val="Hyperlink"/>
          </w:rPr>
          <w:t>5.2.1 Programmaufbau</w:t>
        </w:r>
        <w:r>
          <w:rPr>
            <w:webHidden/>
          </w:rPr>
          <w:tab/>
        </w:r>
        <w:r>
          <w:rPr>
            <w:webHidden/>
          </w:rPr>
          <w:fldChar w:fldCharType="begin"/>
        </w:r>
        <w:r>
          <w:rPr>
            <w:webHidden/>
          </w:rPr>
          <w:instrText xml:space="preserve"> PAGEREF _Toc159489155 \h </w:instrText>
        </w:r>
        <w:r>
          <w:rPr>
            <w:webHidden/>
          </w:rPr>
        </w:r>
        <w:r>
          <w:rPr>
            <w:webHidden/>
          </w:rPr>
          <w:fldChar w:fldCharType="separate"/>
        </w:r>
        <w:r>
          <w:rPr>
            <w:webHidden/>
          </w:rPr>
          <w:t>26</w:t>
        </w:r>
        <w:r>
          <w:rPr>
            <w:webHidden/>
          </w:rPr>
          <w:fldChar w:fldCharType="end"/>
        </w:r>
      </w:hyperlink>
    </w:p>
    <w:p w14:paraId="353C8075" w14:textId="0F98C4E6"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56" w:history="1">
        <w:r w:rsidRPr="00BC5509">
          <w:rPr>
            <w:rStyle w:val="Hyperlink"/>
          </w:rPr>
          <w:t>5.3 Fernsteuerung</w:t>
        </w:r>
        <w:r>
          <w:rPr>
            <w:webHidden/>
          </w:rPr>
          <w:tab/>
        </w:r>
        <w:r>
          <w:rPr>
            <w:webHidden/>
          </w:rPr>
          <w:fldChar w:fldCharType="begin"/>
        </w:r>
        <w:r>
          <w:rPr>
            <w:webHidden/>
          </w:rPr>
          <w:instrText xml:space="preserve"> PAGEREF _Toc159489156 \h </w:instrText>
        </w:r>
        <w:r>
          <w:rPr>
            <w:webHidden/>
          </w:rPr>
        </w:r>
        <w:r>
          <w:rPr>
            <w:webHidden/>
          </w:rPr>
          <w:fldChar w:fldCharType="separate"/>
        </w:r>
        <w:r>
          <w:rPr>
            <w:webHidden/>
          </w:rPr>
          <w:t>27</w:t>
        </w:r>
        <w:r>
          <w:rPr>
            <w:webHidden/>
          </w:rPr>
          <w:fldChar w:fldCharType="end"/>
        </w:r>
      </w:hyperlink>
    </w:p>
    <w:p w14:paraId="6D18C844" w14:textId="4312DC92"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57" w:history="1">
        <w:r w:rsidRPr="00BC5509">
          <w:rPr>
            <w:rStyle w:val="Hyperlink"/>
          </w:rPr>
          <w:t>5.3.1 Konfiguration Fernsteuerung</w:t>
        </w:r>
        <w:r>
          <w:rPr>
            <w:webHidden/>
          </w:rPr>
          <w:tab/>
        </w:r>
        <w:r>
          <w:rPr>
            <w:webHidden/>
          </w:rPr>
          <w:fldChar w:fldCharType="begin"/>
        </w:r>
        <w:r>
          <w:rPr>
            <w:webHidden/>
          </w:rPr>
          <w:instrText xml:space="preserve"> PAGEREF _Toc159489157 \h </w:instrText>
        </w:r>
        <w:r>
          <w:rPr>
            <w:webHidden/>
          </w:rPr>
        </w:r>
        <w:r>
          <w:rPr>
            <w:webHidden/>
          </w:rPr>
          <w:fldChar w:fldCharType="separate"/>
        </w:r>
        <w:r>
          <w:rPr>
            <w:webHidden/>
          </w:rPr>
          <w:t>28</w:t>
        </w:r>
        <w:r>
          <w:rPr>
            <w:webHidden/>
          </w:rPr>
          <w:fldChar w:fldCharType="end"/>
        </w:r>
      </w:hyperlink>
    </w:p>
    <w:p w14:paraId="6AC7C8A5" w14:textId="19B4F785"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58" w:history="1">
        <w:r w:rsidRPr="00BC5509">
          <w:rPr>
            <w:rStyle w:val="Hyperlink"/>
          </w:rPr>
          <w:t>5.3.2 Unterstützte Protokolle</w:t>
        </w:r>
        <w:r>
          <w:rPr>
            <w:webHidden/>
          </w:rPr>
          <w:tab/>
        </w:r>
        <w:r>
          <w:rPr>
            <w:webHidden/>
          </w:rPr>
          <w:fldChar w:fldCharType="begin"/>
        </w:r>
        <w:r>
          <w:rPr>
            <w:webHidden/>
          </w:rPr>
          <w:instrText xml:space="preserve"> PAGEREF _Toc159489158 \h </w:instrText>
        </w:r>
        <w:r>
          <w:rPr>
            <w:webHidden/>
          </w:rPr>
        </w:r>
        <w:r>
          <w:rPr>
            <w:webHidden/>
          </w:rPr>
          <w:fldChar w:fldCharType="separate"/>
        </w:r>
        <w:r>
          <w:rPr>
            <w:webHidden/>
          </w:rPr>
          <w:t>29</w:t>
        </w:r>
        <w:r>
          <w:rPr>
            <w:webHidden/>
          </w:rPr>
          <w:fldChar w:fldCharType="end"/>
        </w:r>
      </w:hyperlink>
    </w:p>
    <w:p w14:paraId="0D694A2C" w14:textId="43AD5526"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59" w:history="1">
        <w:r w:rsidRPr="00BC5509">
          <w:rPr>
            <w:rStyle w:val="Hyperlink"/>
            <w:noProof/>
          </w:rPr>
          <w:t>5.3.2.1 PPM</w:t>
        </w:r>
        <w:r>
          <w:rPr>
            <w:noProof/>
            <w:webHidden/>
          </w:rPr>
          <w:tab/>
        </w:r>
        <w:r>
          <w:rPr>
            <w:noProof/>
            <w:webHidden/>
          </w:rPr>
          <w:fldChar w:fldCharType="begin"/>
        </w:r>
        <w:r>
          <w:rPr>
            <w:noProof/>
            <w:webHidden/>
          </w:rPr>
          <w:instrText xml:space="preserve"> PAGEREF _Toc159489159 \h </w:instrText>
        </w:r>
        <w:r>
          <w:rPr>
            <w:noProof/>
            <w:webHidden/>
          </w:rPr>
        </w:r>
        <w:r>
          <w:rPr>
            <w:noProof/>
            <w:webHidden/>
          </w:rPr>
          <w:fldChar w:fldCharType="separate"/>
        </w:r>
        <w:r>
          <w:rPr>
            <w:noProof/>
            <w:webHidden/>
          </w:rPr>
          <w:t>30</w:t>
        </w:r>
        <w:r>
          <w:rPr>
            <w:noProof/>
            <w:webHidden/>
          </w:rPr>
          <w:fldChar w:fldCharType="end"/>
        </w:r>
      </w:hyperlink>
    </w:p>
    <w:p w14:paraId="1B4F2093" w14:textId="0F5A7BD3"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60" w:history="1">
        <w:r w:rsidRPr="00BC5509">
          <w:rPr>
            <w:rStyle w:val="Hyperlink"/>
            <w:noProof/>
          </w:rPr>
          <w:t>5.3.2.2 S.Bus</w:t>
        </w:r>
        <w:r>
          <w:rPr>
            <w:noProof/>
            <w:webHidden/>
          </w:rPr>
          <w:tab/>
        </w:r>
        <w:r>
          <w:rPr>
            <w:noProof/>
            <w:webHidden/>
          </w:rPr>
          <w:fldChar w:fldCharType="begin"/>
        </w:r>
        <w:r>
          <w:rPr>
            <w:noProof/>
            <w:webHidden/>
          </w:rPr>
          <w:instrText xml:space="preserve"> PAGEREF _Toc159489160 \h </w:instrText>
        </w:r>
        <w:r>
          <w:rPr>
            <w:noProof/>
            <w:webHidden/>
          </w:rPr>
        </w:r>
        <w:r>
          <w:rPr>
            <w:noProof/>
            <w:webHidden/>
          </w:rPr>
          <w:fldChar w:fldCharType="separate"/>
        </w:r>
        <w:r>
          <w:rPr>
            <w:noProof/>
            <w:webHidden/>
          </w:rPr>
          <w:t>30</w:t>
        </w:r>
        <w:r>
          <w:rPr>
            <w:noProof/>
            <w:webHidden/>
          </w:rPr>
          <w:fldChar w:fldCharType="end"/>
        </w:r>
      </w:hyperlink>
    </w:p>
    <w:p w14:paraId="45A16FC8" w14:textId="6C2FC937"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61" w:history="1">
        <w:r w:rsidRPr="00BC5509">
          <w:rPr>
            <w:rStyle w:val="Hyperlink"/>
            <w:noProof/>
          </w:rPr>
          <w:t>5.3.2.3 I.Bus</w:t>
        </w:r>
        <w:r>
          <w:rPr>
            <w:noProof/>
            <w:webHidden/>
          </w:rPr>
          <w:tab/>
        </w:r>
        <w:r>
          <w:rPr>
            <w:noProof/>
            <w:webHidden/>
          </w:rPr>
          <w:fldChar w:fldCharType="begin"/>
        </w:r>
        <w:r>
          <w:rPr>
            <w:noProof/>
            <w:webHidden/>
          </w:rPr>
          <w:instrText xml:space="preserve"> PAGEREF _Toc159489161 \h </w:instrText>
        </w:r>
        <w:r>
          <w:rPr>
            <w:noProof/>
            <w:webHidden/>
          </w:rPr>
        </w:r>
        <w:r>
          <w:rPr>
            <w:noProof/>
            <w:webHidden/>
          </w:rPr>
          <w:fldChar w:fldCharType="separate"/>
        </w:r>
        <w:r>
          <w:rPr>
            <w:noProof/>
            <w:webHidden/>
          </w:rPr>
          <w:t>31</w:t>
        </w:r>
        <w:r>
          <w:rPr>
            <w:noProof/>
            <w:webHidden/>
          </w:rPr>
          <w:fldChar w:fldCharType="end"/>
        </w:r>
      </w:hyperlink>
    </w:p>
    <w:p w14:paraId="5D4A3754" w14:textId="028D58B5"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62" w:history="1">
        <w:r w:rsidRPr="00BC5509">
          <w:rPr>
            <w:rStyle w:val="Hyperlink"/>
          </w:rPr>
          <w:t>5.3.3 Initialisierung der Empfangssoftware</w:t>
        </w:r>
        <w:r>
          <w:rPr>
            <w:webHidden/>
          </w:rPr>
          <w:tab/>
        </w:r>
        <w:r>
          <w:rPr>
            <w:webHidden/>
          </w:rPr>
          <w:fldChar w:fldCharType="begin"/>
        </w:r>
        <w:r>
          <w:rPr>
            <w:webHidden/>
          </w:rPr>
          <w:instrText xml:space="preserve"> PAGEREF _Toc159489162 \h </w:instrText>
        </w:r>
        <w:r>
          <w:rPr>
            <w:webHidden/>
          </w:rPr>
        </w:r>
        <w:r>
          <w:rPr>
            <w:webHidden/>
          </w:rPr>
          <w:fldChar w:fldCharType="separate"/>
        </w:r>
        <w:r>
          <w:rPr>
            <w:webHidden/>
          </w:rPr>
          <w:t>33</w:t>
        </w:r>
        <w:r>
          <w:rPr>
            <w:webHidden/>
          </w:rPr>
          <w:fldChar w:fldCharType="end"/>
        </w:r>
      </w:hyperlink>
    </w:p>
    <w:p w14:paraId="03396C08" w14:textId="2ABD3F7C"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63" w:history="1">
        <w:r w:rsidRPr="00BC5509">
          <w:rPr>
            <w:rStyle w:val="Hyperlink"/>
          </w:rPr>
          <w:t>5.3.4 Empfangssoftware</w:t>
        </w:r>
        <w:r>
          <w:rPr>
            <w:webHidden/>
          </w:rPr>
          <w:tab/>
        </w:r>
        <w:r>
          <w:rPr>
            <w:webHidden/>
          </w:rPr>
          <w:fldChar w:fldCharType="begin"/>
        </w:r>
        <w:r>
          <w:rPr>
            <w:webHidden/>
          </w:rPr>
          <w:instrText xml:space="preserve"> PAGEREF _Toc159489163 \h </w:instrText>
        </w:r>
        <w:r>
          <w:rPr>
            <w:webHidden/>
          </w:rPr>
        </w:r>
        <w:r>
          <w:rPr>
            <w:webHidden/>
          </w:rPr>
          <w:fldChar w:fldCharType="separate"/>
        </w:r>
        <w:r>
          <w:rPr>
            <w:webHidden/>
          </w:rPr>
          <w:t>33</w:t>
        </w:r>
        <w:r>
          <w:rPr>
            <w:webHidden/>
          </w:rPr>
          <w:fldChar w:fldCharType="end"/>
        </w:r>
      </w:hyperlink>
    </w:p>
    <w:p w14:paraId="4CF23291" w14:textId="01C8BC00"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64" w:history="1">
        <w:r w:rsidRPr="00BC5509">
          <w:rPr>
            <w:rStyle w:val="Hyperlink"/>
          </w:rPr>
          <w:t>5.4 Inertial Measurement Unit (IMU)</w:t>
        </w:r>
        <w:r>
          <w:rPr>
            <w:webHidden/>
          </w:rPr>
          <w:tab/>
        </w:r>
        <w:r>
          <w:rPr>
            <w:webHidden/>
          </w:rPr>
          <w:fldChar w:fldCharType="begin"/>
        </w:r>
        <w:r>
          <w:rPr>
            <w:webHidden/>
          </w:rPr>
          <w:instrText xml:space="preserve"> PAGEREF _Toc159489164 \h </w:instrText>
        </w:r>
        <w:r>
          <w:rPr>
            <w:webHidden/>
          </w:rPr>
        </w:r>
        <w:r>
          <w:rPr>
            <w:webHidden/>
          </w:rPr>
          <w:fldChar w:fldCharType="separate"/>
        </w:r>
        <w:r>
          <w:rPr>
            <w:webHidden/>
          </w:rPr>
          <w:t>34</w:t>
        </w:r>
        <w:r>
          <w:rPr>
            <w:webHidden/>
          </w:rPr>
          <w:fldChar w:fldCharType="end"/>
        </w:r>
      </w:hyperlink>
    </w:p>
    <w:p w14:paraId="028ABF58" w14:textId="7573D024"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65" w:history="1">
        <w:r w:rsidRPr="00BC5509">
          <w:rPr>
            <w:rStyle w:val="Hyperlink"/>
          </w:rPr>
          <w:t>5.4.1 I²C Protokoll</w:t>
        </w:r>
        <w:r>
          <w:rPr>
            <w:webHidden/>
          </w:rPr>
          <w:tab/>
        </w:r>
        <w:r>
          <w:rPr>
            <w:webHidden/>
          </w:rPr>
          <w:fldChar w:fldCharType="begin"/>
        </w:r>
        <w:r>
          <w:rPr>
            <w:webHidden/>
          </w:rPr>
          <w:instrText xml:space="preserve"> PAGEREF _Toc159489165 \h </w:instrText>
        </w:r>
        <w:r>
          <w:rPr>
            <w:webHidden/>
          </w:rPr>
        </w:r>
        <w:r>
          <w:rPr>
            <w:webHidden/>
          </w:rPr>
          <w:fldChar w:fldCharType="separate"/>
        </w:r>
        <w:r>
          <w:rPr>
            <w:webHidden/>
          </w:rPr>
          <w:t>34</w:t>
        </w:r>
        <w:r>
          <w:rPr>
            <w:webHidden/>
          </w:rPr>
          <w:fldChar w:fldCharType="end"/>
        </w:r>
      </w:hyperlink>
    </w:p>
    <w:p w14:paraId="1FDB5535" w14:textId="5749D523"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66" w:history="1">
        <w:r w:rsidRPr="00BC5509">
          <w:rPr>
            <w:rStyle w:val="Hyperlink"/>
          </w:rPr>
          <w:t>5.4.2 IMU-Verbindungstest</w:t>
        </w:r>
        <w:r>
          <w:rPr>
            <w:webHidden/>
          </w:rPr>
          <w:tab/>
        </w:r>
        <w:r>
          <w:rPr>
            <w:webHidden/>
          </w:rPr>
          <w:fldChar w:fldCharType="begin"/>
        </w:r>
        <w:r>
          <w:rPr>
            <w:webHidden/>
          </w:rPr>
          <w:instrText xml:space="preserve"> PAGEREF _Toc159489166 \h </w:instrText>
        </w:r>
        <w:r>
          <w:rPr>
            <w:webHidden/>
          </w:rPr>
        </w:r>
        <w:r>
          <w:rPr>
            <w:webHidden/>
          </w:rPr>
          <w:fldChar w:fldCharType="separate"/>
        </w:r>
        <w:r>
          <w:rPr>
            <w:webHidden/>
          </w:rPr>
          <w:t>38</w:t>
        </w:r>
        <w:r>
          <w:rPr>
            <w:webHidden/>
          </w:rPr>
          <w:fldChar w:fldCharType="end"/>
        </w:r>
      </w:hyperlink>
    </w:p>
    <w:p w14:paraId="3C609B9D" w14:textId="27A73885"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67" w:history="1">
        <w:r w:rsidRPr="00BC5509">
          <w:rPr>
            <w:rStyle w:val="Hyperlink"/>
          </w:rPr>
          <w:t>5.4.3 Gyroskop und Accelerometer - MPU9250</w:t>
        </w:r>
        <w:r>
          <w:rPr>
            <w:webHidden/>
          </w:rPr>
          <w:tab/>
        </w:r>
        <w:r>
          <w:rPr>
            <w:webHidden/>
          </w:rPr>
          <w:fldChar w:fldCharType="begin"/>
        </w:r>
        <w:r>
          <w:rPr>
            <w:webHidden/>
          </w:rPr>
          <w:instrText xml:space="preserve"> PAGEREF _Toc159489167 \h </w:instrText>
        </w:r>
        <w:r>
          <w:rPr>
            <w:webHidden/>
          </w:rPr>
        </w:r>
        <w:r>
          <w:rPr>
            <w:webHidden/>
          </w:rPr>
          <w:fldChar w:fldCharType="separate"/>
        </w:r>
        <w:r>
          <w:rPr>
            <w:webHidden/>
          </w:rPr>
          <w:t>40</w:t>
        </w:r>
        <w:r>
          <w:rPr>
            <w:webHidden/>
          </w:rPr>
          <w:fldChar w:fldCharType="end"/>
        </w:r>
      </w:hyperlink>
    </w:p>
    <w:p w14:paraId="613E99D8" w14:textId="708CD8EF"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68" w:history="1">
        <w:r w:rsidRPr="00BC5509">
          <w:rPr>
            <w:rStyle w:val="Hyperlink"/>
            <w:noProof/>
          </w:rPr>
          <w:t>5.4.3.1 Registerübersicht MPU9250</w:t>
        </w:r>
        <w:r>
          <w:rPr>
            <w:noProof/>
            <w:webHidden/>
          </w:rPr>
          <w:tab/>
        </w:r>
        <w:r>
          <w:rPr>
            <w:noProof/>
            <w:webHidden/>
          </w:rPr>
          <w:fldChar w:fldCharType="begin"/>
        </w:r>
        <w:r>
          <w:rPr>
            <w:noProof/>
            <w:webHidden/>
          </w:rPr>
          <w:instrText xml:space="preserve"> PAGEREF _Toc159489168 \h </w:instrText>
        </w:r>
        <w:r>
          <w:rPr>
            <w:noProof/>
            <w:webHidden/>
          </w:rPr>
        </w:r>
        <w:r>
          <w:rPr>
            <w:noProof/>
            <w:webHidden/>
          </w:rPr>
          <w:fldChar w:fldCharType="separate"/>
        </w:r>
        <w:r>
          <w:rPr>
            <w:noProof/>
            <w:webHidden/>
          </w:rPr>
          <w:t>40</w:t>
        </w:r>
        <w:r>
          <w:rPr>
            <w:noProof/>
            <w:webHidden/>
          </w:rPr>
          <w:fldChar w:fldCharType="end"/>
        </w:r>
      </w:hyperlink>
    </w:p>
    <w:p w14:paraId="39A0DC12" w14:textId="63574856"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69" w:history="1">
        <w:r w:rsidRPr="00BC5509">
          <w:rPr>
            <w:rStyle w:val="Hyperlink"/>
            <w:noProof/>
          </w:rPr>
          <w:t>5.4.3.2 Initialisierung Accelerometer und Gyroskop</w:t>
        </w:r>
        <w:r>
          <w:rPr>
            <w:noProof/>
            <w:webHidden/>
          </w:rPr>
          <w:tab/>
        </w:r>
        <w:r>
          <w:rPr>
            <w:noProof/>
            <w:webHidden/>
          </w:rPr>
          <w:fldChar w:fldCharType="begin"/>
        </w:r>
        <w:r>
          <w:rPr>
            <w:noProof/>
            <w:webHidden/>
          </w:rPr>
          <w:instrText xml:space="preserve"> PAGEREF _Toc159489169 \h </w:instrText>
        </w:r>
        <w:r>
          <w:rPr>
            <w:noProof/>
            <w:webHidden/>
          </w:rPr>
        </w:r>
        <w:r>
          <w:rPr>
            <w:noProof/>
            <w:webHidden/>
          </w:rPr>
          <w:fldChar w:fldCharType="separate"/>
        </w:r>
        <w:r>
          <w:rPr>
            <w:noProof/>
            <w:webHidden/>
          </w:rPr>
          <w:t>40</w:t>
        </w:r>
        <w:r>
          <w:rPr>
            <w:noProof/>
            <w:webHidden/>
          </w:rPr>
          <w:fldChar w:fldCharType="end"/>
        </w:r>
      </w:hyperlink>
    </w:p>
    <w:p w14:paraId="6B2767E4" w14:textId="1D6D0989"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70" w:history="1">
        <w:r w:rsidRPr="00BC5509">
          <w:rPr>
            <w:rStyle w:val="Hyperlink"/>
            <w:noProof/>
          </w:rPr>
          <w:t>5.4.3.3 Einlesen der Accelerometer- und Gyroskop-Daten</w:t>
        </w:r>
        <w:r>
          <w:rPr>
            <w:noProof/>
            <w:webHidden/>
          </w:rPr>
          <w:tab/>
        </w:r>
        <w:r>
          <w:rPr>
            <w:noProof/>
            <w:webHidden/>
          </w:rPr>
          <w:fldChar w:fldCharType="begin"/>
        </w:r>
        <w:r>
          <w:rPr>
            <w:noProof/>
            <w:webHidden/>
          </w:rPr>
          <w:instrText xml:space="preserve"> PAGEREF _Toc159489170 \h </w:instrText>
        </w:r>
        <w:r>
          <w:rPr>
            <w:noProof/>
            <w:webHidden/>
          </w:rPr>
        </w:r>
        <w:r>
          <w:rPr>
            <w:noProof/>
            <w:webHidden/>
          </w:rPr>
          <w:fldChar w:fldCharType="separate"/>
        </w:r>
        <w:r>
          <w:rPr>
            <w:noProof/>
            <w:webHidden/>
          </w:rPr>
          <w:t>41</w:t>
        </w:r>
        <w:r>
          <w:rPr>
            <w:noProof/>
            <w:webHidden/>
          </w:rPr>
          <w:fldChar w:fldCharType="end"/>
        </w:r>
      </w:hyperlink>
    </w:p>
    <w:p w14:paraId="61C98F5C" w14:textId="02D44D1E"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71" w:history="1">
        <w:r w:rsidRPr="00BC5509">
          <w:rPr>
            <w:rStyle w:val="Hyperlink"/>
            <w:noProof/>
          </w:rPr>
          <w:t>5.4.3.4 Komplementärfilter</w:t>
        </w:r>
        <w:r>
          <w:rPr>
            <w:noProof/>
            <w:webHidden/>
          </w:rPr>
          <w:tab/>
        </w:r>
        <w:r>
          <w:rPr>
            <w:noProof/>
            <w:webHidden/>
          </w:rPr>
          <w:fldChar w:fldCharType="begin"/>
        </w:r>
        <w:r>
          <w:rPr>
            <w:noProof/>
            <w:webHidden/>
          </w:rPr>
          <w:instrText xml:space="preserve"> PAGEREF _Toc159489171 \h </w:instrText>
        </w:r>
        <w:r>
          <w:rPr>
            <w:noProof/>
            <w:webHidden/>
          </w:rPr>
        </w:r>
        <w:r>
          <w:rPr>
            <w:noProof/>
            <w:webHidden/>
          </w:rPr>
          <w:fldChar w:fldCharType="separate"/>
        </w:r>
        <w:r>
          <w:rPr>
            <w:noProof/>
            <w:webHidden/>
          </w:rPr>
          <w:t>43</w:t>
        </w:r>
        <w:r>
          <w:rPr>
            <w:noProof/>
            <w:webHidden/>
          </w:rPr>
          <w:fldChar w:fldCharType="end"/>
        </w:r>
      </w:hyperlink>
    </w:p>
    <w:p w14:paraId="0C8DAE3E" w14:textId="20FD1EFF"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72" w:history="1">
        <w:r w:rsidRPr="00BC5509">
          <w:rPr>
            <w:rStyle w:val="Hyperlink"/>
          </w:rPr>
          <w:t>5.4.4 Barometer / Luftdrucksensor - BMP280</w:t>
        </w:r>
        <w:r>
          <w:rPr>
            <w:webHidden/>
          </w:rPr>
          <w:tab/>
        </w:r>
        <w:r>
          <w:rPr>
            <w:webHidden/>
          </w:rPr>
          <w:fldChar w:fldCharType="begin"/>
        </w:r>
        <w:r>
          <w:rPr>
            <w:webHidden/>
          </w:rPr>
          <w:instrText xml:space="preserve"> PAGEREF _Toc159489172 \h </w:instrText>
        </w:r>
        <w:r>
          <w:rPr>
            <w:webHidden/>
          </w:rPr>
        </w:r>
        <w:r>
          <w:rPr>
            <w:webHidden/>
          </w:rPr>
          <w:fldChar w:fldCharType="separate"/>
        </w:r>
        <w:r>
          <w:rPr>
            <w:webHidden/>
          </w:rPr>
          <w:t>45</w:t>
        </w:r>
        <w:r>
          <w:rPr>
            <w:webHidden/>
          </w:rPr>
          <w:fldChar w:fldCharType="end"/>
        </w:r>
      </w:hyperlink>
    </w:p>
    <w:p w14:paraId="326230A1" w14:textId="399C2A84"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73" w:history="1">
        <w:r w:rsidRPr="00BC5509">
          <w:rPr>
            <w:rStyle w:val="Hyperlink"/>
            <w:noProof/>
          </w:rPr>
          <w:t>5.4.4.1 Registerübersicht BMP280</w:t>
        </w:r>
        <w:r>
          <w:rPr>
            <w:noProof/>
            <w:webHidden/>
          </w:rPr>
          <w:tab/>
        </w:r>
        <w:r>
          <w:rPr>
            <w:noProof/>
            <w:webHidden/>
          </w:rPr>
          <w:fldChar w:fldCharType="begin"/>
        </w:r>
        <w:r>
          <w:rPr>
            <w:noProof/>
            <w:webHidden/>
          </w:rPr>
          <w:instrText xml:space="preserve"> PAGEREF _Toc159489173 \h </w:instrText>
        </w:r>
        <w:r>
          <w:rPr>
            <w:noProof/>
            <w:webHidden/>
          </w:rPr>
        </w:r>
        <w:r>
          <w:rPr>
            <w:noProof/>
            <w:webHidden/>
          </w:rPr>
          <w:fldChar w:fldCharType="separate"/>
        </w:r>
        <w:r>
          <w:rPr>
            <w:noProof/>
            <w:webHidden/>
          </w:rPr>
          <w:t>45</w:t>
        </w:r>
        <w:r>
          <w:rPr>
            <w:noProof/>
            <w:webHidden/>
          </w:rPr>
          <w:fldChar w:fldCharType="end"/>
        </w:r>
      </w:hyperlink>
    </w:p>
    <w:p w14:paraId="7BF05B7D" w14:textId="2DD3D684"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74" w:history="1">
        <w:r w:rsidRPr="00BC5509">
          <w:rPr>
            <w:rStyle w:val="Hyperlink"/>
            <w:noProof/>
          </w:rPr>
          <w:t>5.4.4.2 Initialisierung Barometer</w:t>
        </w:r>
        <w:r>
          <w:rPr>
            <w:noProof/>
            <w:webHidden/>
          </w:rPr>
          <w:tab/>
        </w:r>
        <w:r>
          <w:rPr>
            <w:noProof/>
            <w:webHidden/>
          </w:rPr>
          <w:fldChar w:fldCharType="begin"/>
        </w:r>
        <w:r>
          <w:rPr>
            <w:noProof/>
            <w:webHidden/>
          </w:rPr>
          <w:instrText xml:space="preserve"> PAGEREF _Toc159489174 \h </w:instrText>
        </w:r>
        <w:r>
          <w:rPr>
            <w:noProof/>
            <w:webHidden/>
          </w:rPr>
        </w:r>
        <w:r>
          <w:rPr>
            <w:noProof/>
            <w:webHidden/>
          </w:rPr>
          <w:fldChar w:fldCharType="separate"/>
        </w:r>
        <w:r>
          <w:rPr>
            <w:noProof/>
            <w:webHidden/>
          </w:rPr>
          <w:t>45</w:t>
        </w:r>
        <w:r>
          <w:rPr>
            <w:noProof/>
            <w:webHidden/>
          </w:rPr>
          <w:fldChar w:fldCharType="end"/>
        </w:r>
      </w:hyperlink>
    </w:p>
    <w:p w14:paraId="4EF2C3CB" w14:textId="02428E78"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75" w:history="1">
        <w:r w:rsidRPr="00BC5509">
          <w:rPr>
            <w:rStyle w:val="Hyperlink"/>
            <w:noProof/>
          </w:rPr>
          <w:t>5.4.4.3 Einlesen der Barometer-Daten</w:t>
        </w:r>
        <w:r>
          <w:rPr>
            <w:noProof/>
            <w:webHidden/>
          </w:rPr>
          <w:tab/>
        </w:r>
        <w:r>
          <w:rPr>
            <w:noProof/>
            <w:webHidden/>
          </w:rPr>
          <w:fldChar w:fldCharType="begin"/>
        </w:r>
        <w:r>
          <w:rPr>
            <w:noProof/>
            <w:webHidden/>
          </w:rPr>
          <w:instrText xml:space="preserve"> PAGEREF _Toc159489175 \h </w:instrText>
        </w:r>
        <w:r>
          <w:rPr>
            <w:noProof/>
            <w:webHidden/>
          </w:rPr>
        </w:r>
        <w:r>
          <w:rPr>
            <w:noProof/>
            <w:webHidden/>
          </w:rPr>
          <w:fldChar w:fldCharType="separate"/>
        </w:r>
        <w:r>
          <w:rPr>
            <w:noProof/>
            <w:webHidden/>
          </w:rPr>
          <w:t>46</w:t>
        </w:r>
        <w:r>
          <w:rPr>
            <w:noProof/>
            <w:webHidden/>
          </w:rPr>
          <w:fldChar w:fldCharType="end"/>
        </w:r>
      </w:hyperlink>
    </w:p>
    <w:p w14:paraId="524E267A" w14:textId="3718A8FC"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76" w:history="1">
        <w:r w:rsidRPr="00BC5509">
          <w:rPr>
            <w:rStyle w:val="Hyperlink"/>
            <w:noProof/>
          </w:rPr>
          <w:t>5.4.4.4 Berechnung der Höhe</w:t>
        </w:r>
        <w:r>
          <w:rPr>
            <w:noProof/>
            <w:webHidden/>
          </w:rPr>
          <w:tab/>
        </w:r>
        <w:r>
          <w:rPr>
            <w:noProof/>
            <w:webHidden/>
          </w:rPr>
          <w:fldChar w:fldCharType="begin"/>
        </w:r>
        <w:r>
          <w:rPr>
            <w:noProof/>
            <w:webHidden/>
          </w:rPr>
          <w:instrText xml:space="preserve"> PAGEREF _Toc159489176 \h </w:instrText>
        </w:r>
        <w:r>
          <w:rPr>
            <w:noProof/>
            <w:webHidden/>
          </w:rPr>
        </w:r>
        <w:r>
          <w:rPr>
            <w:noProof/>
            <w:webHidden/>
          </w:rPr>
          <w:fldChar w:fldCharType="separate"/>
        </w:r>
        <w:r>
          <w:rPr>
            <w:noProof/>
            <w:webHidden/>
          </w:rPr>
          <w:t>48</w:t>
        </w:r>
        <w:r>
          <w:rPr>
            <w:noProof/>
            <w:webHidden/>
          </w:rPr>
          <w:fldChar w:fldCharType="end"/>
        </w:r>
      </w:hyperlink>
    </w:p>
    <w:p w14:paraId="1B26E718" w14:textId="33E60CA1"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77" w:history="1">
        <w:r w:rsidRPr="00BC5509">
          <w:rPr>
            <w:rStyle w:val="Hyperlink"/>
          </w:rPr>
          <w:t>5.4.5 Magnetometer - AK8963</w:t>
        </w:r>
        <w:r>
          <w:rPr>
            <w:webHidden/>
          </w:rPr>
          <w:tab/>
        </w:r>
        <w:r>
          <w:rPr>
            <w:webHidden/>
          </w:rPr>
          <w:fldChar w:fldCharType="begin"/>
        </w:r>
        <w:r>
          <w:rPr>
            <w:webHidden/>
          </w:rPr>
          <w:instrText xml:space="preserve"> PAGEREF _Toc159489177 \h </w:instrText>
        </w:r>
        <w:r>
          <w:rPr>
            <w:webHidden/>
          </w:rPr>
        </w:r>
        <w:r>
          <w:rPr>
            <w:webHidden/>
          </w:rPr>
          <w:fldChar w:fldCharType="separate"/>
        </w:r>
        <w:r>
          <w:rPr>
            <w:webHidden/>
          </w:rPr>
          <w:t>50</w:t>
        </w:r>
        <w:r>
          <w:rPr>
            <w:webHidden/>
          </w:rPr>
          <w:fldChar w:fldCharType="end"/>
        </w:r>
      </w:hyperlink>
    </w:p>
    <w:p w14:paraId="3E7C5637" w14:textId="35EC91ED"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78" w:history="1">
        <w:r w:rsidRPr="00BC5509">
          <w:rPr>
            <w:rStyle w:val="Hyperlink"/>
            <w:noProof/>
          </w:rPr>
          <w:t>5.4.5.1 Registerübersicht AK8963</w:t>
        </w:r>
        <w:r>
          <w:rPr>
            <w:noProof/>
            <w:webHidden/>
          </w:rPr>
          <w:tab/>
        </w:r>
        <w:r>
          <w:rPr>
            <w:noProof/>
            <w:webHidden/>
          </w:rPr>
          <w:fldChar w:fldCharType="begin"/>
        </w:r>
        <w:r>
          <w:rPr>
            <w:noProof/>
            <w:webHidden/>
          </w:rPr>
          <w:instrText xml:space="preserve"> PAGEREF _Toc159489178 \h </w:instrText>
        </w:r>
        <w:r>
          <w:rPr>
            <w:noProof/>
            <w:webHidden/>
          </w:rPr>
        </w:r>
        <w:r>
          <w:rPr>
            <w:noProof/>
            <w:webHidden/>
          </w:rPr>
          <w:fldChar w:fldCharType="separate"/>
        </w:r>
        <w:r>
          <w:rPr>
            <w:noProof/>
            <w:webHidden/>
          </w:rPr>
          <w:t>50</w:t>
        </w:r>
        <w:r>
          <w:rPr>
            <w:noProof/>
            <w:webHidden/>
          </w:rPr>
          <w:fldChar w:fldCharType="end"/>
        </w:r>
      </w:hyperlink>
    </w:p>
    <w:p w14:paraId="4304554C" w14:textId="0E82ABCE"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79" w:history="1">
        <w:r w:rsidRPr="00BC5509">
          <w:rPr>
            <w:rStyle w:val="Hyperlink"/>
            <w:noProof/>
          </w:rPr>
          <w:t>5.4.5.2 Initialisierung Magnetometer</w:t>
        </w:r>
        <w:r>
          <w:rPr>
            <w:noProof/>
            <w:webHidden/>
          </w:rPr>
          <w:tab/>
        </w:r>
        <w:r>
          <w:rPr>
            <w:noProof/>
            <w:webHidden/>
          </w:rPr>
          <w:fldChar w:fldCharType="begin"/>
        </w:r>
        <w:r>
          <w:rPr>
            <w:noProof/>
            <w:webHidden/>
          </w:rPr>
          <w:instrText xml:space="preserve"> PAGEREF _Toc159489179 \h </w:instrText>
        </w:r>
        <w:r>
          <w:rPr>
            <w:noProof/>
            <w:webHidden/>
          </w:rPr>
        </w:r>
        <w:r>
          <w:rPr>
            <w:noProof/>
            <w:webHidden/>
          </w:rPr>
          <w:fldChar w:fldCharType="separate"/>
        </w:r>
        <w:r>
          <w:rPr>
            <w:noProof/>
            <w:webHidden/>
          </w:rPr>
          <w:t>50</w:t>
        </w:r>
        <w:r>
          <w:rPr>
            <w:noProof/>
            <w:webHidden/>
          </w:rPr>
          <w:fldChar w:fldCharType="end"/>
        </w:r>
      </w:hyperlink>
    </w:p>
    <w:p w14:paraId="18490BDE" w14:textId="4CAECA26"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80" w:history="1">
        <w:r w:rsidRPr="00BC5509">
          <w:rPr>
            <w:rStyle w:val="Hyperlink"/>
            <w:noProof/>
          </w:rPr>
          <w:t>5.4.5.3 Einlesen der Daten</w:t>
        </w:r>
        <w:r>
          <w:rPr>
            <w:noProof/>
            <w:webHidden/>
          </w:rPr>
          <w:tab/>
        </w:r>
        <w:r>
          <w:rPr>
            <w:noProof/>
            <w:webHidden/>
          </w:rPr>
          <w:fldChar w:fldCharType="begin"/>
        </w:r>
        <w:r>
          <w:rPr>
            <w:noProof/>
            <w:webHidden/>
          </w:rPr>
          <w:instrText xml:space="preserve"> PAGEREF _Toc159489180 \h </w:instrText>
        </w:r>
        <w:r>
          <w:rPr>
            <w:noProof/>
            <w:webHidden/>
          </w:rPr>
        </w:r>
        <w:r>
          <w:rPr>
            <w:noProof/>
            <w:webHidden/>
          </w:rPr>
          <w:fldChar w:fldCharType="separate"/>
        </w:r>
        <w:r>
          <w:rPr>
            <w:noProof/>
            <w:webHidden/>
          </w:rPr>
          <w:t>50</w:t>
        </w:r>
        <w:r>
          <w:rPr>
            <w:noProof/>
            <w:webHidden/>
          </w:rPr>
          <w:fldChar w:fldCharType="end"/>
        </w:r>
      </w:hyperlink>
    </w:p>
    <w:p w14:paraId="45591386" w14:textId="037A12A7"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81" w:history="1">
        <w:r w:rsidRPr="00BC5509">
          <w:rPr>
            <w:rStyle w:val="Hyperlink"/>
          </w:rPr>
          <w:t>5.5 Smart Battery Monitor - DS2438</w:t>
        </w:r>
        <w:r>
          <w:rPr>
            <w:webHidden/>
          </w:rPr>
          <w:tab/>
        </w:r>
        <w:r>
          <w:rPr>
            <w:webHidden/>
          </w:rPr>
          <w:fldChar w:fldCharType="begin"/>
        </w:r>
        <w:r>
          <w:rPr>
            <w:webHidden/>
          </w:rPr>
          <w:instrText xml:space="preserve"> PAGEREF _Toc159489181 \h </w:instrText>
        </w:r>
        <w:r>
          <w:rPr>
            <w:webHidden/>
          </w:rPr>
        </w:r>
        <w:r>
          <w:rPr>
            <w:webHidden/>
          </w:rPr>
          <w:fldChar w:fldCharType="separate"/>
        </w:r>
        <w:r>
          <w:rPr>
            <w:webHidden/>
          </w:rPr>
          <w:t>52</w:t>
        </w:r>
        <w:r>
          <w:rPr>
            <w:webHidden/>
          </w:rPr>
          <w:fldChar w:fldCharType="end"/>
        </w:r>
      </w:hyperlink>
    </w:p>
    <w:p w14:paraId="054EC749" w14:textId="70C1110B"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82" w:history="1">
        <w:r w:rsidRPr="00BC5509">
          <w:rPr>
            <w:rStyle w:val="Hyperlink"/>
          </w:rPr>
          <w:t>5.5.1 One-Wire Protokoll</w:t>
        </w:r>
        <w:r>
          <w:rPr>
            <w:webHidden/>
          </w:rPr>
          <w:tab/>
        </w:r>
        <w:r>
          <w:rPr>
            <w:webHidden/>
          </w:rPr>
          <w:fldChar w:fldCharType="begin"/>
        </w:r>
        <w:r>
          <w:rPr>
            <w:webHidden/>
          </w:rPr>
          <w:instrText xml:space="preserve"> PAGEREF _Toc159489182 \h </w:instrText>
        </w:r>
        <w:r>
          <w:rPr>
            <w:webHidden/>
          </w:rPr>
        </w:r>
        <w:r>
          <w:rPr>
            <w:webHidden/>
          </w:rPr>
          <w:fldChar w:fldCharType="separate"/>
        </w:r>
        <w:r>
          <w:rPr>
            <w:webHidden/>
          </w:rPr>
          <w:t>52</w:t>
        </w:r>
        <w:r>
          <w:rPr>
            <w:webHidden/>
          </w:rPr>
          <w:fldChar w:fldCharType="end"/>
        </w:r>
      </w:hyperlink>
    </w:p>
    <w:p w14:paraId="3A3FF990" w14:textId="0A32DBED"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83" w:history="1">
        <w:r w:rsidRPr="00BC5509">
          <w:rPr>
            <w:rStyle w:val="Hyperlink"/>
            <w:noProof/>
          </w:rPr>
          <w:t>5.5.1.1 One-Wire Schreibzyklen</w:t>
        </w:r>
        <w:r>
          <w:rPr>
            <w:noProof/>
            <w:webHidden/>
          </w:rPr>
          <w:tab/>
        </w:r>
        <w:r>
          <w:rPr>
            <w:noProof/>
            <w:webHidden/>
          </w:rPr>
          <w:fldChar w:fldCharType="begin"/>
        </w:r>
        <w:r>
          <w:rPr>
            <w:noProof/>
            <w:webHidden/>
          </w:rPr>
          <w:instrText xml:space="preserve"> PAGEREF _Toc159489183 \h </w:instrText>
        </w:r>
        <w:r>
          <w:rPr>
            <w:noProof/>
            <w:webHidden/>
          </w:rPr>
        </w:r>
        <w:r>
          <w:rPr>
            <w:noProof/>
            <w:webHidden/>
          </w:rPr>
          <w:fldChar w:fldCharType="separate"/>
        </w:r>
        <w:r>
          <w:rPr>
            <w:noProof/>
            <w:webHidden/>
          </w:rPr>
          <w:t>53</w:t>
        </w:r>
        <w:r>
          <w:rPr>
            <w:noProof/>
            <w:webHidden/>
          </w:rPr>
          <w:fldChar w:fldCharType="end"/>
        </w:r>
      </w:hyperlink>
    </w:p>
    <w:p w14:paraId="4355CC13" w14:textId="70A36153"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84" w:history="1">
        <w:r w:rsidRPr="00BC5509">
          <w:rPr>
            <w:rStyle w:val="Hyperlink"/>
            <w:noProof/>
          </w:rPr>
          <w:t>5.5.1.2 One-Wire Lesezyklen</w:t>
        </w:r>
        <w:r>
          <w:rPr>
            <w:noProof/>
            <w:webHidden/>
          </w:rPr>
          <w:tab/>
        </w:r>
        <w:r>
          <w:rPr>
            <w:noProof/>
            <w:webHidden/>
          </w:rPr>
          <w:fldChar w:fldCharType="begin"/>
        </w:r>
        <w:r>
          <w:rPr>
            <w:noProof/>
            <w:webHidden/>
          </w:rPr>
          <w:instrText xml:space="preserve"> PAGEREF _Toc159489184 \h </w:instrText>
        </w:r>
        <w:r>
          <w:rPr>
            <w:noProof/>
            <w:webHidden/>
          </w:rPr>
        </w:r>
        <w:r>
          <w:rPr>
            <w:noProof/>
            <w:webHidden/>
          </w:rPr>
          <w:fldChar w:fldCharType="separate"/>
        </w:r>
        <w:r>
          <w:rPr>
            <w:noProof/>
            <w:webHidden/>
          </w:rPr>
          <w:t>55</w:t>
        </w:r>
        <w:r>
          <w:rPr>
            <w:noProof/>
            <w:webHidden/>
          </w:rPr>
          <w:fldChar w:fldCharType="end"/>
        </w:r>
      </w:hyperlink>
    </w:p>
    <w:p w14:paraId="4D82C8AC" w14:textId="6CF8A72C"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85" w:history="1">
        <w:r w:rsidRPr="00BC5509">
          <w:rPr>
            <w:rStyle w:val="Hyperlink"/>
            <w:noProof/>
          </w:rPr>
          <w:t>5.5.1.3 Initialisierungssequenz</w:t>
        </w:r>
        <w:r>
          <w:rPr>
            <w:noProof/>
            <w:webHidden/>
          </w:rPr>
          <w:tab/>
        </w:r>
        <w:r>
          <w:rPr>
            <w:noProof/>
            <w:webHidden/>
          </w:rPr>
          <w:fldChar w:fldCharType="begin"/>
        </w:r>
        <w:r>
          <w:rPr>
            <w:noProof/>
            <w:webHidden/>
          </w:rPr>
          <w:instrText xml:space="preserve"> PAGEREF _Toc159489185 \h </w:instrText>
        </w:r>
        <w:r>
          <w:rPr>
            <w:noProof/>
            <w:webHidden/>
          </w:rPr>
        </w:r>
        <w:r>
          <w:rPr>
            <w:noProof/>
            <w:webHidden/>
          </w:rPr>
          <w:fldChar w:fldCharType="separate"/>
        </w:r>
        <w:r>
          <w:rPr>
            <w:noProof/>
            <w:webHidden/>
          </w:rPr>
          <w:t>57</w:t>
        </w:r>
        <w:r>
          <w:rPr>
            <w:noProof/>
            <w:webHidden/>
          </w:rPr>
          <w:fldChar w:fldCharType="end"/>
        </w:r>
      </w:hyperlink>
    </w:p>
    <w:p w14:paraId="2D594B2C" w14:textId="1D794BF8"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86" w:history="1">
        <w:r w:rsidRPr="00BC5509">
          <w:rPr>
            <w:rStyle w:val="Hyperlink"/>
            <w:noProof/>
          </w:rPr>
          <w:t>5.5.1.4 ROM-Funktionsbefehl</w:t>
        </w:r>
        <w:r>
          <w:rPr>
            <w:noProof/>
            <w:webHidden/>
          </w:rPr>
          <w:tab/>
        </w:r>
        <w:r>
          <w:rPr>
            <w:noProof/>
            <w:webHidden/>
          </w:rPr>
          <w:fldChar w:fldCharType="begin"/>
        </w:r>
        <w:r>
          <w:rPr>
            <w:noProof/>
            <w:webHidden/>
          </w:rPr>
          <w:instrText xml:space="preserve"> PAGEREF _Toc159489186 \h </w:instrText>
        </w:r>
        <w:r>
          <w:rPr>
            <w:noProof/>
            <w:webHidden/>
          </w:rPr>
        </w:r>
        <w:r>
          <w:rPr>
            <w:noProof/>
            <w:webHidden/>
          </w:rPr>
          <w:fldChar w:fldCharType="separate"/>
        </w:r>
        <w:r>
          <w:rPr>
            <w:noProof/>
            <w:webHidden/>
          </w:rPr>
          <w:t>59</w:t>
        </w:r>
        <w:r>
          <w:rPr>
            <w:noProof/>
            <w:webHidden/>
          </w:rPr>
          <w:fldChar w:fldCharType="end"/>
        </w:r>
      </w:hyperlink>
    </w:p>
    <w:p w14:paraId="55A5A4E9" w14:textId="0C755123"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187" w:history="1">
        <w:r w:rsidRPr="00BC5509">
          <w:rPr>
            <w:rStyle w:val="Hyperlink"/>
            <w:noProof/>
          </w:rPr>
          <w:t>5.5.1.5 Memory-Funktionsbefehl</w:t>
        </w:r>
        <w:r>
          <w:rPr>
            <w:noProof/>
            <w:webHidden/>
          </w:rPr>
          <w:tab/>
        </w:r>
        <w:r>
          <w:rPr>
            <w:noProof/>
            <w:webHidden/>
          </w:rPr>
          <w:fldChar w:fldCharType="begin"/>
        </w:r>
        <w:r>
          <w:rPr>
            <w:noProof/>
            <w:webHidden/>
          </w:rPr>
          <w:instrText xml:space="preserve"> PAGEREF _Toc159489187 \h </w:instrText>
        </w:r>
        <w:r>
          <w:rPr>
            <w:noProof/>
            <w:webHidden/>
          </w:rPr>
        </w:r>
        <w:r>
          <w:rPr>
            <w:noProof/>
            <w:webHidden/>
          </w:rPr>
          <w:fldChar w:fldCharType="separate"/>
        </w:r>
        <w:r>
          <w:rPr>
            <w:noProof/>
            <w:webHidden/>
          </w:rPr>
          <w:t>59</w:t>
        </w:r>
        <w:r>
          <w:rPr>
            <w:noProof/>
            <w:webHidden/>
          </w:rPr>
          <w:fldChar w:fldCharType="end"/>
        </w:r>
      </w:hyperlink>
    </w:p>
    <w:p w14:paraId="4EB454E3" w14:textId="093C146E"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88" w:history="1">
        <w:r w:rsidRPr="00BC5509">
          <w:rPr>
            <w:rStyle w:val="Hyperlink"/>
          </w:rPr>
          <w:t>5.5.2 Registerübersicht DS2438</w:t>
        </w:r>
        <w:r>
          <w:rPr>
            <w:webHidden/>
          </w:rPr>
          <w:tab/>
        </w:r>
        <w:r>
          <w:rPr>
            <w:webHidden/>
          </w:rPr>
          <w:fldChar w:fldCharType="begin"/>
        </w:r>
        <w:r>
          <w:rPr>
            <w:webHidden/>
          </w:rPr>
          <w:instrText xml:space="preserve"> PAGEREF _Toc159489188 \h </w:instrText>
        </w:r>
        <w:r>
          <w:rPr>
            <w:webHidden/>
          </w:rPr>
        </w:r>
        <w:r>
          <w:rPr>
            <w:webHidden/>
          </w:rPr>
          <w:fldChar w:fldCharType="separate"/>
        </w:r>
        <w:r>
          <w:rPr>
            <w:webHidden/>
          </w:rPr>
          <w:t>59</w:t>
        </w:r>
        <w:r>
          <w:rPr>
            <w:webHidden/>
          </w:rPr>
          <w:fldChar w:fldCharType="end"/>
        </w:r>
      </w:hyperlink>
    </w:p>
    <w:p w14:paraId="772964EC" w14:textId="5DEEA7F0"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89" w:history="1">
        <w:r w:rsidRPr="00BC5509">
          <w:rPr>
            <w:rStyle w:val="Hyperlink"/>
          </w:rPr>
          <w:t>5.5.3 Initialisierung DS2438</w:t>
        </w:r>
        <w:r>
          <w:rPr>
            <w:webHidden/>
          </w:rPr>
          <w:tab/>
        </w:r>
        <w:r>
          <w:rPr>
            <w:webHidden/>
          </w:rPr>
          <w:fldChar w:fldCharType="begin"/>
        </w:r>
        <w:r>
          <w:rPr>
            <w:webHidden/>
          </w:rPr>
          <w:instrText xml:space="preserve"> PAGEREF _Toc159489189 \h </w:instrText>
        </w:r>
        <w:r>
          <w:rPr>
            <w:webHidden/>
          </w:rPr>
        </w:r>
        <w:r>
          <w:rPr>
            <w:webHidden/>
          </w:rPr>
          <w:fldChar w:fldCharType="separate"/>
        </w:r>
        <w:r>
          <w:rPr>
            <w:webHidden/>
          </w:rPr>
          <w:t>60</w:t>
        </w:r>
        <w:r>
          <w:rPr>
            <w:webHidden/>
          </w:rPr>
          <w:fldChar w:fldCharType="end"/>
        </w:r>
      </w:hyperlink>
    </w:p>
    <w:p w14:paraId="0A11B77C" w14:textId="0C37E4F6"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90" w:history="1">
        <w:r w:rsidRPr="00BC5509">
          <w:rPr>
            <w:rStyle w:val="Hyperlink"/>
          </w:rPr>
          <w:t>5.5.4 Spannungsüberwachung</w:t>
        </w:r>
        <w:r>
          <w:rPr>
            <w:webHidden/>
          </w:rPr>
          <w:tab/>
        </w:r>
        <w:r>
          <w:rPr>
            <w:webHidden/>
          </w:rPr>
          <w:fldChar w:fldCharType="begin"/>
        </w:r>
        <w:r>
          <w:rPr>
            <w:webHidden/>
          </w:rPr>
          <w:instrText xml:space="preserve"> PAGEREF _Toc159489190 \h </w:instrText>
        </w:r>
        <w:r>
          <w:rPr>
            <w:webHidden/>
          </w:rPr>
        </w:r>
        <w:r>
          <w:rPr>
            <w:webHidden/>
          </w:rPr>
          <w:fldChar w:fldCharType="separate"/>
        </w:r>
        <w:r>
          <w:rPr>
            <w:webHidden/>
          </w:rPr>
          <w:t>61</w:t>
        </w:r>
        <w:r>
          <w:rPr>
            <w:webHidden/>
          </w:rPr>
          <w:fldChar w:fldCharType="end"/>
        </w:r>
      </w:hyperlink>
    </w:p>
    <w:p w14:paraId="64B8CC5D" w14:textId="0DB27F4F"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91" w:history="1">
        <w:r w:rsidRPr="00BC5509">
          <w:rPr>
            <w:rStyle w:val="Hyperlink"/>
          </w:rPr>
          <w:t>5.6 Abstandssensor - HCSR04 (Ben)</w:t>
        </w:r>
        <w:r>
          <w:rPr>
            <w:webHidden/>
          </w:rPr>
          <w:tab/>
        </w:r>
        <w:r>
          <w:rPr>
            <w:webHidden/>
          </w:rPr>
          <w:fldChar w:fldCharType="begin"/>
        </w:r>
        <w:r>
          <w:rPr>
            <w:webHidden/>
          </w:rPr>
          <w:instrText xml:space="preserve"> PAGEREF _Toc159489191 \h </w:instrText>
        </w:r>
        <w:r>
          <w:rPr>
            <w:webHidden/>
          </w:rPr>
        </w:r>
        <w:r>
          <w:rPr>
            <w:webHidden/>
          </w:rPr>
          <w:fldChar w:fldCharType="separate"/>
        </w:r>
        <w:r>
          <w:rPr>
            <w:webHidden/>
          </w:rPr>
          <w:t>64</w:t>
        </w:r>
        <w:r>
          <w:rPr>
            <w:webHidden/>
          </w:rPr>
          <w:fldChar w:fldCharType="end"/>
        </w:r>
      </w:hyperlink>
    </w:p>
    <w:p w14:paraId="2084EE18" w14:textId="3C9EB162"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92" w:history="1">
        <w:r w:rsidRPr="00BC5509">
          <w:rPr>
            <w:rStyle w:val="Hyperlink"/>
          </w:rPr>
          <w:t>5.6.1 Funktionsweise</w:t>
        </w:r>
        <w:r>
          <w:rPr>
            <w:webHidden/>
          </w:rPr>
          <w:tab/>
        </w:r>
        <w:r>
          <w:rPr>
            <w:webHidden/>
          </w:rPr>
          <w:fldChar w:fldCharType="begin"/>
        </w:r>
        <w:r>
          <w:rPr>
            <w:webHidden/>
          </w:rPr>
          <w:instrText xml:space="preserve"> PAGEREF _Toc159489192 \h </w:instrText>
        </w:r>
        <w:r>
          <w:rPr>
            <w:webHidden/>
          </w:rPr>
        </w:r>
        <w:r>
          <w:rPr>
            <w:webHidden/>
          </w:rPr>
          <w:fldChar w:fldCharType="separate"/>
        </w:r>
        <w:r>
          <w:rPr>
            <w:webHidden/>
          </w:rPr>
          <w:t>64</w:t>
        </w:r>
        <w:r>
          <w:rPr>
            <w:webHidden/>
          </w:rPr>
          <w:fldChar w:fldCharType="end"/>
        </w:r>
      </w:hyperlink>
    </w:p>
    <w:p w14:paraId="26AECE2F" w14:textId="284D3367"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93" w:history="1">
        <w:r w:rsidRPr="00BC5509">
          <w:rPr>
            <w:rStyle w:val="Hyperlink"/>
          </w:rPr>
          <w:t>5.6.2 Code</w:t>
        </w:r>
        <w:r>
          <w:rPr>
            <w:webHidden/>
          </w:rPr>
          <w:tab/>
        </w:r>
        <w:r>
          <w:rPr>
            <w:webHidden/>
          </w:rPr>
          <w:fldChar w:fldCharType="begin"/>
        </w:r>
        <w:r>
          <w:rPr>
            <w:webHidden/>
          </w:rPr>
          <w:instrText xml:space="preserve"> PAGEREF _Toc159489193 \h </w:instrText>
        </w:r>
        <w:r>
          <w:rPr>
            <w:webHidden/>
          </w:rPr>
        </w:r>
        <w:r>
          <w:rPr>
            <w:webHidden/>
          </w:rPr>
          <w:fldChar w:fldCharType="separate"/>
        </w:r>
        <w:r>
          <w:rPr>
            <w:webHidden/>
          </w:rPr>
          <w:t>64</w:t>
        </w:r>
        <w:r>
          <w:rPr>
            <w:webHidden/>
          </w:rPr>
          <w:fldChar w:fldCharType="end"/>
        </w:r>
      </w:hyperlink>
    </w:p>
    <w:p w14:paraId="1B28B525" w14:textId="763183B5"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94" w:history="1">
        <w:r w:rsidRPr="00BC5509">
          <w:rPr>
            <w:rStyle w:val="Hyperlink"/>
          </w:rPr>
          <w:t>5.7 Motoransteuerung</w:t>
        </w:r>
        <w:r>
          <w:rPr>
            <w:webHidden/>
          </w:rPr>
          <w:tab/>
        </w:r>
        <w:r>
          <w:rPr>
            <w:webHidden/>
          </w:rPr>
          <w:fldChar w:fldCharType="begin"/>
        </w:r>
        <w:r>
          <w:rPr>
            <w:webHidden/>
          </w:rPr>
          <w:instrText xml:space="preserve"> PAGEREF _Toc159489194 \h </w:instrText>
        </w:r>
        <w:r>
          <w:rPr>
            <w:webHidden/>
          </w:rPr>
        </w:r>
        <w:r>
          <w:rPr>
            <w:webHidden/>
          </w:rPr>
          <w:fldChar w:fldCharType="separate"/>
        </w:r>
        <w:r>
          <w:rPr>
            <w:webHidden/>
          </w:rPr>
          <w:t>65</w:t>
        </w:r>
        <w:r>
          <w:rPr>
            <w:webHidden/>
          </w:rPr>
          <w:fldChar w:fldCharType="end"/>
        </w:r>
      </w:hyperlink>
    </w:p>
    <w:p w14:paraId="03BA1EA4" w14:textId="7CC97422"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95" w:history="1">
        <w:r w:rsidRPr="00BC5509">
          <w:rPr>
            <w:rStyle w:val="Hyperlink"/>
          </w:rPr>
          <w:t>5.7.1 Motorstrom auslesen</w:t>
        </w:r>
        <w:r>
          <w:rPr>
            <w:webHidden/>
          </w:rPr>
          <w:tab/>
        </w:r>
        <w:r>
          <w:rPr>
            <w:webHidden/>
          </w:rPr>
          <w:fldChar w:fldCharType="begin"/>
        </w:r>
        <w:r>
          <w:rPr>
            <w:webHidden/>
          </w:rPr>
          <w:instrText xml:space="preserve"> PAGEREF _Toc159489195 \h </w:instrText>
        </w:r>
        <w:r>
          <w:rPr>
            <w:webHidden/>
          </w:rPr>
        </w:r>
        <w:r>
          <w:rPr>
            <w:webHidden/>
          </w:rPr>
          <w:fldChar w:fldCharType="separate"/>
        </w:r>
        <w:r>
          <w:rPr>
            <w:webHidden/>
          </w:rPr>
          <w:t>65</w:t>
        </w:r>
        <w:r>
          <w:rPr>
            <w:webHidden/>
          </w:rPr>
          <w:fldChar w:fldCharType="end"/>
        </w:r>
      </w:hyperlink>
    </w:p>
    <w:p w14:paraId="16363706" w14:textId="2578395B"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96" w:history="1">
        <w:r w:rsidRPr="00BC5509">
          <w:rPr>
            <w:rStyle w:val="Hyperlink"/>
          </w:rPr>
          <w:t>5.7.2 DShot Protokoll</w:t>
        </w:r>
        <w:r>
          <w:rPr>
            <w:webHidden/>
          </w:rPr>
          <w:tab/>
        </w:r>
        <w:r>
          <w:rPr>
            <w:webHidden/>
          </w:rPr>
          <w:fldChar w:fldCharType="begin"/>
        </w:r>
        <w:r>
          <w:rPr>
            <w:webHidden/>
          </w:rPr>
          <w:instrText xml:space="preserve"> PAGEREF _Toc159489196 \h </w:instrText>
        </w:r>
        <w:r>
          <w:rPr>
            <w:webHidden/>
          </w:rPr>
        </w:r>
        <w:r>
          <w:rPr>
            <w:webHidden/>
          </w:rPr>
          <w:fldChar w:fldCharType="separate"/>
        </w:r>
        <w:r>
          <w:rPr>
            <w:webHidden/>
          </w:rPr>
          <w:t>65</w:t>
        </w:r>
        <w:r>
          <w:rPr>
            <w:webHidden/>
          </w:rPr>
          <w:fldChar w:fldCharType="end"/>
        </w:r>
      </w:hyperlink>
    </w:p>
    <w:p w14:paraId="38E9928F" w14:textId="7B255309"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197" w:history="1">
        <w:r w:rsidRPr="00BC5509">
          <w:rPr>
            <w:rStyle w:val="Hyperlink"/>
          </w:rPr>
          <w:t>5.8 PID-Regler</w:t>
        </w:r>
        <w:r>
          <w:rPr>
            <w:webHidden/>
          </w:rPr>
          <w:tab/>
        </w:r>
        <w:r>
          <w:rPr>
            <w:webHidden/>
          </w:rPr>
          <w:fldChar w:fldCharType="begin"/>
        </w:r>
        <w:r>
          <w:rPr>
            <w:webHidden/>
          </w:rPr>
          <w:instrText xml:space="preserve"> PAGEREF _Toc159489197 \h </w:instrText>
        </w:r>
        <w:r>
          <w:rPr>
            <w:webHidden/>
          </w:rPr>
        </w:r>
        <w:r>
          <w:rPr>
            <w:webHidden/>
          </w:rPr>
          <w:fldChar w:fldCharType="separate"/>
        </w:r>
        <w:r>
          <w:rPr>
            <w:webHidden/>
          </w:rPr>
          <w:t>66</w:t>
        </w:r>
        <w:r>
          <w:rPr>
            <w:webHidden/>
          </w:rPr>
          <w:fldChar w:fldCharType="end"/>
        </w:r>
      </w:hyperlink>
    </w:p>
    <w:p w14:paraId="73A84652" w14:textId="2CD67889"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98" w:history="1">
        <w:r w:rsidRPr="00BC5509">
          <w:rPr>
            <w:rStyle w:val="Hyperlink"/>
          </w:rPr>
          <w:t>5.8.1 Hover Modus</w:t>
        </w:r>
        <w:r>
          <w:rPr>
            <w:webHidden/>
          </w:rPr>
          <w:tab/>
        </w:r>
        <w:r>
          <w:rPr>
            <w:webHidden/>
          </w:rPr>
          <w:fldChar w:fldCharType="begin"/>
        </w:r>
        <w:r>
          <w:rPr>
            <w:webHidden/>
          </w:rPr>
          <w:instrText xml:space="preserve"> PAGEREF _Toc159489198 \h </w:instrText>
        </w:r>
        <w:r>
          <w:rPr>
            <w:webHidden/>
          </w:rPr>
        </w:r>
        <w:r>
          <w:rPr>
            <w:webHidden/>
          </w:rPr>
          <w:fldChar w:fldCharType="separate"/>
        </w:r>
        <w:r>
          <w:rPr>
            <w:webHidden/>
          </w:rPr>
          <w:t>66</w:t>
        </w:r>
        <w:r>
          <w:rPr>
            <w:webHidden/>
          </w:rPr>
          <w:fldChar w:fldCharType="end"/>
        </w:r>
      </w:hyperlink>
    </w:p>
    <w:p w14:paraId="199EB7D8" w14:textId="7C427EEF"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199" w:history="1">
        <w:r w:rsidRPr="00BC5509">
          <w:rPr>
            <w:rStyle w:val="Hyperlink"/>
          </w:rPr>
          <w:t>5.8.2 Failsafe</w:t>
        </w:r>
        <w:r>
          <w:rPr>
            <w:webHidden/>
          </w:rPr>
          <w:tab/>
        </w:r>
        <w:r>
          <w:rPr>
            <w:webHidden/>
          </w:rPr>
          <w:fldChar w:fldCharType="begin"/>
        </w:r>
        <w:r>
          <w:rPr>
            <w:webHidden/>
          </w:rPr>
          <w:instrText xml:space="preserve"> PAGEREF _Toc159489199 \h </w:instrText>
        </w:r>
        <w:r>
          <w:rPr>
            <w:webHidden/>
          </w:rPr>
        </w:r>
        <w:r>
          <w:rPr>
            <w:webHidden/>
          </w:rPr>
          <w:fldChar w:fldCharType="separate"/>
        </w:r>
        <w:r>
          <w:rPr>
            <w:webHidden/>
          </w:rPr>
          <w:t>66</w:t>
        </w:r>
        <w:r>
          <w:rPr>
            <w:webHidden/>
          </w:rPr>
          <w:fldChar w:fldCharType="end"/>
        </w:r>
      </w:hyperlink>
    </w:p>
    <w:p w14:paraId="78FF9D47" w14:textId="61898E0B"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200" w:history="1">
        <w:r w:rsidRPr="00BC5509">
          <w:rPr>
            <w:rStyle w:val="Hyperlink"/>
          </w:rPr>
          <w:t>5.9 Debugging</w:t>
        </w:r>
        <w:r>
          <w:rPr>
            <w:webHidden/>
          </w:rPr>
          <w:tab/>
        </w:r>
        <w:r>
          <w:rPr>
            <w:webHidden/>
          </w:rPr>
          <w:fldChar w:fldCharType="begin"/>
        </w:r>
        <w:r>
          <w:rPr>
            <w:webHidden/>
          </w:rPr>
          <w:instrText xml:space="preserve"> PAGEREF _Toc159489200 \h </w:instrText>
        </w:r>
        <w:r>
          <w:rPr>
            <w:webHidden/>
          </w:rPr>
        </w:r>
        <w:r>
          <w:rPr>
            <w:webHidden/>
          </w:rPr>
          <w:fldChar w:fldCharType="separate"/>
        </w:r>
        <w:r>
          <w:rPr>
            <w:webHidden/>
          </w:rPr>
          <w:t>67</w:t>
        </w:r>
        <w:r>
          <w:rPr>
            <w:webHidden/>
          </w:rPr>
          <w:fldChar w:fldCharType="end"/>
        </w:r>
      </w:hyperlink>
    </w:p>
    <w:p w14:paraId="01419566" w14:textId="240A13F0"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01" w:history="1">
        <w:r w:rsidRPr="00BC5509">
          <w:rPr>
            <w:rStyle w:val="Hyperlink"/>
          </w:rPr>
          <w:t>5.9.1 Terminal Ausgabe</w:t>
        </w:r>
        <w:r>
          <w:rPr>
            <w:webHidden/>
          </w:rPr>
          <w:tab/>
        </w:r>
        <w:r>
          <w:rPr>
            <w:webHidden/>
          </w:rPr>
          <w:fldChar w:fldCharType="begin"/>
        </w:r>
        <w:r>
          <w:rPr>
            <w:webHidden/>
          </w:rPr>
          <w:instrText xml:space="preserve"> PAGEREF _Toc159489201 \h </w:instrText>
        </w:r>
        <w:r>
          <w:rPr>
            <w:webHidden/>
          </w:rPr>
        </w:r>
        <w:r>
          <w:rPr>
            <w:webHidden/>
          </w:rPr>
          <w:fldChar w:fldCharType="separate"/>
        </w:r>
        <w:r>
          <w:rPr>
            <w:webHidden/>
          </w:rPr>
          <w:t>67</w:t>
        </w:r>
        <w:r>
          <w:rPr>
            <w:webHidden/>
          </w:rPr>
          <w:fldChar w:fldCharType="end"/>
        </w:r>
      </w:hyperlink>
    </w:p>
    <w:p w14:paraId="4C0D0D0C" w14:textId="233E7C77"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02" w:history="1">
        <w:r w:rsidRPr="00BC5509">
          <w:rPr>
            <w:rStyle w:val="Hyperlink"/>
          </w:rPr>
          <w:t>5.9.2 Status – LEDs</w:t>
        </w:r>
        <w:r>
          <w:rPr>
            <w:webHidden/>
          </w:rPr>
          <w:tab/>
        </w:r>
        <w:r>
          <w:rPr>
            <w:webHidden/>
          </w:rPr>
          <w:fldChar w:fldCharType="begin"/>
        </w:r>
        <w:r>
          <w:rPr>
            <w:webHidden/>
          </w:rPr>
          <w:instrText xml:space="preserve"> PAGEREF _Toc159489202 \h </w:instrText>
        </w:r>
        <w:r>
          <w:rPr>
            <w:webHidden/>
          </w:rPr>
        </w:r>
        <w:r>
          <w:rPr>
            <w:webHidden/>
          </w:rPr>
          <w:fldChar w:fldCharType="separate"/>
        </w:r>
        <w:r>
          <w:rPr>
            <w:webHidden/>
          </w:rPr>
          <w:t>67</w:t>
        </w:r>
        <w:r>
          <w:rPr>
            <w:webHidden/>
          </w:rPr>
          <w:fldChar w:fldCharType="end"/>
        </w:r>
      </w:hyperlink>
    </w:p>
    <w:p w14:paraId="2BBA5888" w14:textId="54E11E7E"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203" w:history="1">
        <w:r w:rsidRPr="00BC5509">
          <w:rPr>
            <w:rStyle w:val="Hyperlink"/>
          </w:rPr>
          <w:t>6</w:t>
        </w:r>
        <w:r>
          <w:rPr>
            <w:rFonts w:asciiTheme="minorHAnsi" w:eastAsiaTheme="minorEastAsia" w:hAnsiTheme="minorHAnsi" w:cstheme="minorBidi"/>
            <w:bCs w:val="0"/>
            <w:kern w:val="2"/>
            <w:sz w:val="24"/>
            <w:szCs w:val="24"/>
            <w:lang w:eastAsia="de-AT"/>
            <w14:ligatures w14:val="standardContextual"/>
          </w:rPr>
          <w:tab/>
        </w:r>
        <w:r w:rsidRPr="00BC5509">
          <w:rPr>
            <w:rStyle w:val="Hyperlink"/>
          </w:rPr>
          <w:t>Datenübertragung der Mess- und Videodaten (Ben)</w:t>
        </w:r>
        <w:r>
          <w:rPr>
            <w:webHidden/>
          </w:rPr>
          <w:tab/>
        </w:r>
        <w:r>
          <w:rPr>
            <w:webHidden/>
          </w:rPr>
          <w:fldChar w:fldCharType="begin"/>
        </w:r>
        <w:r>
          <w:rPr>
            <w:webHidden/>
          </w:rPr>
          <w:instrText xml:space="preserve"> PAGEREF _Toc159489203 \h </w:instrText>
        </w:r>
        <w:r>
          <w:rPr>
            <w:webHidden/>
          </w:rPr>
        </w:r>
        <w:r>
          <w:rPr>
            <w:webHidden/>
          </w:rPr>
          <w:fldChar w:fldCharType="separate"/>
        </w:r>
        <w:r>
          <w:rPr>
            <w:webHidden/>
          </w:rPr>
          <w:t>68</w:t>
        </w:r>
        <w:r>
          <w:rPr>
            <w:webHidden/>
          </w:rPr>
          <w:fldChar w:fldCharType="end"/>
        </w:r>
      </w:hyperlink>
    </w:p>
    <w:p w14:paraId="26E3302D" w14:textId="26CF5D9A"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204" w:history="1">
        <w:r w:rsidRPr="00BC5509">
          <w:rPr>
            <w:rStyle w:val="Hyperlink"/>
          </w:rPr>
          <w:t>6.1 Überblick Datenübertragung</w:t>
        </w:r>
        <w:r>
          <w:rPr>
            <w:webHidden/>
          </w:rPr>
          <w:tab/>
        </w:r>
        <w:r>
          <w:rPr>
            <w:webHidden/>
          </w:rPr>
          <w:fldChar w:fldCharType="begin"/>
        </w:r>
        <w:r>
          <w:rPr>
            <w:webHidden/>
          </w:rPr>
          <w:instrText xml:space="preserve"> PAGEREF _Toc159489204 \h </w:instrText>
        </w:r>
        <w:r>
          <w:rPr>
            <w:webHidden/>
          </w:rPr>
        </w:r>
        <w:r>
          <w:rPr>
            <w:webHidden/>
          </w:rPr>
          <w:fldChar w:fldCharType="separate"/>
        </w:r>
        <w:r>
          <w:rPr>
            <w:webHidden/>
          </w:rPr>
          <w:t>68</w:t>
        </w:r>
        <w:r>
          <w:rPr>
            <w:webHidden/>
          </w:rPr>
          <w:fldChar w:fldCharType="end"/>
        </w:r>
      </w:hyperlink>
    </w:p>
    <w:p w14:paraId="74BBEEDC" w14:textId="0EB6A1EA"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205" w:history="1">
        <w:r w:rsidRPr="00BC5509">
          <w:rPr>
            <w:rStyle w:val="Hyperlink"/>
          </w:rPr>
          <w:t>6.2 Kommunikation: Flight Controller und Sender</w:t>
        </w:r>
        <w:r>
          <w:rPr>
            <w:webHidden/>
          </w:rPr>
          <w:tab/>
        </w:r>
        <w:r>
          <w:rPr>
            <w:webHidden/>
          </w:rPr>
          <w:fldChar w:fldCharType="begin"/>
        </w:r>
        <w:r>
          <w:rPr>
            <w:webHidden/>
          </w:rPr>
          <w:instrText xml:space="preserve"> PAGEREF _Toc159489205 \h </w:instrText>
        </w:r>
        <w:r>
          <w:rPr>
            <w:webHidden/>
          </w:rPr>
        </w:r>
        <w:r>
          <w:rPr>
            <w:webHidden/>
          </w:rPr>
          <w:fldChar w:fldCharType="separate"/>
        </w:r>
        <w:r>
          <w:rPr>
            <w:webHidden/>
          </w:rPr>
          <w:t>68</w:t>
        </w:r>
        <w:r>
          <w:rPr>
            <w:webHidden/>
          </w:rPr>
          <w:fldChar w:fldCharType="end"/>
        </w:r>
      </w:hyperlink>
    </w:p>
    <w:p w14:paraId="68C756D2" w14:textId="0DE04347"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06" w:history="1">
        <w:r w:rsidRPr="00BC5509">
          <w:rPr>
            <w:rStyle w:val="Hyperlink"/>
            <w:i/>
          </w:rPr>
          <w:t>6.2.1 Aufbau Sendermodul (VTx)</w:t>
        </w:r>
        <w:r>
          <w:rPr>
            <w:webHidden/>
          </w:rPr>
          <w:tab/>
        </w:r>
        <w:r>
          <w:rPr>
            <w:webHidden/>
          </w:rPr>
          <w:fldChar w:fldCharType="begin"/>
        </w:r>
        <w:r>
          <w:rPr>
            <w:webHidden/>
          </w:rPr>
          <w:instrText xml:space="preserve"> PAGEREF _Toc159489206 \h </w:instrText>
        </w:r>
        <w:r>
          <w:rPr>
            <w:webHidden/>
          </w:rPr>
        </w:r>
        <w:r>
          <w:rPr>
            <w:webHidden/>
          </w:rPr>
          <w:fldChar w:fldCharType="separate"/>
        </w:r>
        <w:r>
          <w:rPr>
            <w:webHidden/>
          </w:rPr>
          <w:t>68</w:t>
        </w:r>
        <w:r>
          <w:rPr>
            <w:webHidden/>
          </w:rPr>
          <w:fldChar w:fldCharType="end"/>
        </w:r>
      </w:hyperlink>
    </w:p>
    <w:p w14:paraId="425A9B84" w14:textId="72E48563"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07" w:history="1">
        <w:r w:rsidRPr="00BC5509">
          <w:rPr>
            <w:rStyle w:val="Hyperlink"/>
          </w:rPr>
          <w:t>6.2.2 ASK – Modulation</w:t>
        </w:r>
        <w:r>
          <w:rPr>
            <w:webHidden/>
          </w:rPr>
          <w:tab/>
        </w:r>
        <w:r>
          <w:rPr>
            <w:webHidden/>
          </w:rPr>
          <w:fldChar w:fldCharType="begin"/>
        </w:r>
        <w:r>
          <w:rPr>
            <w:webHidden/>
          </w:rPr>
          <w:instrText xml:space="preserve"> PAGEREF _Toc159489207 \h </w:instrText>
        </w:r>
        <w:r>
          <w:rPr>
            <w:webHidden/>
          </w:rPr>
        </w:r>
        <w:r>
          <w:rPr>
            <w:webHidden/>
          </w:rPr>
          <w:fldChar w:fldCharType="separate"/>
        </w:r>
        <w:r>
          <w:rPr>
            <w:webHidden/>
          </w:rPr>
          <w:t>68</w:t>
        </w:r>
        <w:r>
          <w:rPr>
            <w:webHidden/>
          </w:rPr>
          <w:fldChar w:fldCharType="end"/>
        </w:r>
      </w:hyperlink>
    </w:p>
    <w:p w14:paraId="290D0001" w14:textId="447CD6EA"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08" w:history="1">
        <w:r w:rsidRPr="00BC5509">
          <w:rPr>
            <w:rStyle w:val="Hyperlink"/>
          </w:rPr>
          <w:t>6.2.3 Transmit – Programm auf Cortex µC</w:t>
        </w:r>
        <w:r>
          <w:rPr>
            <w:webHidden/>
          </w:rPr>
          <w:tab/>
        </w:r>
        <w:r>
          <w:rPr>
            <w:webHidden/>
          </w:rPr>
          <w:fldChar w:fldCharType="begin"/>
        </w:r>
        <w:r>
          <w:rPr>
            <w:webHidden/>
          </w:rPr>
          <w:instrText xml:space="preserve"> PAGEREF _Toc159489208 \h </w:instrText>
        </w:r>
        <w:r>
          <w:rPr>
            <w:webHidden/>
          </w:rPr>
        </w:r>
        <w:r>
          <w:rPr>
            <w:webHidden/>
          </w:rPr>
          <w:fldChar w:fldCharType="separate"/>
        </w:r>
        <w:r>
          <w:rPr>
            <w:webHidden/>
          </w:rPr>
          <w:t>68</w:t>
        </w:r>
        <w:r>
          <w:rPr>
            <w:webHidden/>
          </w:rPr>
          <w:fldChar w:fldCharType="end"/>
        </w:r>
      </w:hyperlink>
    </w:p>
    <w:p w14:paraId="72C5F329" w14:textId="1E0343F9"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09" w:history="1">
        <w:r w:rsidRPr="00BC5509">
          <w:rPr>
            <w:rStyle w:val="Hyperlink"/>
            <w:noProof/>
            <w:lang w:val="de-DE"/>
          </w:rPr>
          <w:t>6.2.3.1 Gleitkommadarstellung (memcpy)</w:t>
        </w:r>
        <w:r>
          <w:rPr>
            <w:noProof/>
            <w:webHidden/>
          </w:rPr>
          <w:tab/>
        </w:r>
        <w:r>
          <w:rPr>
            <w:noProof/>
            <w:webHidden/>
          </w:rPr>
          <w:fldChar w:fldCharType="begin"/>
        </w:r>
        <w:r>
          <w:rPr>
            <w:noProof/>
            <w:webHidden/>
          </w:rPr>
          <w:instrText xml:space="preserve"> PAGEREF _Toc159489209 \h </w:instrText>
        </w:r>
        <w:r>
          <w:rPr>
            <w:noProof/>
            <w:webHidden/>
          </w:rPr>
        </w:r>
        <w:r>
          <w:rPr>
            <w:noProof/>
            <w:webHidden/>
          </w:rPr>
          <w:fldChar w:fldCharType="separate"/>
        </w:r>
        <w:r>
          <w:rPr>
            <w:noProof/>
            <w:webHidden/>
          </w:rPr>
          <w:t>68</w:t>
        </w:r>
        <w:r>
          <w:rPr>
            <w:noProof/>
            <w:webHidden/>
          </w:rPr>
          <w:fldChar w:fldCharType="end"/>
        </w:r>
      </w:hyperlink>
    </w:p>
    <w:p w14:paraId="2F0E7311" w14:textId="2029BF28"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10" w:history="1">
        <w:r w:rsidRPr="00BC5509">
          <w:rPr>
            <w:rStyle w:val="Hyperlink"/>
            <w:noProof/>
            <w:lang w:val="de-DE"/>
          </w:rPr>
          <w:t>6.2.3.2 Code</w:t>
        </w:r>
        <w:r>
          <w:rPr>
            <w:noProof/>
            <w:webHidden/>
          </w:rPr>
          <w:tab/>
        </w:r>
        <w:r>
          <w:rPr>
            <w:noProof/>
            <w:webHidden/>
          </w:rPr>
          <w:fldChar w:fldCharType="begin"/>
        </w:r>
        <w:r>
          <w:rPr>
            <w:noProof/>
            <w:webHidden/>
          </w:rPr>
          <w:instrText xml:space="preserve"> PAGEREF _Toc159489210 \h </w:instrText>
        </w:r>
        <w:r>
          <w:rPr>
            <w:noProof/>
            <w:webHidden/>
          </w:rPr>
        </w:r>
        <w:r>
          <w:rPr>
            <w:noProof/>
            <w:webHidden/>
          </w:rPr>
          <w:fldChar w:fldCharType="separate"/>
        </w:r>
        <w:r>
          <w:rPr>
            <w:noProof/>
            <w:webHidden/>
          </w:rPr>
          <w:t>68</w:t>
        </w:r>
        <w:r>
          <w:rPr>
            <w:noProof/>
            <w:webHidden/>
          </w:rPr>
          <w:fldChar w:fldCharType="end"/>
        </w:r>
      </w:hyperlink>
    </w:p>
    <w:p w14:paraId="586120BA" w14:textId="6ABFD80C"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11" w:history="1">
        <w:r w:rsidRPr="00BC5509">
          <w:rPr>
            <w:rStyle w:val="Hyperlink"/>
            <w:i/>
          </w:rPr>
          <w:t>6.2.4</w:t>
        </w:r>
        <w:r w:rsidRPr="00BC5509">
          <w:rPr>
            <w:rStyle w:val="Hyperlink"/>
          </w:rPr>
          <w:t xml:space="preserve"> Testen der Übertragung</w:t>
        </w:r>
        <w:r>
          <w:rPr>
            <w:webHidden/>
          </w:rPr>
          <w:tab/>
        </w:r>
        <w:r>
          <w:rPr>
            <w:webHidden/>
          </w:rPr>
          <w:fldChar w:fldCharType="begin"/>
        </w:r>
        <w:r>
          <w:rPr>
            <w:webHidden/>
          </w:rPr>
          <w:instrText xml:space="preserve"> PAGEREF _Toc159489211 \h </w:instrText>
        </w:r>
        <w:r>
          <w:rPr>
            <w:webHidden/>
          </w:rPr>
        </w:r>
        <w:r>
          <w:rPr>
            <w:webHidden/>
          </w:rPr>
          <w:fldChar w:fldCharType="separate"/>
        </w:r>
        <w:r>
          <w:rPr>
            <w:webHidden/>
          </w:rPr>
          <w:t>68</w:t>
        </w:r>
        <w:r>
          <w:rPr>
            <w:webHidden/>
          </w:rPr>
          <w:fldChar w:fldCharType="end"/>
        </w:r>
      </w:hyperlink>
    </w:p>
    <w:p w14:paraId="21315956" w14:textId="0D84894A"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212" w:history="1">
        <w:r w:rsidRPr="00BC5509">
          <w:rPr>
            <w:rStyle w:val="Hyperlink"/>
          </w:rPr>
          <w:t>6.3 Kommunikation: Sender und Empfänger</w:t>
        </w:r>
        <w:r>
          <w:rPr>
            <w:webHidden/>
          </w:rPr>
          <w:tab/>
        </w:r>
        <w:r>
          <w:rPr>
            <w:webHidden/>
          </w:rPr>
          <w:fldChar w:fldCharType="begin"/>
        </w:r>
        <w:r>
          <w:rPr>
            <w:webHidden/>
          </w:rPr>
          <w:instrText xml:space="preserve"> PAGEREF _Toc159489212 \h </w:instrText>
        </w:r>
        <w:r>
          <w:rPr>
            <w:webHidden/>
          </w:rPr>
        </w:r>
        <w:r>
          <w:rPr>
            <w:webHidden/>
          </w:rPr>
          <w:fldChar w:fldCharType="separate"/>
        </w:r>
        <w:r>
          <w:rPr>
            <w:webHidden/>
          </w:rPr>
          <w:t>68</w:t>
        </w:r>
        <w:r>
          <w:rPr>
            <w:webHidden/>
          </w:rPr>
          <w:fldChar w:fldCharType="end"/>
        </w:r>
      </w:hyperlink>
    </w:p>
    <w:p w14:paraId="7D3D02F1" w14:textId="248F77DB"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13" w:history="1">
        <w:r w:rsidRPr="00BC5509">
          <w:rPr>
            <w:rStyle w:val="Hyperlink"/>
          </w:rPr>
          <w:t>6.3.1 Aufbau Empfängermodul</w:t>
        </w:r>
        <w:r>
          <w:rPr>
            <w:webHidden/>
          </w:rPr>
          <w:tab/>
        </w:r>
        <w:r>
          <w:rPr>
            <w:webHidden/>
          </w:rPr>
          <w:fldChar w:fldCharType="begin"/>
        </w:r>
        <w:r>
          <w:rPr>
            <w:webHidden/>
          </w:rPr>
          <w:instrText xml:space="preserve"> PAGEREF _Toc159489213 \h </w:instrText>
        </w:r>
        <w:r>
          <w:rPr>
            <w:webHidden/>
          </w:rPr>
        </w:r>
        <w:r>
          <w:rPr>
            <w:webHidden/>
          </w:rPr>
          <w:fldChar w:fldCharType="separate"/>
        </w:r>
        <w:r>
          <w:rPr>
            <w:webHidden/>
          </w:rPr>
          <w:t>68</w:t>
        </w:r>
        <w:r>
          <w:rPr>
            <w:webHidden/>
          </w:rPr>
          <w:fldChar w:fldCharType="end"/>
        </w:r>
      </w:hyperlink>
    </w:p>
    <w:p w14:paraId="28A6DB6D" w14:textId="46419AA6"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14" w:history="1">
        <w:r w:rsidRPr="00BC5509">
          <w:rPr>
            <w:rStyle w:val="Hyperlink"/>
          </w:rPr>
          <w:t>6.3.2 Verbindungsaufbau</w:t>
        </w:r>
        <w:r>
          <w:rPr>
            <w:webHidden/>
          </w:rPr>
          <w:tab/>
        </w:r>
        <w:r>
          <w:rPr>
            <w:webHidden/>
          </w:rPr>
          <w:fldChar w:fldCharType="begin"/>
        </w:r>
        <w:r>
          <w:rPr>
            <w:webHidden/>
          </w:rPr>
          <w:instrText xml:space="preserve"> PAGEREF _Toc159489214 \h </w:instrText>
        </w:r>
        <w:r>
          <w:rPr>
            <w:webHidden/>
          </w:rPr>
        </w:r>
        <w:r>
          <w:rPr>
            <w:webHidden/>
          </w:rPr>
          <w:fldChar w:fldCharType="separate"/>
        </w:r>
        <w:r>
          <w:rPr>
            <w:webHidden/>
          </w:rPr>
          <w:t>68</w:t>
        </w:r>
        <w:r>
          <w:rPr>
            <w:webHidden/>
          </w:rPr>
          <w:fldChar w:fldCharType="end"/>
        </w:r>
      </w:hyperlink>
    </w:p>
    <w:p w14:paraId="243CB273" w14:textId="42884A66"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15" w:history="1">
        <w:r w:rsidRPr="00BC5509">
          <w:rPr>
            <w:rStyle w:val="Hyperlink"/>
          </w:rPr>
          <w:t>6.3.3 Testen der Übertragung</w:t>
        </w:r>
        <w:r>
          <w:rPr>
            <w:webHidden/>
          </w:rPr>
          <w:tab/>
        </w:r>
        <w:r>
          <w:rPr>
            <w:webHidden/>
          </w:rPr>
          <w:fldChar w:fldCharType="begin"/>
        </w:r>
        <w:r>
          <w:rPr>
            <w:webHidden/>
          </w:rPr>
          <w:instrText xml:space="preserve"> PAGEREF _Toc159489215 \h </w:instrText>
        </w:r>
        <w:r>
          <w:rPr>
            <w:webHidden/>
          </w:rPr>
        </w:r>
        <w:r>
          <w:rPr>
            <w:webHidden/>
          </w:rPr>
          <w:fldChar w:fldCharType="separate"/>
        </w:r>
        <w:r>
          <w:rPr>
            <w:webHidden/>
          </w:rPr>
          <w:t>68</w:t>
        </w:r>
        <w:r>
          <w:rPr>
            <w:webHidden/>
          </w:rPr>
          <w:fldChar w:fldCharType="end"/>
        </w:r>
      </w:hyperlink>
    </w:p>
    <w:p w14:paraId="4796B50D" w14:textId="58D2E1F6"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216" w:history="1">
        <w:r w:rsidRPr="00BC5509">
          <w:rPr>
            <w:rStyle w:val="Hyperlink"/>
          </w:rPr>
          <w:t>6.4 Kommunikation: Empfänger und Raspberry Pi</w:t>
        </w:r>
        <w:r>
          <w:rPr>
            <w:webHidden/>
          </w:rPr>
          <w:tab/>
        </w:r>
        <w:r>
          <w:rPr>
            <w:webHidden/>
          </w:rPr>
          <w:fldChar w:fldCharType="begin"/>
        </w:r>
        <w:r>
          <w:rPr>
            <w:webHidden/>
          </w:rPr>
          <w:instrText xml:space="preserve"> PAGEREF _Toc159489216 \h </w:instrText>
        </w:r>
        <w:r>
          <w:rPr>
            <w:webHidden/>
          </w:rPr>
        </w:r>
        <w:r>
          <w:rPr>
            <w:webHidden/>
          </w:rPr>
          <w:fldChar w:fldCharType="separate"/>
        </w:r>
        <w:r>
          <w:rPr>
            <w:webHidden/>
          </w:rPr>
          <w:t>68</w:t>
        </w:r>
        <w:r>
          <w:rPr>
            <w:webHidden/>
          </w:rPr>
          <w:fldChar w:fldCharType="end"/>
        </w:r>
      </w:hyperlink>
    </w:p>
    <w:p w14:paraId="7BAC944D" w14:textId="72B13213"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17" w:history="1">
        <w:r w:rsidRPr="00BC5509">
          <w:rPr>
            <w:rStyle w:val="Hyperlink"/>
          </w:rPr>
          <w:t>6.4.1 Empfangsprogramm auf Raspberry Pi</w:t>
        </w:r>
        <w:r>
          <w:rPr>
            <w:webHidden/>
          </w:rPr>
          <w:tab/>
        </w:r>
        <w:r>
          <w:rPr>
            <w:webHidden/>
          </w:rPr>
          <w:fldChar w:fldCharType="begin"/>
        </w:r>
        <w:r>
          <w:rPr>
            <w:webHidden/>
          </w:rPr>
          <w:instrText xml:space="preserve"> PAGEREF _Toc159489217 \h </w:instrText>
        </w:r>
        <w:r>
          <w:rPr>
            <w:webHidden/>
          </w:rPr>
        </w:r>
        <w:r>
          <w:rPr>
            <w:webHidden/>
          </w:rPr>
          <w:fldChar w:fldCharType="separate"/>
        </w:r>
        <w:r>
          <w:rPr>
            <w:webHidden/>
          </w:rPr>
          <w:t>68</w:t>
        </w:r>
        <w:r>
          <w:rPr>
            <w:webHidden/>
          </w:rPr>
          <w:fldChar w:fldCharType="end"/>
        </w:r>
      </w:hyperlink>
    </w:p>
    <w:p w14:paraId="26C25359" w14:textId="3B63F445"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18" w:history="1">
        <w:r w:rsidRPr="00BC5509">
          <w:rPr>
            <w:rStyle w:val="Hyperlink"/>
            <w:noProof/>
            <w:lang w:val="de-DE"/>
          </w:rPr>
          <w:t>6.4.1.1 UART auf dem Raspberry Pi</w:t>
        </w:r>
        <w:r>
          <w:rPr>
            <w:noProof/>
            <w:webHidden/>
          </w:rPr>
          <w:tab/>
        </w:r>
        <w:r>
          <w:rPr>
            <w:noProof/>
            <w:webHidden/>
          </w:rPr>
          <w:fldChar w:fldCharType="begin"/>
        </w:r>
        <w:r>
          <w:rPr>
            <w:noProof/>
            <w:webHidden/>
          </w:rPr>
          <w:instrText xml:space="preserve"> PAGEREF _Toc159489218 \h </w:instrText>
        </w:r>
        <w:r>
          <w:rPr>
            <w:noProof/>
            <w:webHidden/>
          </w:rPr>
        </w:r>
        <w:r>
          <w:rPr>
            <w:noProof/>
            <w:webHidden/>
          </w:rPr>
          <w:fldChar w:fldCharType="separate"/>
        </w:r>
        <w:r>
          <w:rPr>
            <w:noProof/>
            <w:webHidden/>
          </w:rPr>
          <w:t>68</w:t>
        </w:r>
        <w:r>
          <w:rPr>
            <w:noProof/>
            <w:webHidden/>
          </w:rPr>
          <w:fldChar w:fldCharType="end"/>
        </w:r>
      </w:hyperlink>
    </w:p>
    <w:p w14:paraId="08043D1A" w14:textId="13356EC7"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19" w:history="1">
        <w:r w:rsidRPr="00BC5509">
          <w:rPr>
            <w:rStyle w:val="Hyperlink"/>
            <w:noProof/>
            <w:lang w:val="de-DE"/>
          </w:rPr>
          <w:t>6.4.1.2 Code</w:t>
        </w:r>
        <w:r>
          <w:rPr>
            <w:noProof/>
            <w:webHidden/>
          </w:rPr>
          <w:tab/>
        </w:r>
        <w:r>
          <w:rPr>
            <w:noProof/>
            <w:webHidden/>
          </w:rPr>
          <w:fldChar w:fldCharType="begin"/>
        </w:r>
        <w:r>
          <w:rPr>
            <w:noProof/>
            <w:webHidden/>
          </w:rPr>
          <w:instrText xml:space="preserve"> PAGEREF _Toc159489219 \h </w:instrText>
        </w:r>
        <w:r>
          <w:rPr>
            <w:noProof/>
            <w:webHidden/>
          </w:rPr>
        </w:r>
        <w:r>
          <w:rPr>
            <w:noProof/>
            <w:webHidden/>
          </w:rPr>
          <w:fldChar w:fldCharType="separate"/>
        </w:r>
        <w:r>
          <w:rPr>
            <w:noProof/>
            <w:webHidden/>
          </w:rPr>
          <w:t>68</w:t>
        </w:r>
        <w:r>
          <w:rPr>
            <w:noProof/>
            <w:webHidden/>
          </w:rPr>
          <w:fldChar w:fldCharType="end"/>
        </w:r>
      </w:hyperlink>
    </w:p>
    <w:p w14:paraId="25A8B1AA" w14:textId="2CEBCD43"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20" w:history="1">
        <w:r w:rsidRPr="00BC5509">
          <w:rPr>
            <w:rStyle w:val="Hyperlink"/>
          </w:rPr>
          <w:t>6.4.1 Senden der Daten auf dem MQTT-Server</w:t>
        </w:r>
        <w:r>
          <w:rPr>
            <w:webHidden/>
          </w:rPr>
          <w:tab/>
        </w:r>
        <w:r>
          <w:rPr>
            <w:webHidden/>
          </w:rPr>
          <w:fldChar w:fldCharType="begin"/>
        </w:r>
        <w:r>
          <w:rPr>
            <w:webHidden/>
          </w:rPr>
          <w:instrText xml:space="preserve"> PAGEREF _Toc159489220 \h </w:instrText>
        </w:r>
        <w:r>
          <w:rPr>
            <w:webHidden/>
          </w:rPr>
        </w:r>
        <w:r>
          <w:rPr>
            <w:webHidden/>
          </w:rPr>
          <w:fldChar w:fldCharType="separate"/>
        </w:r>
        <w:r>
          <w:rPr>
            <w:webHidden/>
          </w:rPr>
          <w:t>68</w:t>
        </w:r>
        <w:r>
          <w:rPr>
            <w:webHidden/>
          </w:rPr>
          <w:fldChar w:fldCharType="end"/>
        </w:r>
      </w:hyperlink>
    </w:p>
    <w:p w14:paraId="53B48878" w14:textId="41F92772"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221" w:history="1">
        <w:r w:rsidRPr="00BC5509">
          <w:rPr>
            <w:rStyle w:val="Hyperlink"/>
          </w:rPr>
          <w:t>6.5</w:t>
        </w:r>
        <w:r w:rsidRPr="00BC5509">
          <w:rPr>
            <w:rStyle w:val="Hyperlink"/>
            <w:lang w:val="en-GB"/>
          </w:rPr>
          <w:t xml:space="preserve"> Testen der Datenübertragungskette</w:t>
        </w:r>
        <w:r>
          <w:rPr>
            <w:webHidden/>
          </w:rPr>
          <w:tab/>
        </w:r>
        <w:r>
          <w:rPr>
            <w:webHidden/>
          </w:rPr>
          <w:fldChar w:fldCharType="begin"/>
        </w:r>
        <w:r>
          <w:rPr>
            <w:webHidden/>
          </w:rPr>
          <w:instrText xml:space="preserve"> PAGEREF _Toc159489221 \h </w:instrText>
        </w:r>
        <w:r>
          <w:rPr>
            <w:webHidden/>
          </w:rPr>
        </w:r>
        <w:r>
          <w:rPr>
            <w:webHidden/>
          </w:rPr>
          <w:fldChar w:fldCharType="separate"/>
        </w:r>
        <w:r>
          <w:rPr>
            <w:webHidden/>
          </w:rPr>
          <w:t>68</w:t>
        </w:r>
        <w:r>
          <w:rPr>
            <w:webHidden/>
          </w:rPr>
          <w:fldChar w:fldCharType="end"/>
        </w:r>
      </w:hyperlink>
    </w:p>
    <w:p w14:paraId="4FE448E5" w14:textId="439C9332"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222" w:history="1">
        <w:r w:rsidRPr="00BC5509">
          <w:rPr>
            <w:rStyle w:val="Hyperlink"/>
          </w:rPr>
          <w:t>7</w:t>
        </w:r>
        <w:r>
          <w:rPr>
            <w:rFonts w:asciiTheme="minorHAnsi" w:eastAsiaTheme="minorEastAsia" w:hAnsiTheme="minorHAnsi" w:cstheme="minorBidi"/>
            <w:bCs w:val="0"/>
            <w:kern w:val="2"/>
            <w:sz w:val="24"/>
            <w:szCs w:val="24"/>
            <w:lang w:eastAsia="de-AT"/>
            <w14:ligatures w14:val="standardContextual"/>
          </w:rPr>
          <w:tab/>
        </w:r>
        <w:r w:rsidRPr="00BC5509">
          <w:rPr>
            <w:rStyle w:val="Hyperlink"/>
          </w:rPr>
          <w:t>Visualisierungs-App</w:t>
        </w:r>
        <w:r>
          <w:rPr>
            <w:webHidden/>
          </w:rPr>
          <w:tab/>
        </w:r>
        <w:r>
          <w:rPr>
            <w:webHidden/>
          </w:rPr>
          <w:fldChar w:fldCharType="begin"/>
        </w:r>
        <w:r>
          <w:rPr>
            <w:webHidden/>
          </w:rPr>
          <w:instrText xml:space="preserve"> PAGEREF _Toc159489222 \h </w:instrText>
        </w:r>
        <w:r>
          <w:rPr>
            <w:webHidden/>
          </w:rPr>
        </w:r>
        <w:r>
          <w:rPr>
            <w:webHidden/>
          </w:rPr>
          <w:fldChar w:fldCharType="separate"/>
        </w:r>
        <w:r>
          <w:rPr>
            <w:webHidden/>
          </w:rPr>
          <w:t>69</w:t>
        </w:r>
        <w:r>
          <w:rPr>
            <w:webHidden/>
          </w:rPr>
          <w:fldChar w:fldCharType="end"/>
        </w:r>
      </w:hyperlink>
    </w:p>
    <w:p w14:paraId="03CD6937" w14:textId="60529A18"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223" w:history="1">
        <w:r w:rsidRPr="00BC5509">
          <w:rPr>
            <w:rStyle w:val="Hyperlink"/>
            <w:rFonts w:eastAsia="TimesNewRomanPSMT"/>
          </w:rPr>
          <w:t>7.1 Applikation</w:t>
        </w:r>
        <w:r>
          <w:rPr>
            <w:webHidden/>
          </w:rPr>
          <w:tab/>
        </w:r>
        <w:r>
          <w:rPr>
            <w:webHidden/>
          </w:rPr>
          <w:fldChar w:fldCharType="begin"/>
        </w:r>
        <w:r>
          <w:rPr>
            <w:webHidden/>
          </w:rPr>
          <w:instrText xml:space="preserve"> PAGEREF _Toc159489223 \h </w:instrText>
        </w:r>
        <w:r>
          <w:rPr>
            <w:webHidden/>
          </w:rPr>
        </w:r>
        <w:r>
          <w:rPr>
            <w:webHidden/>
          </w:rPr>
          <w:fldChar w:fldCharType="separate"/>
        </w:r>
        <w:r>
          <w:rPr>
            <w:webHidden/>
          </w:rPr>
          <w:t>69</w:t>
        </w:r>
        <w:r>
          <w:rPr>
            <w:webHidden/>
          </w:rPr>
          <w:fldChar w:fldCharType="end"/>
        </w:r>
      </w:hyperlink>
    </w:p>
    <w:p w14:paraId="7A4A054B" w14:textId="00A1794F"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24" w:history="1">
        <w:r w:rsidRPr="00BC5509">
          <w:rPr>
            <w:rStyle w:val="Hyperlink"/>
            <w:rFonts w:eastAsia="TimesNewRomanPSMT"/>
          </w:rPr>
          <w:t>7.1.1 Einführung – Dart / Flutter - Framework</w:t>
        </w:r>
        <w:r>
          <w:rPr>
            <w:webHidden/>
          </w:rPr>
          <w:tab/>
        </w:r>
        <w:r>
          <w:rPr>
            <w:webHidden/>
          </w:rPr>
          <w:fldChar w:fldCharType="begin"/>
        </w:r>
        <w:r>
          <w:rPr>
            <w:webHidden/>
          </w:rPr>
          <w:instrText xml:space="preserve"> PAGEREF _Toc159489224 \h </w:instrText>
        </w:r>
        <w:r>
          <w:rPr>
            <w:webHidden/>
          </w:rPr>
        </w:r>
        <w:r>
          <w:rPr>
            <w:webHidden/>
          </w:rPr>
          <w:fldChar w:fldCharType="separate"/>
        </w:r>
        <w:r>
          <w:rPr>
            <w:webHidden/>
          </w:rPr>
          <w:t>69</w:t>
        </w:r>
        <w:r>
          <w:rPr>
            <w:webHidden/>
          </w:rPr>
          <w:fldChar w:fldCharType="end"/>
        </w:r>
      </w:hyperlink>
    </w:p>
    <w:p w14:paraId="04BA15CC" w14:textId="01B83054"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25" w:history="1">
        <w:r w:rsidRPr="00BC5509">
          <w:rPr>
            <w:rStyle w:val="Hyperlink"/>
            <w:rFonts w:eastAsia="TimesNewRomanPSMT"/>
            <w:noProof/>
          </w:rPr>
          <w:t>7.1.1.1 Allgemeines</w:t>
        </w:r>
        <w:r>
          <w:rPr>
            <w:noProof/>
            <w:webHidden/>
          </w:rPr>
          <w:tab/>
        </w:r>
        <w:r>
          <w:rPr>
            <w:noProof/>
            <w:webHidden/>
          </w:rPr>
          <w:fldChar w:fldCharType="begin"/>
        </w:r>
        <w:r>
          <w:rPr>
            <w:noProof/>
            <w:webHidden/>
          </w:rPr>
          <w:instrText xml:space="preserve"> PAGEREF _Toc159489225 \h </w:instrText>
        </w:r>
        <w:r>
          <w:rPr>
            <w:noProof/>
            <w:webHidden/>
          </w:rPr>
        </w:r>
        <w:r>
          <w:rPr>
            <w:noProof/>
            <w:webHidden/>
          </w:rPr>
          <w:fldChar w:fldCharType="separate"/>
        </w:r>
        <w:r>
          <w:rPr>
            <w:noProof/>
            <w:webHidden/>
          </w:rPr>
          <w:t>69</w:t>
        </w:r>
        <w:r>
          <w:rPr>
            <w:noProof/>
            <w:webHidden/>
          </w:rPr>
          <w:fldChar w:fldCharType="end"/>
        </w:r>
      </w:hyperlink>
    </w:p>
    <w:p w14:paraId="71E2D6D9" w14:textId="356E3241"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26" w:history="1">
        <w:r w:rsidRPr="00BC5509">
          <w:rPr>
            <w:rStyle w:val="Hyperlink"/>
            <w:rFonts w:eastAsia="TimesNewRomanPSMT"/>
            <w:noProof/>
          </w:rPr>
          <w:t>7.1.1.2 Pub Dev / Package Installer</w:t>
        </w:r>
        <w:r>
          <w:rPr>
            <w:noProof/>
            <w:webHidden/>
          </w:rPr>
          <w:tab/>
        </w:r>
        <w:r>
          <w:rPr>
            <w:noProof/>
            <w:webHidden/>
          </w:rPr>
          <w:fldChar w:fldCharType="begin"/>
        </w:r>
        <w:r>
          <w:rPr>
            <w:noProof/>
            <w:webHidden/>
          </w:rPr>
          <w:instrText xml:space="preserve"> PAGEREF _Toc159489226 \h </w:instrText>
        </w:r>
        <w:r>
          <w:rPr>
            <w:noProof/>
            <w:webHidden/>
          </w:rPr>
        </w:r>
        <w:r>
          <w:rPr>
            <w:noProof/>
            <w:webHidden/>
          </w:rPr>
          <w:fldChar w:fldCharType="separate"/>
        </w:r>
        <w:r>
          <w:rPr>
            <w:noProof/>
            <w:webHidden/>
          </w:rPr>
          <w:t>69</w:t>
        </w:r>
        <w:r>
          <w:rPr>
            <w:noProof/>
            <w:webHidden/>
          </w:rPr>
          <w:fldChar w:fldCharType="end"/>
        </w:r>
      </w:hyperlink>
    </w:p>
    <w:p w14:paraId="26593553" w14:textId="3D225AD2"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27" w:history="1">
        <w:r w:rsidRPr="00BC5509">
          <w:rPr>
            <w:rStyle w:val="Hyperlink"/>
            <w:rFonts w:eastAsia="TimesNewRomanPSMT"/>
            <w:noProof/>
          </w:rPr>
          <w:t>7.1.1.3 Dart Syntax</w:t>
        </w:r>
        <w:r>
          <w:rPr>
            <w:noProof/>
            <w:webHidden/>
          </w:rPr>
          <w:tab/>
        </w:r>
        <w:r>
          <w:rPr>
            <w:noProof/>
            <w:webHidden/>
          </w:rPr>
          <w:fldChar w:fldCharType="begin"/>
        </w:r>
        <w:r>
          <w:rPr>
            <w:noProof/>
            <w:webHidden/>
          </w:rPr>
          <w:instrText xml:space="preserve"> PAGEREF _Toc159489227 \h </w:instrText>
        </w:r>
        <w:r>
          <w:rPr>
            <w:noProof/>
            <w:webHidden/>
          </w:rPr>
        </w:r>
        <w:r>
          <w:rPr>
            <w:noProof/>
            <w:webHidden/>
          </w:rPr>
          <w:fldChar w:fldCharType="separate"/>
        </w:r>
        <w:r>
          <w:rPr>
            <w:noProof/>
            <w:webHidden/>
          </w:rPr>
          <w:t>69</w:t>
        </w:r>
        <w:r>
          <w:rPr>
            <w:noProof/>
            <w:webHidden/>
          </w:rPr>
          <w:fldChar w:fldCharType="end"/>
        </w:r>
      </w:hyperlink>
    </w:p>
    <w:p w14:paraId="475F799C" w14:textId="17D5F81C"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28" w:history="1">
        <w:r w:rsidRPr="00BC5509">
          <w:rPr>
            <w:rStyle w:val="Hyperlink"/>
            <w:rFonts w:eastAsia="TimesNewRomanPSMT"/>
            <w:noProof/>
          </w:rPr>
          <w:t>7.1.1.4 State Management</w:t>
        </w:r>
        <w:r>
          <w:rPr>
            <w:noProof/>
            <w:webHidden/>
          </w:rPr>
          <w:tab/>
        </w:r>
        <w:r>
          <w:rPr>
            <w:noProof/>
            <w:webHidden/>
          </w:rPr>
          <w:fldChar w:fldCharType="begin"/>
        </w:r>
        <w:r>
          <w:rPr>
            <w:noProof/>
            <w:webHidden/>
          </w:rPr>
          <w:instrText xml:space="preserve"> PAGEREF _Toc159489228 \h </w:instrText>
        </w:r>
        <w:r>
          <w:rPr>
            <w:noProof/>
            <w:webHidden/>
          </w:rPr>
        </w:r>
        <w:r>
          <w:rPr>
            <w:noProof/>
            <w:webHidden/>
          </w:rPr>
          <w:fldChar w:fldCharType="separate"/>
        </w:r>
        <w:r>
          <w:rPr>
            <w:noProof/>
            <w:webHidden/>
          </w:rPr>
          <w:t>69</w:t>
        </w:r>
        <w:r>
          <w:rPr>
            <w:noProof/>
            <w:webHidden/>
          </w:rPr>
          <w:fldChar w:fldCharType="end"/>
        </w:r>
      </w:hyperlink>
    </w:p>
    <w:p w14:paraId="34C921F3" w14:textId="5C48C6CF"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29" w:history="1">
        <w:r w:rsidRPr="00BC5509">
          <w:rPr>
            <w:rStyle w:val="Hyperlink"/>
            <w:rFonts w:eastAsia="TimesNewRomanPSMT"/>
            <w:noProof/>
          </w:rPr>
          <w:t>7.1.1.4.1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Stateful vs. Stateless Widgets</w:t>
        </w:r>
        <w:r>
          <w:rPr>
            <w:noProof/>
            <w:webHidden/>
          </w:rPr>
          <w:tab/>
        </w:r>
        <w:r>
          <w:rPr>
            <w:noProof/>
            <w:webHidden/>
          </w:rPr>
          <w:fldChar w:fldCharType="begin"/>
        </w:r>
        <w:r>
          <w:rPr>
            <w:noProof/>
            <w:webHidden/>
          </w:rPr>
          <w:instrText xml:space="preserve"> PAGEREF _Toc159489229 \h </w:instrText>
        </w:r>
        <w:r>
          <w:rPr>
            <w:noProof/>
            <w:webHidden/>
          </w:rPr>
        </w:r>
        <w:r>
          <w:rPr>
            <w:noProof/>
            <w:webHidden/>
          </w:rPr>
          <w:fldChar w:fldCharType="separate"/>
        </w:r>
        <w:r>
          <w:rPr>
            <w:noProof/>
            <w:webHidden/>
          </w:rPr>
          <w:t>69</w:t>
        </w:r>
        <w:r>
          <w:rPr>
            <w:noProof/>
            <w:webHidden/>
          </w:rPr>
          <w:fldChar w:fldCharType="end"/>
        </w:r>
      </w:hyperlink>
    </w:p>
    <w:p w14:paraId="23283DAC" w14:textId="1C5B9DBD"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30" w:history="1">
        <w:r w:rsidRPr="00BC5509">
          <w:rPr>
            <w:rStyle w:val="Hyperlink"/>
            <w:rFonts w:eastAsia="TimesNewRomanPSMT"/>
            <w:noProof/>
          </w:rPr>
          <w:t>7.1.1.4.2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Provider</w:t>
        </w:r>
        <w:r>
          <w:rPr>
            <w:noProof/>
            <w:webHidden/>
          </w:rPr>
          <w:tab/>
        </w:r>
        <w:r>
          <w:rPr>
            <w:noProof/>
            <w:webHidden/>
          </w:rPr>
          <w:fldChar w:fldCharType="begin"/>
        </w:r>
        <w:r>
          <w:rPr>
            <w:noProof/>
            <w:webHidden/>
          </w:rPr>
          <w:instrText xml:space="preserve"> PAGEREF _Toc159489230 \h </w:instrText>
        </w:r>
        <w:r>
          <w:rPr>
            <w:noProof/>
            <w:webHidden/>
          </w:rPr>
        </w:r>
        <w:r>
          <w:rPr>
            <w:noProof/>
            <w:webHidden/>
          </w:rPr>
          <w:fldChar w:fldCharType="separate"/>
        </w:r>
        <w:r>
          <w:rPr>
            <w:noProof/>
            <w:webHidden/>
          </w:rPr>
          <w:t>69</w:t>
        </w:r>
        <w:r>
          <w:rPr>
            <w:noProof/>
            <w:webHidden/>
          </w:rPr>
          <w:fldChar w:fldCharType="end"/>
        </w:r>
      </w:hyperlink>
    </w:p>
    <w:p w14:paraId="59D2B385" w14:textId="4C1A2CA7"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31" w:history="1">
        <w:r w:rsidRPr="00BC5509">
          <w:rPr>
            <w:rStyle w:val="Hyperlink"/>
            <w:rFonts w:eastAsia="TimesNewRomanPSMT"/>
          </w:rPr>
          <w:t>7.1.2 Allgemeines zur App</w:t>
        </w:r>
        <w:r>
          <w:rPr>
            <w:webHidden/>
          </w:rPr>
          <w:tab/>
        </w:r>
        <w:r>
          <w:rPr>
            <w:webHidden/>
          </w:rPr>
          <w:fldChar w:fldCharType="begin"/>
        </w:r>
        <w:r>
          <w:rPr>
            <w:webHidden/>
          </w:rPr>
          <w:instrText xml:space="preserve"> PAGEREF _Toc159489231 \h </w:instrText>
        </w:r>
        <w:r>
          <w:rPr>
            <w:webHidden/>
          </w:rPr>
        </w:r>
        <w:r>
          <w:rPr>
            <w:webHidden/>
          </w:rPr>
          <w:fldChar w:fldCharType="separate"/>
        </w:r>
        <w:r>
          <w:rPr>
            <w:webHidden/>
          </w:rPr>
          <w:t>69</w:t>
        </w:r>
        <w:r>
          <w:rPr>
            <w:webHidden/>
          </w:rPr>
          <w:fldChar w:fldCharType="end"/>
        </w:r>
      </w:hyperlink>
    </w:p>
    <w:p w14:paraId="033DCC76" w14:textId="6C8EE7BB"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32" w:history="1">
        <w:r w:rsidRPr="00BC5509">
          <w:rPr>
            <w:rStyle w:val="Hyperlink"/>
            <w:rFonts w:eastAsia="TimesNewRomanPSMT"/>
            <w:noProof/>
          </w:rPr>
          <w:t>7.1.2.1 Usersystem</w:t>
        </w:r>
        <w:r>
          <w:rPr>
            <w:noProof/>
            <w:webHidden/>
          </w:rPr>
          <w:tab/>
        </w:r>
        <w:r>
          <w:rPr>
            <w:noProof/>
            <w:webHidden/>
          </w:rPr>
          <w:fldChar w:fldCharType="begin"/>
        </w:r>
        <w:r>
          <w:rPr>
            <w:noProof/>
            <w:webHidden/>
          </w:rPr>
          <w:instrText xml:space="preserve"> PAGEREF _Toc159489232 \h </w:instrText>
        </w:r>
        <w:r>
          <w:rPr>
            <w:noProof/>
            <w:webHidden/>
          </w:rPr>
        </w:r>
        <w:r>
          <w:rPr>
            <w:noProof/>
            <w:webHidden/>
          </w:rPr>
          <w:fldChar w:fldCharType="separate"/>
        </w:r>
        <w:r>
          <w:rPr>
            <w:noProof/>
            <w:webHidden/>
          </w:rPr>
          <w:t>69</w:t>
        </w:r>
        <w:r>
          <w:rPr>
            <w:noProof/>
            <w:webHidden/>
          </w:rPr>
          <w:fldChar w:fldCharType="end"/>
        </w:r>
      </w:hyperlink>
    </w:p>
    <w:p w14:paraId="74D987DB" w14:textId="589D2C60"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33" w:history="1">
        <w:r w:rsidRPr="00BC5509">
          <w:rPr>
            <w:rStyle w:val="Hyperlink"/>
            <w:rFonts w:eastAsia="TimesNewRomanPSMT"/>
            <w:noProof/>
          </w:rPr>
          <w:t>7.1.2.2 Datenvisualiserung</w:t>
        </w:r>
        <w:r>
          <w:rPr>
            <w:noProof/>
            <w:webHidden/>
          </w:rPr>
          <w:tab/>
        </w:r>
        <w:r>
          <w:rPr>
            <w:noProof/>
            <w:webHidden/>
          </w:rPr>
          <w:fldChar w:fldCharType="begin"/>
        </w:r>
        <w:r>
          <w:rPr>
            <w:noProof/>
            <w:webHidden/>
          </w:rPr>
          <w:instrText xml:space="preserve"> PAGEREF _Toc159489233 \h </w:instrText>
        </w:r>
        <w:r>
          <w:rPr>
            <w:noProof/>
            <w:webHidden/>
          </w:rPr>
        </w:r>
        <w:r>
          <w:rPr>
            <w:noProof/>
            <w:webHidden/>
          </w:rPr>
          <w:fldChar w:fldCharType="separate"/>
        </w:r>
        <w:r>
          <w:rPr>
            <w:noProof/>
            <w:webHidden/>
          </w:rPr>
          <w:t>69</w:t>
        </w:r>
        <w:r>
          <w:rPr>
            <w:noProof/>
            <w:webHidden/>
          </w:rPr>
          <w:fldChar w:fldCharType="end"/>
        </w:r>
      </w:hyperlink>
    </w:p>
    <w:p w14:paraId="583DD738" w14:textId="476BCDCF"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34" w:history="1">
        <w:r w:rsidRPr="00BC5509">
          <w:rPr>
            <w:rStyle w:val="Hyperlink"/>
            <w:rFonts w:eastAsia="TimesNewRomanPSMT"/>
            <w:noProof/>
          </w:rPr>
          <w:t>7.1.2.3 3D-Model-Viewer</w:t>
        </w:r>
        <w:r>
          <w:rPr>
            <w:noProof/>
            <w:webHidden/>
          </w:rPr>
          <w:tab/>
        </w:r>
        <w:r>
          <w:rPr>
            <w:noProof/>
            <w:webHidden/>
          </w:rPr>
          <w:fldChar w:fldCharType="begin"/>
        </w:r>
        <w:r>
          <w:rPr>
            <w:noProof/>
            <w:webHidden/>
          </w:rPr>
          <w:instrText xml:space="preserve"> PAGEREF _Toc159489234 \h </w:instrText>
        </w:r>
        <w:r>
          <w:rPr>
            <w:noProof/>
            <w:webHidden/>
          </w:rPr>
        </w:r>
        <w:r>
          <w:rPr>
            <w:noProof/>
            <w:webHidden/>
          </w:rPr>
          <w:fldChar w:fldCharType="separate"/>
        </w:r>
        <w:r>
          <w:rPr>
            <w:noProof/>
            <w:webHidden/>
          </w:rPr>
          <w:t>69</w:t>
        </w:r>
        <w:r>
          <w:rPr>
            <w:noProof/>
            <w:webHidden/>
          </w:rPr>
          <w:fldChar w:fldCharType="end"/>
        </w:r>
      </w:hyperlink>
    </w:p>
    <w:p w14:paraId="57765715" w14:textId="5D4F72D1"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35" w:history="1">
        <w:r w:rsidRPr="00BC5509">
          <w:rPr>
            <w:rStyle w:val="Hyperlink"/>
            <w:rFonts w:eastAsia="TimesNewRomanPSMT"/>
            <w:noProof/>
          </w:rPr>
          <w:t>7.1.2.4 Livestream-Viewer</w:t>
        </w:r>
        <w:r>
          <w:rPr>
            <w:noProof/>
            <w:webHidden/>
          </w:rPr>
          <w:tab/>
        </w:r>
        <w:r>
          <w:rPr>
            <w:noProof/>
            <w:webHidden/>
          </w:rPr>
          <w:fldChar w:fldCharType="begin"/>
        </w:r>
        <w:r>
          <w:rPr>
            <w:noProof/>
            <w:webHidden/>
          </w:rPr>
          <w:instrText xml:space="preserve"> PAGEREF _Toc159489235 \h </w:instrText>
        </w:r>
        <w:r>
          <w:rPr>
            <w:noProof/>
            <w:webHidden/>
          </w:rPr>
        </w:r>
        <w:r>
          <w:rPr>
            <w:noProof/>
            <w:webHidden/>
          </w:rPr>
          <w:fldChar w:fldCharType="separate"/>
        </w:r>
        <w:r>
          <w:rPr>
            <w:noProof/>
            <w:webHidden/>
          </w:rPr>
          <w:t>69</w:t>
        </w:r>
        <w:r>
          <w:rPr>
            <w:noProof/>
            <w:webHidden/>
          </w:rPr>
          <w:fldChar w:fldCharType="end"/>
        </w:r>
      </w:hyperlink>
    </w:p>
    <w:p w14:paraId="71F7B55D" w14:textId="03187731"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36" w:history="1">
        <w:r w:rsidRPr="00BC5509">
          <w:rPr>
            <w:rStyle w:val="Hyperlink"/>
            <w:rFonts w:eastAsia="TimesNewRomanPSMT"/>
          </w:rPr>
          <w:t>7.1.3 UI-Konzept</w:t>
        </w:r>
        <w:r>
          <w:rPr>
            <w:webHidden/>
          </w:rPr>
          <w:tab/>
        </w:r>
        <w:r>
          <w:rPr>
            <w:webHidden/>
          </w:rPr>
          <w:fldChar w:fldCharType="begin"/>
        </w:r>
        <w:r>
          <w:rPr>
            <w:webHidden/>
          </w:rPr>
          <w:instrText xml:space="preserve"> PAGEREF _Toc159489236 \h </w:instrText>
        </w:r>
        <w:r>
          <w:rPr>
            <w:webHidden/>
          </w:rPr>
        </w:r>
        <w:r>
          <w:rPr>
            <w:webHidden/>
          </w:rPr>
          <w:fldChar w:fldCharType="separate"/>
        </w:r>
        <w:r>
          <w:rPr>
            <w:webHidden/>
          </w:rPr>
          <w:t>69</w:t>
        </w:r>
        <w:r>
          <w:rPr>
            <w:webHidden/>
          </w:rPr>
          <w:fldChar w:fldCharType="end"/>
        </w:r>
      </w:hyperlink>
    </w:p>
    <w:p w14:paraId="46F5B0D6" w14:textId="30864ADC"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37" w:history="1">
        <w:r w:rsidRPr="00BC5509">
          <w:rPr>
            <w:rStyle w:val="Hyperlink"/>
            <w:rFonts w:eastAsia="TimesNewRomanPSMT"/>
          </w:rPr>
          <w:t>7.1.4 Projektstruktur und -umgebung</w:t>
        </w:r>
        <w:r>
          <w:rPr>
            <w:webHidden/>
          </w:rPr>
          <w:tab/>
        </w:r>
        <w:r>
          <w:rPr>
            <w:webHidden/>
          </w:rPr>
          <w:fldChar w:fldCharType="begin"/>
        </w:r>
        <w:r>
          <w:rPr>
            <w:webHidden/>
          </w:rPr>
          <w:instrText xml:space="preserve"> PAGEREF _Toc159489237 \h </w:instrText>
        </w:r>
        <w:r>
          <w:rPr>
            <w:webHidden/>
          </w:rPr>
        </w:r>
        <w:r>
          <w:rPr>
            <w:webHidden/>
          </w:rPr>
          <w:fldChar w:fldCharType="separate"/>
        </w:r>
        <w:r>
          <w:rPr>
            <w:webHidden/>
          </w:rPr>
          <w:t>69</w:t>
        </w:r>
        <w:r>
          <w:rPr>
            <w:webHidden/>
          </w:rPr>
          <w:fldChar w:fldCharType="end"/>
        </w:r>
      </w:hyperlink>
    </w:p>
    <w:p w14:paraId="5A8DEBEA" w14:textId="6839C64F"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38" w:history="1">
        <w:r w:rsidRPr="00BC5509">
          <w:rPr>
            <w:rStyle w:val="Hyperlink"/>
            <w:rFonts w:eastAsia="TimesNewRomanPSMT"/>
            <w:noProof/>
          </w:rPr>
          <w:t>7.1.4.1 Editor – Visual Studio Code</w:t>
        </w:r>
        <w:r>
          <w:rPr>
            <w:noProof/>
            <w:webHidden/>
          </w:rPr>
          <w:tab/>
        </w:r>
        <w:r>
          <w:rPr>
            <w:noProof/>
            <w:webHidden/>
          </w:rPr>
          <w:fldChar w:fldCharType="begin"/>
        </w:r>
        <w:r>
          <w:rPr>
            <w:noProof/>
            <w:webHidden/>
          </w:rPr>
          <w:instrText xml:space="preserve"> PAGEREF _Toc159489238 \h </w:instrText>
        </w:r>
        <w:r>
          <w:rPr>
            <w:noProof/>
            <w:webHidden/>
          </w:rPr>
        </w:r>
        <w:r>
          <w:rPr>
            <w:noProof/>
            <w:webHidden/>
          </w:rPr>
          <w:fldChar w:fldCharType="separate"/>
        </w:r>
        <w:r>
          <w:rPr>
            <w:noProof/>
            <w:webHidden/>
          </w:rPr>
          <w:t>69</w:t>
        </w:r>
        <w:r>
          <w:rPr>
            <w:noProof/>
            <w:webHidden/>
          </w:rPr>
          <w:fldChar w:fldCharType="end"/>
        </w:r>
      </w:hyperlink>
    </w:p>
    <w:p w14:paraId="11A0589C" w14:textId="402B83E9"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39" w:history="1">
        <w:r w:rsidRPr="00BC5509">
          <w:rPr>
            <w:rStyle w:val="Hyperlink"/>
            <w:rFonts w:eastAsia="TimesNewRomanPSMT"/>
            <w:noProof/>
          </w:rPr>
          <w:t>7.1.4.2 Flutter Installation</w:t>
        </w:r>
        <w:r>
          <w:rPr>
            <w:noProof/>
            <w:webHidden/>
          </w:rPr>
          <w:tab/>
        </w:r>
        <w:r>
          <w:rPr>
            <w:noProof/>
            <w:webHidden/>
          </w:rPr>
          <w:fldChar w:fldCharType="begin"/>
        </w:r>
        <w:r>
          <w:rPr>
            <w:noProof/>
            <w:webHidden/>
          </w:rPr>
          <w:instrText xml:space="preserve"> PAGEREF _Toc159489239 \h </w:instrText>
        </w:r>
        <w:r>
          <w:rPr>
            <w:noProof/>
            <w:webHidden/>
          </w:rPr>
        </w:r>
        <w:r>
          <w:rPr>
            <w:noProof/>
            <w:webHidden/>
          </w:rPr>
          <w:fldChar w:fldCharType="separate"/>
        </w:r>
        <w:r>
          <w:rPr>
            <w:noProof/>
            <w:webHidden/>
          </w:rPr>
          <w:t>69</w:t>
        </w:r>
        <w:r>
          <w:rPr>
            <w:noProof/>
            <w:webHidden/>
          </w:rPr>
          <w:fldChar w:fldCharType="end"/>
        </w:r>
      </w:hyperlink>
    </w:p>
    <w:p w14:paraId="4F742207" w14:textId="72337D8A"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40" w:history="1">
        <w:r w:rsidRPr="00BC5509">
          <w:rPr>
            <w:rStyle w:val="Hyperlink"/>
            <w:rFonts w:eastAsia="TimesNewRomanPSMT"/>
            <w:noProof/>
          </w:rPr>
          <w:t>7.1.4.3 Projekterstellung</w:t>
        </w:r>
        <w:r>
          <w:rPr>
            <w:noProof/>
            <w:webHidden/>
          </w:rPr>
          <w:tab/>
        </w:r>
        <w:r>
          <w:rPr>
            <w:noProof/>
            <w:webHidden/>
          </w:rPr>
          <w:fldChar w:fldCharType="begin"/>
        </w:r>
        <w:r>
          <w:rPr>
            <w:noProof/>
            <w:webHidden/>
          </w:rPr>
          <w:instrText xml:space="preserve"> PAGEREF _Toc159489240 \h </w:instrText>
        </w:r>
        <w:r>
          <w:rPr>
            <w:noProof/>
            <w:webHidden/>
          </w:rPr>
        </w:r>
        <w:r>
          <w:rPr>
            <w:noProof/>
            <w:webHidden/>
          </w:rPr>
          <w:fldChar w:fldCharType="separate"/>
        </w:r>
        <w:r>
          <w:rPr>
            <w:noProof/>
            <w:webHidden/>
          </w:rPr>
          <w:t>69</w:t>
        </w:r>
        <w:r>
          <w:rPr>
            <w:noProof/>
            <w:webHidden/>
          </w:rPr>
          <w:fldChar w:fldCharType="end"/>
        </w:r>
      </w:hyperlink>
    </w:p>
    <w:p w14:paraId="354A39B7" w14:textId="547BD9E9"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41" w:history="1">
        <w:r w:rsidRPr="00BC5509">
          <w:rPr>
            <w:rStyle w:val="Hyperlink"/>
            <w:rFonts w:eastAsia="TimesNewRomanPSMT"/>
            <w:noProof/>
          </w:rPr>
          <w:t>7.1.4.4 Projektstruktur</w:t>
        </w:r>
        <w:r>
          <w:rPr>
            <w:noProof/>
            <w:webHidden/>
          </w:rPr>
          <w:tab/>
        </w:r>
        <w:r>
          <w:rPr>
            <w:noProof/>
            <w:webHidden/>
          </w:rPr>
          <w:fldChar w:fldCharType="begin"/>
        </w:r>
        <w:r>
          <w:rPr>
            <w:noProof/>
            <w:webHidden/>
          </w:rPr>
          <w:instrText xml:space="preserve"> PAGEREF _Toc159489241 \h </w:instrText>
        </w:r>
        <w:r>
          <w:rPr>
            <w:noProof/>
            <w:webHidden/>
          </w:rPr>
        </w:r>
        <w:r>
          <w:rPr>
            <w:noProof/>
            <w:webHidden/>
          </w:rPr>
          <w:fldChar w:fldCharType="separate"/>
        </w:r>
        <w:r>
          <w:rPr>
            <w:noProof/>
            <w:webHidden/>
          </w:rPr>
          <w:t>69</w:t>
        </w:r>
        <w:r>
          <w:rPr>
            <w:noProof/>
            <w:webHidden/>
          </w:rPr>
          <w:fldChar w:fldCharType="end"/>
        </w:r>
      </w:hyperlink>
    </w:p>
    <w:p w14:paraId="7B94ECC8" w14:textId="786CB4C5"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42" w:history="1">
        <w:r w:rsidRPr="00BC5509">
          <w:rPr>
            <w:rStyle w:val="Hyperlink"/>
            <w:rFonts w:eastAsia="TimesNewRomanPSMT"/>
            <w:noProof/>
          </w:rPr>
          <w:t>7.1.4.5 Packages</w:t>
        </w:r>
        <w:r>
          <w:rPr>
            <w:noProof/>
            <w:webHidden/>
          </w:rPr>
          <w:tab/>
        </w:r>
        <w:r>
          <w:rPr>
            <w:noProof/>
            <w:webHidden/>
          </w:rPr>
          <w:fldChar w:fldCharType="begin"/>
        </w:r>
        <w:r>
          <w:rPr>
            <w:noProof/>
            <w:webHidden/>
          </w:rPr>
          <w:instrText xml:space="preserve"> PAGEREF _Toc159489242 \h </w:instrText>
        </w:r>
        <w:r>
          <w:rPr>
            <w:noProof/>
            <w:webHidden/>
          </w:rPr>
        </w:r>
        <w:r>
          <w:rPr>
            <w:noProof/>
            <w:webHidden/>
          </w:rPr>
          <w:fldChar w:fldCharType="separate"/>
        </w:r>
        <w:r>
          <w:rPr>
            <w:noProof/>
            <w:webHidden/>
          </w:rPr>
          <w:t>69</w:t>
        </w:r>
        <w:r>
          <w:rPr>
            <w:noProof/>
            <w:webHidden/>
          </w:rPr>
          <w:fldChar w:fldCharType="end"/>
        </w:r>
      </w:hyperlink>
    </w:p>
    <w:p w14:paraId="1B4CA38D" w14:textId="33411BFA"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43" w:history="1">
        <w:r w:rsidRPr="00BC5509">
          <w:rPr>
            <w:rStyle w:val="Hyperlink"/>
            <w:rFonts w:eastAsia="TimesNewRomanPSMT"/>
            <w:noProof/>
          </w:rPr>
          <w:t>7.1.4.5.1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Pubspec.yaml</w:t>
        </w:r>
        <w:r>
          <w:rPr>
            <w:noProof/>
            <w:webHidden/>
          </w:rPr>
          <w:tab/>
        </w:r>
        <w:r>
          <w:rPr>
            <w:noProof/>
            <w:webHidden/>
          </w:rPr>
          <w:fldChar w:fldCharType="begin"/>
        </w:r>
        <w:r>
          <w:rPr>
            <w:noProof/>
            <w:webHidden/>
          </w:rPr>
          <w:instrText xml:space="preserve"> PAGEREF _Toc159489243 \h </w:instrText>
        </w:r>
        <w:r>
          <w:rPr>
            <w:noProof/>
            <w:webHidden/>
          </w:rPr>
        </w:r>
        <w:r>
          <w:rPr>
            <w:noProof/>
            <w:webHidden/>
          </w:rPr>
          <w:fldChar w:fldCharType="separate"/>
        </w:r>
        <w:r>
          <w:rPr>
            <w:noProof/>
            <w:webHidden/>
          </w:rPr>
          <w:t>69</w:t>
        </w:r>
        <w:r>
          <w:rPr>
            <w:noProof/>
            <w:webHidden/>
          </w:rPr>
          <w:fldChar w:fldCharType="end"/>
        </w:r>
      </w:hyperlink>
    </w:p>
    <w:p w14:paraId="662B2B77" w14:textId="1CAA256D"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44" w:history="1">
        <w:r w:rsidRPr="00BC5509">
          <w:rPr>
            <w:rStyle w:val="Hyperlink"/>
            <w:rFonts w:eastAsia="TimesNewRomanPSMT"/>
            <w:noProof/>
          </w:rPr>
          <w:t>7.1.4.5.2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Installieren neuer Packages</w:t>
        </w:r>
        <w:r>
          <w:rPr>
            <w:noProof/>
            <w:webHidden/>
          </w:rPr>
          <w:tab/>
        </w:r>
        <w:r>
          <w:rPr>
            <w:noProof/>
            <w:webHidden/>
          </w:rPr>
          <w:fldChar w:fldCharType="begin"/>
        </w:r>
        <w:r>
          <w:rPr>
            <w:noProof/>
            <w:webHidden/>
          </w:rPr>
          <w:instrText xml:space="preserve"> PAGEREF _Toc159489244 \h </w:instrText>
        </w:r>
        <w:r>
          <w:rPr>
            <w:noProof/>
            <w:webHidden/>
          </w:rPr>
        </w:r>
        <w:r>
          <w:rPr>
            <w:noProof/>
            <w:webHidden/>
          </w:rPr>
          <w:fldChar w:fldCharType="separate"/>
        </w:r>
        <w:r>
          <w:rPr>
            <w:noProof/>
            <w:webHidden/>
          </w:rPr>
          <w:t>69</w:t>
        </w:r>
        <w:r>
          <w:rPr>
            <w:noProof/>
            <w:webHidden/>
          </w:rPr>
          <w:fldChar w:fldCharType="end"/>
        </w:r>
      </w:hyperlink>
    </w:p>
    <w:p w14:paraId="212F6CDE" w14:textId="598BEF0D"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45" w:history="1">
        <w:r w:rsidRPr="00BC5509">
          <w:rPr>
            <w:rStyle w:val="Hyperlink"/>
            <w:rFonts w:eastAsia="TimesNewRomanPSMT"/>
          </w:rPr>
          <w:t>7.1.5 Splash + Willkommensscreen</w:t>
        </w:r>
        <w:r>
          <w:rPr>
            <w:webHidden/>
          </w:rPr>
          <w:tab/>
        </w:r>
        <w:r>
          <w:rPr>
            <w:webHidden/>
          </w:rPr>
          <w:fldChar w:fldCharType="begin"/>
        </w:r>
        <w:r>
          <w:rPr>
            <w:webHidden/>
          </w:rPr>
          <w:instrText xml:space="preserve"> PAGEREF _Toc159489245 \h </w:instrText>
        </w:r>
        <w:r>
          <w:rPr>
            <w:webHidden/>
          </w:rPr>
        </w:r>
        <w:r>
          <w:rPr>
            <w:webHidden/>
          </w:rPr>
          <w:fldChar w:fldCharType="separate"/>
        </w:r>
        <w:r>
          <w:rPr>
            <w:webHidden/>
          </w:rPr>
          <w:t>70</w:t>
        </w:r>
        <w:r>
          <w:rPr>
            <w:webHidden/>
          </w:rPr>
          <w:fldChar w:fldCharType="end"/>
        </w:r>
      </w:hyperlink>
    </w:p>
    <w:p w14:paraId="3370450F" w14:textId="79DDCF5B"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46" w:history="1">
        <w:r w:rsidRPr="00BC5509">
          <w:rPr>
            <w:rStyle w:val="Hyperlink"/>
            <w:rFonts w:eastAsia="TimesNewRomanPSMT"/>
            <w:noProof/>
          </w:rPr>
          <w:t>7.1.5.1 Native Splash Screen</w:t>
        </w:r>
        <w:r>
          <w:rPr>
            <w:noProof/>
            <w:webHidden/>
          </w:rPr>
          <w:tab/>
        </w:r>
        <w:r>
          <w:rPr>
            <w:noProof/>
            <w:webHidden/>
          </w:rPr>
          <w:fldChar w:fldCharType="begin"/>
        </w:r>
        <w:r>
          <w:rPr>
            <w:noProof/>
            <w:webHidden/>
          </w:rPr>
          <w:instrText xml:space="preserve"> PAGEREF _Toc159489246 \h </w:instrText>
        </w:r>
        <w:r>
          <w:rPr>
            <w:noProof/>
            <w:webHidden/>
          </w:rPr>
        </w:r>
        <w:r>
          <w:rPr>
            <w:noProof/>
            <w:webHidden/>
          </w:rPr>
          <w:fldChar w:fldCharType="separate"/>
        </w:r>
        <w:r>
          <w:rPr>
            <w:noProof/>
            <w:webHidden/>
          </w:rPr>
          <w:t>70</w:t>
        </w:r>
        <w:r>
          <w:rPr>
            <w:noProof/>
            <w:webHidden/>
          </w:rPr>
          <w:fldChar w:fldCharType="end"/>
        </w:r>
      </w:hyperlink>
    </w:p>
    <w:p w14:paraId="75162411" w14:textId="24773295"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47" w:history="1">
        <w:r w:rsidRPr="00BC5509">
          <w:rPr>
            <w:rStyle w:val="Hyperlink"/>
            <w:rFonts w:eastAsia="TimesNewRomanPSMT"/>
            <w:noProof/>
          </w:rPr>
          <w:t>7.1.5.2 Willkommensbildschirm</w:t>
        </w:r>
        <w:r>
          <w:rPr>
            <w:noProof/>
            <w:webHidden/>
          </w:rPr>
          <w:tab/>
        </w:r>
        <w:r>
          <w:rPr>
            <w:noProof/>
            <w:webHidden/>
          </w:rPr>
          <w:fldChar w:fldCharType="begin"/>
        </w:r>
        <w:r>
          <w:rPr>
            <w:noProof/>
            <w:webHidden/>
          </w:rPr>
          <w:instrText xml:space="preserve"> PAGEREF _Toc159489247 \h </w:instrText>
        </w:r>
        <w:r>
          <w:rPr>
            <w:noProof/>
            <w:webHidden/>
          </w:rPr>
        </w:r>
        <w:r>
          <w:rPr>
            <w:noProof/>
            <w:webHidden/>
          </w:rPr>
          <w:fldChar w:fldCharType="separate"/>
        </w:r>
        <w:r>
          <w:rPr>
            <w:noProof/>
            <w:webHidden/>
          </w:rPr>
          <w:t>70</w:t>
        </w:r>
        <w:r>
          <w:rPr>
            <w:noProof/>
            <w:webHidden/>
          </w:rPr>
          <w:fldChar w:fldCharType="end"/>
        </w:r>
      </w:hyperlink>
    </w:p>
    <w:p w14:paraId="6D729549" w14:textId="748D1F5D"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48" w:history="1">
        <w:r w:rsidRPr="00BC5509">
          <w:rPr>
            <w:rStyle w:val="Hyperlink"/>
            <w:rFonts w:eastAsia="TimesNewRomanPSMT"/>
            <w:noProof/>
          </w:rPr>
          <w:t>7.1.5.3 Logo-Design</w:t>
        </w:r>
        <w:r>
          <w:rPr>
            <w:noProof/>
            <w:webHidden/>
          </w:rPr>
          <w:tab/>
        </w:r>
        <w:r>
          <w:rPr>
            <w:noProof/>
            <w:webHidden/>
          </w:rPr>
          <w:fldChar w:fldCharType="begin"/>
        </w:r>
        <w:r>
          <w:rPr>
            <w:noProof/>
            <w:webHidden/>
          </w:rPr>
          <w:instrText xml:space="preserve"> PAGEREF _Toc159489248 \h </w:instrText>
        </w:r>
        <w:r>
          <w:rPr>
            <w:noProof/>
            <w:webHidden/>
          </w:rPr>
        </w:r>
        <w:r>
          <w:rPr>
            <w:noProof/>
            <w:webHidden/>
          </w:rPr>
          <w:fldChar w:fldCharType="separate"/>
        </w:r>
        <w:r>
          <w:rPr>
            <w:noProof/>
            <w:webHidden/>
          </w:rPr>
          <w:t>70</w:t>
        </w:r>
        <w:r>
          <w:rPr>
            <w:noProof/>
            <w:webHidden/>
          </w:rPr>
          <w:fldChar w:fldCharType="end"/>
        </w:r>
      </w:hyperlink>
    </w:p>
    <w:p w14:paraId="5FD60E20" w14:textId="2FA39D1E"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49" w:history="1">
        <w:r w:rsidRPr="00BC5509">
          <w:rPr>
            <w:rStyle w:val="Hyperlink"/>
            <w:rFonts w:eastAsia="TimesNewRomanPSMT"/>
          </w:rPr>
          <w:t>7.1.6 Login + Registrierung</w:t>
        </w:r>
        <w:r>
          <w:rPr>
            <w:webHidden/>
          </w:rPr>
          <w:tab/>
        </w:r>
        <w:r>
          <w:rPr>
            <w:webHidden/>
          </w:rPr>
          <w:fldChar w:fldCharType="begin"/>
        </w:r>
        <w:r>
          <w:rPr>
            <w:webHidden/>
          </w:rPr>
          <w:instrText xml:space="preserve"> PAGEREF _Toc159489249 \h </w:instrText>
        </w:r>
        <w:r>
          <w:rPr>
            <w:webHidden/>
          </w:rPr>
        </w:r>
        <w:r>
          <w:rPr>
            <w:webHidden/>
          </w:rPr>
          <w:fldChar w:fldCharType="separate"/>
        </w:r>
        <w:r>
          <w:rPr>
            <w:webHidden/>
          </w:rPr>
          <w:t>70</w:t>
        </w:r>
        <w:r>
          <w:rPr>
            <w:webHidden/>
          </w:rPr>
          <w:fldChar w:fldCharType="end"/>
        </w:r>
      </w:hyperlink>
    </w:p>
    <w:p w14:paraId="31E8BE2A" w14:textId="635E788B"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50" w:history="1">
        <w:r w:rsidRPr="00BC5509">
          <w:rPr>
            <w:rStyle w:val="Hyperlink"/>
            <w:rFonts w:eastAsia="TimesNewRomanPSMT"/>
            <w:noProof/>
          </w:rPr>
          <w:t>7.1.6.1 E-Mail-Login</w:t>
        </w:r>
        <w:r>
          <w:rPr>
            <w:noProof/>
            <w:webHidden/>
          </w:rPr>
          <w:tab/>
        </w:r>
        <w:r>
          <w:rPr>
            <w:noProof/>
            <w:webHidden/>
          </w:rPr>
          <w:fldChar w:fldCharType="begin"/>
        </w:r>
        <w:r>
          <w:rPr>
            <w:noProof/>
            <w:webHidden/>
          </w:rPr>
          <w:instrText xml:space="preserve"> PAGEREF _Toc159489250 \h </w:instrText>
        </w:r>
        <w:r>
          <w:rPr>
            <w:noProof/>
            <w:webHidden/>
          </w:rPr>
        </w:r>
        <w:r>
          <w:rPr>
            <w:noProof/>
            <w:webHidden/>
          </w:rPr>
          <w:fldChar w:fldCharType="separate"/>
        </w:r>
        <w:r>
          <w:rPr>
            <w:noProof/>
            <w:webHidden/>
          </w:rPr>
          <w:t>70</w:t>
        </w:r>
        <w:r>
          <w:rPr>
            <w:noProof/>
            <w:webHidden/>
          </w:rPr>
          <w:fldChar w:fldCharType="end"/>
        </w:r>
      </w:hyperlink>
    </w:p>
    <w:p w14:paraId="48D4113F" w14:textId="6F78F1C2"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51" w:history="1">
        <w:r w:rsidRPr="00BC5509">
          <w:rPr>
            <w:rStyle w:val="Hyperlink"/>
            <w:rFonts w:eastAsia="TimesNewRomanPSMT"/>
            <w:noProof/>
          </w:rPr>
          <w:t>7.1.6.2 Google-Login</w:t>
        </w:r>
        <w:r>
          <w:rPr>
            <w:noProof/>
            <w:webHidden/>
          </w:rPr>
          <w:tab/>
        </w:r>
        <w:r>
          <w:rPr>
            <w:noProof/>
            <w:webHidden/>
          </w:rPr>
          <w:fldChar w:fldCharType="begin"/>
        </w:r>
        <w:r>
          <w:rPr>
            <w:noProof/>
            <w:webHidden/>
          </w:rPr>
          <w:instrText xml:space="preserve"> PAGEREF _Toc159489251 \h </w:instrText>
        </w:r>
        <w:r>
          <w:rPr>
            <w:noProof/>
            <w:webHidden/>
          </w:rPr>
        </w:r>
        <w:r>
          <w:rPr>
            <w:noProof/>
            <w:webHidden/>
          </w:rPr>
          <w:fldChar w:fldCharType="separate"/>
        </w:r>
        <w:r>
          <w:rPr>
            <w:noProof/>
            <w:webHidden/>
          </w:rPr>
          <w:t>70</w:t>
        </w:r>
        <w:r>
          <w:rPr>
            <w:noProof/>
            <w:webHidden/>
          </w:rPr>
          <w:fldChar w:fldCharType="end"/>
        </w:r>
      </w:hyperlink>
    </w:p>
    <w:p w14:paraId="0AA67C60" w14:textId="3150C01A"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52" w:history="1">
        <w:r w:rsidRPr="00BC5509">
          <w:rPr>
            <w:rStyle w:val="Hyperlink"/>
            <w:rFonts w:eastAsia="TimesNewRomanPSMT"/>
            <w:noProof/>
          </w:rPr>
          <w:t>7.1.6.3 Passwort vergessen</w:t>
        </w:r>
        <w:r>
          <w:rPr>
            <w:noProof/>
            <w:webHidden/>
          </w:rPr>
          <w:tab/>
        </w:r>
        <w:r>
          <w:rPr>
            <w:noProof/>
            <w:webHidden/>
          </w:rPr>
          <w:fldChar w:fldCharType="begin"/>
        </w:r>
        <w:r>
          <w:rPr>
            <w:noProof/>
            <w:webHidden/>
          </w:rPr>
          <w:instrText xml:space="preserve"> PAGEREF _Toc159489252 \h </w:instrText>
        </w:r>
        <w:r>
          <w:rPr>
            <w:noProof/>
            <w:webHidden/>
          </w:rPr>
        </w:r>
        <w:r>
          <w:rPr>
            <w:noProof/>
            <w:webHidden/>
          </w:rPr>
          <w:fldChar w:fldCharType="separate"/>
        </w:r>
        <w:r>
          <w:rPr>
            <w:noProof/>
            <w:webHidden/>
          </w:rPr>
          <w:t>70</w:t>
        </w:r>
        <w:r>
          <w:rPr>
            <w:noProof/>
            <w:webHidden/>
          </w:rPr>
          <w:fldChar w:fldCharType="end"/>
        </w:r>
      </w:hyperlink>
    </w:p>
    <w:p w14:paraId="2FFE243A" w14:textId="3EE451E9"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53" w:history="1">
        <w:r w:rsidRPr="00BC5509">
          <w:rPr>
            <w:rStyle w:val="Hyperlink"/>
            <w:rFonts w:eastAsia="TimesNewRomanPSMT"/>
            <w:noProof/>
          </w:rPr>
          <w:t>7.1.6.4 Registrierung</w:t>
        </w:r>
        <w:r>
          <w:rPr>
            <w:noProof/>
            <w:webHidden/>
          </w:rPr>
          <w:tab/>
        </w:r>
        <w:r>
          <w:rPr>
            <w:noProof/>
            <w:webHidden/>
          </w:rPr>
          <w:fldChar w:fldCharType="begin"/>
        </w:r>
        <w:r>
          <w:rPr>
            <w:noProof/>
            <w:webHidden/>
          </w:rPr>
          <w:instrText xml:space="preserve"> PAGEREF _Toc159489253 \h </w:instrText>
        </w:r>
        <w:r>
          <w:rPr>
            <w:noProof/>
            <w:webHidden/>
          </w:rPr>
        </w:r>
        <w:r>
          <w:rPr>
            <w:noProof/>
            <w:webHidden/>
          </w:rPr>
          <w:fldChar w:fldCharType="separate"/>
        </w:r>
        <w:r>
          <w:rPr>
            <w:noProof/>
            <w:webHidden/>
          </w:rPr>
          <w:t>70</w:t>
        </w:r>
        <w:r>
          <w:rPr>
            <w:noProof/>
            <w:webHidden/>
          </w:rPr>
          <w:fldChar w:fldCharType="end"/>
        </w:r>
      </w:hyperlink>
    </w:p>
    <w:p w14:paraId="43C08522" w14:textId="0BCE909C"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54" w:history="1">
        <w:r w:rsidRPr="00BC5509">
          <w:rPr>
            <w:rStyle w:val="Hyperlink"/>
            <w:rFonts w:eastAsia="TimesNewRomanPSMT"/>
          </w:rPr>
          <w:t>7.1.7 Homepage</w:t>
        </w:r>
        <w:r>
          <w:rPr>
            <w:webHidden/>
          </w:rPr>
          <w:tab/>
        </w:r>
        <w:r>
          <w:rPr>
            <w:webHidden/>
          </w:rPr>
          <w:fldChar w:fldCharType="begin"/>
        </w:r>
        <w:r>
          <w:rPr>
            <w:webHidden/>
          </w:rPr>
          <w:instrText xml:space="preserve"> PAGEREF _Toc159489254 \h </w:instrText>
        </w:r>
        <w:r>
          <w:rPr>
            <w:webHidden/>
          </w:rPr>
        </w:r>
        <w:r>
          <w:rPr>
            <w:webHidden/>
          </w:rPr>
          <w:fldChar w:fldCharType="separate"/>
        </w:r>
        <w:r>
          <w:rPr>
            <w:webHidden/>
          </w:rPr>
          <w:t>70</w:t>
        </w:r>
        <w:r>
          <w:rPr>
            <w:webHidden/>
          </w:rPr>
          <w:fldChar w:fldCharType="end"/>
        </w:r>
      </w:hyperlink>
    </w:p>
    <w:p w14:paraId="4BC04ECE" w14:textId="5194FDD0"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55" w:history="1">
        <w:r w:rsidRPr="00BC5509">
          <w:rPr>
            <w:rStyle w:val="Hyperlink"/>
            <w:rFonts w:eastAsia="TimesNewRomanPSMT"/>
            <w:noProof/>
            <w:lang w:val="en-GB"/>
          </w:rPr>
          <w:t>7.1.7.1 Bottom Navigation Bar / GNav-Bar</w:t>
        </w:r>
        <w:r>
          <w:rPr>
            <w:noProof/>
            <w:webHidden/>
          </w:rPr>
          <w:tab/>
        </w:r>
        <w:r>
          <w:rPr>
            <w:noProof/>
            <w:webHidden/>
          </w:rPr>
          <w:fldChar w:fldCharType="begin"/>
        </w:r>
        <w:r>
          <w:rPr>
            <w:noProof/>
            <w:webHidden/>
          </w:rPr>
          <w:instrText xml:space="preserve"> PAGEREF _Toc159489255 \h </w:instrText>
        </w:r>
        <w:r>
          <w:rPr>
            <w:noProof/>
            <w:webHidden/>
          </w:rPr>
        </w:r>
        <w:r>
          <w:rPr>
            <w:noProof/>
            <w:webHidden/>
          </w:rPr>
          <w:fldChar w:fldCharType="separate"/>
        </w:r>
        <w:r>
          <w:rPr>
            <w:noProof/>
            <w:webHidden/>
          </w:rPr>
          <w:t>70</w:t>
        </w:r>
        <w:r>
          <w:rPr>
            <w:noProof/>
            <w:webHidden/>
          </w:rPr>
          <w:fldChar w:fldCharType="end"/>
        </w:r>
      </w:hyperlink>
    </w:p>
    <w:p w14:paraId="2B9C0C6E" w14:textId="32D2DF2B"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56" w:history="1">
        <w:r w:rsidRPr="00BC5509">
          <w:rPr>
            <w:rStyle w:val="Hyperlink"/>
            <w:rFonts w:eastAsia="TimesNewRomanPSMT"/>
            <w:noProof/>
            <w:lang w:val="en-GB"/>
          </w:rPr>
          <w:t>7.1.7.2 Serverdatendialog</w:t>
        </w:r>
        <w:r>
          <w:rPr>
            <w:noProof/>
            <w:webHidden/>
          </w:rPr>
          <w:tab/>
        </w:r>
        <w:r>
          <w:rPr>
            <w:noProof/>
            <w:webHidden/>
          </w:rPr>
          <w:fldChar w:fldCharType="begin"/>
        </w:r>
        <w:r>
          <w:rPr>
            <w:noProof/>
            <w:webHidden/>
          </w:rPr>
          <w:instrText xml:space="preserve"> PAGEREF _Toc159489256 \h </w:instrText>
        </w:r>
        <w:r>
          <w:rPr>
            <w:noProof/>
            <w:webHidden/>
          </w:rPr>
        </w:r>
        <w:r>
          <w:rPr>
            <w:noProof/>
            <w:webHidden/>
          </w:rPr>
          <w:fldChar w:fldCharType="separate"/>
        </w:r>
        <w:r>
          <w:rPr>
            <w:noProof/>
            <w:webHidden/>
          </w:rPr>
          <w:t>70</w:t>
        </w:r>
        <w:r>
          <w:rPr>
            <w:noProof/>
            <w:webHidden/>
          </w:rPr>
          <w:fldChar w:fldCharType="end"/>
        </w:r>
      </w:hyperlink>
    </w:p>
    <w:p w14:paraId="1C959867" w14:textId="0E92A298"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57" w:history="1">
        <w:r w:rsidRPr="00BC5509">
          <w:rPr>
            <w:rStyle w:val="Hyperlink"/>
            <w:rFonts w:eastAsia="TimesNewRomanPSMT"/>
            <w:noProof/>
          </w:rPr>
          <w:t>7.1.7.3 Flugdatenvisualisierung</w:t>
        </w:r>
        <w:r>
          <w:rPr>
            <w:noProof/>
            <w:webHidden/>
          </w:rPr>
          <w:tab/>
        </w:r>
        <w:r>
          <w:rPr>
            <w:noProof/>
            <w:webHidden/>
          </w:rPr>
          <w:fldChar w:fldCharType="begin"/>
        </w:r>
        <w:r>
          <w:rPr>
            <w:noProof/>
            <w:webHidden/>
          </w:rPr>
          <w:instrText xml:space="preserve"> PAGEREF _Toc159489257 \h </w:instrText>
        </w:r>
        <w:r>
          <w:rPr>
            <w:noProof/>
            <w:webHidden/>
          </w:rPr>
        </w:r>
        <w:r>
          <w:rPr>
            <w:noProof/>
            <w:webHidden/>
          </w:rPr>
          <w:fldChar w:fldCharType="separate"/>
        </w:r>
        <w:r>
          <w:rPr>
            <w:noProof/>
            <w:webHidden/>
          </w:rPr>
          <w:t>70</w:t>
        </w:r>
        <w:r>
          <w:rPr>
            <w:noProof/>
            <w:webHidden/>
          </w:rPr>
          <w:fldChar w:fldCharType="end"/>
        </w:r>
      </w:hyperlink>
    </w:p>
    <w:p w14:paraId="320462FD" w14:textId="489162E4"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58" w:history="1">
        <w:r w:rsidRPr="00BC5509">
          <w:rPr>
            <w:rStyle w:val="Hyperlink"/>
            <w:rFonts w:eastAsia="TimesNewRomanPSMT"/>
            <w:noProof/>
          </w:rPr>
          <w:t>7.1.7.3.1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MQTT-Datenstreams</w:t>
        </w:r>
        <w:r>
          <w:rPr>
            <w:noProof/>
            <w:webHidden/>
          </w:rPr>
          <w:tab/>
        </w:r>
        <w:r>
          <w:rPr>
            <w:noProof/>
            <w:webHidden/>
          </w:rPr>
          <w:fldChar w:fldCharType="begin"/>
        </w:r>
        <w:r>
          <w:rPr>
            <w:noProof/>
            <w:webHidden/>
          </w:rPr>
          <w:instrText xml:space="preserve"> PAGEREF _Toc159489258 \h </w:instrText>
        </w:r>
        <w:r>
          <w:rPr>
            <w:noProof/>
            <w:webHidden/>
          </w:rPr>
        </w:r>
        <w:r>
          <w:rPr>
            <w:noProof/>
            <w:webHidden/>
          </w:rPr>
          <w:fldChar w:fldCharType="separate"/>
        </w:r>
        <w:r>
          <w:rPr>
            <w:noProof/>
            <w:webHidden/>
          </w:rPr>
          <w:t>70</w:t>
        </w:r>
        <w:r>
          <w:rPr>
            <w:noProof/>
            <w:webHidden/>
          </w:rPr>
          <w:fldChar w:fldCharType="end"/>
        </w:r>
      </w:hyperlink>
    </w:p>
    <w:p w14:paraId="6D5646E5" w14:textId="2187706C"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59" w:history="1">
        <w:r w:rsidRPr="00BC5509">
          <w:rPr>
            <w:rStyle w:val="Hyperlink"/>
            <w:rFonts w:eastAsia="TimesNewRomanPSMT"/>
            <w:noProof/>
          </w:rPr>
          <w:t>7.1.7.3.2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Syncfusion Cartesian Charts</w:t>
        </w:r>
        <w:r>
          <w:rPr>
            <w:noProof/>
            <w:webHidden/>
          </w:rPr>
          <w:tab/>
        </w:r>
        <w:r>
          <w:rPr>
            <w:noProof/>
            <w:webHidden/>
          </w:rPr>
          <w:fldChar w:fldCharType="begin"/>
        </w:r>
        <w:r>
          <w:rPr>
            <w:noProof/>
            <w:webHidden/>
          </w:rPr>
          <w:instrText xml:space="preserve"> PAGEREF _Toc159489259 \h </w:instrText>
        </w:r>
        <w:r>
          <w:rPr>
            <w:noProof/>
            <w:webHidden/>
          </w:rPr>
        </w:r>
        <w:r>
          <w:rPr>
            <w:noProof/>
            <w:webHidden/>
          </w:rPr>
          <w:fldChar w:fldCharType="separate"/>
        </w:r>
        <w:r>
          <w:rPr>
            <w:noProof/>
            <w:webHidden/>
          </w:rPr>
          <w:t>70</w:t>
        </w:r>
        <w:r>
          <w:rPr>
            <w:noProof/>
            <w:webHidden/>
          </w:rPr>
          <w:fldChar w:fldCharType="end"/>
        </w:r>
      </w:hyperlink>
    </w:p>
    <w:p w14:paraId="21EAA7DE" w14:textId="63F25021"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60" w:history="1">
        <w:r w:rsidRPr="00BC5509">
          <w:rPr>
            <w:rStyle w:val="Hyperlink"/>
            <w:rFonts w:eastAsia="TimesNewRomanPSMT"/>
            <w:noProof/>
          </w:rPr>
          <w:t>7.1.7.3.3</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Echtzeitdaten + Animierte Diagramme</w:t>
        </w:r>
        <w:r>
          <w:rPr>
            <w:noProof/>
            <w:webHidden/>
          </w:rPr>
          <w:tab/>
        </w:r>
        <w:r>
          <w:rPr>
            <w:noProof/>
            <w:webHidden/>
          </w:rPr>
          <w:fldChar w:fldCharType="begin"/>
        </w:r>
        <w:r>
          <w:rPr>
            <w:noProof/>
            <w:webHidden/>
          </w:rPr>
          <w:instrText xml:space="preserve"> PAGEREF _Toc159489260 \h </w:instrText>
        </w:r>
        <w:r>
          <w:rPr>
            <w:noProof/>
            <w:webHidden/>
          </w:rPr>
        </w:r>
        <w:r>
          <w:rPr>
            <w:noProof/>
            <w:webHidden/>
          </w:rPr>
          <w:fldChar w:fldCharType="separate"/>
        </w:r>
        <w:r>
          <w:rPr>
            <w:noProof/>
            <w:webHidden/>
          </w:rPr>
          <w:t>70</w:t>
        </w:r>
        <w:r>
          <w:rPr>
            <w:noProof/>
            <w:webHidden/>
          </w:rPr>
          <w:fldChar w:fldCharType="end"/>
        </w:r>
      </w:hyperlink>
    </w:p>
    <w:p w14:paraId="4236C00C" w14:textId="3A835B18"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61" w:history="1">
        <w:r w:rsidRPr="00BC5509">
          <w:rPr>
            <w:rStyle w:val="Hyperlink"/>
            <w:rFonts w:eastAsia="TimesNewRomanPSMT"/>
            <w:noProof/>
          </w:rPr>
          <w:t>7.1.7.3.4</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Speicherung der Daten</w:t>
        </w:r>
        <w:r>
          <w:rPr>
            <w:noProof/>
            <w:webHidden/>
          </w:rPr>
          <w:tab/>
        </w:r>
        <w:r>
          <w:rPr>
            <w:noProof/>
            <w:webHidden/>
          </w:rPr>
          <w:fldChar w:fldCharType="begin"/>
        </w:r>
        <w:r>
          <w:rPr>
            <w:noProof/>
            <w:webHidden/>
          </w:rPr>
          <w:instrText xml:space="preserve"> PAGEREF _Toc159489261 \h </w:instrText>
        </w:r>
        <w:r>
          <w:rPr>
            <w:noProof/>
            <w:webHidden/>
          </w:rPr>
        </w:r>
        <w:r>
          <w:rPr>
            <w:noProof/>
            <w:webHidden/>
          </w:rPr>
          <w:fldChar w:fldCharType="separate"/>
        </w:r>
        <w:r>
          <w:rPr>
            <w:noProof/>
            <w:webHidden/>
          </w:rPr>
          <w:t>70</w:t>
        </w:r>
        <w:r>
          <w:rPr>
            <w:noProof/>
            <w:webHidden/>
          </w:rPr>
          <w:fldChar w:fldCharType="end"/>
        </w:r>
      </w:hyperlink>
    </w:p>
    <w:p w14:paraId="49726260" w14:textId="3CD80FDA"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62" w:history="1">
        <w:r w:rsidRPr="00BC5509">
          <w:rPr>
            <w:rStyle w:val="Hyperlink"/>
            <w:rFonts w:eastAsia="TimesNewRomanPSMT"/>
            <w:noProof/>
          </w:rPr>
          <w:t>7.1.7.4 3D-Model-Viewer</w:t>
        </w:r>
        <w:r>
          <w:rPr>
            <w:noProof/>
            <w:webHidden/>
          </w:rPr>
          <w:tab/>
        </w:r>
        <w:r>
          <w:rPr>
            <w:noProof/>
            <w:webHidden/>
          </w:rPr>
          <w:fldChar w:fldCharType="begin"/>
        </w:r>
        <w:r>
          <w:rPr>
            <w:noProof/>
            <w:webHidden/>
          </w:rPr>
          <w:instrText xml:space="preserve"> PAGEREF _Toc159489262 \h </w:instrText>
        </w:r>
        <w:r>
          <w:rPr>
            <w:noProof/>
            <w:webHidden/>
          </w:rPr>
        </w:r>
        <w:r>
          <w:rPr>
            <w:noProof/>
            <w:webHidden/>
          </w:rPr>
          <w:fldChar w:fldCharType="separate"/>
        </w:r>
        <w:r>
          <w:rPr>
            <w:noProof/>
            <w:webHidden/>
          </w:rPr>
          <w:t>70</w:t>
        </w:r>
        <w:r>
          <w:rPr>
            <w:noProof/>
            <w:webHidden/>
          </w:rPr>
          <w:fldChar w:fldCharType="end"/>
        </w:r>
      </w:hyperlink>
    </w:p>
    <w:p w14:paraId="4434EACB" w14:textId="3A7FAD6A"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63" w:history="1">
        <w:r w:rsidRPr="00BC5509">
          <w:rPr>
            <w:rStyle w:val="Hyperlink"/>
            <w:rFonts w:eastAsia="TimesNewRomanPSMT"/>
            <w:noProof/>
          </w:rPr>
          <w:t>7.1.7.4.1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Flutter Cube</w:t>
        </w:r>
        <w:r>
          <w:rPr>
            <w:noProof/>
            <w:webHidden/>
          </w:rPr>
          <w:tab/>
        </w:r>
        <w:r>
          <w:rPr>
            <w:noProof/>
            <w:webHidden/>
          </w:rPr>
          <w:fldChar w:fldCharType="begin"/>
        </w:r>
        <w:r>
          <w:rPr>
            <w:noProof/>
            <w:webHidden/>
          </w:rPr>
          <w:instrText xml:space="preserve"> PAGEREF _Toc159489263 \h </w:instrText>
        </w:r>
        <w:r>
          <w:rPr>
            <w:noProof/>
            <w:webHidden/>
          </w:rPr>
        </w:r>
        <w:r>
          <w:rPr>
            <w:noProof/>
            <w:webHidden/>
          </w:rPr>
          <w:fldChar w:fldCharType="separate"/>
        </w:r>
        <w:r>
          <w:rPr>
            <w:noProof/>
            <w:webHidden/>
          </w:rPr>
          <w:t>70</w:t>
        </w:r>
        <w:r>
          <w:rPr>
            <w:noProof/>
            <w:webHidden/>
          </w:rPr>
          <w:fldChar w:fldCharType="end"/>
        </w:r>
      </w:hyperlink>
    </w:p>
    <w:p w14:paraId="3D20597E" w14:textId="1A534E0E"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64" w:history="1">
        <w:r w:rsidRPr="00BC5509">
          <w:rPr>
            <w:rStyle w:val="Hyperlink"/>
            <w:rFonts w:eastAsia="TimesNewRomanPSMT"/>
            <w:noProof/>
          </w:rPr>
          <w:t>7.1.7.4.2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MQTT-Datenstream</w:t>
        </w:r>
        <w:r>
          <w:rPr>
            <w:noProof/>
            <w:webHidden/>
          </w:rPr>
          <w:tab/>
        </w:r>
        <w:r>
          <w:rPr>
            <w:noProof/>
            <w:webHidden/>
          </w:rPr>
          <w:fldChar w:fldCharType="begin"/>
        </w:r>
        <w:r>
          <w:rPr>
            <w:noProof/>
            <w:webHidden/>
          </w:rPr>
          <w:instrText xml:space="preserve"> PAGEREF _Toc159489264 \h </w:instrText>
        </w:r>
        <w:r>
          <w:rPr>
            <w:noProof/>
            <w:webHidden/>
          </w:rPr>
        </w:r>
        <w:r>
          <w:rPr>
            <w:noProof/>
            <w:webHidden/>
          </w:rPr>
          <w:fldChar w:fldCharType="separate"/>
        </w:r>
        <w:r>
          <w:rPr>
            <w:noProof/>
            <w:webHidden/>
          </w:rPr>
          <w:t>70</w:t>
        </w:r>
        <w:r>
          <w:rPr>
            <w:noProof/>
            <w:webHidden/>
          </w:rPr>
          <w:fldChar w:fldCharType="end"/>
        </w:r>
      </w:hyperlink>
    </w:p>
    <w:p w14:paraId="1D161842" w14:textId="2BFAD161"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65" w:history="1">
        <w:r w:rsidRPr="00BC5509">
          <w:rPr>
            <w:rStyle w:val="Hyperlink"/>
            <w:rFonts w:eastAsia="TimesNewRomanPSMT"/>
            <w:noProof/>
          </w:rPr>
          <w:t>7.1.7.4.3</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3D-Dronenmodell</w:t>
        </w:r>
        <w:r>
          <w:rPr>
            <w:noProof/>
            <w:webHidden/>
          </w:rPr>
          <w:tab/>
        </w:r>
        <w:r>
          <w:rPr>
            <w:noProof/>
            <w:webHidden/>
          </w:rPr>
          <w:fldChar w:fldCharType="begin"/>
        </w:r>
        <w:r>
          <w:rPr>
            <w:noProof/>
            <w:webHidden/>
          </w:rPr>
          <w:instrText xml:space="preserve"> PAGEREF _Toc159489265 \h </w:instrText>
        </w:r>
        <w:r>
          <w:rPr>
            <w:noProof/>
            <w:webHidden/>
          </w:rPr>
        </w:r>
        <w:r>
          <w:rPr>
            <w:noProof/>
            <w:webHidden/>
          </w:rPr>
          <w:fldChar w:fldCharType="separate"/>
        </w:r>
        <w:r>
          <w:rPr>
            <w:noProof/>
            <w:webHidden/>
          </w:rPr>
          <w:t>70</w:t>
        </w:r>
        <w:r>
          <w:rPr>
            <w:noProof/>
            <w:webHidden/>
          </w:rPr>
          <w:fldChar w:fldCharType="end"/>
        </w:r>
      </w:hyperlink>
    </w:p>
    <w:p w14:paraId="73AD5B83" w14:textId="235C9EE4" w:rsidR="00834C24" w:rsidRDefault="00834C24">
      <w:pPr>
        <w:pStyle w:val="Verzeichnis6"/>
        <w:tabs>
          <w:tab w:val="left" w:pos="1280"/>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66" w:history="1">
        <w:r w:rsidRPr="00BC5509">
          <w:rPr>
            <w:rStyle w:val="Hyperlink"/>
            <w:rFonts w:eastAsia="TimesNewRomanPSMT"/>
            <w:noProof/>
          </w:rPr>
          <w:t>7.1.7.4.3.1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Optimierungen in Blender</w:t>
        </w:r>
        <w:r>
          <w:rPr>
            <w:noProof/>
            <w:webHidden/>
          </w:rPr>
          <w:tab/>
        </w:r>
        <w:r>
          <w:rPr>
            <w:noProof/>
            <w:webHidden/>
          </w:rPr>
          <w:fldChar w:fldCharType="begin"/>
        </w:r>
        <w:r>
          <w:rPr>
            <w:noProof/>
            <w:webHidden/>
          </w:rPr>
          <w:instrText xml:space="preserve"> PAGEREF _Toc159489266 \h </w:instrText>
        </w:r>
        <w:r>
          <w:rPr>
            <w:noProof/>
            <w:webHidden/>
          </w:rPr>
        </w:r>
        <w:r>
          <w:rPr>
            <w:noProof/>
            <w:webHidden/>
          </w:rPr>
          <w:fldChar w:fldCharType="separate"/>
        </w:r>
        <w:r>
          <w:rPr>
            <w:noProof/>
            <w:webHidden/>
          </w:rPr>
          <w:t>70</w:t>
        </w:r>
        <w:r>
          <w:rPr>
            <w:noProof/>
            <w:webHidden/>
          </w:rPr>
          <w:fldChar w:fldCharType="end"/>
        </w:r>
      </w:hyperlink>
    </w:p>
    <w:p w14:paraId="5C9CB1FD" w14:textId="18DD281A"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67" w:history="1">
        <w:r w:rsidRPr="00BC5509">
          <w:rPr>
            <w:rStyle w:val="Hyperlink"/>
            <w:rFonts w:eastAsia="TimesNewRomanPSMT"/>
            <w:noProof/>
          </w:rPr>
          <w:t>7.1.7.4.4</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Extrabedienungen</w:t>
        </w:r>
        <w:r>
          <w:rPr>
            <w:noProof/>
            <w:webHidden/>
          </w:rPr>
          <w:tab/>
        </w:r>
        <w:r>
          <w:rPr>
            <w:noProof/>
            <w:webHidden/>
          </w:rPr>
          <w:fldChar w:fldCharType="begin"/>
        </w:r>
        <w:r>
          <w:rPr>
            <w:noProof/>
            <w:webHidden/>
          </w:rPr>
          <w:instrText xml:space="preserve"> PAGEREF _Toc159489267 \h </w:instrText>
        </w:r>
        <w:r>
          <w:rPr>
            <w:noProof/>
            <w:webHidden/>
          </w:rPr>
        </w:r>
        <w:r>
          <w:rPr>
            <w:noProof/>
            <w:webHidden/>
          </w:rPr>
          <w:fldChar w:fldCharType="separate"/>
        </w:r>
        <w:r>
          <w:rPr>
            <w:noProof/>
            <w:webHidden/>
          </w:rPr>
          <w:t>70</w:t>
        </w:r>
        <w:r>
          <w:rPr>
            <w:noProof/>
            <w:webHidden/>
          </w:rPr>
          <w:fldChar w:fldCharType="end"/>
        </w:r>
      </w:hyperlink>
    </w:p>
    <w:p w14:paraId="02652B6D" w14:textId="14EA8B04"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68" w:history="1">
        <w:r w:rsidRPr="00BC5509">
          <w:rPr>
            <w:rStyle w:val="Hyperlink"/>
            <w:rFonts w:eastAsia="TimesNewRomanPSMT"/>
            <w:noProof/>
          </w:rPr>
          <w:t>Live-View</w:t>
        </w:r>
        <w:r>
          <w:rPr>
            <w:noProof/>
            <w:webHidden/>
          </w:rPr>
          <w:tab/>
        </w:r>
        <w:r>
          <w:rPr>
            <w:noProof/>
            <w:webHidden/>
          </w:rPr>
          <w:fldChar w:fldCharType="begin"/>
        </w:r>
        <w:r>
          <w:rPr>
            <w:noProof/>
            <w:webHidden/>
          </w:rPr>
          <w:instrText xml:space="preserve"> PAGEREF _Toc159489268 \h </w:instrText>
        </w:r>
        <w:r>
          <w:rPr>
            <w:noProof/>
            <w:webHidden/>
          </w:rPr>
        </w:r>
        <w:r>
          <w:rPr>
            <w:noProof/>
            <w:webHidden/>
          </w:rPr>
          <w:fldChar w:fldCharType="separate"/>
        </w:r>
        <w:r>
          <w:rPr>
            <w:noProof/>
            <w:webHidden/>
          </w:rPr>
          <w:t>70</w:t>
        </w:r>
        <w:r>
          <w:rPr>
            <w:noProof/>
            <w:webHidden/>
          </w:rPr>
          <w:fldChar w:fldCharType="end"/>
        </w:r>
      </w:hyperlink>
    </w:p>
    <w:p w14:paraId="7E3FB961" w14:textId="7D0CF6CB"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69" w:history="1">
        <w:r w:rsidRPr="00BC5509">
          <w:rPr>
            <w:rStyle w:val="Hyperlink"/>
            <w:rFonts w:eastAsia="TimesNewRomanPSMT"/>
            <w:noProof/>
          </w:rPr>
          <w:t>7.1.7.4.5</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VLC-Plugin</w:t>
        </w:r>
        <w:r>
          <w:rPr>
            <w:noProof/>
            <w:webHidden/>
          </w:rPr>
          <w:tab/>
        </w:r>
        <w:r>
          <w:rPr>
            <w:noProof/>
            <w:webHidden/>
          </w:rPr>
          <w:fldChar w:fldCharType="begin"/>
        </w:r>
        <w:r>
          <w:rPr>
            <w:noProof/>
            <w:webHidden/>
          </w:rPr>
          <w:instrText xml:space="preserve"> PAGEREF _Toc159489269 \h </w:instrText>
        </w:r>
        <w:r>
          <w:rPr>
            <w:noProof/>
            <w:webHidden/>
          </w:rPr>
        </w:r>
        <w:r>
          <w:rPr>
            <w:noProof/>
            <w:webHidden/>
          </w:rPr>
          <w:fldChar w:fldCharType="separate"/>
        </w:r>
        <w:r>
          <w:rPr>
            <w:noProof/>
            <w:webHidden/>
          </w:rPr>
          <w:t>70</w:t>
        </w:r>
        <w:r>
          <w:rPr>
            <w:noProof/>
            <w:webHidden/>
          </w:rPr>
          <w:fldChar w:fldCharType="end"/>
        </w:r>
      </w:hyperlink>
    </w:p>
    <w:p w14:paraId="6DB7B4B3" w14:textId="2744A4CC"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70" w:history="1">
        <w:r w:rsidRPr="00BC5509">
          <w:rPr>
            <w:rStyle w:val="Hyperlink"/>
            <w:rFonts w:eastAsia="TimesNewRomanPSMT"/>
            <w:noProof/>
          </w:rPr>
          <w:t>7.1.7.4.6</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Darstellung eines Netzwerkstreams</w:t>
        </w:r>
        <w:r>
          <w:rPr>
            <w:noProof/>
            <w:webHidden/>
          </w:rPr>
          <w:tab/>
        </w:r>
        <w:r>
          <w:rPr>
            <w:noProof/>
            <w:webHidden/>
          </w:rPr>
          <w:fldChar w:fldCharType="begin"/>
        </w:r>
        <w:r>
          <w:rPr>
            <w:noProof/>
            <w:webHidden/>
          </w:rPr>
          <w:instrText xml:space="preserve"> PAGEREF _Toc159489270 \h </w:instrText>
        </w:r>
        <w:r>
          <w:rPr>
            <w:noProof/>
            <w:webHidden/>
          </w:rPr>
        </w:r>
        <w:r>
          <w:rPr>
            <w:noProof/>
            <w:webHidden/>
          </w:rPr>
          <w:fldChar w:fldCharType="separate"/>
        </w:r>
        <w:r>
          <w:rPr>
            <w:noProof/>
            <w:webHidden/>
          </w:rPr>
          <w:t>70</w:t>
        </w:r>
        <w:r>
          <w:rPr>
            <w:noProof/>
            <w:webHidden/>
          </w:rPr>
          <w:fldChar w:fldCharType="end"/>
        </w:r>
      </w:hyperlink>
    </w:p>
    <w:p w14:paraId="3B9C2E8A" w14:textId="4E829266"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71" w:history="1">
        <w:r w:rsidRPr="00BC5509">
          <w:rPr>
            <w:rStyle w:val="Hyperlink"/>
            <w:rFonts w:eastAsia="TimesNewRomanPSMT"/>
            <w:noProof/>
          </w:rPr>
          <w:t>7.1.7.4.7</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Video-Overlay</w:t>
        </w:r>
        <w:r>
          <w:rPr>
            <w:noProof/>
            <w:webHidden/>
          </w:rPr>
          <w:tab/>
        </w:r>
        <w:r>
          <w:rPr>
            <w:noProof/>
            <w:webHidden/>
          </w:rPr>
          <w:fldChar w:fldCharType="begin"/>
        </w:r>
        <w:r>
          <w:rPr>
            <w:noProof/>
            <w:webHidden/>
          </w:rPr>
          <w:instrText xml:space="preserve"> PAGEREF _Toc159489271 \h </w:instrText>
        </w:r>
        <w:r>
          <w:rPr>
            <w:noProof/>
            <w:webHidden/>
          </w:rPr>
        </w:r>
        <w:r>
          <w:rPr>
            <w:noProof/>
            <w:webHidden/>
          </w:rPr>
          <w:fldChar w:fldCharType="separate"/>
        </w:r>
        <w:r>
          <w:rPr>
            <w:noProof/>
            <w:webHidden/>
          </w:rPr>
          <w:t>70</w:t>
        </w:r>
        <w:r>
          <w:rPr>
            <w:noProof/>
            <w:webHidden/>
          </w:rPr>
          <w:fldChar w:fldCharType="end"/>
        </w:r>
      </w:hyperlink>
    </w:p>
    <w:p w14:paraId="71B2332E" w14:textId="36F6D450"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72" w:history="1">
        <w:r w:rsidRPr="00BC5509">
          <w:rPr>
            <w:rStyle w:val="Hyperlink"/>
            <w:rFonts w:eastAsia="TimesNewRomanPSMT"/>
          </w:rPr>
          <w:t>7.1.8 Sidemenu / Drawer</w:t>
        </w:r>
        <w:r>
          <w:rPr>
            <w:webHidden/>
          </w:rPr>
          <w:tab/>
        </w:r>
        <w:r>
          <w:rPr>
            <w:webHidden/>
          </w:rPr>
          <w:fldChar w:fldCharType="begin"/>
        </w:r>
        <w:r>
          <w:rPr>
            <w:webHidden/>
          </w:rPr>
          <w:instrText xml:space="preserve"> PAGEREF _Toc159489272 \h </w:instrText>
        </w:r>
        <w:r>
          <w:rPr>
            <w:webHidden/>
          </w:rPr>
        </w:r>
        <w:r>
          <w:rPr>
            <w:webHidden/>
          </w:rPr>
          <w:fldChar w:fldCharType="separate"/>
        </w:r>
        <w:r>
          <w:rPr>
            <w:webHidden/>
          </w:rPr>
          <w:t>70</w:t>
        </w:r>
        <w:r>
          <w:rPr>
            <w:webHidden/>
          </w:rPr>
          <w:fldChar w:fldCharType="end"/>
        </w:r>
      </w:hyperlink>
    </w:p>
    <w:p w14:paraId="5C625DC0" w14:textId="732C4FBC"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73" w:history="1">
        <w:r w:rsidRPr="00BC5509">
          <w:rPr>
            <w:rStyle w:val="Hyperlink"/>
            <w:rFonts w:eastAsia="TimesNewRomanPSMT"/>
            <w:noProof/>
          </w:rPr>
          <w:t>7.1.8.1 Userprofil</w:t>
        </w:r>
        <w:r>
          <w:rPr>
            <w:noProof/>
            <w:webHidden/>
          </w:rPr>
          <w:tab/>
        </w:r>
        <w:r>
          <w:rPr>
            <w:noProof/>
            <w:webHidden/>
          </w:rPr>
          <w:fldChar w:fldCharType="begin"/>
        </w:r>
        <w:r>
          <w:rPr>
            <w:noProof/>
            <w:webHidden/>
          </w:rPr>
          <w:instrText xml:space="preserve"> PAGEREF _Toc159489273 \h </w:instrText>
        </w:r>
        <w:r>
          <w:rPr>
            <w:noProof/>
            <w:webHidden/>
          </w:rPr>
        </w:r>
        <w:r>
          <w:rPr>
            <w:noProof/>
            <w:webHidden/>
          </w:rPr>
          <w:fldChar w:fldCharType="separate"/>
        </w:r>
        <w:r>
          <w:rPr>
            <w:noProof/>
            <w:webHidden/>
          </w:rPr>
          <w:t>70</w:t>
        </w:r>
        <w:r>
          <w:rPr>
            <w:noProof/>
            <w:webHidden/>
          </w:rPr>
          <w:fldChar w:fldCharType="end"/>
        </w:r>
      </w:hyperlink>
    </w:p>
    <w:p w14:paraId="44B37A46" w14:textId="1E0EB5D2"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74" w:history="1">
        <w:r w:rsidRPr="00BC5509">
          <w:rPr>
            <w:rStyle w:val="Hyperlink"/>
            <w:rFonts w:eastAsia="TimesNewRomanPSMT"/>
            <w:noProof/>
          </w:rPr>
          <w:t>7.1.8.1.1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Darstellung der Userdaten</w:t>
        </w:r>
        <w:r>
          <w:rPr>
            <w:noProof/>
            <w:webHidden/>
          </w:rPr>
          <w:tab/>
        </w:r>
        <w:r>
          <w:rPr>
            <w:noProof/>
            <w:webHidden/>
          </w:rPr>
          <w:fldChar w:fldCharType="begin"/>
        </w:r>
        <w:r>
          <w:rPr>
            <w:noProof/>
            <w:webHidden/>
          </w:rPr>
          <w:instrText xml:space="preserve"> PAGEREF _Toc159489274 \h </w:instrText>
        </w:r>
        <w:r>
          <w:rPr>
            <w:noProof/>
            <w:webHidden/>
          </w:rPr>
        </w:r>
        <w:r>
          <w:rPr>
            <w:noProof/>
            <w:webHidden/>
          </w:rPr>
          <w:fldChar w:fldCharType="separate"/>
        </w:r>
        <w:r>
          <w:rPr>
            <w:noProof/>
            <w:webHidden/>
          </w:rPr>
          <w:t>70</w:t>
        </w:r>
        <w:r>
          <w:rPr>
            <w:noProof/>
            <w:webHidden/>
          </w:rPr>
          <w:fldChar w:fldCharType="end"/>
        </w:r>
      </w:hyperlink>
    </w:p>
    <w:p w14:paraId="34669C02" w14:textId="4C6844FD"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75" w:history="1">
        <w:r w:rsidRPr="00BC5509">
          <w:rPr>
            <w:rStyle w:val="Hyperlink"/>
            <w:rFonts w:eastAsia="TimesNewRomanPSMT"/>
            <w:noProof/>
          </w:rPr>
          <w:t>7.1.8.1.2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Profilbildauswahl</w:t>
        </w:r>
        <w:r>
          <w:rPr>
            <w:noProof/>
            <w:webHidden/>
          </w:rPr>
          <w:tab/>
        </w:r>
        <w:r>
          <w:rPr>
            <w:noProof/>
            <w:webHidden/>
          </w:rPr>
          <w:fldChar w:fldCharType="begin"/>
        </w:r>
        <w:r>
          <w:rPr>
            <w:noProof/>
            <w:webHidden/>
          </w:rPr>
          <w:instrText xml:space="preserve"> PAGEREF _Toc159489275 \h </w:instrText>
        </w:r>
        <w:r>
          <w:rPr>
            <w:noProof/>
            <w:webHidden/>
          </w:rPr>
        </w:r>
        <w:r>
          <w:rPr>
            <w:noProof/>
            <w:webHidden/>
          </w:rPr>
          <w:fldChar w:fldCharType="separate"/>
        </w:r>
        <w:r>
          <w:rPr>
            <w:noProof/>
            <w:webHidden/>
          </w:rPr>
          <w:t>70</w:t>
        </w:r>
        <w:r>
          <w:rPr>
            <w:noProof/>
            <w:webHidden/>
          </w:rPr>
          <w:fldChar w:fldCharType="end"/>
        </w:r>
      </w:hyperlink>
    </w:p>
    <w:p w14:paraId="5F7BC4A1" w14:textId="067104AC"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76" w:history="1">
        <w:r w:rsidRPr="00BC5509">
          <w:rPr>
            <w:rStyle w:val="Hyperlink"/>
            <w:rFonts w:eastAsia="TimesNewRomanPSMT"/>
            <w:noProof/>
          </w:rPr>
          <w:t>7.1.8.1.3</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Änderung der Userdaten</w:t>
        </w:r>
        <w:r>
          <w:rPr>
            <w:noProof/>
            <w:webHidden/>
          </w:rPr>
          <w:tab/>
        </w:r>
        <w:r>
          <w:rPr>
            <w:noProof/>
            <w:webHidden/>
          </w:rPr>
          <w:fldChar w:fldCharType="begin"/>
        </w:r>
        <w:r>
          <w:rPr>
            <w:noProof/>
            <w:webHidden/>
          </w:rPr>
          <w:instrText xml:space="preserve"> PAGEREF _Toc159489276 \h </w:instrText>
        </w:r>
        <w:r>
          <w:rPr>
            <w:noProof/>
            <w:webHidden/>
          </w:rPr>
        </w:r>
        <w:r>
          <w:rPr>
            <w:noProof/>
            <w:webHidden/>
          </w:rPr>
          <w:fldChar w:fldCharType="separate"/>
        </w:r>
        <w:r>
          <w:rPr>
            <w:noProof/>
            <w:webHidden/>
          </w:rPr>
          <w:t>71</w:t>
        </w:r>
        <w:r>
          <w:rPr>
            <w:noProof/>
            <w:webHidden/>
          </w:rPr>
          <w:fldChar w:fldCharType="end"/>
        </w:r>
      </w:hyperlink>
    </w:p>
    <w:p w14:paraId="2A332E67" w14:textId="2A432638"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77" w:history="1">
        <w:r w:rsidRPr="00BC5509">
          <w:rPr>
            <w:rStyle w:val="Hyperlink"/>
            <w:rFonts w:eastAsia="TimesNewRomanPSMT"/>
            <w:noProof/>
          </w:rPr>
          <w:t>7.1.8.2 Credits</w:t>
        </w:r>
        <w:r>
          <w:rPr>
            <w:noProof/>
            <w:webHidden/>
          </w:rPr>
          <w:tab/>
        </w:r>
        <w:r>
          <w:rPr>
            <w:noProof/>
            <w:webHidden/>
          </w:rPr>
          <w:fldChar w:fldCharType="begin"/>
        </w:r>
        <w:r>
          <w:rPr>
            <w:noProof/>
            <w:webHidden/>
          </w:rPr>
          <w:instrText xml:space="preserve"> PAGEREF _Toc159489277 \h </w:instrText>
        </w:r>
        <w:r>
          <w:rPr>
            <w:noProof/>
            <w:webHidden/>
          </w:rPr>
        </w:r>
        <w:r>
          <w:rPr>
            <w:noProof/>
            <w:webHidden/>
          </w:rPr>
          <w:fldChar w:fldCharType="separate"/>
        </w:r>
        <w:r>
          <w:rPr>
            <w:noProof/>
            <w:webHidden/>
          </w:rPr>
          <w:t>71</w:t>
        </w:r>
        <w:r>
          <w:rPr>
            <w:noProof/>
            <w:webHidden/>
          </w:rPr>
          <w:fldChar w:fldCharType="end"/>
        </w:r>
      </w:hyperlink>
    </w:p>
    <w:p w14:paraId="0887FE10" w14:textId="49BDDDBB"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78" w:history="1">
        <w:r w:rsidRPr="00BC5509">
          <w:rPr>
            <w:rStyle w:val="Hyperlink"/>
            <w:rFonts w:eastAsia="TimesNewRomanPSMT"/>
            <w:noProof/>
          </w:rPr>
          <w:t>7.1.8.3 Vorherige Flüge</w:t>
        </w:r>
        <w:r>
          <w:rPr>
            <w:noProof/>
            <w:webHidden/>
          </w:rPr>
          <w:tab/>
        </w:r>
        <w:r>
          <w:rPr>
            <w:noProof/>
            <w:webHidden/>
          </w:rPr>
          <w:fldChar w:fldCharType="begin"/>
        </w:r>
        <w:r>
          <w:rPr>
            <w:noProof/>
            <w:webHidden/>
          </w:rPr>
          <w:instrText xml:space="preserve"> PAGEREF _Toc159489278 \h </w:instrText>
        </w:r>
        <w:r>
          <w:rPr>
            <w:noProof/>
            <w:webHidden/>
          </w:rPr>
        </w:r>
        <w:r>
          <w:rPr>
            <w:noProof/>
            <w:webHidden/>
          </w:rPr>
          <w:fldChar w:fldCharType="separate"/>
        </w:r>
        <w:r>
          <w:rPr>
            <w:noProof/>
            <w:webHidden/>
          </w:rPr>
          <w:t>71</w:t>
        </w:r>
        <w:r>
          <w:rPr>
            <w:noProof/>
            <w:webHidden/>
          </w:rPr>
          <w:fldChar w:fldCharType="end"/>
        </w:r>
      </w:hyperlink>
    </w:p>
    <w:p w14:paraId="642A5AB7" w14:textId="75F0B190"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79" w:history="1">
        <w:r w:rsidRPr="00BC5509">
          <w:rPr>
            <w:rStyle w:val="Hyperlink"/>
            <w:rFonts w:eastAsia="TimesNewRomanPSMT"/>
            <w:noProof/>
          </w:rPr>
          <w:t>7.1.8.3.1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Darstellung aller gespeicherten Flüge</w:t>
        </w:r>
        <w:r>
          <w:rPr>
            <w:noProof/>
            <w:webHidden/>
          </w:rPr>
          <w:tab/>
        </w:r>
        <w:r>
          <w:rPr>
            <w:noProof/>
            <w:webHidden/>
          </w:rPr>
          <w:fldChar w:fldCharType="begin"/>
        </w:r>
        <w:r>
          <w:rPr>
            <w:noProof/>
            <w:webHidden/>
          </w:rPr>
          <w:instrText xml:space="preserve"> PAGEREF _Toc159489279 \h </w:instrText>
        </w:r>
        <w:r>
          <w:rPr>
            <w:noProof/>
            <w:webHidden/>
          </w:rPr>
        </w:r>
        <w:r>
          <w:rPr>
            <w:noProof/>
            <w:webHidden/>
          </w:rPr>
          <w:fldChar w:fldCharType="separate"/>
        </w:r>
        <w:r>
          <w:rPr>
            <w:noProof/>
            <w:webHidden/>
          </w:rPr>
          <w:t>71</w:t>
        </w:r>
        <w:r>
          <w:rPr>
            <w:noProof/>
            <w:webHidden/>
          </w:rPr>
          <w:fldChar w:fldCharType="end"/>
        </w:r>
      </w:hyperlink>
    </w:p>
    <w:p w14:paraId="47E71372" w14:textId="74E45C7F"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80" w:history="1">
        <w:r w:rsidRPr="00BC5509">
          <w:rPr>
            <w:rStyle w:val="Hyperlink"/>
            <w:rFonts w:eastAsia="TimesNewRomanPSMT"/>
            <w:noProof/>
          </w:rPr>
          <w:t>7.1.8.3.2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Sortiermöglichkeiten</w:t>
        </w:r>
        <w:r>
          <w:rPr>
            <w:noProof/>
            <w:webHidden/>
          </w:rPr>
          <w:tab/>
        </w:r>
        <w:r>
          <w:rPr>
            <w:noProof/>
            <w:webHidden/>
          </w:rPr>
          <w:fldChar w:fldCharType="begin"/>
        </w:r>
        <w:r>
          <w:rPr>
            <w:noProof/>
            <w:webHidden/>
          </w:rPr>
          <w:instrText xml:space="preserve"> PAGEREF _Toc159489280 \h </w:instrText>
        </w:r>
        <w:r>
          <w:rPr>
            <w:noProof/>
            <w:webHidden/>
          </w:rPr>
        </w:r>
        <w:r>
          <w:rPr>
            <w:noProof/>
            <w:webHidden/>
          </w:rPr>
          <w:fldChar w:fldCharType="separate"/>
        </w:r>
        <w:r>
          <w:rPr>
            <w:noProof/>
            <w:webHidden/>
          </w:rPr>
          <w:t>71</w:t>
        </w:r>
        <w:r>
          <w:rPr>
            <w:noProof/>
            <w:webHidden/>
          </w:rPr>
          <w:fldChar w:fldCharType="end"/>
        </w:r>
      </w:hyperlink>
    </w:p>
    <w:p w14:paraId="06E1C4A6" w14:textId="20996682"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81" w:history="1">
        <w:r w:rsidRPr="00BC5509">
          <w:rPr>
            <w:rStyle w:val="Hyperlink"/>
            <w:rFonts w:eastAsia="TimesNewRomanPSMT"/>
            <w:noProof/>
          </w:rPr>
          <w:t>7.1.8.3.3</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Einsicht in vorherigen Flug</w:t>
        </w:r>
        <w:r>
          <w:rPr>
            <w:noProof/>
            <w:webHidden/>
          </w:rPr>
          <w:tab/>
        </w:r>
        <w:r>
          <w:rPr>
            <w:noProof/>
            <w:webHidden/>
          </w:rPr>
          <w:fldChar w:fldCharType="begin"/>
        </w:r>
        <w:r>
          <w:rPr>
            <w:noProof/>
            <w:webHidden/>
          </w:rPr>
          <w:instrText xml:space="preserve"> PAGEREF _Toc159489281 \h </w:instrText>
        </w:r>
        <w:r>
          <w:rPr>
            <w:noProof/>
            <w:webHidden/>
          </w:rPr>
        </w:r>
        <w:r>
          <w:rPr>
            <w:noProof/>
            <w:webHidden/>
          </w:rPr>
          <w:fldChar w:fldCharType="separate"/>
        </w:r>
        <w:r>
          <w:rPr>
            <w:noProof/>
            <w:webHidden/>
          </w:rPr>
          <w:t>71</w:t>
        </w:r>
        <w:r>
          <w:rPr>
            <w:noProof/>
            <w:webHidden/>
          </w:rPr>
          <w:fldChar w:fldCharType="end"/>
        </w:r>
      </w:hyperlink>
    </w:p>
    <w:p w14:paraId="1E41CBAE" w14:textId="7066B4E2"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82" w:history="1">
        <w:r w:rsidRPr="00BC5509">
          <w:rPr>
            <w:rStyle w:val="Hyperlink"/>
            <w:rFonts w:eastAsia="TimesNewRomanPSMT"/>
            <w:noProof/>
          </w:rPr>
          <w:t>7.1.8.4 Einstellungen</w:t>
        </w:r>
        <w:r>
          <w:rPr>
            <w:noProof/>
            <w:webHidden/>
          </w:rPr>
          <w:tab/>
        </w:r>
        <w:r>
          <w:rPr>
            <w:noProof/>
            <w:webHidden/>
          </w:rPr>
          <w:fldChar w:fldCharType="begin"/>
        </w:r>
        <w:r>
          <w:rPr>
            <w:noProof/>
            <w:webHidden/>
          </w:rPr>
          <w:instrText xml:space="preserve"> PAGEREF _Toc159489282 \h </w:instrText>
        </w:r>
        <w:r>
          <w:rPr>
            <w:noProof/>
            <w:webHidden/>
          </w:rPr>
        </w:r>
        <w:r>
          <w:rPr>
            <w:noProof/>
            <w:webHidden/>
          </w:rPr>
          <w:fldChar w:fldCharType="separate"/>
        </w:r>
        <w:r>
          <w:rPr>
            <w:noProof/>
            <w:webHidden/>
          </w:rPr>
          <w:t>71</w:t>
        </w:r>
        <w:r>
          <w:rPr>
            <w:noProof/>
            <w:webHidden/>
          </w:rPr>
          <w:fldChar w:fldCharType="end"/>
        </w:r>
      </w:hyperlink>
    </w:p>
    <w:p w14:paraId="5D2F8E9A" w14:textId="37AFA24C"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83" w:history="1">
        <w:r w:rsidRPr="00BC5509">
          <w:rPr>
            <w:rStyle w:val="Hyperlink"/>
            <w:rFonts w:eastAsia="TimesNewRomanPSMT"/>
            <w:noProof/>
          </w:rPr>
          <w:t>7.1.8.4.1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Dark- / Light-Mode</w:t>
        </w:r>
        <w:r>
          <w:rPr>
            <w:noProof/>
            <w:webHidden/>
          </w:rPr>
          <w:tab/>
        </w:r>
        <w:r>
          <w:rPr>
            <w:noProof/>
            <w:webHidden/>
          </w:rPr>
          <w:fldChar w:fldCharType="begin"/>
        </w:r>
        <w:r>
          <w:rPr>
            <w:noProof/>
            <w:webHidden/>
          </w:rPr>
          <w:instrText xml:space="preserve"> PAGEREF _Toc159489283 \h </w:instrText>
        </w:r>
        <w:r>
          <w:rPr>
            <w:noProof/>
            <w:webHidden/>
          </w:rPr>
        </w:r>
        <w:r>
          <w:rPr>
            <w:noProof/>
            <w:webHidden/>
          </w:rPr>
          <w:fldChar w:fldCharType="separate"/>
        </w:r>
        <w:r>
          <w:rPr>
            <w:noProof/>
            <w:webHidden/>
          </w:rPr>
          <w:t>71</w:t>
        </w:r>
        <w:r>
          <w:rPr>
            <w:noProof/>
            <w:webHidden/>
          </w:rPr>
          <w:fldChar w:fldCharType="end"/>
        </w:r>
      </w:hyperlink>
    </w:p>
    <w:p w14:paraId="047E9339" w14:textId="529199B2"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84" w:history="1">
        <w:r w:rsidRPr="00BC5509">
          <w:rPr>
            <w:rStyle w:val="Hyperlink"/>
            <w:rFonts w:eastAsia="TimesNewRomanPSMT"/>
            <w:noProof/>
          </w:rPr>
          <w:t>7.1.8.4.2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3D-Model Ausrichtung</w:t>
        </w:r>
        <w:r>
          <w:rPr>
            <w:noProof/>
            <w:webHidden/>
          </w:rPr>
          <w:tab/>
        </w:r>
        <w:r>
          <w:rPr>
            <w:noProof/>
            <w:webHidden/>
          </w:rPr>
          <w:fldChar w:fldCharType="begin"/>
        </w:r>
        <w:r>
          <w:rPr>
            <w:noProof/>
            <w:webHidden/>
          </w:rPr>
          <w:instrText xml:space="preserve"> PAGEREF _Toc159489284 \h </w:instrText>
        </w:r>
        <w:r>
          <w:rPr>
            <w:noProof/>
            <w:webHidden/>
          </w:rPr>
        </w:r>
        <w:r>
          <w:rPr>
            <w:noProof/>
            <w:webHidden/>
          </w:rPr>
          <w:fldChar w:fldCharType="separate"/>
        </w:r>
        <w:r>
          <w:rPr>
            <w:noProof/>
            <w:webHidden/>
          </w:rPr>
          <w:t>71</w:t>
        </w:r>
        <w:r>
          <w:rPr>
            <w:noProof/>
            <w:webHidden/>
          </w:rPr>
          <w:fldChar w:fldCharType="end"/>
        </w:r>
      </w:hyperlink>
    </w:p>
    <w:p w14:paraId="06E2AD0E" w14:textId="75B5BBC4"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85" w:history="1">
        <w:r w:rsidRPr="00BC5509">
          <w:rPr>
            <w:rStyle w:val="Hyperlink"/>
            <w:rFonts w:eastAsia="TimesNewRomanPSMT"/>
            <w:noProof/>
          </w:rPr>
          <w:t>7.1.8.5 Logout´</w:t>
        </w:r>
        <w:r>
          <w:rPr>
            <w:noProof/>
            <w:webHidden/>
          </w:rPr>
          <w:tab/>
        </w:r>
        <w:r>
          <w:rPr>
            <w:noProof/>
            <w:webHidden/>
          </w:rPr>
          <w:fldChar w:fldCharType="begin"/>
        </w:r>
        <w:r>
          <w:rPr>
            <w:noProof/>
            <w:webHidden/>
          </w:rPr>
          <w:instrText xml:space="preserve"> PAGEREF _Toc159489285 \h </w:instrText>
        </w:r>
        <w:r>
          <w:rPr>
            <w:noProof/>
            <w:webHidden/>
          </w:rPr>
        </w:r>
        <w:r>
          <w:rPr>
            <w:noProof/>
            <w:webHidden/>
          </w:rPr>
          <w:fldChar w:fldCharType="separate"/>
        </w:r>
        <w:r>
          <w:rPr>
            <w:noProof/>
            <w:webHidden/>
          </w:rPr>
          <w:t>71</w:t>
        </w:r>
        <w:r>
          <w:rPr>
            <w:noProof/>
            <w:webHidden/>
          </w:rPr>
          <w:fldChar w:fldCharType="end"/>
        </w:r>
      </w:hyperlink>
    </w:p>
    <w:p w14:paraId="4115A02B" w14:textId="38C46764"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286" w:history="1">
        <w:r w:rsidRPr="00BC5509">
          <w:rPr>
            <w:rStyle w:val="Hyperlink"/>
            <w:rFonts w:eastAsia="TimesNewRomanPSMT"/>
          </w:rPr>
          <w:t>7.2 Firebase Backend</w:t>
        </w:r>
        <w:r>
          <w:rPr>
            <w:webHidden/>
          </w:rPr>
          <w:tab/>
        </w:r>
        <w:r>
          <w:rPr>
            <w:webHidden/>
          </w:rPr>
          <w:fldChar w:fldCharType="begin"/>
        </w:r>
        <w:r>
          <w:rPr>
            <w:webHidden/>
          </w:rPr>
          <w:instrText xml:space="preserve"> PAGEREF _Toc159489286 \h </w:instrText>
        </w:r>
        <w:r>
          <w:rPr>
            <w:webHidden/>
          </w:rPr>
        </w:r>
        <w:r>
          <w:rPr>
            <w:webHidden/>
          </w:rPr>
          <w:fldChar w:fldCharType="separate"/>
        </w:r>
        <w:r>
          <w:rPr>
            <w:webHidden/>
          </w:rPr>
          <w:t>71</w:t>
        </w:r>
        <w:r>
          <w:rPr>
            <w:webHidden/>
          </w:rPr>
          <w:fldChar w:fldCharType="end"/>
        </w:r>
      </w:hyperlink>
    </w:p>
    <w:p w14:paraId="75AE604B" w14:textId="36D32098"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87" w:history="1">
        <w:r w:rsidRPr="00BC5509">
          <w:rPr>
            <w:rStyle w:val="Hyperlink"/>
            <w:rFonts w:eastAsia="TimesNewRomanPSMT"/>
          </w:rPr>
          <w:t>7.2.1 Installation via Firebase CLI</w:t>
        </w:r>
        <w:r>
          <w:rPr>
            <w:webHidden/>
          </w:rPr>
          <w:tab/>
        </w:r>
        <w:r>
          <w:rPr>
            <w:webHidden/>
          </w:rPr>
          <w:fldChar w:fldCharType="begin"/>
        </w:r>
        <w:r>
          <w:rPr>
            <w:webHidden/>
          </w:rPr>
          <w:instrText xml:space="preserve"> PAGEREF _Toc159489287 \h </w:instrText>
        </w:r>
        <w:r>
          <w:rPr>
            <w:webHidden/>
          </w:rPr>
        </w:r>
        <w:r>
          <w:rPr>
            <w:webHidden/>
          </w:rPr>
          <w:fldChar w:fldCharType="separate"/>
        </w:r>
        <w:r>
          <w:rPr>
            <w:webHidden/>
          </w:rPr>
          <w:t>71</w:t>
        </w:r>
        <w:r>
          <w:rPr>
            <w:webHidden/>
          </w:rPr>
          <w:fldChar w:fldCharType="end"/>
        </w:r>
      </w:hyperlink>
    </w:p>
    <w:p w14:paraId="3DB112CF" w14:textId="7653AB56"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88" w:history="1">
        <w:r w:rsidRPr="00BC5509">
          <w:rPr>
            <w:rStyle w:val="Hyperlink"/>
            <w:rFonts w:eastAsia="TimesNewRomanPSMT"/>
            <w:noProof/>
          </w:rPr>
          <w:t>7.2.1.1.1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Firebase CLI – Setup</w:t>
        </w:r>
        <w:r>
          <w:rPr>
            <w:noProof/>
            <w:webHidden/>
          </w:rPr>
          <w:tab/>
        </w:r>
        <w:r>
          <w:rPr>
            <w:noProof/>
            <w:webHidden/>
          </w:rPr>
          <w:fldChar w:fldCharType="begin"/>
        </w:r>
        <w:r>
          <w:rPr>
            <w:noProof/>
            <w:webHidden/>
          </w:rPr>
          <w:instrText xml:space="preserve"> PAGEREF _Toc159489288 \h </w:instrText>
        </w:r>
        <w:r>
          <w:rPr>
            <w:noProof/>
            <w:webHidden/>
          </w:rPr>
        </w:r>
        <w:r>
          <w:rPr>
            <w:noProof/>
            <w:webHidden/>
          </w:rPr>
          <w:fldChar w:fldCharType="separate"/>
        </w:r>
        <w:r>
          <w:rPr>
            <w:noProof/>
            <w:webHidden/>
          </w:rPr>
          <w:t>71</w:t>
        </w:r>
        <w:r>
          <w:rPr>
            <w:noProof/>
            <w:webHidden/>
          </w:rPr>
          <w:fldChar w:fldCharType="end"/>
        </w:r>
      </w:hyperlink>
    </w:p>
    <w:p w14:paraId="4D2B68E3" w14:textId="583A56C5"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89" w:history="1">
        <w:r w:rsidRPr="00BC5509">
          <w:rPr>
            <w:rStyle w:val="Hyperlink"/>
            <w:rFonts w:eastAsia="TimesNewRomanPSMT"/>
            <w:noProof/>
          </w:rPr>
          <w:t>7.2.1.1.2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Firebase für Dart / Flutter aktivieren</w:t>
        </w:r>
        <w:r>
          <w:rPr>
            <w:noProof/>
            <w:webHidden/>
          </w:rPr>
          <w:tab/>
        </w:r>
        <w:r>
          <w:rPr>
            <w:noProof/>
            <w:webHidden/>
          </w:rPr>
          <w:fldChar w:fldCharType="begin"/>
        </w:r>
        <w:r>
          <w:rPr>
            <w:noProof/>
            <w:webHidden/>
          </w:rPr>
          <w:instrText xml:space="preserve"> PAGEREF _Toc159489289 \h </w:instrText>
        </w:r>
        <w:r>
          <w:rPr>
            <w:noProof/>
            <w:webHidden/>
          </w:rPr>
        </w:r>
        <w:r>
          <w:rPr>
            <w:noProof/>
            <w:webHidden/>
          </w:rPr>
          <w:fldChar w:fldCharType="separate"/>
        </w:r>
        <w:r>
          <w:rPr>
            <w:noProof/>
            <w:webHidden/>
          </w:rPr>
          <w:t>71</w:t>
        </w:r>
        <w:r>
          <w:rPr>
            <w:noProof/>
            <w:webHidden/>
          </w:rPr>
          <w:fldChar w:fldCharType="end"/>
        </w:r>
      </w:hyperlink>
    </w:p>
    <w:p w14:paraId="1563B691" w14:textId="33A737AE"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90" w:history="1">
        <w:r w:rsidRPr="00BC5509">
          <w:rPr>
            <w:rStyle w:val="Hyperlink"/>
            <w:rFonts w:eastAsia="TimesNewRomanPSMT"/>
            <w:noProof/>
          </w:rPr>
          <w:t>7.2.1.1.3</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Flutter App mit Flutterfire konfigurieren</w:t>
        </w:r>
        <w:r>
          <w:rPr>
            <w:noProof/>
            <w:webHidden/>
          </w:rPr>
          <w:tab/>
        </w:r>
        <w:r>
          <w:rPr>
            <w:noProof/>
            <w:webHidden/>
          </w:rPr>
          <w:fldChar w:fldCharType="begin"/>
        </w:r>
        <w:r>
          <w:rPr>
            <w:noProof/>
            <w:webHidden/>
          </w:rPr>
          <w:instrText xml:space="preserve"> PAGEREF _Toc159489290 \h </w:instrText>
        </w:r>
        <w:r>
          <w:rPr>
            <w:noProof/>
            <w:webHidden/>
          </w:rPr>
        </w:r>
        <w:r>
          <w:rPr>
            <w:noProof/>
            <w:webHidden/>
          </w:rPr>
          <w:fldChar w:fldCharType="separate"/>
        </w:r>
        <w:r>
          <w:rPr>
            <w:noProof/>
            <w:webHidden/>
          </w:rPr>
          <w:t>71</w:t>
        </w:r>
        <w:r>
          <w:rPr>
            <w:noProof/>
            <w:webHidden/>
          </w:rPr>
          <w:fldChar w:fldCharType="end"/>
        </w:r>
      </w:hyperlink>
    </w:p>
    <w:p w14:paraId="2D5F93F2" w14:textId="3BDF5A7A"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91" w:history="1">
        <w:r w:rsidRPr="00BC5509">
          <w:rPr>
            <w:rStyle w:val="Hyperlink"/>
            <w:rFonts w:eastAsia="TimesNewRomanPSMT"/>
          </w:rPr>
          <w:t>7.2.2 Einbindung in Flutter</w:t>
        </w:r>
        <w:r>
          <w:rPr>
            <w:webHidden/>
          </w:rPr>
          <w:tab/>
        </w:r>
        <w:r>
          <w:rPr>
            <w:webHidden/>
          </w:rPr>
          <w:fldChar w:fldCharType="begin"/>
        </w:r>
        <w:r>
          <w:rPr>
            <w:webHidden/>
          </w:rPr>
          <w:instrText xml:space="preserve"> PAGEREF _Toc159489291 \h </w:instrText>
        </w:r>
        <w:r>
          <w:rPr>
            <w:webHidden/>
          </w:rPr>
        </w:r>
        <w:r>
          <w:rPr>
            <w:webHidden/>
          </w:rPr>
          <w:fldChar w:fldCharType="separate"/>
        </w:r>
        <w:r>
          <w:rPr>
            <w:webHidden/>
          </w:rPr>
          <w:t>71</w:t>
        </w:r>
        <w:r>
          <w:rPr>
            <w:webHidden/>
          </w:rPr>
          <w:fldChar w:fldCharType="end"/>
        </w:r>
      </w:hyperlink>
    </w:p>
    <w:p w14:paraId="46BB7864" w14:textId="5E48AD0D"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92" w:history="1">
        <w:r w:rsidRPr="00BC5509">
          <w:rPr>
            <w:rStyle w:val="Hyperlink"/>
            <w:rFonts w:eastAsia="TimesNewRomanPSMT"/>
            <w:noProof/>
          </w:rPr>
          <w:t>7.2.2.1.1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Flutterfire Configure</w:t>
        </w:r>
        <w:r>
          <w:rPr>
            <w:noProof/>
            <w:webHidden/>
          </w:rPr>
          <w:tab/>
        </w:r>
        <w:r>
          <w:rPr>
            <w:noProof/>
            <w:webHidden/>
          </w:rPr>
          <w:fldChar w:fldCharType="begin"/>
        </w:r>
        <w:r>
          <w:rPr>
            <w:noProof/>
            <w:webHidden/>
          </w:rPr>
          <w:instrText xml:space="preserve"> PAGEREF _Toc159489292 \h </w:instrText>
        </w:r>
        <w:r>
          <w:rPr>
            <w:noProof/>
            <w:webHidden/>
          </w:rPr>
        </w:r>
        <w:r>
          <w:rPr>
            <w:noProof/>
            <w:webHidden/>
          </w:rPr>
          <w:fldChar w:fldCharType="separate"/>
        </w:r>
        <w:r>
          <w:rPr>
            <w:noProof/>
            <w:webHidden/>
          </w:rPr>
          <w:t>71</w:t>
        </w:r>
        <w:r>
          <w:rPr>
            <w:noProof/>
            <w:webHidden/>
          </w:rPr>
          <w:fldChar w:fldCharType="end"/>
        </w:r>
      </w:hyperlink>
    </w:p>
    <w:p w14:paraId="21066720" w14:textId="3DEB1D3D"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93" w:history="1">
        <w:r w:rsidRPr="00BC5509">
          <w:rPr>
            <w:rStyle w:val="Hyperlink"/>
            <w:rFonts w:eastAsia="TimesNewRomanPSMT"/>
            <w:noProof/>
          </w:rPr>
          <w:t>7.2.2.1.2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Benutzten Firebase Packages hinzufügen</w:t>
        </w:r>
        <w:r>
          <w:rPr>
            <w:noProof/>
            <w:webHidden/>
          </w:rPr>
          <w:tab/>
        </w:r>
        <w:r>
          <w:rPr>
            <w:noProof/>
            <w:webHidden/>
          </w:rPr>
          <w:fldChar w:fldCharType="begin"/>
        </w:r>
        <w:r>
          <w:rPr>
            <w:noProof/>
            <w:webHidden/>
          </w:rPr>
          <w:instrText xml:space="preserve"> PAGEREF _Toc159489293 \h </w:instrText>
        </w:r>
        <w:r>
          <w:rPr>
            <w:noProof/>
            <w:webHidden/>
          </w:rPr>
        </w:r>
        <w:r>
          <w:rPr>
            <w:noProof/>
            <w:webHidden/>
          </w:rPr>
          <w:fldChar w:fldCharType="separate"/>
        </w:r>
        <w:r>
          <w:rPr>
            <w:noProof/>
            <w:webHidden/>
          </w:rPr>
          <w:t>71</w:t>
        </w:r>
        <w:r>
          <w:rPr>
            <w:noProof/>
            <w:webHidden/>
          </w:rPr>
          <w:fldChar w:fldCharType="end"/>
        </w:r>
      </w:hyperlink>
    </w:p>
    <w:p w14:paraId="0DAF0574" w14:textId="478FF275"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294" w:history="1">
        <w:r w:rsidRPr="00BC5509">
          <w:rPr>
            <w:rStyle w:val="Hyperlink"/>
            <w:rFonts w:eastAsia="TimesNewRomanPSMT"/>
          </w:rPr>
          <w:t>7.2.3 Nutzen der verschiedenen Datenbanksysteme</w:t>
        </w:r>
        <w:r>
          <w:rPr>
            <w:webHidden/>
          </w:rPr>
          <w:tab/>
        </w:r>
        <w:r>
          <w:rPr>
            <w:webHidden/>
          </w:rPr>
          <w:fldChar w:fldCharType="begin"/>
        </w:r>
        <w:r>
          <w:rPr>
            <w:webHidden/>
          </w:rPr>
          <w:instrText xml:space="preserve"> PAGEREF _Toc159489294 \h </w:instrText>
        </w:r>
        <w:r>
          <w:rPr>
            <w:webHidden/>
          </w:rPr>
        </w:r>
        <w:r>
          <w:rPr>
            <w:webHidden/>
          </w:rPr>
          <w:fldChar w:fldCharType="separate"/>
        </w:r>
        <w:r>
          <w:rPr>
            <w:webHidden/>
          </w:rPr>
          <w:t>71</w:t>
        </w:r>
        <w:r>
          <w:rPr>
            <w:webHidden/>
          </w:rPr>
          <w:fldChar w:fldCharType="end"/>
        </w:r>
      </w:hyperlink>
    </w:p>
    <w:p w14:paraId="0E70E9EB" w14:textId="11A410D7"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95" w:history="1">
        <w:r w:rsidRPr="00BC5509">
          <w:rPr>
            <w:rStyle w:val="Hyperlink"/>
            <w:rFonts w:eastAsia="TimesNewRomanPSMT"/>
            <w:noProof/>
          </w:rPr>
          <w:t>7.2.3.1 Auth</w:t>
        </w:r>
        <w:r>
          <w:rPr>
            <w:noProof/>
            <w:webHidden/>
          </w:rPr>
          <w:tab/>
        </w:r>
        <w:r>
          <w:rPr>
            <w:noProof/>
            <w:webHidden/>
          </w:rPr>
          <w:fldChar w:fldCharType="begin"/>
        </w:r>
        <w:r>
          <w:rPr>
            <w:noProof/>
            <w:webHidden/>
          </w:rPr>
          <w:instrText xml:space="preserve"> PAGEREF _Toc159489295 \h </w:instrText>
        </w:r>
        <w:r>
          <w:rPr>
            <w:noProof/>
            <w:webHidden/>
          </w:rPr>
        </w:r>
        <w:r>
          <w:rPr>
            <w:noProof/>
            <w:webHidden/>
          </w:rPr>
          <w:fldChar w:fldCharType="separate"/>
        </w:r>
        <w:r>
          <w:rPr>
            <w:noProof/>
            <w:webHidden/>
          </w:rPr>
          <w:t>71</w:t>
        </w:r>
        <w:r>
          <w:rPr>
            <w:noProof/>
            <w:webHidden/>
          </w:rPr>
          <w:fldChar w:fldCharType="end"/>
        </w:r>
      </w:hyperlink>
    </w:p>
    <w:p w14:paraId="1CCA8762" w14:textId="7F0A6882"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96" w:history="1">
        <w:r w:rsidRPr="00BC5509">
          <w:rPr>
            <w:rStyle w:val="Hyperlink"/>
            <w:rFonts w:eastAsia="TimesNewRomanPSMT"/>
            <w:noProof/>
          </w:rPr>
          <w:t>7.2.3.1.1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E-Mail + Passwort – Login</w:t>
        </w:r>
        <w:r>
          <w:rPr>
            <w:noProof/>
            <w:webHidden/>
          </w:rPr>
          <w:tab/>
        </w:r>
        <w:r>
          <w:rPr>
            <w:noProof/>
            <w:webHidden/>
          </w:rPr>
          <w:fldChar w:fldCharType="begin"/>
        </w:r>
        <w:r>
          <w:rPr>
            <w:noProof/>
            <w:webHidden/>
          </w:rPr>
          <w:instrText xml:space="preserve"> PAGEREF _Toc159489296 \h </w:instrText>
        </w:r>
        <w:r>
          <w:rPr>
            <w:noProof/>
            <w:webHidden/>
          </w:rPr>
        </w:r>
        <w:r>
          <w:rPr>
            <w:noProof/>
            <w:webHidden/>
          </w:rPr>
          <w:fldChar w:fldCharType="separate"/>
        </w:r>
        <w:r>
          <w:rPr>
            <w:noProof/>
            <w:webHidden/>
          </w:rPr>
          <w:t>71</w:t>
        </w:r>
        <w:r>
          <w:rPr>
            <w:noProof/>
            <w:webHidden/>
          </w:rPr>
          <w:fldChar w:fldCharType="end"/>
        </w:r>
      </w:hyperlink>
    </w:p>
    <w:p w14:paraId="20B8781F" w14:textId="67BDC439"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97" w:history="1">
        <w:r w:rsidRPr="00BC5509">
          <w:rPr>
            <w:rStyle w:val="Hyperlink"/>
            <w:rFonts w:eastAsia="TimesNewRomanPSMT"/>
            <w:noProof/>
          </w:rPr>
          <w:t>7.2.3.1.2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Google Login</w:t>
        </w:r>
        <w:r>
          <w:rPr>
            <w:noProof/>
            <w:webHidden/>
          </w:rPr>
          <w:tab/>
        </w:r>
        <w:r>
          <w:rPr>
            <w:noProof/>
            <w:webHidden/>
          </w:rPr>
          <w:fldChar w:fldCharType="begin"/>
        </w:r>
        <w:r>
          <w:rPr>
            <w:noProof/>
            <w:webHidden/>
          </w:rPr>
          <w:instrText xml:space="preserve"> PAGEREF _Toc159489297 \h </w:instrText>
        </w:r>
        <w:r>
          <w:rPr>
            <w:noProof/>
            <w:webHidden/>
          </w:rPr>
        </w:r>
        <w:r>
          <w:rPr>
            <w:noProof/>
            <w:webHidden/>
          </w:rPr>
          <w:fldChar w:fldCharType="separate"/>
        </w:r>
        <w:r>
          <w:rPr>
            <w:noProof/>
            <w:webHidden/>
          </w:rPr>
          <w:t>71</w:t>
        </w:r>
        <w:r>
          <w:rPr>
            <w:noProof/>
            <w:webHidden/>
          </w:rPr>
          <w:fldChar w:fldCharType="end"/>
        </w:r>
      </w:hyperlink>
    </w:p>
    <w:p w14:paraId="5FE4F59B" w14:textId="611ADAF5"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98" w:history="1">
        <w:r w:rsidRPr="00BC5509">
          <w:rPr>
            <w:rStyle w:val="Hyperlink"/>
            <w:rFonts w:eastAsia="TimesNewRomanPSMT"/>
            <w:noProof/>
          </w:rPr>
          <w:t>7.2.3.2 Firestore Database</w:t>
        </w:r>
        <w:r>
          <w:rPr>
            <w:noProof/>
            <w:webHidden/>
          </w:rPr>
          <w:tab/>
        </w:r>
        <w:r>
          <w:rPr>
            <w:noProof/>
            <w:webHidden/>
          </w:rPr>
          <w:fldChar w:fldCharType="begin"/>
        </w:r>
        <w:r>
          <w:rPr>
            <w:noProof/>
            <w:webHidden/>
          </w:rPr>
          <w:instrText xml:space="preserve"> PAGEREF _Toc159489298 \h </w:instrText>
        </w:r>
        <w:r>
          <w:rPr>
            <w:noProof/>
            <w:webHidden/>
          </w:rPr>
        </w:r>
        <w:r>
          <w:rPr>
            <w:noProof/>
            <w:webHidden/>
          </w:rPr>
          <w:fldChar w:fldCharType="separate"/>
        </w:r>
        <w:r>
          <w:rPr>
            <w:noProof/>
            <w:webHidden/>
          </w:rPr>
          <w:t>71</w:t>
        </w:r>
        <w:r>
          <w:rPr>
            <w:noProof/>
            <w:webHidden/>
          </w:rPr>
          <w:fldChar w:fldCharType="end"/>
        </w:r>
      </w:hyperlink>
    </w:p>
    <w:p w14:paraId="6DAF2BEC" w14:textId="434C621C"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299" w:history="1">
        <w:r w:rsidRPr="00BC5509">
          <w:rPr>
            <w:rStyle w:val="Hyperlink"/>
            <w:rFonts w:eastAsia="TimesNewRomanPSMT"/>
            <w:noProof/>
          </w:rPr>
          <w:t>7.2.3.2.1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Struktur</w:t>
        </w:r>
        <w:r>
          <w:rPr>
            <w:noProof/>
            <w:webHidden/>
          </w:rPr>
          <w:tab/>
        </w:r>
        <w:r>
          <w:rPr>
            <w:noProof/>
            <w:webHidden/>
          </w:rPr>
          <w:fldChar w:fldCharType="begin"/>
        </w:r>
        <w:r>
          <w:rPr>
            <w:noProof/>
            <w:webHidden/>
          </w:rPr>
          <w:instrText xml:space="preserve"> PAGEREF _Toc159489299 \h </w:instrText>
        </w:r>
        <w:r>
          <w:rPr>
            <w:noProof/>
            <w:webHidden/>
          </w:rPr>
        </w:r>
        <w:r>
          <w:rPr>
            <w:noProof/>
            <w:webHidden/>
          </w:rPr>
          <w:fldChar w:fldCharType="separate"/>
        </w:r>
        <w:r>
          <w:rPr>
            <w:noProof/>
            <w:webHidden/>
          </w:rPr>
          <w:t>71</w:t>
        </w:r>
        <w:r>
          <w:rPr>
            <w:noProof/>
            <w:webHidden/>
          </w:rPr>
          <w:fldChar w:fldCharType="end"/>
        </w:r>
      </w:hyperlink>
    </w:p>
    <w:p w14:paraId="7434FD29" w14:textId="338BC74E"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00" w:history="1">
        <w:r w:rsidRPr="00BC5509">
          <w:rPr>
            <w:rStyle w:val="Hyperlink"/>
            <w:rFonts w:eastAsia="TimesNewRomanPSMT"/>
            <w:noProof/>
          </w:rPr>
          <w:t>7.2.3.2.2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Allgemeine Userdaten</w:t>
        </w:r>
        <w:r>
          <w:rPr>
            <w:noProof/>
            <w:webHidden/>
          </w:rPr>
          <w:tab/>
        </w:r>
        <w:r>
          <w:rPr>
            <w:noProof/>
            <w:webHidden/>
          </w:rPr>
          <w:fldChar w:fldCharType="begin"/>
        </w:r>
        <w:r>
          <w:rPr>
            <w:noProof/>
            <w:webHidden/>
          </w:rPr>
          <w:instrText xml:space="preserve"> PAGEREF _Toc159489300 \h </w:instrText>
        </w:r>
        <w:r>
          <w:rPr>
            <w:noProof/>
            <w:webHidden/>
          </w:rPr>
        </w:r>
        <w:r>
          <w:rPr>
            <w:noProof/>
            <w:webHidden/>
          </w:rPr>
          <w:fldChar w:fldCharType="separate"/>
        </w:r>
        <w:r>
          <w:rPr>
            <w:noProof/>
            <w:webHidden/>
          </w:rPr>
          <w:t>71</w:t>
        </w:r>
        <w:r>
          <w:rPr>
            <w:noProof/>
            <w:webHidden/>
          </w:rPr>
          <w:fldChar w:fldCharType="end"/>
        </w:r>
      </w:hyperlink>
    </w:p>
    <w:p w14:paraId="2FE0F49F" w14:textId="70EE288B"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01" w:history="1">
        <w:r w:rsidRPr="00BC5509">
          <w:rPr>
            <w:rStyle w:val="Hyperlink"/>
            <w:rFonts w:eastAsia="TimesNewRomanPSMT"/>
            <w:noProof/>
          </w:rPr>
          <w:t>7.2.3.2.3</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Flugdaten</w:t>
        </w:r>
        <w:r>
          <w:rPr>
            <w:noProof/>
            <w:webHidden/>
          </w:rPr>
          <w:tab/>
        </w:r>
        <w:r>
          <w:rPr>
            <w:noProof/>
            <w:webHidden/>
          </w:rPr>
          <w:fldChar w:fldCharType="begin"/>
        </w:r>
        <w:r>
          <w:rPr>
            <w:noProof/>
            <w:webHidden/>
          </w:rPr>
          <w:instrText xml:space="preserve"> PAGEREF _Toc159489301 \h </w:instrText>
        </w:r>
        <w:r>
          <w:rPr>
            <w:noProof/>
            <w:webHidden/>
          </w:rPr>
        </w:r>
        <w:r>
          <w:rPr>
            <w:noProof/>
            <w:webHidden/>
          </w:rPr>
          <w:fldChar w:fldCharType="separate"/>
        </w:r>
        <w:r>
          <w:rPr>
            <w:noProof/>
            <w:webHidden/>
          </w:rPr>
          <w:t>71</w:t>
        </w:r>
        <w:r>
          <w:rPr>
            <w:noProof/>
            <w:webHidden/>
          </w:rPr>
          <w:fldChar w:fldCharType="end"/>
        </w:r>
      </w:hyperlink>
    </w:p>
    <w:p w14:paraId="641552CC" w14:textId="6653F2E8"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02" w:history="1">
        <w:r w:rsidRPr="00BC5509">
          <w:rPr>
            <w:rStyle w:val="Hyperlink"/>
            <w:rFonts w:eastAsia="TimesNewRomanPSMT"/>
            <w:noProof/>
          </w:rPr>
          <w:t>7.2.3.2.4</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Einstellungen</w:t>
        </w:r>
        <w:r>
          <w:rPr>
            <w:noProof/>
            <w:webHidden/>
          </w:rPr>
          <w:tab/>
        </w:r>
        <w:r>
          <w:rPr>
            <w:noProof/>
            <w:webHidden/>
          </w:rPr>
          <w:fldChar w:fldCharType="begin"/>
        </w:r>
        <w:r>
          <w:rPr>
            <w:noProof/>
            <w:webHidden/>
          </w:rPr>
          <w:instrText xml:space="preserve"> PAGEREF _Toc159489302 \h </w:instrText>
        </w:r>
        <w:r>
          <w:rPr>
            <w:noProof/>
            <w:webHidden/>
          </w:rPr>
        </w:r>
        <w:r>
          <w:rPr>
            <w:noProof/>
            <w:webHidden/>
          </w:rPr>
          <w:fldChar w:fldCharType="separate"/>
        </w:r>
        <w:r>
          <w:rPr>
            <w:noProof/>
            <w:webHidden/>
          </w:rPr>
          <w:t>71</w:t>
        </w:r>
        <w:r>
          <w:rPr>
            <w:noProof/>
            <w:webHidden/>
          </w:rPr>
          <w:fldChar w:fldCharType="end"/>
        </w:r>
      </w:hyperlink>
    </w:p>
    <w:p w14:paraId="2116508D" w14:textId="2B9EBC65"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03" w:history="1">
        <w:r w:rsidRPr="00BC5509">
          <w:rPr>
            <w:rStyle w:val="Hyperlink"/>
            <w:rFonts w:eastAsia="TimesNewRomanPSMT"/>
            <w:noProof/>
          </w:rPr>
          <w:t>7.2.3.3 Realtime Database</w:t>
        </w:r>
        <w:r>
          <w:rPr>
            <w:noProof/>
            <w:webHidden/>
          </w:rPr>
          <w:tab/>
        </w:r>
        <w:r>
          <w:rPr>
            <w:noProof/>
            <w:webHidden/>
          </w:rPr>
          <w:fldChar w:fldCharType="begin"/>
        </w:r>
        <w:r>
          <w:rPr>
            <w:noProof/>
            <w:webHidden/>
          </w:rPr>
          <w:instrText xml:space="preserve"> PAGEREF _Toc159489303 \h </w:instrText>
        </w:r>
        <w:r>
          <w:rPr>
            <w:noProof/>
            <w:webHidden/>
          </w:rPr>
        </w:r>
        <w:r>
          <w:rPr>
            <w:noProof/>
            <w:webHidden/>
          </w:rPr>
          <w:fldChar w:fldCharType="separate"/>
        </w:r>
        <w:r>
          <w:rPr>
            <w:noProof/>
            <w:webHidden/>
          </w:rPr>
          <w:t>71</w:t>
        </w:r>
        <w:r>
          <w:rPr>
            <w:noProof/>
            <w:webHidden/>
          </w:rPr>
          <w:fldChar w:fldCharType="end"/>
        </w:r>
      </w:hyperlink>
    </w:p>
    <w:p w14:paraId="701CEF09" w14:textId="5E915774"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04" w:history="1">
        <w:r w:rsidRPr="00BC5509">
          <w:rPr>
            <w:rStyle w:val="Hyperlink"/>
            <w:rFonts w:eastAsia="TimesNewRomanPSMT"/>
            <w:noProof/>
          </w:rPr>
          <w:t>7.2.3.3.1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Allgemein</w:t>
        </w:r>
        <w:r>
          <w:rPr>
            <w:noProof/>
            <w:webHidden/>
          </w:rPr>
          <w:tab/>
        </w:r>
        <w:r>
          <w:rPr>
            <w:noProof/>
            <w:webHidden/>
          </w:rPr>
          <w:fldChar w:fldCharType="begin"/>
        </w:r>
        <w:r>
          <w:rPr>
            <w:noProof/>
            <w:webHidden/>
          </w:rPr>
          <w:instrText xml:space="preserve"> PAGEREF _Toc159489304 \h </w:instrText>
        </w:r>
        <w:r>
          <w:rPr>
            <w:noProof/>
            <w:webHidden/>
          </w:rPr>
        </w:r>
        <w:r>
          <w:rPr>
            <w:noProof/>
            <w:webHidden/>
          </w:rPr>
          <w:fldChar w:fldCharType="separate"/>
        </w:r>
        <w:r>
          <w:rPr>
            <w:noProof/>
            <w:webHidden/>
          </w:rPr>
          <w:t>71</w:t>
        </w:r>
        <w:r>
          <w:rPr>
            <w:noProof/>
            <w:webHidden/>
          </w:rPr>
          <w:fldChar w:fldCharType="end"/>
        </w:r>
      </w:hyperlink>
    </w:p>
    <w:p w14:paraId="210B26DB" w14:textId="2601D8F8"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05" w:history="1">
        <w:r w:rsidRPr="00BC5509">
          <w:rPr>
            <w:rStyle w:val="Hyperlink"/>
            <w:rFonts w:eastAsia="TimesNewRomanPSMT"/>
            <w:noProof/>
          </w:rPr>
          <w:t>7.2.3.3.2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Sinn der verschiedenen Flags</w:t>
        </w:r>
        <w:r>
          <w:rPr>
            <w:noProof/>
            <w:webHidden/>
          </w:rPr>
          <w:tab/>
        </w:r>
        <w:r>
          <w:rPr>
            <w:noProof/>
            <w:webHidden/>
          </w:rPr>
          <w:fldChar w:fldCharType="begin"/>
        </w:r>
        <w:r>
          <w:rPr>
            <w:noProof/>
            <w:webHidden/>
          </w:rPr>
          <w:instrText xml:space="preserve"> PAGEREF _Toc159489305 \h </w:instrText>
        </w:r>
        <w:r>
          <w:rPr>
            <w:noProof/>
            <w:webHidden/>
          </w:rPr>
        </w:r>
        <w:r>
          <w:rPr>
            <w:noProof/>
            <w:webHidden/>
          </w:rPr>
          <w:fldChar w:fldCharType="separate"/>
        </w:r>
        <w:r>
          <w:rPr>
            <w:noProof/>
            <w:webHidden/>
          </w:rPr>
          <w:t>72</w:t>
        </w:r>
        <w:r>
          <w:rPr>
            <w:noProof/>
            <w:webHidden/>
          </w:rPr>
          <w:fldChar w:fldCharType="end"/>
        </w:r>
      </w:hyperlink>
    </w:p>
    <w:p w14:paraId="43DE5954" w14:textId="570A638B"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06" w:history="1">
        <w:r w:rsidRPr="00BC5509">
          <w:rPr>
            <w:rStyle w:val="Hyperlink"/>
            <w:rFonts w:eastAsia="TimesNewRomanPSMT"/>
            <w:noProof/>
          </w:rPr>
          <w:t>7.2.3.4 Storage</w:t>
        </w:r>
        <w:r>
          <w:rPr>
            <w:noProof/>
            <w:webHidden/>
          </w:rPr>
          <w:tab/>
        </w:r>
        <w:r>
          <w:rPr>
            <w:noProof/>
            <w:webHidden/>
          </w:rPr>
          <w:fldChar w:fldCharType="begin"/>
        </w:r>
        <w:r>
          <w:rPr>
            <w:noProof/>
            <w:webHidden/>
          </w:rPr>
          <w:instrText xml:space="preserve"> PAGEREF _Toc159489306 \h </w:instrText>
        </w:r>
        <w:r>
          <w:rPr>
            <w:noProof/>
            <w:webHidden/>
          </w:rPr>
        </w:r>
        <w:r>
          <w:rPr>
            <w:noProof/>
            <w:webHidden/>
          </w:rPr>
          <w:fldChar w:fldCharType="separate"/>
        </w:r>
        <w:r>
          <w:rPr>
            <w:noProof/>
            <w:webHidden/>
          </w:rPr>
          <w:t>72</w:t>
        </w:r>
        <w:r>
          <w:rPr>
            <w:noProof/>
            <w:webHidden/>
          </w:rPr>
          <w:fldChar w:fldCharType="end"/>
        </w:r>
      </w:hyperlink>
    </w:p>
    <w:p w14:paraId="4415C714" w14:textId="260A4786"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07" w:history="1">
        <w:r w:rsidRPr="00BC5509">
          <w:rPr>
            <w:rStyle w:val="Hyperlink"/>
            <w:rFonts w:eastAsia="TimesNewRomanPSMT"/>
            <w:noProof/>
          </w:rPr>
          <w:t>7.2.3.4.1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Allgemein</w:t>
        </w:r>
        <w:r>
          <w:rPr>
            <w:noProof/>
            <w:webHidden/>
          </w:rPr>
          <w:tab/>
        </w:r>
        <w:r>
          <w:rPr>
            <w:noProof/>
            <w:webHidden/>
          </w:rPr>
          <w:fldChar w:fldCharType="begin"/>
        </w:r>
        <w:r>
          <w:rPr>
            <w:noProof/>
            <w:webHidden/>
          </w:rPr>
          <w:instrText xml:space="preserve"> PAGEREF _Toc159489307 \h </w:instrText>
        </w:r>
        <w:r>
          <w:rPr>
            <w:noProof/>
            <w:webHidden/>
          </w:rPr>
        </w:r>
        <w:r>
          <w:rPr>
            <w:noProof/>
            <w:webHidden/>
          </w:rPr>
          <w:fldChar w:fldCharType="separate"/>
        </w:r>
        <w:r>
          <w:rPr>
            <w:noProof/>
            <w:webHidden/>
          </w:rPr>
          <w:t>72</w:t>
        </w:r>
        <w:r>
          <w:rPr>
            <w:noProof/>
            <w:webHidden/>
          </w:rPr>
          <w:fldChar w:fldCharType="end"/>
        </w:r>
      </w:hyperlink>
    </w:p>
    <w:p w14:paraId="128322C2" w14:textId="3C7746F0"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08" w:history="1">
        <w:r w:rsidRPr="00BC5509">
          <w:rPr>
            <w:rStyle w:val="Hyperlink"/>
            <w:rFonts w:eastAsia="TimesNewRomanPSMT"/>
            <w:noProof/>
          </w:rPr>
          <w:t>7.2.3.4.2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Referenz zu User in Firestore</w:t>
        </w:r>
        <w:r>
          <w:rPr>
            <w:noProof/>
            <w:webHidden/>
          </w:rPr>
          <w:tab/>
        </w:r>
        <w:r>
          <w:rPr>
            <w:noProof/>
            <w:webHidden/>
          </w:rPr>
          <w:fldChar w:fldCharType="begin"/>
        </w:r>
        <w:r>
          <w:rPr>
            <w:noProof/>
            <w:webHidden/>
          </w:rPr>
          <w:instrText xml:space="preserve"> PAGEREF _Toc159489308 \h </w:instrText>
        </w:r>
        <w:r>
          <w:rPr>
            <w:noProof/>
            <w:webHidden/>
          </w:rPr>
        </w:r>
        <w:r>
          <w:rPr>
            <w:noProof/>
            <w:webHidden/>
          </w:rPr>
          <w:fldChar w:fldCharType="separate"/>
        </w:r>
        <w:r>
          <w:rPr>
            <w:noProof/>
            <w:webHidden/>
          </w:rPr>
          <w:t>72</w:t>
        </w:r>
        <w:r>
          <w:rPr>
            <w:noProof/>
            <w:webHidden/>
          </w:rPr>
          <w:fldChar w:fldCharType="end"/>
        </w:r>
      </w:hyperlink>
    </w:p>
    <w:p w14:paraId="4BD933CF" w14:textId="14A6BC7D"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309" w:history="1">
        <w:r w:rsidRPr="00BC5509">
          <w:rPr>
            <w:rStyle w:val="Hyperlink"/>
            <w:rFonts w:eastAsia="TimesNewRomanPSMT"/>
          </w:rPr>
          <w:t>8</w:t>
        </w:r>
        <w:r>
          <w:rPr>
            <w:rFonts w:asciiTheme="minorHAnsi" w:eastAsiaTheme="minorEastAsia" w:hAnsiTheme="minorHAnsi" w:cstheme="minorBidi"/>
            <w:bCs w:val="0"/>
            <w:kern w:val="2"/>
            <w:sz w:val="24"/>
            <w:szCs w:val="24"/>
            <w:lang w:eastAsia="de-AT"/>
            <w14:ligatures w14:val="standardContextual"/>
          </w:rPr>
          <w:tab/>
        </w:r>
        <w:r w:rsidRPr="00BC5509">
          <w:rPr>
            <w:rStyle w:val="Hyperlink"/>
            <w:rFonts w:eastAsia="TimesNewRomanPSMT"/>
          </w:rPr>
          <w:t>Videostreaming</w:t>
        </w:r>
        <w:r>
          <w:rPr>
            <w:webHidden/>
          </w:rPr>
          <w:tab/>
        </w:r>
        <w:r>
          <w:rPr>
            <w:webHidden/>
          </w:rPr>
          <w:fldChar w:fldCharType="begin"/>
        </w:r>
        <w:r>
          <w:rPr>
            <w:webHidden/>
          </w:rPr>
          <w:instrText xml:space="preserve"> PAGEREF _Toc159489309 \h </w:instrText>
        </w:r>
        <w:r>
          <w:rPr>
            <w:webHidden/>
          </w:rPr>
        </w:r>
        <w:r>
          <w:rPr>
            <w:webHidden/>
          </w:rPr>
          <w:fldChar w:fldCharType="separate"/>
        </w:r>
        <w:r>
          <w:rPr>
            <w:webHidden/>
          </w:rPr>
          <w:t>72</w:t>
        </w:r>
        <w:r>
          <w:rPr>
            <w:webHidden/>
          </w:rPr>
          <w:fldChar w:fldCharType="end"/>
        </w:r>
      </w:hyperlink>
    </w:p>
    <w:p w14:paraId="66A5630A" w14:textId="5611A39A"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10" w:history="1">
        <w:r w:rsidRPr="00BC5509">
          <w:rPr>
            <w:rStyle w:val="Hyperlink"/>
            <w:rFonts w:eastAsia="TimesNewRomanPSMT"/>
          </w:rPr>
          <w:t>8.1 Allgemeiner Aufbau</w:t>
        </w:r>
        <w:r>
          <w:rPr>
            <w:webHidden/>
          </w:rPr>
          <w:tab/>
        </w:r>
        <w:r>
          <w:rPr>
            <w:webHidden/>
          </w:rPr>
          <w:fldChar w:fldCharType="begin"/>
        </w:r>
        <w:r>
          <w:rPr>
            <w:webHidden/>
          </w:rPr>
          <w:instrText xml:space="preserve"> PAGEREF _Toc159489310 \h </w:instrText>
        </w:r>
        <w:r>
          <w:rPr>
            <w:webHidden/>
          </w:rPr>
        </w:r>
        <w:r>
          <w:rPr>
            <w:webHidden/>
          </w:rPr>
          <w:fldChar w:fldCharType="separate"/>
        </w:r>
        <w:r>
          <w:rPr>
            <w:webHidden/>
          </w:rPr>
          <w:t>72</w:t>
        </w:r>
        <w:r>
          <w:rPr>
            <w:webHidden/>
          </w:rPr>
          <w:fldChar w:fldCharType="end"/>
        </w:r>
      </w:hyperlink>
    </w:p>
    <w:p w14:paraId="71D5647A" w14:textId="2C6E503A"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11" w:history="1">
        <w:r w:rsidRPr="00BC5509">
          <w:rPr>
            <w:rStyle w:val="Hyperlink"/>
            <w:rFonts w:eastAsia="TimesNewRomanPSMT"/>
          </w:rPr>
          <w:t>8.1.1 Anforderungen</w:t>
        </w:r>
        <w:r>
          <w:rPr>
            <w:webHidden/>
          </w:rPr>
          <w:tab/>
        </w:r>
        <w:r>
          <w:rPr>
            <w:webHidden/>
          </w:rPr>
          <w:fldChar w:fldCharType="begin"/>
        </w:r>
        <w:r>
          <w:rPr>
            <w:webHidden/>
          </w:rPr>
          <w:instrText xml:space="preserve"> PAGEREF _Toc159489311 \h </w:instrText>
        </w:r>
        <w:r>
          <w:rPr>
            <w:webHidden/>
          </w:rPr>
        </w:r>
        <w:r>
          <w:rPr>
            <w:webHidden/>
          </w:rPr>
          <w:fldChar w:fldCharType="separate"/>
        </w:r>
        <w:r>
          <w:rPr>
            <w:webHidden/>
          </w:rPr>
          <w:t>72</w:t>
        </w:r>
        <w:r>
          <w:rPr>
            <w:webHidden/>
          </w:rPr>
          <w:fldChar w:fldCharType="end"/>
        </w:r>
      </w:hyperlink>
    </w:p>
    <w:p w14:paraId="227C811A" w14:textId="2D036BDC"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12" w:history="1">
        <w:r w:rsidRPr="00BC5509">
          <w:rPr>
            <w:rStyle w:val="Hyperlink"/>
            <w:rFonts w:eastAsia="TimesNewRomanPSMT"/>
          </w:rPr>
          <w:t>8.1.2 Übertragungskette</w:t>
        </w:r>
        <w:r>
          <w:rPr>
            <w:webHidden/>
          </w:rPr>
          <w:tab/>
        </w:r>
        <w:r>
          <w:rPr>
            <w:webHidden/>
          </w:rPr>
          <w:fldChar w:fldCharType="begin"/>
        </w:r>
        <w:r>
          <w:rPr>
            <w:webHidden/>
          </w:rPr>
          <w:instrText xml:space="preserve"> PAGEREF _Toc159489312 \h </w:instrText>
        </w:r>
        <w:r>
          <w:rPr>
            <w:webHidden/>
          </w:rPr>
        </w:r>
        <w:r>
          <w:rPr>
            <w:webHidden/>
          </w:rPr>
          <w:fldChar w:fldCharType="separate"/>
        </w:r>
        <w:r>
          <w:rPr>
            <w:webHidden/>
          </w:rPr>
          <w:t>72</w:t>
        </w:r>
        <w:r>
          <w:rPr>
            <w:webHidden/>
          </w:rPr>
          <w:fldChar w:fldCharType="end"/>
        </w:r>
      </w:hyperlink>
    </w:p>
    <w:p w14:paraId="1D7181C3" w14:textId="4D1C154F"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13" w:history="1">
        <w:r w:rsidRPr="00BC5509">
          <w:rPr>
            <w:rStyle w:val="Hyperlink"/>
            <w:rFonts w:eastAsia="TimesNewRomanPSMT"/>
          </w:rPr>
          <w:t>8.2 CADFPX Analog Kamera</w:t>
        </w:r>
        <w:r>
          <w:rPr>
            <w:webHidden/>
          </w:rPr>
          <w:tab/>
        </w:r>
        <w:r>
          <w:rPr>
            <w:webHidden/>
          </w:rPr>
          <w:fldChar w:fldCharType="begin"/>
        </w:r>
        <w:r>
          <w:rPr>
            <w:webHidden/>
          </w:rPr>
          <w:instrText xml:space="preserve"> PAGEREF _Toc159489313 \h </w:instrText>
        </w:r>
        <w:r>
          <w:rPr>
            <w:webHidden/>
          </w:rPr>
        </w:r>
        <w:r>
          <w:rPr>
            <w:webHidden/>
          </w:rPr>
          <w:fldChar w:fldCharType="separate"/>
        </w:r>
        <w:r>
          <w:rPr>
            <w:webHidden/>
          </w:rPr>
          <w:t>72</w:t>
        </w:r>
        <w:r>
          <w:rPr>
            <w:webHidden/>
          </w:rPr>
          <w:fldChar w:fldCharType="end"/>
        </w:r>
      </w:hyperlink>
    </w:p>
    <w:p w14:paraId="268BDBF9" w14:textId="1F6229AD"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14" w:history="1">
        <w:r w:rsidRPr="00BC5509">
          <w:rPr>
            <w:rStyle w:val="Hyperlink"/>
            <w:rFonts w:eastAsia="TimesNewRomanPSMT"/>
          </w:rPr>
          <w:t>8.2.1 Allgemein</w:t>
        </w:r>
        <w:r>
          <w:rPr>
            <w:webHidden/>
          </w:rPr>
          <w:tab/>
        </w:r>
        <w:r>
          <w:rPr>
            <w:webHidden/>
          </w:rPr>
          <w:fldChar w:fldCharType="begin"/>
        </w:r>
        <w:r>
          <w:rPr>
            <w:webHidden/>
          </w:rPr>
          <w:instrText xml:space="preserve"> PAGEREF _Toc159489314 \h </w:instrText>
        </w:r>
        <w:r>
          <w:rPr>
            <w:webHidden/>
          </w:rPr>
        </w:r>
        <w:r>
          <w:rPr>
            <w:webHidden/>
          </w:rPr>
          <w:fldChar w:fldCharType="separate"/>
        </w:r>
        <w:r>
          <w:rPr>
            <w:webHidden/>
          </w:rPr>
          <w:t>72</w:t>
        </w:r>
        <w:r>
          <w:rPr>
            <w:webHidden/>
          </w:rPr>
          <w:fldChar w:fldCharType="end"/>
        </w:r>
      </w:hyperlink>
    </w:p>
    <w:p w14:paraId="5E82B9E5" w14:textId="3CB16033"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15" w:history="1">
        <w:r w:rsidRPr="00BC5509">
          <w:rPr>
            <w:rStyle w:val="Hyperlink"/>
            <w:rFonts w:eastAsia="TimesNewRomanPSMT"/>
          </w:rPr>
          <w:t>8.2.2 Produktinformationen</w:t>
        </w:r>
        <w:r>
          <w:rPr>
            <w:webHidden/>
          </w:rPr>
          <w:tab/>
        </w:r>
        <w:r>
          <w:rPr>
            <w:webHidden/>
          </w:rPr>
          <w:fldChar w:fldCharType="begin"/>
        </w:r>
        <w:r>
          <w:rPr>
            <w:webHidden/>
          </w:rPr>
          <w:instrText xml:space="preserve"> PAGEREF _Toc159489315 \h </w:instrText>
        </w:r>
        <w:r>
          <w:rPr>
            <w:webHidden/>
          </w:rPr>
        </w:r>
        <w:r>
          <w:rPr>
            <w:webHidden/>
          </w:rPr>
          <w:fldChar w:fldCharType="separate"/>
        </w:r>
        <w:r>
          <w:rPr>
            <w:webHidden/>
          </w:rPr>
          <w:t>72</w:t>
        </w:r>
        <w:r>
          <w:rPr>
            <w:webHidden/>
          </w:rPr>
          <w:fldChar w:fldCharType="end"/>
        </w:r>
      </w:hyperlink>
    </w:p>
    <w:p w14:paraId="5822693F" w14:textId="4CE6F842"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16" w:history="1">
        <w:r w:rsidRPr="00BC5509">
          <w:rPr>
            <w:rStyle w:val="Hyperlink"/>
            <w:rFonts w:eastAsia="TimesNewRomanPSMT"/>
          </w:rPr>
          <w:t>8.2.3 Verwendungszweck</w:t>
        </w:r>
        <w:r>
          <w:rPr>
            <w:webHidden/>
          </w:rPr>
          <w:tab/>
        </w:r>
        <w:r>
          <w:rPr>
            <w:webHidden/>
          </w:rPr>
          <w:fldChar w:fldCharType="begin"/>
        </w:r>
        <w:r>
          <w:rPr>
            <w:webHidden/>
          </w:rPr>
          <w:instrText xml:space="preserve"> PAGEREF _Toc159489316 \h </w:instrText>
        </w:r>
        <w:r>
          <w:rPr>
            <w:webHidden/>
          </w:rPr>
        </w:r>
        <w:r>
          <w:rPr>
            <w:webHidden/>
          </w:rPr>
          <w:fldChar w:fldCharType="separate"/>
        </w:r>
        <w:r>
          <w:rPr>
            <w:webHidden/>
          </w:rPr>
          <w:t>72</w:t>
        </w:r>
        <w:r>
          <w:rPr>
            <w:webHidden/>
          </w:rPr>
          <w:fldChar w:fldCharType="end"/>
        </w:r>
      </w:hyperlink>
    </w:p>
    <w:p w14:paraId="3B2C74AC" w14:textId="41A5C0C5"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17" w:history="1">
        <w:r w:rsidRPr="00BC5509">
          <w:rPr>
            <w:rStyle w:val="Hyperlink"/>
            <w:rFonts w:eastAsia="TimesNewRomanPSMT"/>
          </w:rPr>
          <w:t>8.2.4 Verbindungstest via USB-Camera App</w:t>
        </w:r>
        <w:r>
          <w:rPr>
            <w:webHidden/>
          </w:rPr>
          <w:tab/>
        </w:r>
        <w:r>
          <w:rPr>
            <w:webHidden/>
          </w:rPr>
          <w:fldChar w:fldCharType="begin"/>
        </w:r>
        <w:r>
          <w:rPr>
            <w:webHidden/>
          </w:rPr>
          <w:instrText xml:space="preserve"> PAGEREF _Toc159489317 \h </w:instrText>
        </w:r>
        <w:r>
          <w:rPr>
            <w:webHidden/>
          </w:rPr>
        </w:r>
        <w:r>
          <w:rPr>
            <w:webHidden/>
          </w:rPr>
          <w:fldChar w:fldCharType="separate"/>
        </w:r>
        <w:r>
          <w:rPr>
            <w:webHidden/>
          </w:rPr>
          <w:t>72</w:t>
        </w:r>
        <w:r>
          <w:rPr>
            <w:webHidden/>
          </w:rPr>
          <w:fldChar w:fldCharType="end"/>
        </w:r>
      </w:hyperlink>
    </w:p>
    <w:p w14:paraId="3384BBB5" w14:textId="73E0FD79"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18" w:history="1">
        <w:r w:rsidRPr="00BC5509">
          <w:rPr>
            <w:rStyle w:val="Hyperlink"/>
            <w:rFonts w:eastAsia="TimesNewRomanPSMT"/>
          </w:rPr>
          <w:t>8.3 USB2.0 VHS Video Grabber</w:t>
        </w:r>
        <w:r>
          <w:rPr>
            <w:webHidden/>
          </w:rPr>
          <w:tab/>
        </w:r>
        <w:r>
          <w:rPr>
            <w:webHidden/>
          </w:rPr>
          <w:fldChar w:fldCharType="begin"/>
        </w:r>
        <w:r>
          <w:rPr>
            <w:webHidden/>
          </w:rPr>
          <w:instrText xml:space="preserve"> PAGEREF _Toc159489318 \h </w:instrText>
        </w:r>
        <w:r>
          <w:rPr>
            <w:webHidden/>
          </w:rPr>
        </w:r>
        <w:r>
          <w:rPr>
            <w:webHidden/>
          </w:rPr>
          <w:fldChar w:fldCharType="separate"/>
        </w:r>
        <w:r>
          <w:rPr>
            <w:webHidden/>
          </w:rPr>
          <w:t>72</w:t>
        </w:r>
        <w:r>
          <w:rPr>
            <w:webHidden/>
          </w:rPr>
          <w:fldChar w:fldCharType="end"/>
        </w:r>
      </w:hyperlink>
    </w:p>
    <w:p w14:paraId="0621E4B3" w14:textId="5DB13176"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19" w:history="1">
        <w:r w:rsidRPr="00BC5509">
          <w:rPr>
            <w:rStyle w:val="Hyperlink"/>
            <w:rFonts w:eastAsia="TimesNewRomanPSMT"/>
          </w:rPr>
          <w:t>8.4 RTMP-Server via NGINX aufsetzen</w:t>
        </w:r>
        <w:r>
          <w:rPr>
            <w:webHidden/>
          </w:rPr>
          <w:tab/>
        </w:r>
        <w:r>
          <w:rPr>
            <w:webHidden/>
          </w:rPr>
          <w:fldChar w:fldCharType="begin"/>
        </w:r>
        <w:r>
          <w:rPr>
            <w:webHidden/>
          </w:rPr>
          <w:instrText xml:space="preserve"> PAGEREF _Toc159489319 \h </w:instrText>
        </w:r>
        <w:r>
          <w:rPr>
            <w:webHidden/>
          </w:rPr>
        </w:r>
        <w:r>
          <w:rPr>
            <w:webHidden/>
          </w:rPr>
          <w:fldChar w:fldCharType="separate"/>
        </w:r>
        <w:r>
          <w:rPr>
            <w:webHidden/>
          </w:rPr>
          <w:t>72</w:t>
        </w:r>
        <w:r>
          <w:rPr>
            <w:webHidden/>
          </w:rPr>
          <w:fldChar w:fldCharType="end"/>
        </w:r>
      </w:hyperlink>
    </w:p>
    <w:p w14:paraId="5D4F679D" w14:textId="7E23DAC6"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20" w:history="1">
        <w:r w:rsidRPr="00BC5509">
          <w:rPr>
            <w:rStyle w:val="Hyperlink"/>
            <w:rFonts w:eastAsia="TimesNewRomanPSMT"/>
          </w:rPr>
          <w:t>8.4.1 RTMP Allgemein</w:t>
        </w:r>
        <w:r>
          <w:rPr>
            <w:webHidden/>
          </w:rPr>
          <w:tab/>
        </w:r>
        <w:r>
          <w:rPr>
            <w:webHidden/>
          </w:rPr>
          <w:fldChar w:fldCharType="begin"/>
        </w:r>
        <w:r>
          <w:rPr>
            <w:webHidden/>
          </w:rPr>
          <w:instrText xml:space="preserve"> PAGEREF _Toc159489320 \h </w:instrText>
        </w:r>
        <w:r>
          <w:rPr>
            <w:webHidden/>
          </w:rPr>
        </w:r>
        <w:r>
          <w:rPr>
            <w:webHidden/>
          </w:rPr>
          <w:fldChar w:fldCharType="separate"/>
        </w:r>
        <w:r>
          <w:rPr>
            <w:webHidden/>
          </w:rPr>
          <w:t>72</w:t>
        </w:r>
        <w:r>
          <w:rPr>
            <w:webHidden/>
          </w:rPr>
          <w:fldChar w:fldCharType="end"/>
        </w:r>
      </w:hyperlink>
    </w:p>
    <w:p w14:paraId="4A46E1E7" w14:textId="3669F412"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21" w:history="1">
        <w:r w:rsidRPr="00BC5509">
          <w:rPr>
            <w:rStyle w:val="Hyperlink"/>
            <w:rFonts w:eastAsia="TimesNewRomanPSMT"/>
          </w:rPr>
          <w:t>8.4.2 NGINX</w:t>
        </w:r>
        <w:r>
          <w:rPr>
            <w:webHidden/>
          </w:rPr>
          <w:tab/>
        </w:r>
        <w:r>
          <w:rPr>
            <w:webHidden/>
          </w:rPr>
          <w:fldChar w:fldCharType="begin"/>
        </w:r>
        <w:r>
          <w:rPr>
            <w:webHidden/>
          </w:rPr>
          <w:instrText xml:space="preserve"> PAGEREF _Toc159489321 \h </w:instrText>
        </w:r>
        <w:r>
          <w:rPr>
            <w:webHidden/>
          </w:rPr>
        </w:r>
        <w:r>
          <w:rPr>
            <w:webHidden/>
          </w:rPr>
          <w:fldChar w:fldCharType="separate"/>
        </w:r>
        <w:r>
          <w:rPr>
            <w:webHidden/>
          </w:rPr>
          <w:t>72</w:t>
        </w:r>
        <w:r>
          <w:rPr>
            <w:webHidden/>
          </w:rPr>
          <w:fldChar w:fldCharType="end"/>
        </w:r>
      </w:hyperlink>
    </w:p>
    <w:p w14:paraId="1C553C07" w14:textId="7CBB6BE6"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22" w:history="1">
        <w:r w:rsidRPr="00BC5509">
          <w:rPr>
            <w:rStyle w:val="Hyperlink"/>
            <w:rFonts w:eastAsia="TimesNewRomanPSMT"/>
            <w:noProof/>
          </w:rPr>
          <w:t>8.4.2.1 Allgemein</w:t>
        </w:r>
        <w:r>
          <w:rPr>
            <w:noProof/>
            <w:webHidden/>
          </w:rPr>
          <w:tab/>
        </w:r>
        <w:r>
          <w:rPr>
            <w:noProof/>
            <w:webHidden/>
          </w:rPr>
          <w:fldChar w:fldCharType="begin"/>
        </w:r>
        <w:r>
          <w:rPr>
            <w:noProof/>
            <w:webHidden/>
          </w:rPr>
          <w:instrText xml:space="preserve"> PAGEREF _Toc159489322 \h </w:instrText>
        </w:r>
        <w:r>
          <w:rPr>
            <w:noProof/>
            <w:webHidden/>
          </w:rPr>
        </w:r>
        <w:r>
          <w:rPr>
            <w:noProof/>
            <w:webHidden/>
          </w:rPr>
          <w:fldChar w:fldCharType="separate"/>
        </w:r>
        <w:r>
          <w:rPr>
            <w:noProof/>
            <w:webHidden/>
          </w:rPr>
          <w:t>72</w:t>
        </w:r>
        <w:r>
          <w:rPr>
            <w:noProof/>
            <w:webHidden/>
          </w:rPr>
          <w:fldChar w:fldCharType="end"/>
        </w:r>
      </w:hyperlink>
    </w:p>
    <w:p w14:paraId="0CEC9B9B" w14:textId="7B7AB584"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23" w:history="1">
        <w:r w:rsidRPr="00BC5509">
          <w:rPr>
            <w:rStyle w:val="Hyperlink"/>
            <w:rFonts w:eastAsia="TimesNewRomanPSMT"/>
            <w:noProof/>
          </w:rPr>
          <w:t>8.4.2.2 Installation</w:t>
        </w:r>
        <w:r>
          <w:rPr>
            <w:noProof/>
            <w:webHidden/>
          </w:rPr>
          <w:tab/>
        </w:r>
        <w:r>
          <w:rPr>
            <w:noProof/>
            <w:webHidden/>
          </w:rPr>
          <w:fldChar w:fldCharType="begin"/>
        </w:r>
        <w:r>
          <w:rPr>
            <w:noProof/>
            <w:webHidden/>
          </w:rPr>
          <w:instrText xml:space="preserve"> PAGEREF _Toc159489323 \h </w:instrText>
        </w:r>
        <w:r>
          <w:rPr>
            <w:noProof/>
            <w:webHidden/>
          </w:rPr>
        </w:r>
        <w:r>
          <w:rPr>
            <w:noProof/>
            <w:webHidden/>
          </w:rPr>
          <w:fldChar w:fldCharType="separate"/>
        </w:r>
        <w:r>
          <w:rPr>
            <w:noProof/>
            <w:webHidden/>
          </w:rPr>
          <w:t>72</w:t>
        </w:r>
        <w:r>
          <w:rPr>
            <w:noProof/>
            <w:webHidden/>
          </w:rPr>
          <w:fldChar w:fldCharType="end"/>
        </w:r>
      </w:hyperlink>
    </w:p>
    <w:p w14:paraId="6C1A5296" w14:textId="0C0861BD"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24" w:history="1">
        <w:r w:rsidRPr="00BC5509">
          <w:rPr>
            <w:rStyle w:val="Hyperlink"/>
            <w:rFonts w:eastAsia="TimesNewRomanPSMT"/>
            <w:noProof/>
          </w:rPr>
          <w:t>8.4.2.3 RTMP-Konfiguration</w:t>
        </w:r>
        <w:r>
          <w:rPr>
            <w:noProof/>
            <w:webHidden/>
          </w:rPr>
          <w:tab/>
        </w:r>
        <w:r>
          <w:rPr>
            <w:noProof/>
            <w:webHidden/>
          </w:rPr>
          <w:fldChar w:fldCharType="begin"/>
        </w:r>
        <w:r>
          <w:rPr>
            <w:noProof/>
            <w:webHidden/>
          </w:rPr>
          <w:instrText xml:space="preserve"> PAGEREF _Toc159489324 \h </w:instrText>
        </w:r>
        <w:r>
          <w:rPr>
            <w:noProof/>
            <w:webHidden/>
          </w:rPr>
        </w:r>
        <w:r>
          <w:rPr>
            <w:noProof/>
            <w:webHidden/>
          </w:rPr>
          <w:fldChar w:fldCharType="separate"/>
        </w:r>
        <w:r>
          <w:rPr>
            <w:noProof/>
            <w:webHidden/>
          </w:rPr>
          <w:t>72</w:t>
        </w:r>
        <w:r>
          <w:rPr>
            <w:noProof/>
            <w:webHidden/>
          </w:rPr>
          <w:fldChar w:fldCharType="end"/>
        </w:r>
      </w:hyperlink>
    </w:p>
    <w:p w14:paraId="48DF370F" w14:textId="4B854449"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25" w:history="1">
        <w:r w:rsidRPr="00BC5509">
          <w:rPr>
            <w:rStyle w:val="Hyperlink"/>
            <w:rFonts w:eastAsia="TimesNewRomanPSMT"/>
            <w:noProof/>
          </w:rPr>
          <w:t>8.4.2.4 Serverstatus einsehen</w:t>
        </w:r>
        <w:r>
          <w:rPr>
            <w:noProof/>
            <w:webHidden/>
          </w:rPr>
          <w:tab/>
        </w:r>
        <w:r>
          <w:rPr>
            <w:noProof/>
            <w:webHidden/>
          </w:rPr>
          <w:fldChar w:fldCharType="begin"/>
        </w:r>
        <w:r>
          <w:rPr>
            <w:noProof/>
            <w:webHidden/>
          </w:rPr>
          <w:instrText xml:space="preserve"> PAGEREF _Toc159489325 \h </w:instrText>
        </w:r>
        <w:r>
          <w:rPr>
            <w:noProof/>
            <w:webHidden/>
          </w:rPr>
        </w:r>
        <w:r>
          <w:rPr>
            <w:noProof/>
            <w:webHidden/>
          </w:rPr>
          <w:fldChar w:fldCharType="separate"/>
        </w:r>
        <w:r>
          <w:rPr>
            <w:noProof/>
            <w:webHidden/>
          </w:rPr>
          <w:t>72</w:t>
        </w:r>
        <w:r>
          <w:rPr>
            <w:noProof/>
            <w:webHidden/>
          </w:rPr>
          <w:fldChar w:fldCharType="end"/>
        </w:r>
      </w:hyperlink>
    </w:p>
    <w:p w14:paraId="365009F3" w14:textId="30C0F3C0"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26" w:history="1">
        <w:r w:rsidRPr="00BC5509">
          <w:rPr>
            <w:rStyle w:val="Hyperlink"/>
            <w:rFonts w:eastAsia="TimesNewRomanPSMT"/>
          </w:rPr>
          <w:t>8.5 RTMP-Stream erstellen</w:t>
        </w:r>
        <w:r>
          <w:rPr>
            <w:webHidden/>
          </w:rPr>
          <w:tab/>
        </w:r>
        <w:r>
          <w:rPr>
            <w:webHidden/>
          </w:rPr>
          <w:fldChar w:fldCharType="begin"/>
        </w:r>
        <w:r>
          <w:rPr>
            <w:webHidden/>
          </w:rPr>
          <w:instrText xml:space="preserve"> PAGEREF _Toc159489326 \h </w:instrText>
        </w:r>
        <w:r>
          <w:rPr>
            <w:webHidden/>
          </w:rPr>
        </w:r>
        <w:r>
          <w:rPr>
            <w:webHidden/>
          </w:rPr>
          <w:fldChar w:fldCharType="separate"/>
        </w:r>
        <w:r>
          <w:rPr>
            <w:webHidden/>
          </w:rPr>
          <w:t>72</w:t>
        </w:r>
        <w:r>
          <w:rPr>
            <w:webHidden/>
          </w:rPr>
          <w:fldChar w:fldCharType="end"/>
        </w:r>
      </w:hyperlink>
    </w:p>
    <w:p w14:paraId="379A7E67" w14:textId="285C4E98"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27" w:history="1">
        <w:r w:rsidRPr="00BC5509">
          <w:rPr>
            <w:rStyle w:val="Hyperlink"/>
            <w:rFonts w:eastAsia="TimesNewRomanPSMT"/>
          </w:rPr>
          <w:t>8.5.1 FFMPEG Allgemein</w:t>
        </w:r>
        <w:r>
          <w:rPr>
            <w:webHidden/>
          </w:rPr>
          <w:tab/>
        </w:r>
        <w:r>
          <w:rPr>
            <w:webHidden/>
          </w:rPr>
          <w:fldChar w:fldCharType="begin"/>
        </w:r>
        <w:r>
          <w:rPr>
            <w:webHidden/>
          </w:rPr>
          <w:instrText xml:space="preserve"> PAGEREF _Toc159489327 \h </w:instrText>
        </w:r>
        <w:r>
          <w:rPr>
            <w:webHidden/>
          </w:rPr>
        </w:r>
        <w:r>
          <w:rPr>
            <w:webHidden/>
          </w:rPr>
          <w:fldChar w:fldCharType="separate"/>
        </w:r>
        <w:r>
          <w:rPr>
            <w:webHidden/>
          </w:rPr>
          <w:t>72</w:t>
        </w:r>
        <w:r>
          <w:rPr>
            <w:webHidden/>
          </w:rPr>
          <w:fldChar w:fldCharType="end"/>
        </w:r>
      </w:hyperlink>
    </w:p>
    <w:p w14:paraId="3CF00810" w14:textId="1EF4D874"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28" w:history="1">
        <w:r w:rsidRPr="00BC5509">
          <w:rPr>
            <w:rStyle w:val="Hyperlink"/>
            <w:rFonts w:eastAsia="TimesNewRomanPSMT"/>
          </w:rPr>
          <w:t>8.5.2 Aufbau der Konvertierung</w:t>
        </w:r>
        <w:r>
          <w:rPr>
            <w:webHidden/>
          </w:rPr>
          <w:tab/>
        </w:r>
        <w:r>
          <w:rPr>
            <w:webHidden/>
          </w:rPr>
          <w:fldChar w:fldCharType="begin"/>
        </w:r>
        <w:r>
          <w:rPr>
            <w:webHidden/>
          </w:rPr>
          <w:instrText xml:space="preserve"> PAGEREF _Toc159489328 \h </w:instrText>
        </w:r>
        <w:r>
          <w:rPr>
            <w:webHidden/>
          </w:rPr>
        </w:r>
        <w:r>
          <w:rPr>
            <w:webHidden/>
          </w:rPr>
          <w:fldChar w:fldCharType="separate"/>
        </w:r>
        <w:r>
          <w:rPr>
            <w:webHidden/>
          </w:rPr>
          <w:t>72</w:t>
        </w:r>
        <w:r>
          <w:rPr>
            <w:webHidden/>
          </w:rPr>
          <w:fldChar w:fldCharType="end"/>
        </w:r>
      </w:hyperlink>
    </w:p>
    <w:p w14:paraId="5F723510" w14:textId="09D24B66"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29" w:history="1">
        <w:r w:rsidRPr="00BC5509">
          <w:rPr>
            <w:rStyle w:val="Hyperlink"/>
            <w:rFonts w:eastAsia="TimesNewRomanPSMT"/>
            <w:noProof/>
          </w:rPr>
          <w:t>8.5.2.1 Simple Konvertierung</w:t>
        </w:r>
        <w:r>
          <w:rPr>
            <w:noProof/>
            <w:webHidden/>
          </w:rPr>
          <w:tab/>
        </w:r>
        <w:r>
          <w:rPr>
            <w:noProof/>
            <w:webHidden/>
          </w:rPr>
          <w:fldChar w:fldCharType="begin"/>
        </w:r>
        <w:r>
          <w:rPr>
            <w:noProof/>
            <w:webHidden/>
          </w:rPr>
          <w:instrText xml:space="preserve"> PAGEREF _Toc159489329 \h </w:instrText>
        </w:r>
        <w:r>
          <w:rPr>
            <w:noProof/>
            <w:webHidden/>
          </w:rPr>
        </w:r>
        <w:r>
          <w:rPr>
            <w:noProof/>
            <w:webHidden/>
          </w:rPr>
          <w:fldChar w:fldCharType="separate"/>
        </w:r>
        <w:r>
          <w:rPr>
            <w:noProof/>
            <w:webHidden/>
          </w:rPr>
          <w:t>72</w:t>
        </w:r>
        <w:r>
          <w:rPr>
            <w:noProof/>
            <w:webHidden/>
          </w:rPr>
          <w:fldChar w:fldCharType="end"/>
        </w:r>
      </w:hyperlink>
    </w:p>
    <w:p w14:paraId="3B6A8C31" w14:textId="1046C2E3"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30" w:history="1">
        <w:r w:rsidRPr="00BC5509">
          <w:rPr>
            <w:rStyle w:val="Hyperlink"/>
            <w:rFonts w:eastAsia="TimesNewRomanPSMT"/>
            <w:noProof/>
          </w:rPr>
          <w:t>8.5.2.2 Optimierungen</w:t>
        </w:r>
        <w:r>
          <w:rPr>
            <w:noProof/>
            <w:webHidden/>
          </w:rPr>
          <w:tab/>
        </w:r>
        <w:r>
          <w:rPr>
            <w:noProof/>
            <w:webHidden/>
          </w:rPr>
          <w:fldChar w:fldCharType="begin"/>
        </w:r>
        <w:r>
          <w:rPr>
            <w:noProof/>
            <w:webHidden/>
          </w:rPr>
          <w:instrText xml:space="preserve"> PAGEREF _Toc159489330 \h </w:instrText>
        </w:r>
        <w:r>
          <w:rPr>
            <w:noProof/>
            <w:webHidden/>
          </w:rPr>
        </w:r>
        <w:r>
          <w:rPr>
            <w:noProof/>
            <w:webHidden/>
          </w:rPr>
          <w:fldChar w:fldCharType="separate"/>
        </w:r>
        <w:r>
          <w:rPr>
            <w:noProof/>
            <w:webHidden/>
          </w:rPr>
          <w:t>72</w:t>
        </w:r>
        <w:r>
          <w:rPr>
            <w:noProof/>
            <w:webHidden/>
          </w:rPr>
          <w:fldChar w:fldCharType="end"/>
        </w:r>
      </w:hyperlink>
    </w:p>
    <w:p w14:paraId="0191046E" w14:textId="4F185425"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31" w:history="1">
        <w:r w:rsidRPr="00BC5509">
          <w:rPr>
            <w:rStyle w:val="Hyperlink"/>
            <w:rFonts w:eastAsia="TimesNewRomanPSMT"/>
            <w:noProof/>
          </w:rPr>
          <w:t>8.5.2.2.1</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Encodervergleich</w:t>
        </w:r>
        <w:r>
          <w:rPr>
            <w:noProof/>
            <w:webHidden/>
          </w:rPr>
          <w:tab/>
        </w:r>
        <w:r>
          <w:rPr>
            <w:noProof/>
            <w:webHidden/>
          </w:rPr>
          <w:fldChar w:fldCharType="begin"/>
        </w:r>
        <w:r>
          <w:rPr>
            <w:noProof/>
            <w:webHidden/>
          </w:rPr>
          <w:instrText xml:space="preserve"> PAGEREF _Toc159489331 \h </w:instrText>
        </w:r>
        <w:r>
          <w:rPr>
            <w:noProof/>
            <w:webHidden/>
          </w:rPr>
        </w:r>
        <w:r>
          <w:rPr>
            <w:noProof/>
            <w:webHidden/>
          </w:rPr>
          <w:fldChar w:fldCharType="separate"/>
        </w:r>
        <w:r>
          <w:rPr>
            <w:noProof/>
            <w:webHidden/>
          </w:rPr>
          <w:t>72</w:t>
        </w:r>
        <w:r>
          <w:rPr>
            <w:noProof/>
            <w:webHidden/>
          </w:rPr>
          <w:fldChar w:fldCharType="end"/>
        </w:r>
      </w:hyperlink>
    </w:p>
    <w:p w14:paraId="33638E28" w14:textId="2861F5C1"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32" w:history="1">
        <w:r w:rsidRPr="00BC5509">
          <w:rPr>
            <w:rStyle w:val="Hyperlink"/>
            <w:rFonts w:eastAsia="TimesNewRomanPSMT"/>
            <w:noProof/>
          </w:rPr>
          <w:t>8.5.2.2.2</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Optimierungsflags</w:t>
        </w:r>
        <w:r>
          <w:rPr>
            <w:noProof/>
            <w:webHidden/>
          </w:rPr>
          <w:tab/>
        </w:r>
        <w:r>
          <w:rPr>
            <w:noProof/>
            <w:webHidden/>
          </w:rPr>
          <w:fldChar w:fldCharType="begin"/>
        </w:r>
        <w:r>
          <w:rPr>
            <w:noProof/>
            <w:webHidden/>
          </w:rPr>
          <w:instrText xml:space="preserve"> PAGEREF _Toc159489332 \h </w:instrText>
        </w:r>
        <w:r>
          <w:rPr>
            <w:noProof/>
            <w:webHidden/>
          </w:rPr>
        </w:r>
        <w:r>
          <w:rPr>
            <w:noProof/>
            <w:webHidden/>
          </w:rPr>
          <w:fldChar w:fldCharType="separate"/>
        </w:r>
        <w:r>
          <w:rPr>
            <w:noProof/>
            <w:webHidden/>
          </w:rPr>
          <w:t>72</w:t>
        </w:r>
        <w:r>
          <w:rPr>
            <w:noProof/>
            <w:webHidden/>
          </w:rPr>
          <w:fldChar w:fldCharType="end"/>
        </w:r>
      </w:hyperlink>
    </w:p>
    <w:p w14:paraId="0D517618" w14:textId="7D0A3EE3" w:rsidR="00834C24" w:rsidRDefault="00834C2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33" w:history="1">
        <w:r w:rsidRPr="00BC5509">
          <w:rPr>
            <w:rStyle w:val="Hyperlink"/>
            <w:rFonts w:eastAsia="TimesNewRomanPSMT"/>
            <w:noProof/>
          </w:rPr>
          <w:t>8.5.2.2.3</w:t>
        </w:r>
        <w:r>
          <w:rPr>
            <w:rFonts w:asciiTheme="minorHAnsi" w:eastAsiaTheme="minorEastAsia" w:hAnsiTheme="minorHAnsi" w:cstheme="minorBidi"/>
            <w:noProof/>
            <w:kern w:val="2"/>
            <w:sz w:val="24"/>
            <w:szCs w:val="24"/>
            <w:lang w:eastAsia="de-AT"/>
            <w14:ligatures w14:val="standardContextual"/>
          </w:rPr>
          <w:tab/>
        </w:r>
        <w:r w:rsidRPr="00BC5509">
          <w:rPr>
            <w:rStyle w:val="Hyperlink"/>
            <w:rFonts w:eastAsia="TimesNewRomanPSMT"/>
            <w:noProof/>
          </w:rPr>
          <w:t>Unoptimiert vs. Optimiert</w:t>
        </w:r>
        <w:r>
          <w:rPr>
            <w:noProof/>
            <w:webHidden/>
          </w:rPr>
          <w:tab/>
        </w:r>
        <w:r>
          <w:rPr>
            <w:noProof/>
            <w:webHidden/>
          </w:rPr>
          <w:fldChar w:fldCharType="begin"/>
        </w:r>
        <w:r>
          <w:rPr>
            <w:noProof/>
            <w:webHidden/>
          </w:rPr>
          <w:instrText xml:space="preserve"> PAGEREF _Toc159489333 \h </w:instrText>
        </w:r>
        <w:r>
          <w:rPr>
            <w:noProof/>
            <w:webHidden/>
          </w:rPr>
        </w:r>
        <w:r>
          <w:rPr>
            <w:noProof/>
            <w:webHidden/>
          </w:rPr>
          <w:fldChar w:fldCharType="separate"/>
        </w:r>
        <w:r>
          <w:rPr>
            <w:noProof/>
            <w:webHidden/>
          </w:rPr>
          <w:t>73</w:t>
        </w:r>
        <w:r>
          <w:rPr>
            <w:noProof/>
            <w:webHidden/>
          </w:rPr>
          <w:fldChar w:fldCharType="end"/>
        </w:r>
      </w:hyperlink>
    </w:p>
    <w:p w14:paraId="092C225E" w14:textId="4E909308"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334" w:history="1">
        <w:r w:rsidRPr="00BC5509">
          <w:rPr>
            <w:rStyle w:val="Hyperlink"/>
            <w:rFonts w:eastAsia="TimesNewRomanPSMT"/>
          </w:rPr>
          <w:t>9</w:t>
        </w:r>
        <w:r>
          <w:rPr>
            <w:rFonts w:asciiTheme="minorHAnsi" w:eastAsiaTheme="minorEastAsia" w:hAnsiTheme="minorHAnsi" w:cstheme="minorBidi"/>
            <w:bCs w:val="0"/>
            <w:kern w:val="2"/>
            <w:sz w:val="24"/>
            <w:szCs w:val="24"/>
            <w:lang w:eastAsia="de-AT"/>
            <w14:ligatures w14:val="standardContextual"/>
          </w:rPr>
          <w:tab/>
        </w:r>
        <w:r w:rsidRPr="00BC5509">
          <w:rPr>
            <w:rStyle w:val="Hyperlink"/>
            <w:rFonts w:eastAsia="TimesNewRomanPSMT"/>
          </w:rPr>
          <w:t>Videoserver-Port Forwarding</w:t>
        </w:r>
        <w:r>
          <w:rPr>
            <w:webHidden/>
          </w:rPr>
          <w:tab/>
        </w:r>
        <w:r>
          <w:rPr>
            <w:webHidden/>
          </w:rPr>
          <w:fldChar w:fldCharType="begin"/>
        </w:r>
        <w:r>
          <w:rPr>
            <w:webHidden/>
          </w:rPr>
          <w:instrText xml:space="preserve"> PAGEREF _Toc159489334 \h </w:instrText>
        </w:r>
        <w:r>
          <w:rPr>
            <w:webHidden/>
          </w:rPr>
        </w:r>
        <w:r>
          <w:rPr>
            <w:webHidden/>
          </w:rPr>
          <w:fldChar w:fldCharType="separate"/>
        </w:r>
        <w:r>
          <w:rPr>
            <w:webHidden/>
          </w:rPr>
          <w:t>73</w:t>
        </w:r>
        <w:r>
          <w:rPr>
            <w:webHidden/>
          </w:rPr>
          <w:fldChar w:fldCharType="end"/>
        </w:r>
      </w:hyperlink>
    </w:p>
    <w:p w14:paraId="7D2F2F59" w14:textId="360A46F6"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35" w:history="1">
        <w:r w:rsidRPr="00BC5509">
          <w:rPr>
            <w:rStyle w:val="Hyperlink"/>
            <w:rFonts w:eastAsia="TimesNewRomanPSMT"/>
          </w:rPr>
          <w:t>9.1 Allgemein</w:t>
        </w:r>
        <w:r>
          <w:rPr>
            <w:webHidden/>
          </w:rPr>
          <w:tab/>
        </w:r>
        <w:r>
          <w:rPr>
            <w:webHidden/>
          </w:rPr>
          <w:fldChar w:fldCharType="begin"/>
        </w:r>
        <w:r>
          <w:rPr>
            <w:webHidden/>
          </w:rPr>
          <w:instrText xml:space="preserve"> PAGEREF _Toc159489335 \h </w:instrText>
        </w:r>
        <w:r>
          <w:rPr>
            <w:webHidden/>
          </w:rPr>
        </w:r>
        <w:r>
          <w:rPr>
            <w:webHidden/>
          </w:rPr>
          <w:fldChar w:fldCharType="separate"/>
        </w:r>
        <w:r>
          <w:rPr>
            <w:webHidden/>
          </w:rPr>
          <w:t>73</w:t>
        </w:r>
        <w:r>
          <w:rPr>
            <w:webHidden/>
          </w:rPr>
          <w:fldChar w:fldCharType="end"/>
        </w:r>
      </w:hyperlink>
    </w:p>
    <w:p w14:paraId="16385E8F" w14:textId="0FBBBE12"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36" w:history="1">
        <w:r w:rsidRPr="00BC5509">
          <w:rPr>
            <w:rStyle w:val="Hyperlink"/>
            <w:rFonts w:eastAsia="TimesNewRomanPSMT"/>
          </w:rPr>
          <w:t>9.2 Routereinstellungen</w:t>
        </w:r>
        <w:r>
          <w:rPr>
            <w:webHidden/>
          </w:rPr>
          <w:tab/>
        </w:r>
        <w:r>
          <w:rPr>
            <w:webHidden/>
          </w:rPr>
          <w:fldChar w:fldCharType="begin"/>
        </w:r>
        <w:r>
          <w:rPr>
            <w:webHidden/>
          </w:rPr>
          <w:instrText xml:space="preserve"> PAGEREF _Toc159489336 \h </w:instrText>
        </w:r>
        <w:r>
          <w:rPr>
            <w:webHidden/>
          </w:rPr>
        </w:r>
        <w:r>
          <w:rPr>
            <w:webHidden/>
          </w:rPr>
          <w:fldChar w:fldCharType="separate"/>
        </w:r>
        <w:r>
          <w:rPr>
            <w:webHidden/>
          </w:rPr>
          <w:t>73</w:t>
        </w:r>
        <w:r>
          <w:rPr>
            <w:webHidden/>
          </w:rPr>
          <w:fldChar w:fldCharType="end"/>
        </w:r>
      </w:hyperlink>
    </w:p>
    <w:p w14:paraId="0B906181" w14:textId="4C9672DE"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37" w:history="1">
        <w:r w:rsidRPr="00BC5509">
          <w:rPr>
            <w:rStyle w:val="Hyperlink"/>
            <w:rFonts w:eastAsia="TimesNewRomanPSMT"/>
          </w:rPr>
          <w:t>9.3 Kontakt mit Routerfirma zur Freischaltung</w:t>
        </w:r>
        <w:r>
          <w:rPr>
            <w:webHidden/>
          </w:rPr>
          <w:tab/>
        </w:r>
        <w:r>
          <w:rPr>
            <w:webHidden/>
          </w:rPr>
          <w:fldChar w:fldCharType="begin"/>
        </w:r>
        <w:r>
          <w:rPr>
            <w:webHidden/>
          </w:rPr>
          <w:instrText xml:space="preserve"> PAGEREF _Toc159489337 \h </w:instrText>
        </w:r>
        <w:r>
          <w:rPr>
            <w:webHidden/>
          </w:rPr>
        </w:r>
        <w:r>
          <w:rPr>
            <w:webHidden/>
          </w:rPr>
          <w:fldChar w:fldCharType="separate"/>
        </w:r>
        <w:r>
          <w:rPr>
            <w:webHidden/>
          </w:rPr>
          <w:t>73</w:t>
        </w:r>
        <w:r>
          <w:rPr>
            <w:webHidden/>
          </w:rPr>
          <w:fldChar w:fldCharType="end"/>
        </w:r>
      </w:hyperlink>
    </w:p>
    <w:p w14:paraId="3CF94544" w14:textId="581C6B14"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38" w:history="1">
        <w:r w:rsidRPr="00BC5509">
          <w:rPr>
            <w:rStyle w:val="Hyperlink"/>
            <w:rFonts w:eastAsia="TimesNewRomanPSMT"/>
          </w:rPr>
          <w:t>9.4 Testen der Ports</w:t>
        </w:r>
        <w:r>
          <w:rPr>
            <w:webHidden/>
          </w:rPr>
          <w:tab/>
        </w:r>
        <w:r>
          <w:rPr>
            <w:webHidden/>
          </w:rPr>
          <w:fldChar w:fldCharType="begin"/>
        </w:r>
        <w:r>
          <w:rPr>
            <w:webHidden/>
          </w:rPr>
          <w:instrText xml:space="preserve"> PAGEREF _Toc159489338 \h </w:instrText>
        </w:r>
        <w:r>
          <w:rPr>
            <w:webHidden/>
          </w:rPr>
        </w:r>
        <w:r>
          <w:rPr>
            <w:webHidden/>
          </w:rPr>
          <w:fldChar w:fldCharType="separate"/>
        </w:r>
        <w:r>
          <w:rPr>
            <w:webHidden/>
          </w:rPr>
          <w:t>73</w:t>
        </w:r>
        <w:r>
          <w:rPr>
            <w:webHidden/>
          </w:rPr>
          <w:fldChar w:fldCharType="end"/>
        </w:r>
      </w:hyperlink>
    </w:p>
    <w:p w14:paraId="41E30C68" w14:textId="6189CB58"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39" w:history="1">
        <w:r w:rsidRPr="00BC5509">
          <w:rPr>
            <w:rStyle w:val="Hyperlink"/>
            <w:rFonts w:eastAsia="TimesNewRomanPSMT"/>
          </w:rPr>
          <w:t>9.4.1 Portchecker.co</w:t>
        </w:r>
        <w:r>
          <w:rPr>
            <w:webHidden/>
          </w:rPr>
          <w:tab/>
        </w:r>
        <w:r>
          <w:rPr>
            <w:webHidden/>
          </w:rPr>
          <w:fldChar w:fldCharType="begin"/>
        </w:r>
        <w:r>
          <w:rPr>
            <w:webHidden/>
          </w:rPr>
          <w:instrText xml:space="preserve"> PAGEREF _Toc159489339 \h </w:instrText>
        </w:r>
        <w:r>
          <w:rPr>
            <w:webHidden/>
          </w:rPr>
        </w:r>
        <w:r>
          <w:rPr>
            <w:webHidden/>
          </w:rPr>
          <w:fldChar w:fldCharType="separate"/>
        </w:r>
        <w:r>
          <w:rPr>
            <w:webHidden/>
          </w:rPr>
          <w:t>73</w:t>
        </w:r>
        <w:r>
          <w:rPr>
            <w:webHidden/>
          </w:rPr>
          <w:fldChar w:fldCharType="end"/>
        </w:r>
      </w:hyperlink>
    </w:p>
    <w:p w14:paraId="3E5FCF4B" w14:textId="2136F0B3"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40" w:history="1">
        <w:r w:rsidRPr="00BC5509">
          <w:rPr>
            <w:rStyle w:val="Hyperlink"/>
          </w:rPr>
          <w:t>9.5 Testen des Videostreams</w:t>
        </w:r>
        <w:r>
          <w:rPr>
            <w:webHidden/>
          </w:rPr>
          <w:tab/>
        </w:r>
        <w:r>
          <w:rPr>
            <w:webHidden/>
          </w:rPr>
          <w:fldChar w:fldCharType="begin"/>
        </w:r>
        <w:r>
          <w:rPr>
            <w:webHidden/>
          </w:rPr>
          <w:instrText xml:space="preserve"> PAGEREF _Toc159489340 \h </w:instrText>
        </w:r>
        <w:r>
          <w:rPr>
            <w:webHidden/>
          </w:rPr>
        </w:r>
        <w:r>
          <w:rPr>
            <w:webHidden/>
          </w:rPr>
          <w:fldChar w:fldCharType="separate"/>
        </w:r>
        <w:r>
          <w:rPr>
            <w:webHidden/>
          </w:rPr>
          <w:t>73</w:t>
        </w:r>
        <w:r>
          <w:rPr>
            <w:webHidden/>
          </w:rPr>
          <w:fldChar w:fldCharType="end"/>
        </w:r>
      </w:hyperlink>
    </w:p>
    <w:p w14:paraId="7CA03E18" w14:textId="76BB1F88"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41" w:history="1">
        <w:r w:rsidRPr="00BC5509">
          <w:rPr>
            <w:rStyle w:val="Hyperlink"/>
          </w:rPr>
          <w:t>9.5.1 VLC-Player</w:t>
        </w:r>
        <w:r>
          <w:rPr>
            <w:webHidden/>
          </w:rPr>
          <w:tab/>
        </w:r>
        <w:r>
          <w:rPr>
            <w:webHidden/>
          </w:rPr>
          <w:fldChar w:fldCharType="begin"/>
        </w:r>
        <w:r>
          <w:rPr>
            <w:webHidden/>
          </w:rPr>
          <w:instrText xml:space="preserve"> PAGEREF _Toc159489341 \h </w:instrText>
        </w:r>
        <w:r>
          <w:rPr>
            <w:webHidden/>
          </w:rPr>
        </w:r>
        <w:r>
          <w:rPr>
            <w:webHidden/>
          </w:rPr>
          <w:fldChar w:fldCharType="separate"/>
        </w:r>
        <w:r>
          <w:rPr>
            <w:webHidden/>
          </w:rPr>
          <w:t>73</w:t>
        </w:r>
        <w:r>
          <w:rPr>
            <w:webHidden/>
          </w:rPr>
          <w:fldChar w:fldCharType="end"/>
        </w:r>
      </w:hyperlink>
    </w:p>
    <w:p w14:paraId="2A7B145C" w14:textId="1D2ACDF9"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42" w:history="1">
        <w:r w:rsidRPr="00BC5509">
          <w:rPr>
            <w:rStyle w:val="Hyperlink"/>
            <w:noProof/>
          </w:rPr>
          <w:t>9.5.1.1 Devicestream direkt testen</w:t>
        </w:r>
        <w:r>
          <w:rPr>
            <w:noProof/>
            <w:webHidden/>
          </w:rPr>
          <w:tab/>
        </w:r>
        <w:r>
          <w:rPr>
            <w:noProof/>
            <w:webHidden/>
          </w:rPr>
          <w:fldChar w:fldCharType="begin"/>
        </w:r>
        <w:r>
          <w:rPr>
            <w:noProof/>
            <w:webHidden/>
          </w:rPr>
          <w:instrText xml:space="preserve"> PAGEREF _Toc159489342 \h </w:instrText>
        </w:r>
        <w:r>
          <w:rPr>
            <w:noProof/>
            <w:webHidden/>
          </w:rPr>
        </w:r>
        <w:r>
          <w:rPr>
            <w:noProof/>
            <w:webHidden/>
          </w:rPr>
          <w:fldChar w:fldCharType="separate"/>
        </w:r>
        <w:r>
          <w:rPr>
            <w:noProof/>
            <w:webHidden/>
          </w:rPr>
          <w:t>73</w:t>
        </w:r>
        <w:r>
          <w:rPr>
            <w:noProof/>
            <w:webHidden/>
          </w:rPr>
          <w:fldChar w:fldCharType="end"/>
        </w:r>
      </w:hyperlink>
    </w:p>
    <w:p w14:paraId="4EC8C7CA" w14:textId="62FA6441"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43" w:history="1">
        <w:r w:rsidRPr="00BC5509">
          <w:rPr>
            <w:rStyle w:val="Hyperlink"/>
            <w:noProof/>
          </w:rPr>
          <w:t>9.5.1.2 Netzwerkstream im selben Netzwerk</w:t>
        </w:r>
        <w:r>
          <w:rPr>
            <w:noProof/>
            <w:webHidden/>
          </w:rPr>
          <w:tab/>
        </w:r>
        <w:r>
          <w:rPr>
            <w:noProof/>
            <w:webHidden/>
          </w:rPr>
          <w:fldChar w:fldCharType="begin"/>
        </w:r>
        <w:r>
          <w:rPr>
            <w:noProof/>
            <w:webHidden/>
          </w:rPr>
          <w:instrText xml:space="preserve"> PAGEREF _Toc159489343 \h </w:instrText>
        </w:r>
        <w:r>
          <w:rPr>
            <w:noProof/>
            <w:webHidden/>
          </w:rPr>
        </w:r>
        <w:r>
          <w:rPr>
            <w:noProof/>
            <w:webHidden/>
          </w:rPr>
          <w:fldChar w:fldCharType="separate"/>
        </w:r>
        <w:r>
          <w:rPr>
            <w:noProof/>
            <w:webHidden/>
          </w:rPr>
          <w:t>73</w:t>
        </w:r>
        <w:r>
          <w:rPr>
            <w:noProof/>
            <w:webHidden/>
          </w:rPr>
          <w:fldChar w:fldCharType="end"/>
        </w:r>
      </w:hyperlink>
    </w:p>
    <w:p w14:paraId="07A57D55" w14:textId="23FBE183" w:rsidR="00834C24" w:rsidRDefault="00834C2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59489344" w:history="1">
        <w:r w:rsidRPr="00BC5509">
          <w:rPr>
            <w:rStyle w:val="Hyperlink"/>
            <w:noProof/>
          </w:rPr>
          <w:t>9.5.1.3 Netzwerkstream via Public IP</w:t>
        </w:r>
        <w:r>
          <w:rPr>
            <w:noProof/>
            <w:webHidden/>
          </w:rPr>
          <w:tab/>
        </w:r>
        <w:r>
          <w:rPr>
            <w:noProof/>
            <w:webHidden/>
          </w:rPr>
          <w:fldChar w:fldCharType="begin"/>
        </w:r>
        <w:r>
          <w:rPr>
            <w:noProof/>
            <w:webHidden/>
          </w:rPr>
          <w:instrText xml:space="preserve"> PAGEREF _Toc159489344 \h </w:instrText>
        </w:r>
        <w:r>
          <w:rPr>
            <w:noProof/>
            <w:webHidden/>
          </w:rPr>
        </w:r>
        <w:r>
          <w:rPr>
            <w:noProof/>
            <w:webHidden/>
          </w:rPr>
          <w:fldChar w:fldCharType="separate"/>
        </w:r>
        <w:r>
          <w:rPr>
            <w:noProof/>
            <w:webHidden/>
          </w:rPr>
          <w:t>73</w:t>
        </w:r>
        <w:r>
          <w:rPr>
            <w:noProof/>
            <w:webHidden/>
          </w:rPr>
          <w:fldChar w:fldCharType="end"/>
        </w:r>
      </w:hyperlink>
    </w:p>
    <w:p w14:paraId="72C5DD66" w14:textId="794EB8E9"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345" w:history="1">
        <w:r w:rsidRPr="00BC5509">
          <w:rPr>
            <w:rStyle w:val="Hyperlink"/>
          </w:rPr>
          <w:t>10</w:t>
        </w:r>
        <w:r>
          <w:rPr>
            <w:rFonts w:asciiTheme="minorHAnsi" w:eastAsiaTheme="minorEastAsia" w:hAnsiTheme="minorHAnsi" w:cstheme="minorBidi"/>
            <w:bCs w:val="0"/>
            <w:kern w:val="2"/>
            <w:sz w:val="24"/>
            <w:szCs w:val="24"/>
            <w:lang w:eastAsia="de-AT"/>
            <w14:ligatures w14:val="standardContextual"/>
          </w:rPr>
          <w:tab/>
        </w:r>
        <w:r w:rsidRPr="00BC5509">
          <w:rPr>
            <w:rStyle w:val="Hyperlink"/>
          </w:rPr>
          <w:t>Ergebnisse</w:t>
        </w:r>
        <w:r>
          <w:rPr>
            <w:webHidden/>
          </w:rPr>
          <w:tab/>
        </w:r>
        <w:r>
          <w:rPr>
            <w:webHidden/>
          </w:rPr>
          <w:fldChar w:fldCharType="begin"/>
        </w:r>
        <w:r>
          <w:rPr>
            <w:webHidden/>
          </w:rPr>
          <w:instrText xml:space="preserve"> PAGEREF _Toc159489345 \h </w:instrText>
        </w:r>
        <w:r>
          <w:rPr>
            <w:webHidden/>
          </w:rPr>
        </w:r>
        <w:r>
          <w:rPr>
            <w:webHidden/>
          </w:rPr>
          <w:fldChar w:fldCharType="separate"/>
        </w:r>
        <w:r>
          <w:rPr>
            <w:webHidden/>
          </w:rPr>
          <w:t>73</w:t>
        </w:r>
        <w:r>
          <w:rPr>
            <w:webHidden/>
          </w:rPr>
          <w:fldChar w:fldCharType="end"/>
        </w:r>
      </w:hyperlink>
    </w:p>
    <w:p w14:paraId="2BCB82C0" w14:textId="691607A1"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346" w:history="1">
        <w:r w:rsidRPr="00BC5509">
          <w:rPr>
            <w:rStyle w:val="Hyperlink"/>
          </w:rPr>
          <w:t>11</w:t>
        </w:r>
        <w:r>
          <w:rPr>
            <w:rFonts w:asciiTheme="minorHAnsi" w:eastAsiaTheme="minorEastAsia" w:hAnsiTheme="minorHAnsi" w:cstheme="minorBidi"/>
            <w:bCs w:val="0"/>
            <w:kern w:val="2"/>
            <w:sz w:val="24"/>
            <w:szCs w:val="24"/>
            <w:lang w:eastAsia="de-AT"/>
            <w14:ligatures w14:val="standardContextual"/>
          </w:rPr>
          <w:tab/>
        </w:r>
        <w:r w:rsidRPr="00BC5509">
          <w:rPr>
            <w:rStyle w:val="Hyperlink"/>
          </w:rPr>
          <w:t>Anhang</w:t>
        </w:r>
        <w:r>
          <w:rPr>
            <w:webHidden/>
          </w:rPr>
          <w:tab/>
        </w:r>
        <w:r>
          <w:rPr>
            <w:webHidden/>
          </w:rPr>
          <w:fldChar w:fldCharType="begin"/>
        </w:r>
        <w:r>
          <w:rPr>
            <w:webHidden/>
          </w:rPr>
          <w:instrText xml:space="preserve"> PAGEREF _Toc159489346 \h </w:instrText>
        </w:r>
        <w:r>
          <w:rPr>
            <w:webHidden/>
          </w:rPr>
        </w:r>
        <w:r>
          <w:rPr>
            <w:webHidden/>
          </w:rPr>
          <w:fldChar w:fldCharType="separate"/>
        </w:r>
        <w:r>
          <w:rPr>
            <w:webHidden/>
          </w:rPr>
          <w:t>74</w:t>
        </w:r>
        <w:r>
          <w:rPr>
            <w:webHidden/>
          </w:rPr>
          <w:fldChar w:fldCharType="end"/>
        </w:r>
      </w:hyperlink>
    </w:p>
    <w:p w14:paraId="3963BA6B" w14:textId="2D38B1C1"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47" w:history="1">
        <w:r w:rsidRPr="00BC5509">
          <w:rPr>
            <w:rStyle w:val="Hyperlink"/>
          </w:rPr>
          <w:t>11.1 Einführung CAD – Software (Fusion 360) (Ben)</w:t>
        </w:r>
        <w:r>
          <w:rPr>
            <w:webHidden/>
          </w:rPr>
          <w:tab/>
        </w:r>
        <w:r>
          <w:rPr>
            <w:webHidden/>
          </w:rPr>
          <w:fldChar w:fldCharType="begin"/>
        </w:r>
        <w:r>
          <w:rPr>
            <w:webHidden/>
          </w:rPr>
          <w:instrText xml:space="preserve"> PAGEREF _Toc159489347 \h </w:instrText>
        </w:r>
        <w:r>
          <w:rPr>
            <w:webHidden/>
          </w:rPr>
        </w:r>
        <w:r>
          <w:rPr>
            <w:webHidden/>
          </w:rPr>
          <w:fldChar w:fldCharType="separate"/>
        </w:r>
        <w:r>
          <w:rPr>
            <w:webHidden/>
          </w:rPr>
          <w:t>74</w:t>
        </w:r>
        <w:r>
          <w:rPr>
            <w:webHidden/>
          </w:rPr>
          <w:fldChar w:fldCharType="end"/>
        </w:r>
      </w:hyperlink>
    </w:p>
    <w:p w14:paraId="41F37D54" w14:textId="609630F5"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48" w:history="1">
        <w:r w:rsidRPr="00BC5509">
          <w:rPr>
            <w:rStyle w:val="Hyperlink"/>
            <w:i/>
          </w:rPr>
          <w:t>11.1.1</w:t>
        </w:r>
        <w:r w:rsidRPr="00BC5509">
          <w:rPr>
            <w:rStyle w:val="Hyperlink"/>
          </w:rPr>
          <w:t xml:space="preserve"> UI und Projekterstellung</w:t>
        </w:r>
        <w:r>
          <w:rPr>
            <w:webHidden/>
          </w:rPr>
          <w:tab/>
        </w:r>
        <w:r>
          <w:rPr>
            <w:webHidden/>
          </w:rPr>
          <w:fldChar w:fldCharType="begin"/>
        </w:r>
        <w:r>
          <w:rPr>
            <w:webHidden/>
          </w:rPr>
          <w:instrText xml:space="preserve"> PAGEREF _Toc159489348 \h </w:instrText>
        </w:r>
        <w:r>
          <w:rPr>
            <w:webHidden/>
          </w:rPr>
        </w:r>
        <w:r>
          <w:rPr>
            <w:webHidden/>
          </w:rPr>
          <w:fldChar w:fldCharType="separate"/>
        </w:r>
        <w:r>
          <w:rPr>
            <w:webHidden/>
          </w:rPr>
          <w:t>74</w:t>
        </w:r>
        <w:r>
          <w:rPr>
            <w:webHidden/>
          </w:rPr>
          <w:fldChar w:fldCharType="end"/>
        </w:r>
      </w:hyperlink>
    </w:p>
    <w:p w14:paraId="351BCCEB" w14:textId="3CD2810C"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49" w:history="1">
        <w:r w:rsidRPr="00BC5509">
          <w:rPr>
            <w:rStyle w:val="Hyperlink"/>
            <w:i/>
          </w:rPr>
          <w:t>11.1.2</w:t>
        </w:r>
        <w:r w:rsidRPr="00BC5509">
          <w:rPr>
            <w:rStyle w:val="Hyperlink"/>
          </w:rPr>
          <w:t xml:space="preserve"> Skizze anfertigen</w:t>
        </w:r>
        <w:r>
          <w:rPr>
            <w:webHidden/>
          </w:rPr>
          <w:tab/>
        </w:r>
        <w:r>
          <w:rPr>
            <w:webHidden/>
          </w:rPr>
          <w:fldChar w:fldCharType="begin"/>
        </w:r>
        <w:r>
          <w:rPr>
            <w:webHidden/>
          </w:rPr>
          <w:instrText xml:space="preserve"> PAGEREF _Toc159489349 \h </w:instrText>
        </w:r>
        <w:r>
          <w:rPr>
            <w:webHidden/>
          </w:rPr>
        </w:r>
        <w:r>
          <w:rPr>
            <w:webHidden/>
          </w:rPr>
          <w:fldChar w:fldCharType="separate"/>
        </w:r>
        <w:r>
          <w:rPr>
            <w:webHidden/>
          </w:rPr>
          <w:t>74</w:t>
        </w:r>
        <w:r>
          <w:rPr>
            <w:webHidden/>
          </w:rPr>
          <w:fldChar w:fldCharType="end"/>
        </w:r>
      </w:hyperlink>
    </w:p>
    <w:p w14:paraId="06911F34" w14:textId="5889C62F"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50" w:history="1">
        <w:r w:rsidRPr="00BC5509">
          <w:rPr>
            <w:rStyle w:val="Hyperlink"/>
            <w:i/>
          </w:rPr>
          <w:t>11.1.3</w:t>
        </w:r>
        <w:r w:rsidRPr="00BC5509">
          <w:rPr>
            <w:rStyle w:val="Hyperlink"/>
          </w:rPr>
          <w:t xml:space="preserve"> Körper erstellen</w:t>
        </w:r>
        <w:r>
          <w:rPr>
            <w:webHidden/>
          </w:rPr>
          <w:tab/>
        </w:r>
        <w:r>
          <w:rPr>
            <w:webHidden/>
          </w:rPr>
          <w:fldChar w:fldCharType="begin"/>
        </w:r>
        <w:r>
          <w:rPr>
            <w:webHidden/>
          </w:rPr>
          <w:instrText xml:space="preserve"> PAGEREF _Toc159489350 \h </w:instrText>
        </w:r>
        <w:r>
          <w:rPr>
            <w:webHidden/>
          </w:rPr>
        </w:r>
        <w:r>
          <w:rPr>
            <w:webHidden/>
          </w:rPr>
          <w:fldChar w:fldCharType="separate"/>
        </w:r>
        <w:r>
          <w:rPr>
            <w:webHidden/>
          </w:rPr>
          <w:t>74</w:t>
        </w:r>
        <w:r>
          <w:rPr>
            <w:webHidden/>
          </w:rPr>
          <w:fldChar w:fldCharType="end"/>
        </w:r>
      </w:hyperlink>
    </w:p>
    <w:p w14:paraId="0866BA7A" w14:textId="1818DFB4"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51" w:history="1">
        <w:r w:rsidRPr="00BC5509">
          <w:rPr>
            <w:rStyle w:val="Hyperlink"/>
            <w:i/>
          </w:rPr>
          <w:t>11.1.4</w:t>
        </w:r>
        <w:r w:rsidRPr="00BC5509">
          <w:rPr>
            <w:rStyle w:val="Hyperlink"/>
          </w:rPr>
          <w:t xml:space="preserve"> Schrift und Bilder einfügen</w:t>
        </w:r>
        <w:r>
          <w:rPr>
            <w:webHidden/>
          </w:rPr>
          <w:tab/>
        </w:r>
        <w:r>
          <w:rPr>
            <w:webHidden/>
          </w:rPr>
          <w:fldChar w:fldCharType="begin"/>
        </w:r>
        <w:r>
          <w:rPr>
            <w:webHidden/>
          </w:rPr>
          <w:instrText xml:space="preserve"> PAGEREF _Toc159489351 \h </w:instrText>
        </w:r>
        <w:r>
          <w:rPr>
            <w:webHidden/>
          </w:rPr>
        </w:r>
        <w:r>
          <w:rPr>
            <w:webHidden/>
          </w:rPr>
          <w:fldChar w:fldCharType="separate"/>
        </w:r>
        <w:r>
          <w:rPr>
            <w:webHidden/>
          </w:rPr>
          <w:t>74</w:t>
        </w:r>
        <w:r>
          <w:rPr>
            <w:webHidden/>
          </w:rPr>
          <w:fldChar w:fldCharType="end"/>
        </w:r>
      </w:hyperlink>
    </w:p>
    <w:p w14:paraId="680C90B7" w14:textId="42ABA9EA"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52" w:history="1">
        <w:r w:rsidRPr="00BC5509">
          <w:rPr>
            <w:rStyle w:val="Hyperlink"/>
          </w:rPr>
          <w:t>11.2 3D – Druck (Ben)</w:t>
        </w:r>
        <w:r>
          <w:rPr>
            <w:webHidden/>
          </w:rPr>
          <w:tab/>
        </w:r>
        <w:r>
          <w:rPr>
            <w:webHidden/>
          </w:rPr>
          <w:fldChar w:fldCharType="begin"/>
        </w:r>
        <w:r>
          <w:rPr>
            <w:webHidden/>
          </w:rPr>
          <w:instrText xml:space="preserve"> PAGEREF _Toc159489352 \h </w:instrText>
        </w:r>
        <w:r>
          <w:rPr>
            <w:webHidden/>
          </w:rPr>
        </w:r>
        <w:r>
          <w:rPr>
            <w:webHidden/>
          </w:rPr>
          <w:fldChar w:fldCharType="separate"/>
        </w:r>
        <w:r>
          <w:rPr>
            <w:webHidden/>
          </w:rPr>
          <w:t>74</w:t>
        </w:r>
        <w:r>
          <w:rPr>
            <w:webHidden/>
          </w:rPr>
          <w:fldChar w:fldCharType="end"/>
        </w:r>
      </w:hyperlink>
    </w:p>
    <w:p w14:paraId="4518B7BD" w14:textId="731FFEE0"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53" w:history="1">
        <w:r w:rsidRPr="00BC5509">
          <w:rPr>
            <w:rStyle w:val="Hyperlink"/>
            <w:i/>
          </w:rPr>
          <w:t>11.2.1</w:t>
        </w:r>
        <w:r w:rsidRPr="00BC5509">
          <w:rPr>
            <w:rStyle w:val="Hyperlink"/>
          </w:rPr>
          <w:t xml:space="preserve"> 3D – Drucker</w:t>
        </w:r>
        <w:r>
          <w:rPr>
            <w:webHidden/>
          </w:rPr>
          <w:tab/>
        </w:r>
        <w:r>
          <w:rPr>
            <w:webHidden/>
          </w:rPr>
          <w:fldChar w:fldCharType="begin"/>
        </w:r>
        <w:r>
          <w:rPr>
            <w:webHidden/>
          </w:rPr>
          <w:instrText xml:space="preserve"> PAGEREF _Toc159489353 \h </w:instrText>
        </w:r>
        <w:r>
          <w:rPr>
            <w:webHidden/>
          </w:rPr>
        </w:r>
        <w:r>
          <w:rPr>
            <w:webHidden/>
          </w:rPr>
          <w:fldChar w:fldCharType="separate"/>
        </w:r>
        <w:r>
          <w:rPr>
            <w:webHidden/>
          </w:rPr>
          <w:t>74</w:t>
        </w:r>
        <w:r>
          <w:rPr>
            <w:webHidden/>
          </w:rPr>
          <w:fldChar w:fldCharType="end"/>
        </w:r>
      </w:hyperlink>
    </w:p>
    <w:p w14:paraId="604D9FC8" w14:textId="0ABBB129"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54" w:history="1">
        <w:r w:rsidRPr="00BC5509">
          <w:rPr>
            <w:rStyle w:val="Hyperlink"/>
            <w:i/>
          </w:rPr>
          <w:t>11.2.2</w:t>
        </w:r>
        <w:r w:rsidRPr="00BC5509">
          <w:rPr>
            <w:rStyle w:val="Hyperlink"/>
          </w:rPr>
          <w:t xml:space="preserve"> Filamente</w:t>
        </w:r>
        <w:r>
          <w:rPr>
            <w:webHidden/>
          </w:rPr>
          <w:tab/>
        </w:r>
        <w:r>
          <w:rPr>
            <w:webHidden/>
          </w:rPr>
          <w:fldChar w:fldCharType="begin"/>
        </w:r>
        <w:r>
          <w:rPr>
            <w:webHidden/>
          </w:rPr>
          <w:instrText xml:space="preserve"> PAGEREF _Toc159489354 \h </w:instrText>
        </w:r>
        <w:r>
          <w:rPr>
            <w:webHidden/>
          </w:rPr>
        </w:r>
        <w:r>
          <w:rPr>
            <w:webHidden/>
          </w:rPr>
          <w:fldChar w:fldCharType="separate"/>
        </w:r>
        <w:r>
          <w:rPr>
            <w:webHidden/>
          </w:rPr>
          <w:t>74</w:t>
        </w:r>
        <w:r>
          <w:rPr>
            <w:webHidden/>
          </w:rPr>
          <w:fldChar w:fldCharType="end"/>
        </w:r>
      </w:hyperlink>
    </w:p>
    <w:p w14:paraId="1CF7987F" w14:textId="2D72FBD0" w:rsidR="00834C24" w:rsidRDefault="00834C24">
      <w:pPr>
        <w:pStyle w:val="Verzeichnis3"/>
        <w:rPr>
          <w:rFonts w:asciiTheme="minorHAnsi" w:eastAsiaTheme="minorEastAsia" w:hAnsiTheme="minorHAnsi" w:cstheme="minorBidi"/>
          <w:kern w:val="2"/>
          <w:sz w:val="24"/>
          <w:szCs w:val="24"/>
          <w:lang w:eastAsia="de-AT"/>
          <w14:ligatures w14:val="standardContextual"/>
        </w:rPr>
      </w:pPr>
      <w:hyperlink w:anchor="_Toc159489355" w:history="1">
        <w:r w:rsidRPr="00BC5509">
          <w:rPr>
            <w:rStyle w:val="Hyperlink"/>
          </w:rPr>
          <w:t>11.2.3 3D – Drucker Software (Ultimaker Cura)</w:t>
        </w:r>
        <w:r>
          <w:rPr>
            <w:webHidden/>
          </w:rPr>
          <w:tab/>
        </w:r>
        <w:r>
          <w:rPr>
            <w:webHidden/>
          </w:rPr>
          <w:fldChar w:fldCharType="begin"/>
        </w:r>
        <w:r>
          <w:rPr>
            <w:webHidden/>
          </w:rPr>
          <w:instrText xml:space="preserve"> PAGEREF _Toc159489355 \h </w:instrText>
        </w:r>
        <w:r>
          <w:rPr>
            <w:webHidden/>
          </w:rPr>
        </w:r>
        <w:r>
          <w:rPr>
            <w:webHidden/>
          </w:rPr>
          <w:fldChar w:fldCharType="separate"/>
        </w:r>
        <w:r>
          <w:rPr>
            <w:webHidden/>
          </w:rPr>
          <w:t>74</w:t>
        </w:r>
        <w:r>
          <w:rPr>
            <w:webHidden/>
          </w:rPr>
          <w:fldChar w:fldCharType="end"/>
        </w:r>
      </w:hyperlink>
    </w:p>
    <w:p w14:paraId="61A1F5A2" w14:textId="41609D68"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56" w:history="1">
        <w:r w:rsidRPr="00BC5509">
          <w:rPr>
            <w:rStyle w:val="Hyperlink"/>
          </w:rPr>
          <w:t>11.3 Inbetriebnahme Anleitung</w:t>
        </w:r>
        <w:r>
          <w:rPr>
            <w:webHidden/>
          </w:rPr>
          <w:tab/>
        </w:r>
        <w:r>
          <w:rPr>
            <w:webHidden/>
          </w:rPr>
          <w:fldChar w:fldCharType="begin"/>
        </w:r>
        <w:r>
          <w:rPr>
            <w:webHidden/>
          </w:rPr>
          <w:instrText xml:space="preserve"> PAGEREF _Toc159489356 \h </w:instrText>
        </w:r>
        <w:r>
          <w:rPr>
            <w:webHidden/>
          </w:rPr>
        </w:r>
        <w:r>
          <w:rPr>
            <w:webHidden/>
          </w:rPr>
          <w:fldChar w:fldCharType="separate"/>
        </w:r>
        <w:r>
          <w:rPr>
            <w:webHidden/>
          </w:rPr>
          <w:t>74</w:t>
        </w:r>
        <w:r>
          <w:rPr>
            <w:webHidden/>
          </w:rPr>
          <w:fldChar w:fldCharType="end"/>
        </w:r>
      </w:hyperlink>
    </w:p>
    <w:p w14:paraId="1D593C38" w14:textId="48A04305"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57" w:history="1">
        <w:r w:rsidRPr="00BC5509">
          <w:rPr>
            <w:rStyle w:val="Hyperlink"/>
          </w:rPr>
          <w:t>11.4 Projektplan</w:t>
        </w:r>
        <w:r>
          <w:rPr>
            <w:webHidden/>
          </w:rPr>
          <w:tab/>
        </w:r>
        <w:r>
          <w:rPr>
            <w:webHidden/>
          </w:rPr>
          <w:fldChar w:fldCharType="begin"/>
        </w:r>
        <w:r>
          <w:rPr>
            <w:webHidden/>
          </w:rPr>
          <w:instrText xml:space="preserve"> PAGEREF _Toc159489357 \h </w:instrText>
        </w:r>
        <w:r>
          <w:rPr>
            <w:webHidden/>
          </w:rPr>
        </w:r>
        <w:r>
          <w:rPr>
            <w:webHidden/>
          </w:rPr>
          <w:fldChar w:fldCharType="separate"/>
        </w:r>
        <w:r>
          <w:rPr>
            <w:webHidden/>
          </w:rPr>
          <w:t>74</w:t>
        </w:r>
        <w:r>
          <w:rPr>
            <w:webHidden/>
          </w:rPr>
          <w:fldChar w:fldCharType="end"/>
        </w:r>
      </w:hyperlink>
    </w:p>
    <w:p w14:paraId="0367E732" w14:textId="45827D2E"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58" w:history="1">
        <w:r w:rsidRPr="00BC5509">
          <w:rPr>
            <w:rStyle w:val="Hyperlink"/>
          </w:rPr>
          <w:t>11.5 Projektkosten</w:t>
        </w:r>
        <w:r>
          <w:rPr>
            <w:webHidden/>
          </w:rPr>
          <w:tab/>
        </w:r>
        <w:r>
          <w:rPr>
            <w:webHidden/>
          </w:rPr>
          <w:fldChar w:fldCharType="begin"/>
        </w:r>
        <w:r>
          <w:rPr>
            <w:webHidden/>
          </w:rPr>
          <w:instrText xml:space="preserve"> PAGEREF _Toc159489358 \h </w:instrText>
        </w:r>
        <w:r>
          <w:rPr>
            <w:webHidden/>
          </w:rPr>
        </w:r>
        <w:r>
          <w:rPr>
            <w:webHidden/>
          </w:rPr>
          <w:fldChar w:fldCharType="separate"/>
        </w:r>
        <w:r>
          <w:rPr>
            <w:webHidden/>
          </w:rPr>
          <w:t>74</w:t>
        </w:r>
        <w:r>
          <w:rPr>
            <w:webHidden/>
          </w:rPr>
          <w:fldChar w:fldCharType="end"/>
        </w:r>
      </w:hyperlink>
    </w:p>
    <w:p w14:paraId="441D1B24" w14:textId="2F25EC92"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59" w:history="1">
        <w:r w:rsidRPr="00BC5509">
          <w:rPr>
            <w:rStyle w:val="Hyperlink"/>
          </w:rPr>
          <w:t>11.6 Projekttagebuch</w:t>
        </w:r>
        <w:r>
          <w:rPr>
            <w:webHidden/>
          </w:rPr>
          <w:tab/>
        </w:r>
        <w:r>
          <w:rPr>
            <w:webHidden/>
          </w:rPr>
          <w:fldChar w:fldCharType="begin"/>
        </w:r>
        <w:r>
          <w:rPr>
            <w:webHidden/>
          </w:rPr>
          <w:instrText xml:space="preserve"> PAGEREF _Toc159489359 \h </w:instrText>
        </w:r>
        <w:r>
          <w:rPr>
            <w:webHidden/>
          </w:rPr>
        </w:r>
        <w:r>
          <w:rPr>
            <w:webHidden/>
          </w:rPr>
          <w:fldChar w:fldCharType="separate"/>
        </w:r>
        <w:r>
          <w:rPr>
            <w:webHidden/>
          </w:rPr>
          <w:t>74</w:t>
        </w:r>
        <w:r>
          <w:rPr>
            <w:webHidden/>
          </w:rPr>
          <w:fldChar w:fldCharType="end"/>
        </w:r>
      </w:hyperlink>
    </w:p>
    <w:p w14:paraId="2BA713D7" w14:textId="27403868"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360" w:history="1">
        <w:r w:rsidRPr="00BC5509">
          <w:rPr>
            <w:rStyle w:val="Hyperlink"/>
          </w:rPr>
          <w:t>12</w:t>
        </w:r>
        <w:r>
          <w:rPr>
            <w:rFonts w:asciiTheme="minorHAnsi" w:eastAsiaTheme="minorEastAsia" w:hAnsiTheme="minorHAnsi" w:cstheme="minorBidi"/>
            <w:bCs w:val="0"/>
            <w:kern w:val="2"/>
            <w:sz w:val="24"/>
            <w:szCs w:val="24"/>
            <w:lang w:eastAsia="de-AT"/>
            <w14:ligatures w14:val="standardContextual"/>
          </w:rPr>
          <w:tab/>
        </w:r>
        <w:r w:rsidRPr="00BC5509">
          <w:rPr>
            <w:rStyle w:val="Hyperlink"/>
          </w:rPr>
          <w:t>Quellen</w:t>
        </w:r>
        <w:r>
          <w:rPr>
            <w:webHidden/>
          </w:rPr>
          <w:tab/>
        </w:r>
        <w:r>
          <w:rPr>
            <w:webHidden/>
          </w:rPr>
          <w:fldChar w:fldCharType="begin"/>
        </w:r>
        <w:r>
          <w:rPr>
            <w:webHidden/>
          </w:rPr>
          <w:instrText xml:space="preserve"> PAGEREF _Toc159489360 \h </w:instrText>
        </w:r>
        <w:r>
          <w:rPr>
            <w:webHidden/>
          </w:rPr>
        </w:r>
        <w:r>
          <w:rPr>
            <w:webHidden/>
          </w:rPr>
          <w:fldChar w:fldCharType="separate"/>
        </w:r>
        <w:r>
          <w:rPr>
            <w:webHidden/>
          </w:rPr>
          <w:t>75</w:t>
        </w:r>
        <w:r>
          <w:rPr>
            <w:webHidden/>
          </w:rPr>
          <w:fldChar w:fldCharType="end"/>
        </w:r>
      </w:hyperlink>
    </w:p>
    <w:p w14:paraId="43B0D7D4" w14:textId="4D5F6E0B"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61" w:history="1">
        <w:r w:rsidRPr="00BC5509">
          <w:rPr>
            <w:rStyle w:val="Hyperlink"/>
          </w:rPr>
          <w:t>12.1 Gedruckte Medien</w:t>
        </w:r>
        <w:r>
          <w:rPr>
            <w:webHidden/>
          </w:rPr>
          <w:tab/>
        </w:r>
        <w:r>
          <w:rPr>
            <w:webHidden/>
          </w:rPr>
          <w:fldChar w:fldCharType="begin"/>
        </w:r>
        <w:r>
          <w:rPr>
            <w:webHidden/>
          </w:rPr>
          <w:instrText xml:space="preserve"> PAGEREF _Toc159489361 \h </w:instrText>
        </w:r>
        <w:r>
          <w:rPr>
            <w:webHidden/>
          </w:rPr>
        </w:r>
        <w:r>
          <w:rPr>
            <w:webHidden/>
          </w:rPr>
          <w:fldChar w:fldCharType="separate"/>
        </w:r>
        <w:r>
          <w:rPr>
            <w:webHidden/>
          </w:rPr>
          <w:t>75</w:t>
        </w:r>
        <w:r>
          <w:rPr>
            <w:webHidden/>
          </w:rPr>
          <w:fldChar w:fldCharType="end"/>
        </w:r>
      </w:hyperlink>
    </w:p>
    <w:p w14:paraId="7254A6BF" w14:textId="574CBE7C"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62" w:history="1">
        <w:r w:rsidRPr="00BC5509">
          <w:rPr>
            <w:rStyle w:val="Hyperlink"/>
          </w:rPr>
          <w:t>12.2 Online</w:t>
        </w:r>
        <w:r>
          <w:rPr>
            <w:webHidden/>
          </w:rPr>
          <w:tab/>
        </w:r>
        <w:r>
          <w:rPr>
            <w:webHidden/>
          </w:rPr>
          <w:fldChar w:fldCharType="begin"/>
        </w:r>
        <w:r>
          <w:rPr>
            <w:webHidden/>
          </w:rPr>
          <w:instrText xml:space="preserve"> PAGEREF _Toc159489362 \h </w:instrText>
        </w:r>
        <w:r>
          <w:rPr>
            <w:webHidden/>
          </w:rPr>
        </w:r>
        <w:r>
          <w:rPr>
            <w:webHidden/>
          </w:rPr>
          <w:fldChar w:fldCharType="separate"/>
        </w:r>
        <w:r>
          <w:rPr>
            <w:webHidden/>
          </w:rPr>
          <w:t>75</w:t>
        </w:r>
        <w:r>
          <w:rPr>
            <w:webHidden/>
          </w:rPr>
          <w:fldChar w:fldCharType="end"/>
        </w:r>
      </w:hyperlink>
    </w:p>
    <w:p w14:paraId="348DD936" w14:textId="72E6C606"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363" w:history="1">
        <w:r w:rsidRPr="00BC5509">
          <w:rPr>
            <w:rStyle w:val="Hyperlink"/>
          </w:rPr>
          <w:t>13</w:t>
        </w:r>
        <w:r>
          <w:rPr>
            <w:rFonts w:asciiTheme="minorHAnsi" w:eastAsiaTheme="minorEastAsia" w:hAnsiTheme="minorHAnsi" w:cstheme="minorBidi"/>
            <w:bCs w:val="0"/>
            <w:kern w:val="2"/>
            <w:sz w:val="24"/>
            <w:szCs w:val="24"/>
            <w:lang w:eastAsia="de-AT"/>
            <w14:ligatures w14:val="standardContextual"/>
          </w:rPr>
          <w:tab/>
        </w:r>
        <w:r w:rsidRPr="00BC5509">
          <w:rPr>
            <w:rStyle w:val="Hyperlink"/>
          </w:rPr>
          <w:t>Verzeichnis der Abbildungen</w:t>
        </w:r>
        <w:r>
          <w:rPr>
            <w:webHidden/>
          </w:rPr>
          <w:tab/>
        </w:r>
        <w:r>
          <w:rPr>
            <w:webHidden/>
          </w:rPr>
          <w:fldChar w:fldCharType="begin"/>
        </w:r>
        <w:r>
          <w:rPr>
            <w:webHidden/>
          </w:rPr>
          <w:instrText xml:space="preserve"> PAGEREF _Toc159489363 \h </w:instrText>
        </w:r>
        <w:r>
          <w:rPr>
            <w:webHidden/>
          </w:rPr>
        </w:r>
        <w:r>
          <w:rPr>
            <w:webHidden/>
          </w:rPr>
          <w:fldChar w:fldCharType="separate"/>
        </w:r>
        <w:r>
          <w:rPr>
            <w:webHidden/>
          </w:rPr>
          <w:t>76</w:t>
        </w:r>
        <w:r>
          <w:rPr>
            <w:webHidden/>
          </w:rPr>
          <w:fldChar w:fldCharType="end"/>
        </w:r>
      </w:hyperlink>
    </w:p>
    <w:p w14:paraId="40D2AEC7" w14:textId="06A6B641"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364" w:history="1">
        <w:r w:rsidRPr="00BC5509">
          <w:rPr>
            <w:rStyle w:val="Hyperlink"/>
          </w:rPr>
          <w:t>14</w:t>
        </w:r>
        <w:r>
          <w:rPr>
            <w:rFonts w:asciiTheme="minorHAnsi" w:eastAsiaTheme="minorEastAsia" w:hAnsiTheme="minorHAnsi" w:cstheme="minorBidi"/>
            <w:bCs w:val="0"/>
            <w:kern w:val="2"/>
            <w:sz w:val="24"/>
            <w:szCs w:val="24"/>
            <w:lang w:eastAsia="de-AT"/>
            <w14:ligatures w14:val="standardContextual"/>
          </w:rPr>
          <w:tab/>
        </w:r>
        <w:r w:rsidRPr="00BC5509">
          <w:rPr>
            <w:rStyle w:val="Hyperlink"/>
          </w:rPr>
          <w:t>Begleitprotokoll</w:t>
        </w:r>
        <w:r>
          <w:rPr>
            <w:webHidden/>
          </w:rPr>
          <w:tab/>
        </w:r>
        <w:r>
          <w:rPr>
            <w:webHidden/>
          </w:rPr>
          <w:fldChar w:fldCharType="begin"/>
        </w:r>
        <w:r>
          <w:rPr>
            <w:webHidden/>
          </w:rPr>
          <w:instrText xml:space="preserve"> PAGEREF _Toc159489364 \h </w:instrText>
        </w:r>
        <w:r>
          <w:rPr>
            <w:webHidden/>
          </w:rPr>
        </w:r>
        <w:r>
          <w:rPr>
            <w:webHidden/>
          </w:rPr>
          <w:fldChar w:fldCharType="separate"/>
        </w:r>
        <w:r>
          <w:rPr>
            <w:webHidden/>
          </w:rPr>
          <w:t>77</w:t>
        </w:r>
        <w:r>
          <w:rPr>
            <w:webHidden/>
          </w:rPr>
          <w:fldChar w:fldCharType="end"/>
        </w:r>
      </w:hyperlink>
    </w:p>
    <w:p w14:paraId="6D87F10A" w14:textId="3D18B4B7" w:rsidR="00834C24" w:rsidRDefault="00834C2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59489365" w:history="1">
        <w:r w:rsidRPr="00BC5509">
          <w:rPr>
            <w:rStyle w:val="Hyperlink"/>
          </w:rPr>
          <w:t>15</w:t>
        </w:r>
        <w:r>
          <w:rPr>
            <w:rFonts w:asciiTheme="minorHAnsi" w:eastAsiaTheme="minorEastAsia" w:hAnsiTheme="minorHAnsi" w:cstheme="minorBidi"/>
            <w:bCs w:val="0"/>
            <w:kern w:val="2"/>
            <w:sz w:val="24"/>
            <w:szCs w:val="24"/>
            <w:lang w:eastAsia="de-AT"/>
            <w14:ligatures w14:val="standardContextual"/>
          </w:rPr>
          <w:tab/>
        </w:r>
        <w:r w:rsidRPr="00BC5509">
          <w:rPr>
            <w:rStyle w:val="Hyperlink"/>
          </w:rPr>
          <w:t>Anhang</w:t>
        </w:r>
        <w:r>
          <w:rPr>
            <w:webHidden/>
          </w:rPr>
          <w:tab/>
        </w:r>
        <w:r>
          <w:rPr>
            <w:webHidden/>
          </w:rPr>
          <w:fldChar w:fldCharType="begin"/>
        </w:r>
        <w:r>
          <w:rPr>
            <w:webHidden/>
          </w:rPr>
          <w:instrText xml:space="preserve"> PAGEREF _Toc159489365 \h </w:instrText>
        </w:r>
        <w:r>
          <w:rPr>
            <w:webHidden/>
          </w:rPr>
        </w:r>
        <w:r>
          <w:rPr>
            <w:webHidden/>
          </w:rPr>
          <w:fldChar w:fldCharType="separate"/>
        </w:r>
        <w:r>
          <w:rPr>
            <w:webHidden/>
          </w:rPr>
          <w:t>78</w:t>
        </w:r>
        <w:r>
          <w:rPr>
            <w:webHidden/>
          </w:rPr>
          <w:fldChar w:fldCharType="end"/>
        </w:r>
      </w:hyperlink>
    </w:p>
    <w:p w14:paraId="13370A4A" w14:textId="59C5D72F"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66" w:history="1">
        <w:r w:rsidRPr="00BC5509">
          <w:rPr>
            <w:rStyle w:val="Hyperlink"/>
          </w:rPr>
          <w:t>15.1 — Projektdokumentation (Kostendarstellung, Besprechungsprotokolle etc.)</w:t>
        </w:r>
        <w:r>
          <w:rPr>
            <w:webHidden/>
          </w:rPr>
          <w:tab/>
        </w:r>
        <w:r>
          <w:rPr>
            <w:webHidden/>
          </w:rPr>
          <w:fldChar w:fldCharType="begin"/>
        </w:r>
        <w:r>
          <w:rPr>
            <w:webHidden/>
          </w:rPr>
          <w:instrText xml:space="preserve"> PAGEREF _Toc159489366 \h </w:instrText>
        </w:r>
        <w:r>
          <w:rPr>
            <w:webHidden/>
          </w:rPr>
        </w:r>
        <w:r>
          <w:rPr>
            <w:webHidden/>
          </w:rPr>
          <w:fldChar w:fldCharType="separate"/>
        </w:r>
        <w:r>
          <w:rPr>
            <w:webHidden/>
          </w:rPr>
          <w:t>78</w:t>
        </w:r>
        <w:r>
          <w:rPr>
            <w:webHidden/>
          </w:rPr>
          <w:fldChar w:fldCharType="end"/>
        </w:r>
      </w:hyperlink>
    </w:p>
    <w:p w14:paraId="419283E3" w14:textId="3055AF94"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67" w:history="1">
        <w:r w:rsidRPr="00BC5509">
          <w:rPr>
            <w:rStyle w:val="Hyperlink"/>
          </w:rPr>
          <w:t>15.2 — Technische Dokumentation (technische Beschreibungen, Berechnungen,</w:t>
        </w:r>
        <w:r>
          <w:rPr>
            <w:webHidden/>
          </w:rPr>
          <w:tab/>
        </w:r>
        <w:r>
          <w:rPr>
            <w:webHidden/>
          </w:rPr>
          <w:fldChar w:fldCharType="begin"/>
        </w:r>
        <w:r>
          <w:rPr>
            <w:webHidden/>
          </w:rPr>
          <w:instrText xml:space="preserve"> PAGEREF _Toc159489367 \h </w:instrText>
        </w:r>
        <w:r>
          <w:rPr>
            <w:webHidden/>
          </w:rPr>
        </w:r>
        <w:r>
          <w:rPr>
            <w:webHidden/>
          </w:rPr>
          <w:fldChar w:fldCharType="separate"/>
        </w:r>
        <w:r>
          <w:rPr>
            <w:webHidden/>
          </w:rPr>
          <w:t>78</w:t>
        </w:r>
        <w:r>
          <w:rPr>
            <w:webHidden/>
          </w:rPr>
          <w:fldChar w:fldCharType="end"/>
        </w:r>
      </w:hyperlink>
    </w:p>
    <w:p w14:paraId="2CDA6E7D" w14:textId="1102EC60"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68" w:history="1">
        <w:r w:rsidRPr="00BC5509">
          <w:rPr>
            <w:rStyle w:val="Hyperlink"/>
          </w:rPr>
          <w:t>15.3 Konstruktionszeichnungen, Versuchsberichte, betriebswirtschaftliche Kalkulationen etc.)</w:t>
        </w:r>
        <w:r>
          <w:rPr>
            <w:webHidden/>
          </w:rPr>
          <w:tab/>
        </w:r>
        <w:r>
          <w:rPr>
            <w:webHidden/>
          </w:rPr>
          <w:fldChar w:fldCharType="begin"/>
        </w:r>
        <w:r>
          <w:rPr>
            <w:webHidden/>
          </w:rPr>
          <w:instrText xml:space="preserve"> PAGEREF _Toc159489368 \h </w:instrText>
        </w:r>
        <w:r>
          <w:rPr>
            <w:webHidden/>
          </w:rPr>
        </w:r>
        <w:r>
          <w:rPr>
            <w:webHidden/>
          </w:rPr>
          <w:fldChar w:fldCharType="separate"/>
        </w:r>
        <w:r>
          <w:rPr>
            <w:webHidden/>
          </w:rPr>
          <w:t>78</w:t>
        </w:r>
        <w:r>
          <w:rPr>
            <w:webHidden/>
          </w:rPr>
          <w:fldChar w:fldCharType="end"/>
        </w:r>
      </w:hyperlink>
    </w:p>
    <w:p w14:paraId="52CD6EC7" w14:textId="1AACCA79" w:rsidR="00834C24" w:rsidRDefault="00834C24">
      <w:pPr>
        <w:pStyle w:val="Verzeichnis2"/>
        <w:rPr>
          <w:rFonts w:asciiTheme="minorHAnsi" w:eastAsiaTheme="minorEastAsia" w:hAnsiTheme="minorHAnsi" w:cstheme="minorBidi"/>
          <w:bCs w:val="0"/>
          <w:kern w:val="2"/>
          <w:sz w:val="24"/>
          <w:szCs w:val="24"/>
          <w:lang w:eastAsia="de-AT"/>
          <w14:ligatures w14:val="standardContextual"/>
        </w:rPr>
      </w:pPr>
      <w:hyperlink w:anchor="_Toc159489369" w:history="1">
        <w:r w:rsidRPr="00BC5509">
          <w:rPr>
            <w:rStyle w:val="Hyperlink"/>
          </w:rPr>
          <w:t>15.4 Schaltungen, Zeichnungssätze, sonstiges</w:t>
        </w:r>
        <w:r>
          <w:rPr>
            <w:webHidden/>
          </w:rPr>
          <w:tab/>
        </w:r>
        <w:r>
          <w:rPr>
            <w:webHidden/>
          </w:rPr>
          <w:fldChar w:fldCharType="begin"/>
        </w:r>
        <w:r>
          <w:rPr>
            <w:webHidden/>
          </w:rPr>
          <w:instrText xml:space="preserve"> PAGEREF _Toc159489369 \h </w:instrText>
        </w:r>
        <w:r>
          <w:rPr>
            <w:webHidden/>
          </w:rPr>
        </w:r>
        <w:r>
          <w:rPr>
            <w:webHidden/>
          </w:rPr>
          <w:fldChar w:fldCharType="separate"/>
        </w:r>
        <w:r>
          <w:rPr>
            <w:webHidden/>
          </w:rPr>
          <w:t>78</w:t>
        </w:r>
        <w:r>
          <w:rPr>
            <w:webHidden/>
          </w:rPr>
          <w:fldChar w:fldCharType="end"/>
        </w:r>
      </w:hyperlink>
    </w:p>
    <w:p w14:paraId="4BAB7A3C" w14:textId="2E1F9911"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AB0C66">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59489090"/>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59489091"/>
      <w:r>
        <w:t>Projektziel</w:t>
      </w:r>
      <w:bookmarkEnd w:id="8"/>
    </w:p>
    <w:p w14:paraId="04682061" w14:textId="5FB3D8C1" w:rsidR="00372321" w:rsidRDefault="00372321" w:rsidP="00372321">
      <w:pPr>
        <w:pStyle w:val="berschrift2"/>
      </w:pPr>
      <w:bookmarkStart w:id="9" w:name="_Toc159489092"/>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59489093"/>
      <w:r>
        <w:lastRenderedPageBreak/>
        <w:t>Grundlagen Drohnenflug</w:t>
      </w:r>
      <w:bookmarkEnd w:id="10"/>
    </w:p>
    <w:p w14:paraId="38F598CE" w14:textId="4C9F6075" w:rsidR="00891737" w:rsidRDefault="00330280" w:rsidP="00891737">
      <w:pPr>
        <w:pStyle w:val="berschrift2"/>
      </w:pPr>
      <w:bookmarkStart w:id="11" w:name="_Toc159489094"/>
      <w:r>
        <w:t>Inertial Measurement Unit (IMU)</w:t>
      </w:r>
      <w:bookmarkEnd w:id="11"/>
    </w:p>
    <w:p w14:paraId="40F3D76D" w14:textId="77777777" w:rsidR="00891737" w:rsidRDefault="00891737" w:rsidP="00891737">
      <w:pPr>
        <w:pStyle w:val="berschrift3"/>
      </w:pPr>
      <w:bookmarkStart w:id="12" w:name="_Toc157499177"/>
      <w:bookmarkStart w:id="13" w:name="_Toc159489095"/>
      <w:r>
        <w:t>Gyroskop</w:t>
      </w:r>
      <w:bookmarkEnd w:id="12"/>
      <w:bookmarkEnd w:id="13"/>
    </w:p>
    <w:p w14:paraId="659C3A1A" w14:textId="77777777" w:rsidR="00891737" w:rsidRDefault="00891737" w:rsidP="00891737">
      <w:pPr>
        <w:pStyle w:val="berschrift3"/>
      </w:pPr>
      <w:bookmarkStart w:id="14" w:name="_Toc157499178"/>
      <w:bookmarkStart w:id="15" w:name="_Toc159489096"/>
      <w:r>
        <w:t>Accelerometer</w:t>
      </w:r>
      <w:bookmarkEnd w:id="14"/>
      <w:bookmarkEnd w:id="15"/>
    </w:p>
    <w:p w14:paraId="356DD88E" w14:textId="77777777" w:rsidR="00891737" w:rsidRDefault="00891737" w:rsidP="00891737">
      <w:pPr>
        <w:pStyle w:val="berschrift3"/>
      </w:pPr>
      <w:bookmarkStart w:id="16" w:name="_Toc157499179"/>
      <w:bookmarkStart w:id="17" w:name="_Toc159489097"/>
      <w:r>
        <w:t>Magnetometer</w:t>
      </w:r>
      <w:bookmarkEnd w:id="16"/>
      <w:bookmarkEnd w:id="17"/>
    </w:p>
    <w:p w14:paraId="521982A5" w14:textId="77777777" w:rsidR="00891737" w:rsidRPr="00FA6DE7" w:rsidRDefault="00891737" w:rsidP="00891737">
      <w:pPr>
        <w:pStyle w:val="berschrift3"/>
      </w:pPr>
      <w:bookmarkStart w:id="18" w:name="_Toc157499180"/>
      <w:bookmarkStart w:id="19" w:name="_Toc159489098"/>
      <w:r>
        <w:t>Barometer</w:t>
      </w:r>
      <w:bookmarkEnd w:id="18"/>
      <w:bookmarkEnd w:id="19"/>
    </w:p>
    <w:p w14:paraId="7DA8E5DD" w14:textId="77777777" w:rsidR="007C010F" w:rsidRDefault="007C010F">
      <w:pPr>
        <w:spacing w:line="240" w:lineRule="auto"/>
        <w:rPr>
          <w:rFonts w:cs="Courier New"/>
          <w:b/>
          <w:bCs/>
          <w:sz w:val="28"/>
        </w:rPr>
      </w:pPr>
      <w:bookmarkStart w:id="20" w:name="_Toc157499181"/>
      <w:r>
        <w:br w:type="page"/>
      </w:r>
    </w:p>
    <w:p w14:paraId="37B5E396" w14:textId="6F7F31DD" w:rsidR="00891737" w:rsidRDefault="00891737" w:rsidP="00891737">
      <w:pPr>
        <w:pStyle w:val="berschrift2"/>
      </w:pPr>
      <w:bookmarkStart w:id="21" w:name="_Toc159489099"/>
      <w:r>
        <w:lastRenderedPageBreak/>
        <w:t>Lagewinkel</w:t>
      </w:r>
      <w:bookmarkEnd w:id="20"/>
      <w:bookmarkEnd w:id="21"/>
    </w:p>
    <w:p w14:paraId="57E8BDB1" w14:textId="77777777" w:rsidR="00891737" w:rsidRDefault="00891737" w:rsidP="00891737">
      <w:pPr>
        <w:pStyle w:val="berschrift3"/>
      </w:pPr>
      <w:bookmarkStart w:id="22" w:name="_Toc157499182"/>
      <w:bookmarkStart w:id="23" w:name="_Toc159489100"/>
      <w:r>
        <w:t>Throttle</w:t>
      </w:r>
      <w:bookmarkEnd w:id="22"/>
      <w:bookmarkEnd w:id="23"/>
    </w:p>
    <w:p w14:paraId="2DD4F7E5" w14:textId="7D2B14C8" w:rsidR="0076274C" w:rsidRDefault="001B6369" w:rsidP="0076274C">
      <w:r>
        <w:t xml:space="preserve">Throttle beschreibt </w:t>
      </w:r>
      <w:r w:rsidR="00300686">
        <w:t>die Geschwindigkeit aller vier Motoren</w:t>
      </w:r>
      <w:r w:rsidR="00032655">
        <w:t xml:space="preserve">. </w:t>
      </w:r>
      <w:r w:rsidR="00632719">
        <w:t>Ein anderer Begriff</w:t>
      </w:r>
      <w:r w:rsidR="00FB07CF">
        <w:t xml:space="preserve"> für Throttle ist der Motorschub. </w:t>
      </w:r>
      <w:r w:rsidR="00AC24DE">
        <w:t xml:space="preserve">Bei der Angabe von </w:t>
      </w:r>
      <w:r w:rsidR="00954AE9">
        <w:t>zum Beispiel 80% Throttle ist gemeint, dass alle Motoren sich mit 80% Geschwindigkeit drehen.</w:t>
      </w:r>
      <w:r w:rsidR="00CE6DC5">
        <w:t xml:space="preserve"> Wenn der Wert hoch ist, fliegt die Drohne nach oben. </w:t>
      </w:r>
      <w:r w:rsidR="00FB07CF">
        <w:t>Bei einem niedrigen Wert</w:t>
      </w:r>
      <w:r w:rsidR="00897443">
        <w:t xml:space="preserve"> fliegt die Drohne nach unten</w:t>
      </w:r>
      <w:r w:rsidR="0083646D">
        <w:t>.</w:t>
      </w:r>
    </w:p>
    <w:p w14:paraId="5AF71841" w14:textId="064F41F5" w:rsidR="0083646D" w:rsidRDefault="00D03E07" w:rsidP="0076274C">
      <w:r>
        <w:t xml:space="preserve">Die Motoren und Propellern müssen genug Schub erzeugen, damit das Gesamtgewicht der Drohne angehoben und manövriert werden kann.  </w:t>
      </w:r>
      <w:r w:rsidR="0083646D">
        <w:t xml:space="preserve">Die Throttleangabe </w:t>
      </w:r>
      <w:r w:rsidR="006F46EE">
        <w:t xml:space="preserve">ist vor allem wichtig </w:t>
      </w:r>
      <w:r w:rsidR="00CC22BF">
        <w:t>bei einem Hover-Modus</w:t>
      </w:r>
      <w:r w:rsidR="006F46EE">
        <w:t>.</w:t>
      </w:r>
      <w:r>
        <w:t xml:space="preserve"> Dabei </w:t>
      </w:r>
      <w:r w:rsidR="004E682E">
        <w:t xml:space="preserve">regelt der Quadrokopter die einzelnen Geschwindigkeiten der Motoren, um sich selber </w:t>
      </w:r>
      <w:r w:rsidR="0010572C">
        <w:t xml:space="preserve">aufrecht zu halten. </w:t>
      </w:r>
    </w:p>
    <w:p w14:paraId="6E4C3802" w14:textId="77777777" w:rsidR="00C34352" w:rsidRPr="0076274C" w:rsidRDefault="00C34352" w:rsidP="0076274C"/>
    <w:p w14:paraId="16C22517" w14:textId="77777777" w:rsidR="00891737" w:rsidRDefault="00891737" w:rsidP="00891737">
      <w:pPr>
        <w:pStyle w:val="berschrift3"/>
      </w:pPr>
      <w:bookmarkStart w:id="24" w:name="_Toc157499183"/>
      <w:bookmarkStart w:id="25" w:name="_Toc159489101"/>
      <w:r>
        <w:t>Pitch</w:t>
      </w:r>
      <w:bookmarkEnd w:id="24"/>
      <w:bookmarkEnd w:id="25"/>
    </w:p>
    <w:p w14:paraId="265AEB5C" w14:textId="5A15A443" w:rsidR="00D95809" w:rsidRDefault="00C6513A" w:rsidP="00C34352">
      <w:r>
        <w:t xml:space="preserve">Bei Pitch handelt es sich </w:t>
      </w:r>
      <w:r w:rsidR="00BE7C3E">
        <w:t xml:space="preserve">um den Neigungswinkel nach vorne </w:t>
      </w:r>
      <w:r w:rsidR="00201365">
        <w:t>und hinten</w:t>
      </w:r>
      <w:r w:rsidR="002F4168">
        <w:t xml:space="preserve">, wenn die Drohne von </w:t>
      </w:r>
      <w:r w:rsidR="006871E7">
        <w:t xml:space="preserve">hinten angeschaut wird. </w:t>
      </w:r>
      <w:r w:rsidR="000F2933">
        <w:t xml:space="preserve">Mit der Angabe </w:t>
      </w:r>
      <w:r w:rsidR="00684ABB">
        <w:t>vom</w:t>
      </w:r>
      <w:r w:rsidR="002935C9">
        <w:t xml:space="preserve"> Pitch</w:t>
      </w:r>
      <w:r w:rsidR="000F2933">
        <w:t xml:space="preserve"> kann </w:t>
      </w:r>
      <w:r w:rsidR="002935C9">
        <w:t xml:space="preserve">der Quadrokopter nach vorne und nach hinten </w:t>
      </w:r>
      <w:r w:rsidR="00701757">
        <w:t>gelenkt werden</w:t>
      </w:r>
      <w:r w:rsidR="00FA41AD">
        <w:t>.</w:t>
      </w:r>
    </w:p>
    <w:p w14:paraId="76DAF869" w14:textId="77777777" w:rsidR="00D95809" w:rsidRDefault="00D95809" w:rsidP="00C34352"/>
    <w:p w14:paraId="5444FA05" w14:textId="77777777" w:rsidR="005728FC" w:rsidRDefault="00D95809" w:rsidP="00C34352">
      <w:r w:rsidRPr="00D95809">
        <w:rPr>
          <w:highlight w:val="yellow"/>
        </w:rPr>
        <w:t>Bild Droh</w:t>
      </w:r>
      <w:r w:rsidR="005728FC">
        <w:rPr>
          <w:highlight w:val="yellow"/>
        </w:rPr>
        <w:t>ne</w:t>
      </w:r>
      <w:r w:rsidRPr="00D95809">
        <w:rPr>
          <w:highlight w:val="yellow"/>
        </w:rPr>
        <w:t xml:space="preserve"> mit Pitch winkel</w:t>
      </w:r>
    </w:p>
    <w:p w14:paraId="0962D2A1" w14:textId="25C60621" w:rsidR="00C34352" w:rsidRPr="005728FC" w:rsidRDefault="005728FC" w:rsidP="00C34352">
      <w:pPr>
        <w:rPr>
          <w:highlight w:val="yellow"/>
        </w:rPr>
      </w:pPr>
      <w:r w:rsidRPr="005728FC">
        <w:rPr>
          <w:highlight w:val="yellow"/>
        </w:rPr>
        <w:t>Vielleicht mehr physikalisch erklären</w:t>
      </w:r>
      <w:r w:rsidR="00FA41AD" w:rsidRPr="005728FC">
        <w:rPr>
          <w:highlight w:val="yellow"/>
        </w:rPr>
        <w:t xml:space="preserve"> </w:t>
      </w:r>
    </w:p>
    <w:p w14:paraId="3566C0E1" w14:textId="77777777" w:rsidR="00C34352" w:rsidRPr="00C34352" w:rsidRDefault="00C34352" w:rsidP="00C34352"/>
    <w:p w14:paraId="3115AB83" w14:textId="77777777" w:rsidR="00891737" w:rsidRDefault="00891737" w:rsidP="00891737">
      <w:pPr>
        <w:pStyle w:val="berschrift3"/>
      </w:pPr>
      <w:bookmarkStart w:id="26" w:name="_Toc157499184"/>
      <w:bookmarkStart w:id="27" w:name="_Toc159489102"/>
      <w:r>
        <w:t>Roll</w:t>
      </w:r>
      <w:bookmarkEnd w:id="26"/>
      <w:bookmarkEnd w:id="27"/>
    </w:p>
    <w:p w14:paraId="0FE01792" w14:textId="03DAC959" w:rsidR="00D87B6B" w:rsidRDefault="00D87B6B" w:rsidP="00D87B6B">
      <w:r>
        <w:t xml:space="preserve">Bei </w:t>
      </w:r>
      <w:r w:rsidR="000F749F">
        <w:t>Roll</w:t>
      </w:r>
      <w:r>
        <w:t xml:space="preserve"> handelt es sich um den Neigungswinkel nach </w:t>
      </w:r>
      <w:r w:rsidR="00B91E0D">
        <w:t>rechts</w:t>
      </w:r>
      <w:r>
        <w:t xml:space="preserve"> und </w:t>
      </w:r>
      <w:r w:rsidR="00B91E0D">
        <w:t>links</w:t>
      </w:r>
      <w:r>
        <w:t xml:space="preserve">, wenn die Drohne von hinten angeschaut wird. Mit der Angabe </w:t>
      </w:r>
      <w:r w:rsidR="00684ABB">
        <w:t xml:space="preserve">vom Roll </w:t>
      </w:r>
      <w:r>
        <w:t xml:space="preserve">kann der Quadrokopter nach </w:t>
      </w:r>
      <w:r w:rsidR="00985D86">
        <w:t>rechts und links gesteuert</w:t>
      </w:r>
      <w:r>
        <w:t xml:space="preserve"> werden.</w:t>
      </w:r>
    </w:p>
    <w:p w14:paraId="122FB6BC" w14:textId="77777777" w:rsidR="00D07E11" w:rsidRDefault="00D07E11" w:rsidP="00D87B6B"/>
    <w:p w14:paraId="12FF70E2" w14:textId="63F1B723" w:rsidR="00D07E11" w:rsidRDefault="00D07E11" w:rsidP="00D07E11">
      <w:r w:rsidRPr="00D95809">
        <w:rPr>
          <w:highlight w:val="yellow"/>
        </w:rPr>
        <w:t>Bild Droh</w:t>
      </w:r>
      <w:r>
        <w:rPr>
          <w:highlight w:val="yellow"/>
        </w:rPr>
        <w:t>ne</w:t>
      </w:r>
      <w:r w:rsidRPr="00D95809">
        <w:rPr>
          <w:highlight w:val="yellow"/>
        </w:rPr>
        <w:t xml:space="preserve"> mit </w:t>
      </w:r>
      <w:r w:rsidR="000029B2">
        <w:rPr>
          <w:highlight w:val="yellow"/>
        </w:rPr>
        <w:t>Roll</w:t>
      </w:r>
      <w:r w:rsidRPr="00D95809">
        <w:rPr>
          <w:highlight w:val="yellow"/>
        </w:rPr>
        <w:t xml:space="preserve"> winkel</w:t>
      </w:r>
    </w:p>
    <w:p w14:paraId="6C9A4279" w14:textId="77777777" w:rsidR="00D07E11" w:rsidRPr="005728FC" w:rsidRDefault="00D07E11" w:rsidP="00D07E11">
      <w:pPr>
        <w:rPr>
          <w:highlight w:val="yellow"/>
        </w:rPr>
      </w:pPr>
      <w:r w:rsidRPr="005728FC">
        <w:rPr>
          <w:highlight w:val="yellow"/>
        </w:rPr>
        <w:t xml:space="preserve">Vielleicht mehr physikalisch erklären </w:t>
      </w:r>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28" w:name="_Toc157499185"/>
      <w:bookmarkStart w:id="29" w:name="_Toc159489103"/>
      <w:r>
        <w:t>Yaw</w:t>
      </w:r>
      <w:bookmarkEnd w:id="28"/>
      <w:bookmarkEnd w:id="29"/>
    </w:p>
    <w:p w14:paraId="72DF7466" w14:textId="133DCECE" w:rsidR="00E56A97" w:rsidRDefault="00E56A97" w:rsidP="00E56A97">
      <w:r>
        <w:t>Bei Yaw handelt es sich um d</w:t>
      </w:r>
      <w:r w:rsidR="00C15402">
        <w:t>ie Drehung um die eigene Achse nach links oder rechts</w:t>
      </w:r>
      <w:r w:rsidR="0064369B">
        <w:t xml:space="preserve">. </w:t>
      </w:r>
      <w:r>
        <w:t xml:space="preserve">Mit der Angabe vom </w:t>
      </w:r>
      <w:r w:rsidR="0064369B">
        <w:t xml:space="preserve">Yaw </w:t>
      </w:r>
      <w:r>
        <w:t xml:space="preserve">kann der Quadrokopter nach </w:t>
      </w:r>
      <w:r w:rsidR="0064369B">
        <w:t>links und rechts drehen</w:t>
      </w:r>
      <w:r>
        <w:t>.</w:t>
      </w:r>
    </w:p>
    <w:p w14:paraId="01815728" w14:textId="77777777" w:rsidR="00E56A97" w:rsidRDefault="00E56A97" w:rsidP="00E56A97"/>
    <w:p w14:paraId="59F954CC" w14:textId="0D6120E0" w:rsidR="00E56A97" w:rsidRDefault="00E56A97" w:rsidP="00E56A97">
      <w:r w:rsidRPr="00D95809">
        <w:rPr>
          <w:highlight w:val="yellow"/>
        </w:rPr>
        <w:t>Bild Droh</w:t>
      </w:r>
      <w:r>
        <w:rPr>
          <w:highlight w:val="yellow"/>
        </w:rPr>
        <w:t>ne</w:t>
      </w:r>
      <w:r w:rsidRPr="00D95809">
        <w:rPr>
          <w:highlight w:val="yellow"/>
        </w:rPr>
        <w:t xml:space="preserve"> mit </w:t>
      </w:r>
      <w:r w:rsidR="00192304">
        <w:rPr>
          <w:highlight w:val="yellow"/>
        </w:rPr>
        <w:t>Yaw</w:t>
      </w:r>
      <w:r w:rsidRPr="00D95809">
        <w:rPr>
          <w:highlight w:val="yellow"/>
        </w:rPr>
        <w:t xml:space="preserve"> winkel</w:t>
      </w:r>
    </w:p>
    <w:p w14:paraId="4D3709F3" w14:textId="77777777" w:rsidR="00E56A97" w:rsidRPr="005728FC" w:rsidRDefault="00E56A97" w:rsidP="00E56A97">
      <w:pPr>
        <w:rPr>
          <w:highlight w:val="yellow"/>
        </w:rPr>
      </w:pPr>
      <w:r w:rsidRPr="005728FC">
        <w:rPr>
          <w:highlight w:val="yellow"/>
        </w:rPr>
        <w:t xml:space="preserve">Vielleicht mehr physikalisch erklären </w:t>
      </w:r>
    </w:p>
    <w:p w14:paraId="58132E2E" w14:textId="77777777" w:rsidR="00E56A97" w:rsidRPr="00E56A97" w:rsidRDefault="00E56A97" w:rsidP="00E56A97"/>
    <w:p w14:paraId="65F864EF" w14:textId="77777777" w:rsidR="00891737" w:rsidRDefault="00891737" w:rsidP="00891737">
      <w:pPr>
        <w:pStyle w:val="berschrift3"/>
      </w:pPr>
      <w:bookmarkStart w:id="30" w:name="_Komplementärfilter"/>
      <w:bookmarkStart w:id="31" w:name="_Toc157499186"/>
      <w:bookmarkStart w:id="32" w:name="_Toc159489104"/>
      <w:bookmarkEnd w:id="30"/>
      <w:r>
        <w:t>Komplementärfilter</w:t>
      </w:r>
      <w:bookmarkEnd w:id="31"/>
      <w:bookmarkEnd w:id="32"/>
    </w:p>
    <w:p w14:paraId="2664B0E5" w14:textId="0275CA6B" w:rsidR="00CA4373" w:rsidRPr="00710A15" w:rsidRDefault="00710A15" w:rsidP="008068C0">
      <w:r w:rsidRPr="00710A15">
        <w:t>Der Kom</w:t>
      </w:r>
      <w:r>
        <w:t xml:space="preserve">plementärfilter hat die Aufgabe die </w:t>
      </w:r>
      <w:r w:rsidR="00F71F6F">
        <w:t>Mess</w:t>
      </w:r>
      <w:r w:rsidR="00FD2118">
        <w:t xml:space="preserve">werte </w:t>
      </w:r>
      <w:r w:rsidR="00D75968">
        <w:t>von einen Beschleunigungssensor und Gyroskop in 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w:lastRenderedPageBreak/>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(rad)</w:t>
      </w:r>
    </w:p>
    <w:p w14:paraId="3B1C8185" w14:textId="18055162" w:rsidR="004D6A84" w:rsidRPr="007B2DFB" w:rsidRDefault="009E0109" w:rsidP="00011E54">
      <w:r w:rsidRPr="007B2DFB">
        <w:t>accelerometerX</w:t>
      </w:r>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0A077EFC" w:rsidR="00885B29" w:rsidRPr="00C21D77" w:rsidRDefault="003403C5" w:rsidP="00C6553D">
      <w:r>
        <w:t xml:space="preserve">Für den Filter wird der berechnete Winkel in Grad, statt Radiant, 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21969119" w:rsidR="00116BA9" w:rsidRDefault="008E5F65" w:rsidP="00C90656">
      <w:r>
        <w:t xml:space="preserve">Wenn der Accelerometer bewegt wirkt,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3E728D10" w:rsidR="008F5746" w:rsidRDefault="003D4048" w:rsidP="008068C0">
      <w:r>
        <w:t xml:space="preserve">Durch die </w:t>
      </w:r>
      <w:r w:rsidR="00366971">
        <w:t>Integration der Winkelbeschleunigungswerte über der Zeit ist es möglich 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r w:rsidR="0069634D">
        <w:t>rad</w:t>
      </w:r>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44EE7563" w14:textId="48EB1543" w:rsidR="00030CF6" w:rsidRDefault="00030CF6" w:rsidP="008068C0">
      <w:r w:rsidRPr="00030CF6">
        <w:rPr>
          <w:b/>
        </w:rPr>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46C49462"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lastRenderedPageBreak/>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A14B4AD"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Zeit </w:t>
      </w:r>
      <w:r w:rsidR="007A035C">
        <w:t xml:space="preserve">zurückgesetzt werden. </w:t>
      </w:r>
    </w:p>
    <w:p w14:paraId="56254970" w14:textId="77777777" w:rsidR="007C010F" w:rsidRDefault="007C010F">
      <w:pPr>
        <w:spacing w:line="240" w:lineRule="auto"/>
        <w:rPr>
          <w:rFonts w:cs="Courier New"/>
          <w:b/>
          <w:bCs/>
          <w:sz w:val="28"/>
        </w:rPr>
      </w:pPr>
      <w:bookmarkStart w:id="33" w:name="_Toc157499187"/>
      <w:r>
        <w:br w:type="page"/>
      </w:r>
    </w:p>
    <w:p w14:paraId="05450DBA" w14:textId="40995A2D" w:rsidR="00891737" w:rsidRDefault="00891737" w:rsidP="00891737">
      <w:pPr>
        <w:pStyle w:val="berschrift2"/>
      </w:pPr>
      <w:bookmarkStart w:id="34" w:name="_Toc159489105"/>
      <w:r>
        <w:lastRenderedPageBreak/>
        <w:t>PID-Regler</w:t>
      </w:r>
      <w:bookmarkEnd w:id="33"/>
      <w:bookmarkEnd w:id="34"/>
    </w:p>
    <w:p w14:paraId="583559AE" w14:textId="3AE24648"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 xml:space="preserve">zu verschwinden zu bringen. </w:t>
      </w:r>
    </w:p>
    <w:p w14:paraId="5707B0A6" w14:textId="77777777" w:rsidR="006C536A" w:rsidRDefault="006C536A" w:rsidP="0054163F"/>
    <w:p w14:paraId="7EEE0D44" w14:textId="77777777" w:rsidR="006C536A" w:rsidRDefault="006C536A" w:rsidP="006C536A">
      <w:pPr>
        <w:keepNext/>
        <w:jc w:val="center"/>
      </w:pPr>
      <w:r w:rsidRPr="00DA1B89">
        <w:rPr>
          <w:noProof/>
        </w:rPr>
        <w:drawing>
          <wp:inline distT="0" distB="0" distL="0" distR="0" wp14:anchorId="7BE4A190" wp14:editId="0D17187D">
            <wp:extent cx="5446948" cy="2001795"/>
            <wp:effectExtent l="0" t="0" r="1905" b="0"/>
            <wp:docPr id="9402947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4715" name=""/>
                    <pic:cNvPicPr/>
                  </pic:nvPicPr>
                  <pic:blipFill rotWithShape="1">
                    <a:blip r:embed="rId20">
                      <a:extLst>
                        <a:ext uri="{96DAC541-7B7A-43D3-8B79-37D633B846F1}">
                          <asvg:svgBlip xmlns:asvg="http://schemas.microsoft.com/office/drawing/2016/SVG/main" r:embed="rId21"/>
                        </a:ext>
                      </a:extLst>
                    </a:blip>
                    <a:srcRect l="73209" t="30891" b="41123"/>
                    <a:stretch/>
                  </pic:blipFill>
                  <pic:spPr bwMode="auto">
                    <a:xfrm>
                      <a:off x="0" y="0"/>
                      <a:ext cx="5475166" cy="2012165"/>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77777777" w:rsidR="006C536A" w:rsidRDefault="006C536A" w:rsidP="006C536A">
      <w:pPr>
        <w:pStyle w:val="Beschriftung"/>
      </w:pPr>
      <w:r>
        <w:t xml:space="preserve">Abbildung </w:t>
      </w:r>
      <w:r>
        <w:fldChar w:fldCharType="begin"/>
      </w:r>
      <w:r>
        <w:instrText xml:space="preserve"> SEQ Abbildung \* ARABIC </w:instrText>
      </w:r>
      <w:r>
        <w:fldChar w:fldCharType="separate"/>
      </w:r>
      <w:r>
        <w:rPr>
          <w:noProof/>
        </w:rPr>
        <w:t>1</w:t>
      </w:r>
      <w:r>
        <w:fldChar w:fldCharType="end"/>
      </w:r>
      <w:r>
        <w:t>: Regler-Blockschaltbild</w:t>
      </w:r>
    </w:p>
    <w:p w14:paraId="5313AEAC" w14:textId="77777777" w:rsidR="00FF25C4" w:rsidRDefault="00FF25C4" w:rsidP="0054163F"/>
    <w:p w14:paraId="7B07D5E0" w14:textId="77777777" w:rsidR="007A5FD5" w:rsidRDefault="007A5FD5" w:rsidP="007A5FD5">
      <w:r>
        <w:t>Sollwert … die gewünschte Einstellung, die von Regler gehalten werden soll</w:t>
      </w:r>
    </w:p>
    <w:p w14:paraId="76A4E277" w14:textId="77777777" w:rsidR="007A5FD5" w:rsidRDefault="007A5FD5" w:rsidP="007A5FD5">
      <w:r>
        <w:t>Regelabweichung … Differenz zwischen Soll- und Istwert</w:t>
      </w:r>
    </w:p>
    <w:p w14:paraId="2E90E53E" w14:textId="77777777" w:rsidR="007A5FD5" w:rsidRPr="00EB2BD3" w:rsidRDefault="007A5FD5" w:rsidP="007A5FD5">
      <w:pPr>
        <w:rPr>
          <w:highlight w:val="yellow"/>
        </w:rPr>
      </w:pPr>
      <w:r w:rsidRPr="00EB2BD3">
        <w:rPr>
          <w:highlight w:val="yellow"/>
        </w:rPr>
        <w:t xml:space="preserve">Regler … </w:t>
      </w:r>
    </w:p>
    <w:p w14:paraId="07B758AA" w14:textId="77777777" w:rsidR="007A5FD5" w:rsidRPr="00EB2BD3" w:rsidRDefault="007A5FD5" w:rsidP="007A5FD5">
      <w:pPr>
        <w:rPr>
          <w:highlight w:val="yellow"/>
        </w:rPr>
      </w:pPr>
      <w:r w:rsidRPr="00EB2BD3">
        <w:rPr>
          <w:highlight w:val="yellow"/>
        </w:rPr>
        <w:t xml:space="preserve">Stellgröße … </w:t>
      </w:r>
    </w:p>
    <w:p w14:paraId="1FD11CC5" w14:textId="77777777" w:rsidR="007A5FD5" w:rsidRPr="00EB2BD3" w:rsidRDefault="007A5FD5" w:rsidP="007A5FD5">
      <w:pPr>
        <w:rPr>
          <w:highlight w:val="yellow"/>
        </w:rPr>
      </w:pPr>
      <w:r w:rsidRPr="00EB2BD3">
        <w:rPr>
          <w:highlight w:val="yellow"/>
        </w:rPr>
        <w:t xml:space="preserve">Störgröße … </w:t>
      </w:r>
    </w:p>
    <w:p w14:paraId="34496F15" w14:textId="77777777" w:rsidR="007A5FD5" w:rsidRPr="00EB2BD3" w:rsidRDefault="007A5FD5" w:rsidP="007A5FD5">
      <w:pPr>
        <w:rPr>
          <w:highlight w:val="yellow"/>
        </w:rPr>
      </w:pPr>
      <w:r w:rsidRPr="00EB2BD3">
        <w:rPr>
          <w:highlight w:val="yellow"/>
        </w:rPr>
        <w:t xml:space="preserve">Regelstrecke … </w:t>
      </w:r>
    </w:p>
    <w:p w14:paraId="00375758" w14:textId="77777777" w:rsidR="007A5FD5" w:rsidRDefault="007A5FD5" w:rsidP="007A5FD5">
      <w:r w:rsidRPr="00F129C9">
        <w:t>Istwert … die</w:t>
      </w:r>
      <w:r>
        <w:t xml:space="preserve"> aktuelle Einstellung, meistens durch Sensoren bestimmt</w:t>
      </w:r>
    </w:p>
    <w:p w14:paraId="49156EFA" w14:textId="77777777" w:rsidR="007A5FD5" w:rsidRDefault="007A5FD5" w:rsidP="0054163F"/>
    <w:p w14:paraId="4632D230" w14:textId="16063707"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33D31231" w14:textId="171F9874" w:rsidR="00FC7628" w:rsidRDefault="000F63A2" w:rsidP="0054163F">
      <w:r>
        <w:t>Ein PID-Regler besteht aus drei verschiedenen Gliedern</w:t>
      </w:r>
      <w:r w:rsidR="009911B1">
        <w:t xml:space="preserve"> (P, I, D)</w:t>
      </w:r>
      <w:r w:rsidR="00524299">
        <w:t>,</w:t>
      </w:r>
      <w:r>
        <w:t xml:space="preserve"> </w:t>
      </w:r>
      <w:r w:rsidR="00481ACA">
        <w:t>die unterschiedliche Aufgaben</w:t>
      </w:r>
      <w:r>
        <w:t xml:space="preserve"> und </w:t>
      </w:r>
      <w:r w:rsidR="00CB5D07">
        <w:t xml:space="preserve">Funktionsweisen </w:t>
      </w:r>
      <w:r w:rsidR="00524299">
        <w:t>aufweisen</w:t>
      </w:r>
      <w:r w:rsidR="00CB5D07">
        <w:t>:</w:t>
      </w:r>
    </w:p>
    <w:p w14:paraId="623C9B8D" w14:textId="77777777" w:rsidR="009E640C" w:rsidRPr="0054163F" w:rsidRDefault="009E640C" w:rsidP="0054163F"/>
    <w:p w14:paraId="452C576F" w14:textId="77777777" w:rsidR="00891737" w:rsidRDefault="00891737" w:rsidP="00891737">
      <w:pPr>
        <w:pStyle w:val="berschrift3"/>
      </w:pPr>
      <w:bookmarkStart w:id="35" w:name="_Toc157499188"/>
      <w:bookmarkStart w:id="36" w:name="_Toc159489106"/>
      <w:r>
        <w:t>P-Glied</w:t>
      </w:r>
      <w:bookmarkEnd w:id="35"/>
      <w:bookmarkEnd w:id="36"/>
    </w:p>
    <w:p w14:paraId="51CB9A53" w14:textId="3BD7C101" w:rsidR="00481ACA" w:rsidRPr="00481ACA" w:rsidRDefault="00481ACA" w:rsidP="00481ACA">
      <w:pPr>
        <w:rPr>
          <w:highlight w:val="yellow"/>
        </w:rPr>
      </w:pPr>
      <w:r w:rsidRPr="00481ACA">
        <w:rPr>
          <w:highlight w:val="yellow"/>
        </w:rPr>
        <w:t>Weiß nur den aktuellen Stand</w:t>
      </w:r>
    </w:p>
    <w:p w14:paraId="5361636C" w14:textId="454B359B" w:rsidR="00DE3359" w:rsidRDefault="0051295C" w:rsidP="00DE3359">
      <w:r w:rsidRPr="00B92861">
        <w:rPr>
          <w:highlight w:val="yellow"/>
        </w:rPr>
        <w:t xml:space="preserve">Blockschaltbild + </w:t>
      </w:r>
      <w:r w:rsidR="00797585" w:rsidRPr="00B92861">
        <w:rPr>
          <w:highlight w:val="yellow"/>
        </w:rPr>
        <w:t>Formel + Diagramm bei Sprungantwort + Vor/Nachteile</w:t>
      </w:r>
    </w:p>
    <w:p w14:paraId="604156C6" w14:textId="77777777" w:rsidR="006A2C65" w:rsidRPr="00DE3359" w:rsidRDefault="006A2C65" w:rsidP="00DE3359"/>
    <w:p w14:paraId="5123265F" w14:textId="77777777" w:rsidR="00891737" w:rsidRDefault="00891737" w:rsidP="00891737">
      <w:pPr>
        <w:pStyle w:val="berschrift3"/>
      </w:pPr>
      <w:bookmarkStart w:id="37" w:name="_Toc157499189"/>
      <w:bookmarkStart w:id="38" w:name="_Toc159489107"/>
      <w:r>
        <w:t>I-Glied</w:t>
      </w:r>
      <w:bookmarkEnd w:id="37"/>
      <w:bookmarkEnd w:id="38"/>
    </w:p>
    <w:p w14:paraId="04331A5F" w14:textId="5E2EFEDA" w:rsidR="00527433" w:rsidRPr="00527433" w:rsidRDefault="00527433" w:rsidP="00527433">
      <w:r w:rsidRPr="00527433">
        <w:rPr>
          <w:highlight w:val="yellow"/>
        </w:rPr>
        <w:t>Weiß die Vergangenheit</w:t>
      </w:r>
    </w:p>
    <w:p w14:paraId="4860B1F9" w14:textId="15ADAA14" w:rsidR="006A2C65" w:rsidRDefault="00B92861" w:rsidP="006A2C65">
      <w:r w:rsidRPr="00B92861">
        <w:rPr>
          <w:highlight w:val="yellow"/>
        </w:rPr>
        <w:t>Blockschaltbild + Formel + Diagramm bei Sprungantwort + Vor/Nachteile</w:t>
      </w:r>
    </w:p>
    <w:p w14:paraId="33BDF4F0" w14:textId="77777777" w:rsidR="006A2C65" w:rsidRPr="006A2C65" w:rsidRDefault="006A2C65" w:rsidP="006A2C65"/>
    <w:p w14:paraId="4C83FDAD" w14:textId="77777777" w:rsidR="00891737" w:rsidRDefault="00891737" w:rsidP="00891737">
      <w:pPr>
        <w:pStyle w:val="berschrift3"/>
      </w:pPr>
      <w:bookmarkStart w:id="39" w:name="_Toc157499190"/>
      <w:bookmarkStart w:id="40" w:name="_Toc159489108"/>
      <w:r>
        <w:t>D-Glied</w:t>
      </w:r>
      <w:bookmarkEnd w:id="39"/>
      <w:bookmarkEnd w:id="40"/>
    </w:p>
    <w:p w14:paraId="65B4E7ED" w14:textId="1E076429" w:rsidR="00527433" w:rsidRPr="00527433" w:rsidRDefault="00527433" w:rsidP="00527433">
      <w:r w:rsidRPr="00527433">
        <w:rPr>
          <w:highlight w:val="yellow"/>
        </w:rPr>
        <w:t>Kann Zukunft vorhersagen</w:t>
      </w:r>
      <w:r>
        <w:t xml:space="preserve"> </w:t>
      </w:r>
    </w:p>
    <w:p w14:paraId="17356942" w14:textId="2E9F2882" w:rsidR="006A2C65" w:rsidRDefault="00B92861" w:rsidP="006A2C65">
      <w:r w:rsidRPr="00B92861">
        <w:rPr>
          <w:highlight w:val="yellow"/>
        </w:rPr>
        <w:t>Blockschaltbild + Formel + Diagramm bei Sprungantwort + Vor/Nachteile</w:t>
      </w:r>
    </w:p>
    <w:p w14:paraId="4F7E6E48" w14:textId="77777777" w:rsidR="006A2C65" w:rsidRPr="006A2C65" w:rsidRDefault="006A2C65" w:rsidP="006A2C65"/>
    <w:p w14:paraId="08C6A019" w14:textId="575C93C0" w:rsidR="00BD5843" w:rsidRDefault="00BD5843" w:rsidP="00FD0D84">
      <w:pPr>
        <w:pStyle w:val="berschrift3"/>
      </w:pPr>
      <w:bookmarkStart w:id="41" w:name="_Toc157499191"/>
      <w:bookmarkStart w:id="42" w:name="_Toc159489109"/>
      <w:r>
        <w:t>PID-Glied</w:t>
      </w:r>
      <w:bookmarkEnd w:id="42"/>
    </w:p>
    <w:p w14:paraId="48C2C5F5" w14:textId="77777777" w:rsidR="002752F9" w:rsidRDefault="002752F9" w:rsidP="002752F9">
      <w:r w:rsidRPr="00B92861">
        <w:rPr>
          <w:highlight w:val="yellow"/>
        </w:rPr>
        <w:t>Blockschaltbild + Formel + Diagramm bei Sprungantwort + Vor/Nachteile</w:t>
      </w:r>
    </w:p>
    <w:p w14:paraId="47097E63" w14:textId="77777777" w:rsidR="00BD5843" w:rsidRPr="00BD5843" w:rsidRDefault="00BD5843" w:rsidP="00BD5843"/>
    <w:p w14:paraId="6DE79720" w14:textId="56E0CA88" w:rsidR="00FD0D84" w:rsidRDefault="00891737" w:rsidP="00FD0D84">
      <w:pPr>
        <w:pStyle w:val="berschrift3"/>
      </w:pPr>
      <w:bookmarkStart w:id="43" w:name="_Toc159489110"/>
      <w:r>
        <w:t>Eins</w:t>
      </w:r>
      <w:r w:rsidR="00FD0D84">
        <w:t>t</w:t>
      </w:r>
      <w:r>
        <w:t>ellen der Regelparameter</w:t>
      </w:r>
      <w:bookmarkEnd w:id="41"/>
      <w:bookmarkEnd w:id="43"/>
    </w:p>
    <w:p w14:paraId="5CFF839F" w14:textId="2282A983" w:rsidR="00B06A39" w:rsidRDefault="006A2C65" w:rsidP="00B06A39">
      <w:r w:rsidRPr="006A2C65">
        <w:rPr>
          <w:highlight w:val="yellow"/>
        </w:rPr>
        <w:t>Ablauf der Einstellung der Bestimmung der Parameter</w:t>
      </w:r>
    </w:p>
    <w:p w14:paraId="76CB5AE3" w14:textId="77777777" w:rsidR="0092668E" w:rsidRDefault="0092668E" w:rsidP="00B06A39"/>
    <w:p w14:paraId="7F5F58F0" w14:textId="77777777" w:rsidR="0092668E" w:rsidRDefault="0092668E" w:rsidP="00B06A39"/>
    <w:p w14:paraId="69888B70" w14:textId="77777777" w:rsidR="0092668E" w:rsidRDefault="0092668E" w:rsidP="00B06A39"/>
    <w:p w14:paraId="4299F0AF" w14:textId="77777777" w:rsidR="0092668E" w:rsidRDefault="0092668E" w:rsidP="00B06A39"/>
    <w:p w14:paraId="4BF9CD61" w14:textId="77777777" w:rsidR="0092668E" w:rsidRDefault="0092668E" w:rsidP="00B06A39"/>
    <w:p w14:paraId="3620041A" w14:textId="77777777" w:rsidR="0092668E" w:rsidRDefault="0092668E" w:rsidP="00B06A39"/>
    <w:p w14:paraId="63D1906E" w14:textId="77777777" w:rsidR="0092668E" w:rsidRDefault="0092668E" w:rsidP="00B06A39"/>
    <w:p w14:paraId="2D080366" w14:textId="77777777" w:rsidR="0092668E" w:rsidRDefault="0092668E" w:rsidP="00B06A39"/>
    <w:p w14:paraId="67BE771A" w14:textId="77777777" w:rsidR="0092668E" w:rsidRDefault="0092668E" w:rsidP="00B06A39"/>
    <w:p w14:paraId="039F86E6" w14:textId="77777777" w:rsidR="0092668E" w:rsidRDefault="0092668E" w:rsidP="00B06A39"/>
    <w:p w14:paraId="4E45607C" w14:textId="77777777" w:rsidR="0092668E" w:rsidRDefault="0092668E" w:rsidP="00B06A39"/>
    <w:p w14:paraId="20870F89" w14:textId="77777777" w:rsidR="0092668E" w:rsidRDefault="0092668E" w:rsidP="00B06A39"/>
    <w:p w14:paraId="75D20E4B" w14:textId="77777777" w:rsidR="0092668E" w:rsidRDefault="0092668E" w:rsidP="00B06A39"/>
    <w:p w14:paraId="07D77C00" w14:textId="77777777" w:rsidR="0092668E" w:rsidRDefault="0092668E" w:rsidP="00B06A39"/>
    <w:p w14:paraId="4EBCB05E" w14:textId="77777777" w:rsidR="0092668E" w:rsidRDefault="0092668E" w:rsidP="00B06A39"/>
    <w:p w14:paraId="1E452771" w14:textId="77777777" w:rsidR="0092668E" w:rsidRDefault="0092668E" w:rsidP="00B06A39"/>
    <w:p w14:paraId="1D9263C1" w14:textId="77777777" w:rsidR="0092668E" w:rsidRDefault="0092668E" w:rsidP="00B06A39"/>
    <w:p w14:paraId="3ED26A6B" w14:textId="77777777" w:rsidR="0092668E" w:rsidRDefault="0092668E" w:rsidP="00B06A39"/>
    <w:p w14:paraId="44723D99" w14:textId="77777777" w:rsidR="0092668E" w:rsidRDefault="0092668E" w:rsidP="00B06A39"/>
    <w:p w14:paraId="18684B25" w14:textId="77777777" w:rsidR="0092668E" w:rsidRDefault="0092668E" w:rsidP="00B06A39"/>
    <w:p w14:paraId="09F2B54C" w14:textId="77777777" w:rsidR="007C010F" w:rsidRDefault="007C010F">
      <w:pPr>
        <w:spacing w:line="240" w:lineRule="auto"/>
        <w:rPr>
          <w:rFonts w:cs="Arial"/>
          <w:b/>
          <w:bCs/>
          <w:sz w:val="32"/>
          <w:szCs w:val="32"/>
        </w:rPr>
      </w:pPr>
      <w:r>
        <w:br w:type="page"/>
      </w:r>
    </w:p>
    <w:p w14:paraId="251FE11A" w14:textId="538755C8" w:rsidR="0092668E" w:rsidRDefault="0092668E" w:rsidP="0092668E">
      <w:pPr>
        <w:pStyle w:val="berschrift1"/>
      </w:pPr>
      <w:bookmarkStart w:id="44" w:name="_Toc159489111"/>
      <w:r>
        <w:lastRenderedPageBreak/>
        <w:t>Mechanischer Aufbau</w:t>
      </w:r>
      <w:bookmarkEnd w:id="44"/>
    </w:p>
    <w:p w14:paraId="6E7DD789" w14:textId="4FAEE578" w:rsidR="00E11883" w:rsidRPr="00E11883" w:rsidRDefault="00E11883" w:rsidP="00E11883">
      <w:pPr>
        <w:pStyle w:val="berschrift3"/>
      </w:pPr>
      <w:bookmarkStart w:id="45" w:name="_Toc159489112"/>
      <w:r>
        <w:t>FPV – Drohne Gesamtaufbau</w:t>
      </w:r>
      <w:bookmarkEnd w:id="45"/>
    </w:p>
    <w:p w14:paraId="4B064513" w14:textId="77777777" w:rsidR="0092668E" w:rsidRPr="00FF10B4" w:rsidRDefault="0092668E" w:rsidP="0092668E">
      <w:pPr>
        <w:pStyle w:val="berschrift3"/>
      </w:pPr>
      <w:bookmarkStart w:id="46" w:name="_Toc159489113"/>
      <w:r>
        <w:t>3D – Modelle</w:t>
      </w:r>
      <w:bookmarkEnd w:id="46"/>
    </w:p>
    <w:p w14:paraId="4A94BF9F" w14:textId="77777777" w:rsidR="0092668E" w:rsidRPr="004575A9" w:rsidRDefault="0092668E" w:rsidP="0092668E">
      <w:pPr>
        <w:pStyle w:val="berschrift4"/>
        <w:rPr>
          <w:b w:val="0"/>
          <w:i/>
        </w:rPr>
      </w:pPr>
      <w:bookmarkStart w:id="47" w:name="_Toc159489114"/>
      <w:r>
        <w:t>Propellerschutz</w:t>
      </w:r>
      <w:bookmarkEnd w:id="47"/>
    </w:p>
    <w:p w14:paraId="0C36432A" w14:textId="77777777" w:rsidR="0092668E" w:rsidRPr="00C82A3D" w:rsidRDefault="0092668E" w:rsidP="0092668E">
      <w:pPr>
        <w:pStyle w:val="berschrift4"/>
        <w:rPr>
          <w:b w:val="0"/>
          <w:i/>
        </w:rPr>
      </w:pPr>
      <w:bookmarkStart w:id="48" w:name="_Toc159489115"/>
      <w:r w:rsidRPr="00C82A3D">
        <w:t>Groundstation</w:t>
      </w:r>
      <w:bookmarkEnd w:id="48"/>
    </w:p>
    <w:p w14:paraId="3F93E260" w14:textId="77777777" w:rsidR="0092668E" w:rsidRPr="00B06A39" w:rsidRDefault="0092668E" w:rsidP="00B06A39"/>
    <w:p w14:paraId="61473562" w14:textId="26B9BCC1" w:rsidR="00A97022" w:rsidRPr="00FD0D84" w:rsidRDefault="00A97022" w:rsidP="00FD0D84">
      <w:pPr>
        <w:pStyle w:val="berschrift1"/>
      </w:pPr>
      <w:bookmarkStart w:id="49" w:name="_Toc159489116"/>
      <w:r w:rsidRPr="00FD0D84">
        <w:rPr>
          <w:rFonts w:eastAsia="DINPro-Bold"/>
        </w:rPr>
        <w:lastRenderedPageBreak/>
        <w:t>Elektronik FPV-Drohne</w:t>
      </w:r>
      <w:r w:rsidR="008C1EE3">
        <w:rPr>
          <w:rFonts w:eastAsia="DINPro-Bold"/>
        </w:rPr>
        <w:t xml:space="preserve"> (BIE)</w:t>
      </w:r>
      <w:bookmarkEnd w:id="49"/>
    </w:p>
    <w:p w14:paraId="7D4ECFD1" w14:textId="396DD4FA" w:rsidR="00A97022" w:rsidRDefault="008B3D57" w:rsidP="008B3D57">
      <w:pPr>
        <w:pStyle w:val="berschrift2"/>
        <w:rPr>
          <w:rFonts w:eastAsia="DINPro-Bold"/>
        </w:rPr>
      </w:pPr>
      <w:bookmarkStart w:id="50" w:name="_Toc159489117"/>
      <w:r>
        <w:rPr>
          <w:rFonts w:eastAsia="DINPro-Bold"/>
        </w:rPr>
        <w:t>Allgemeines</w:t>
      </w:r>
      <w:bookmarkEnd w:id="50"/>
    </w:p>
    <w:p w14:paraId="46450FF6" w14:textId="3F088402" w:rsidR="008B3D57" w:rsidRDefault="008B3D57" w:rsidP="008B3D57">
      <w:pPr>
        <w:pStyle w:val="berschrift3"/>
        <w:rPr>
          <w:rFonts w:eastAsia="DINPro-Bold"/>
        </w:rPr>
      </w:pPr>
      <w:bookmarkStart w:id="51" w:name="_Toc159489118"/>
      <w:r>
        <w:rPr>
          <w:rFonts w:eastAsia="DINPro-Bold"/>
        </w:rPr>
        <w:t>Grundlegendes Hardwarekonzept</w:t>
      </w:r>
      <w:bookmarkEnd w:id="51"/>
    </w:p>
    <w:p w14:paraId="55977BB5" w14:textId="397A6134" w:rsidR="00631991" w:rsidRPr="00631991" w:rsidRDefault="00631991" w:rsidP="00631991">
      <w:pPr>
        <w:pStyle w:val="berschrift3"/>
        <w:rPr>
          <w:rFonts w:eastAsia="DINPro-Bold"/>
        </w:rPr>
      </w:pPr>
      <w:bookmarkStart w:id="52" w:name="_Toc159489119"/>
      <w:r>
        <w:rPr>
          <w:rFonts w:eastAsia="DINPro-Bold"/>
        </w:rPr>
        <w:t>Anforderungen</w:t>
      </w:r>
      <w:bookmarkEnd w:id="52"/>
    </w:p>
    <w:p w14:paraId="68B1ECC2" w14:textId="4BD14C15" w:rsidR="008B3D57" w:rsidRDefault="008B3D57" w:rsidP="008B3D57">
      <w:pPr>
        <w:pStyle w:val="berschrift3"/>
        <w:rPr>
          <w:rFonts w:eastAsia="DINPro-Bold"/>
        </w:rPr>
      </w:pPr>
      <w:bookmarkStart w:id="53" w:name="_Toc159489120"/>
      <w:r>
        <w:rPr>
          <w:rFonts w:eastAsia="DINPro-Bold"/>
        </w:rPr>
        <w:t>Komponentenauswahl</w:t>
      </w:r>
      <w:bookmarkEnd w:id="53"/>
    </w:p>
    <w:p w14:paraId="1BE1D9AE" w14:textId="1CDDF150" w:rsidR="00B261D3" w:rsidRDefault="00F642D9" w:rsidP="00F642D9">
      <w:pPr>
        <w:pStyle w:val="berschrift2"/>
        <w:rPr>
          <w:rFonts w:eastAsia="DINPro-Bold"/>
        </w:rPr>
      </w:pPr>
      <w:bookmarkStart w:id="54" w:name="_Toc159489121"/>
      <w:r>
        <w:rPr>
          <w:rFonts w:eastAsia="DINPro-Bold"/>
        </w:rPr>
        <w:t>Flight Controller</w:t>
      </w:r>
      <w:bookmarkEnd w:id="54"/>
      <w:r>
        <w:rPr>
          <w:rFonts w:eastAsia="DINPro-Bold"/>
        </w:rPr>
        <w:t xml:space="preserve"> </w:t>
      </w:r>
    </w:p>
    <w:p w14:paraId="54AF0041" w14:textId="4D2874E7" w:rsidR="00F642D9" w:rsidRDefault="0046543A" w:rsidP="00F642D9">
      <w:pPr>
        <w:pStyle w:val="berschrift3"/>
        <w:rPr>
          <w:rFonts w:eastAsia="DINPro-Bold"/>
        </w:rPr>
      </w:pPr>
      <w:bookmarkStart w:id="55" w:name="_Toc159489122"/>
      <w:r>
        <w:rPr>
          <w:rFonts w:eastAsia="DINPro-Bold"/>
        </w:rPr>
        <w:t>Allgemeines</w:t>
      </w:r>
      <w:bookmarkEnd w:id="55"/>
    </w:p>
    <w:p w14:paraId="31493436" w14:textId="1329AED5" w:rsidR="00F642D9" w:rsidRDefault="00CB6AB7" w:rsidP="00F642D9">
      <w:pPr>
        <w:pStyle w:val="berschrift3"/>
        <w:rPr>
          <w:rFonts w:eastAsia="DINPro-Bold"/>
        </w:rPr>
      </w:pPr>
      <w:bookmarkStart w:id="56" w:name="_Toc159489123"/>
      <w:r>
        <w:rPr>
          <w:rFonts w:eastAsia="DINPro-Bold"/>
        </w:rPr>
        <w:t>S</w:t>
      </w:r>
      <w:r w:rsidR="00F642D9">
        <w:rPr>
          <w:rFonts w:eastAsia="DINPro-Bold"/>
        </w:rPr>
        <w:t>pannungsversorgung</w:t>
      </w:r>
      <w:r>
        <w:rPr>
          <w:rFonts w:eastAsia="DINPro-Bold"/>
        </w:rPr>
        <w:t>skonzept</w:t>
      </w:r>
      <w:bookmarkEnd w:id="56"/>
    </w:p>
    <w:p w14:paraId="2FC95988" w14:textId="34497555" w:rsidR="00F642D9" w:rsidRDefault="00F642D9" w:rsidP="00F642D9">
      <w:pPr>
        <w:pStyle w:val="berschrift3"/>
        <w:rPr>
          <w:rFonts w:eastAsia="DINPro-Bold"/>
        </w:rPr>
      </w:pPr>
      <w:bookmarkStart w:id="57" w:name="_Toc159489124"/>
      <w:r>
        <w:rPr>
          <w:rFonts w:eastAsia="DINPro-Bold"/>
        </w:rPr>
        <w:t>Mikrocontroller</w:t>
      </w:r>
      <w:bookmarkEnd w:id="57"/>
    </w:p>
    <w:p w14:paraId="70EB00B7" w14:textId="2F8569B5" w:rsidR="00F642D9" w:rsidRDefault="00F642D9" w:rsidP="00F642D9">
      <w:pPr>
        <w:pStyle w:val="berschrift3"/>
        <w:rPr>
          <w:rFonts w:eastAsia="DINPro-Bold"/>
        </w:rPr>
      </w:pPr>
      <w:bookmarkStart w:id="58" w:name="_Toc159489125"/>
      <w:r>
        <w:rPr>
          <w:rFonts w:eastAsia="DINPro-Bold"/>
        </w:rPr>
        <w:t>Altium PCB Design</w:t>
      </w:r>
      <w:bookmarkEnd w:id="58"/>
    </w:p>
    <w:p w14:paraId="3A7D7485" w14:textId="519A3C63" w:rsidR="00F642D9" w:rsidRDefault="00F642D9" w:rsidP="00F642D9">
      <w:pPr>
        <w:pStyle w:val="berschrift3"/>
        <w:rPr>
          <w:rFonts w:eastAsia="DINPro-Bold"/>
        </w:rPr>
      </w:pPr>
      <w:bookmarkStart w:id="59" w:name="_Toc159489126"/>
      <w:r>
        <w:rPr>
          <w:rFonts w:eastAsia="DINPro-Bold"/>
        </w:rPr>
        <w:t>Pinbelegung</w:t>
      </w:r>
      <w:bookmarkEnd w:id="59"/>
    </w:p>
    <w:p w14:paraId="37183860" w14:textId="7ABA9D51" w:rsidR="00A57A7A" w:rsidRDefault="00A57A7A" w:rsidP="00A57A7A">
      <w:pPr>
        <w:pStyle w:val="berschrift2"/>
        <w:rPr>
          <w:rFonts w:eastAsia="DINPro-Bold"/>
        </w:rPr>
      </w:pPr>
      <w:bookmarkStart w:id="60" w:name="_Toc159489127"/>
      <w:r>
        <w:rPr>
          <w:rFonts w:eastAsia="DINPro-Bold"/>
        </w:rPr>
        <w:t>E</w:t>
      </w:r>
      <w:r w:rsidR="0007736F">
        <w:rPr>
          <w:rFonts w:eastAsia="DINPro-Bold"/>
        </w:rPr>
        <w:t>lectr</w:t>
      </w:r>
      <w:r w:rsidR="0003459C">
        <w:rPr>
          <w:rFonts w:eastAsia="DINPro-Bold"/>
        </w:rPr>
        <w:t xml:space="preserve">onic </w:t>
      </w:r>
      <w:r w:rsidR="0007736F">
        <w:rPr>
          <w:rFonts w:eastAsia="DINPro-Bold"/>
        </w:rPr>
        <w:t>Speed Controller</w:t>
      </w:r>
      <w:r w:rsidR="00642042">
        <w:rPr>
          <w:rFonts w:eastAsia="DINPro-Bold"/>
        </w:rPr>
        <w:t xml:space="preserve"> (ESC)</w:t>
      </w:r>
      <w:bookmarkEnd w:id="60"/>
    </w:p>
    <w:p w14:paraId="37378F3F" w14:textId="77777777" w:rsidR="00A57A7A" w:rsidRDefault="00A57A7A" w:rsidP="00A57A7A">
      <w:pPr>
        <w:pStyle w:val="berschrift3"/>
        <w:rPr>
          <w:rFonts w:eastAsia="DINPro-Bold"/>
        </w:rPr>
      </w:pPr>
      <w:bookmarkStart w:id="61" w:name="_Toc159489128"/>
      <w:r>
        <w:rPr>
          <w:rFonts w:eastAsia="DINPro-Bold"/>
        </w:rPr>
        <w:t>Übersicht</w:t>
      </w:r>
      <w:bookmarkEnd w:id="61"/>
    </w:p>
    <w:p w14:paraId="697F2B97" w14:textId="77777777" w:rsidR="00A57A7A" w:rsidRDefault="00A57A7A" w:rsidP="00A57A7A">
      <w:pPr>
        <w:pStyle w:val="berschrift3"/>
        <w:rPr>
          <w:rFonts w:eastAsia="DINPro-Bold"/>
        </w:rPr>
      </w:pPr>
      <w:bookmarkStart w:id="62" w:name="_Toc159489129"/>
      <w:r>
        <w:rPr>
          <w:rFonts w:eastAsia="DINPro-Bold"/>
        </w:rPr>
        <w:t>Aufbau</w:t>
      </w:r>
      <w:bookmarkEnd w:id="62"/>
    </w:p>
    <w:p w14:paraId="4EB8398A" w14:textId="77777777" w:rsidR="00A57A7A" w:rsidRPr="00164FB2" w:rsidRDefault="00A57A7A" w:rsidP="00A57A7A">
      <w:pPr>
        <w:pStyle w:val="berschrift3"/>
        <w:rPr>
          <w:rFonts w:eastAsia="DINPro-Bold"/>
        </w:rPr>
      </w:pPr>
      <w:bookmarkStart w:id="63" w:name="_Toc159489130"/>
      <w:r>
        <w:rPr>
          <w:rFonts w:eastAsia="DINPro-Bold"/>
        </w:rPr>
        <w:t>Funktionsweise</w:t>
      </w:r>
      <w:bookmarkEnd w:id="63"/>
    </w:p>
    <w:p w14:paraId="0C843C60" w14:textId="77777777" w:rsidR="00A57A7A" w:rsidRDefault="00A57A7A" w:rsidP="00A57A7A">
      <w:pPr>
        <w:pStyle w:val="berschrift3"/>
        <w:rPr>
          <w:rFonts w:eastAsia="DINPro-Bold"/>
        </w:rPr>
      </w:pPr>
      <w:bookmarkStart w:id="64" w:name="_Toc159489131"/>
      <w:r>
        <w:rPr>
          <w:rFonts w:eastAsia="DINPro-Bold"/>
        </w:rPr>
        <w:t>Technische Daten</w:t>
      </w:r>
      <w:bookmarkEnd w:id="64"/>
    </w:p>
    <w:p w14:paraId="480CEF2A" w14:textId="77777777" w:rsidR="00A57A7A" w:rsidRDefault="00A57A7A" w:rsidP="00A57A7A">
      <w:pPr>
        <w:pStyle w:val="berschrift2"/>
        <w:rPr>
          <w:rFonts w:eastAsia="DINPro-Bold"/>
        </w:rPr>
      </w:pPr>
      <w:bookmarkStart w:id="65" w:name="_Toc159489132"/>
      <w:r>
        <w:rPr>
          <w:rFonts w:eastAsia="DINPro-Bold"/>
        </w:rPr>
        <w:t>Motoren</w:t>
      </w:r>
      <w:bookmarkEnd w:id="65"/>
    </w:p>
    <w:p w14:paraId="333FF241" w14:textId="77777777" w:rsidR="00A57A7A" w:rsidRDefault="00A57A7A" w:rsidP="00A57A7A">
      <w:pPr>
        <w:pStyle w:val="berschrift3"/>
        <w:rPr>
          <w:rFonts w:eastAsia="DINPro-Bold"/>
        </w:rPr>
      </w:pPr>
      <w:bookmarkStart w:id="66" w:name="_Toc159489133"/>
      <w:r>
        <w:rPr>
          <w:rFonts w:eastAsia="DINPro-Bold"/>
        </w:rPr>
        <w:t>Übersicht</w:t>
      </w:r>
      <w:bookmarkEnd w:id="66"/>
    </w:p>
    <w:p w14:paraId="373D72D8" w14:textId="77777777" w:rsidR="00A57A7A" w:rsidRDefault="00A57A7A" w:rsidP="00A57A7A">
      <w:pPr>
        <w:pStyle w:val="berschrift3"/>
        <w:rPr>
          <w:rFonts w:eastAsia="DINPro-Bold"/>
        </w:rPr>
      </w:pPr>
      <w:bookmarkStart w:id="67" w:name="_Toc159489134"/>
      <w:r>
        <w:rPr>
          <w:rFonts w:eastAsia="DINPro-Bold"/>
        </w:rPr>
        <w:t>Aufbau</w:t>
      </w:r>
      <w:bookmarkEnd w:id="67"/>
    </w:p>
    <w:p w14:paraId="4B6B8A08" w14:textId="77777777" w:rsidR="00A57A7A" w:rsidRDefault="00A57A7A" w:rsidP="00A57A7A">
      <w:pPr>
        <w:pStyle w:val="berschrift3"/>
        <w:rPr>
          <w:rFonts w:eastAsia="DINPro-Bold"/>
        </w:rPr>
      </w:pPr>
      <w:bookmarkStart w:id="68" w:name="_Toc159489135"/>
      <w:r>
        <w:rPr>
          <w:rFonts w:eastAsia="DINPro-Bold"/>
        </w:rPr>
        <w:t>Funktionsweise</w:t>
      </w:r>
      <w:bookmarkEnd w:id="68"/>
    </w:p>
    <w:p w14:paraId="1ACC9FB9" w14:textId="1652BCDC" w:rsidR="00A57A7A" w:rsidRPr="00955292" w:rsidRDefault="00A57A7A" w:rsidP="00A57A7A">
      <w:pPr>
        <w:pStyle w:val="berschrift3"/>
        <w:rPr>
          <w:rFonts w:eastAsia="DINPro-Bold"/>
        </w:rPr>
      </w:pPr>
      <w:bookmarkStart w:id="69" w:name="_Toc159489136"/>
      <w:r>
        <w:rPr>
          <w:rFonts w:eastAsia="DINPro-Bold"/>
        </w:rPr>
        <w:t>Technische Daten</w:t>
      </w:r>
      <w:bookmarkEnd w:id="69"/>
    </w:p>
    <w:p w14:paraId="4208ABDA" w14:textId="29D90972" w:rsidR="00D37B33" w:rsidRDefault="00686497" w:rsidP="00D37B33">
      <w:pPr>
        <w:pStyle w:val="berschrift2"/>
        <w:rPr>
          <w:rFonts w:eastAsia="DINPro-Bold"/>
        </w:rPr>
      </w:pPr>
      <w:bookmarkStart w:id="70" w:name="_Toc159489137"/>
      <w:r>
        <w:rPr>
          <w:rFonts w:eastAsia="DINPro-Bold"/>
        </w:rPr>
        <w:t>Receiver Fernsteuerung</w:t>
      </w:r>
      <w:bookmarkEnd w:id="70"/>
    </w:p>
    <w:p w14:paraId="0B947834" w14:textId="651C97EB" w:rsidR="00D37B33" w:rsidRDefault="00D37B33" w:rsidP="00D37B33">
      <w:pPr>
        <w:pStyle w:val="berschrift3"/>
        <w:rPr>
          <w:rFonts w:eastAsia="DINPro-Bold"/>
        </w:rPr>
      </w:pPr>
      <w:bookmarkStart w:id="71" w:name="_Toc159489138"/>
      <w:r>
        <w:rPr>
          <w:rFonts w:eastAsia="DINPro-Bold"/>
        </w:rPr>
        <w:t>Übersicht</w:t>
      </w:r>
      <w:bookmarkEnd w:id="71"/>
    </w:p>
    <w:p w14:paraId="0E0E99AE" w14:textId="7FA56F27" w:rsidR="00164FB2" w:rsidRPr="00164FB2" w:rsidRDefault="00164FB2" w:rsidP="00164FB2">
      <w:pPr>
        <w:pStyle w:val="berschrift3"/>
        <w:rPr>
          <w:rFonts w:eastAsia="DINPro-Bold"/>
        </w:rPr>
      </w:pPr>
      <w:bookmarkStart w:id="72" w:name="_Toc159489139"/>
      <w:r>
        <w:rPr>
          <w:rFonts w:eastAsia="DINPro-Bold"/>
        </w:rPr>
        <w:t>Funktionsweise</w:t>
      </w:r>
      <w:bookmarkEnd w:id="72"/>
    </w:p>
    <w:p w14:paraId="48BD6CB5" w14:textId="0EF77835" w:rsidR="00D37B33" w:rsidRDefault="00164FB2" w:rsidP="00164FB2">
      <w:pPr>
        <w:pStyle w:val="berschrift3"/>
        <w:rPr>
          <w:rFonts w:eastAsia="DINPro-Bold"/>
        </w:rPr>
      </w:pPr>
      <w:bookmarkStart w:id="73" w:name="_Toc159489140"/>
      <w:r>
        <w:rPr>
          <w:rFonts w:eastAsia="DINPro-Bold"/>
        </w:rPr>
        <w:t>Technische Daten</w:t>
      </w:r>
      <w:bookmarkEnd w:id="73"/>
    </w:p>
    <w:p w14:paraId="615A92F8" w14:textId="6F568819" w:rsidR="00164FB2" w:rsidRDefault="00AB793F" w:rsidP="00164FB2">
      <w:pPr>
        <w:pStyle w:val="berschrift2"/>
        <w:rPr>
          <w:rFonts w:eastAsia="DINPro-Bold"/>
        </w:rPr>
      </w:pPr>
      <w:bookmarkStart w:id="74" w:name="_Toc159489141"/>
      <w:r>
        <w:rPr>
          <w:rFonts w:eastAsia="DINPro-Bold"/>
        </w:rPr>
        <w:t>Video Transmitter (VTx)</w:t>
      </w:r>
      <w:bookmarkEnd w:id="74"/>
    </w:p>
    <w:p w14:paraId="51DD8611" w14:textId="6AB254E5" w:rsidR="00164FB2" w:rsidRDefault="00164FB2" w:rsidP="00164FB2">
      <w:pPr>
        <w:pStyle w:val="berschrift3"/>
        <w:rPr>
          <w:rFonts w:eastAsia="DINPro-Bold"/>
        </w:rPr>
      </w:pPr>
      <w:bookmarkStart w:id="75" w:name="_Toc159489142"/>
      <w:r>
        <w:rPr>
          <w:rFonts w:eastAsia="DINPro-Bold"/>
        </w:rPr>
        <w:t>Übersicht</w:t>
      </w:r>
      <w:bookmarkEnd w:id="75"/>
    </w:p>
    <w:p w14:paraId="1BF14620" w14:textId="041D7E69" w:rsidR="00545FD6" w:rsidRPr="00B9319D" w:rsidRDefault="00545FD6" w:rsidP="00545FD6">
      <w:pPr>
        <w:pStyle w:val="berschrift3"/>
        <w:rPr>
          <w:rFonts w:eastAsia="DINPro-Bold"/>
        </w:rPr>
      </w:pPr>
      <w:bookmarkStart w:id="76" w:name="_Toc159489143"/>
      <w:r>
        <w:rPr>
          <w:rFonts w:eastAsia="DINPro-Bold"/>
        </w:rPr>
        <w:t>Funktionsweise</w:t>
      </w:r>
      <w:bookmarkEnd w:id="76"/>
    </w:p>
    <w:p w14:paraId="0EABBD30" w14:textId="5CCFF85E" w:rsidR="00164FB2" w:rsidRDefault="00164FB2" w:rsidP="00164FB2">
      <w:pPr>
        <w:pStyle w:val="berschrift3"/>
        <w:rPr>
          <w:rFonts w:eastAsia="DINPro-Bold"/>
        </w:rPr>
      </w:pPr>
      <w:bookmarkStart w:id="77" w:name="_Toc159489144"/>
      <w:r>
        <w:rPr>
          <w:rFonts w:eastAsia="DINPro-Bold"/>
        </w:rPr>
        <w:t>Technische Daten</w:t>
      </w:r>
      <w:bookmarkEnd w:id="77"/>
    </w:p>
    <w:p w14:paraId="29188284" w14:textId="7409536E" w:rsidR="00164FB2" w:rsidRDefault="006D0D88" w:rsidP="00164FB2">
      <w:pPr>
        <w:pStyle w:val="berschrift2"/>
        <w:rPr>
          <w:rFonts w:eastAsia="DINPro-Bold"/>
        </w:rPr>
      </w:pPr>
      <w:bookmarkStart w:id="78" w:name="_Toc159489145"/>
      <w:r>
        <w:rPr>
          <w:rFonts w:eastAsia="DINPro-Bold"/>
        </w:rPr>
        <w:t xml:space="preserve">Live </w:t>
      </w:r>
      <w:r w:rsidR="00164FB2">
        <w:rPr>
          <w:rFonts w:eastAsia="DINPro-Bold"/>
        </w:rPr>
        <w:t>Kamera</w:t>
      </w:r>
      <w:bookmarkEnd w:id="78"/>
    </w:p>
    <w:p w14:paraId="2E1E4D73" w14:textId="30BEF529" w:rsidR="00164FB2" w:rsidRDefault="00164FB2" w:rsidP="00164FB2">
      <w:pPr>
        <w:pStyle w:val="berschrift3"/>
        <w:rPr>
          <w:rFonts w:eastAsia="DINPro-Bold"/>
        </w:rPr>
      </w:pPr>
      <w:bookmarkStart w:id="79" w:name="_Toc159489146"/>
      <w:r>
        <w:rPr>
          <w:rFonts w:eastAsia="DINPro-Bold"/>
        </w:rPr>
        <w:lastRenderedPageBreak/>
        <w:t>Übersicht</w:t>
      </w:r>
      <w:bookmarkEnd w:id="79"/>
    </w:p>
    <w:p w14:paraId="74138FAA" w14:textId="1BEA110C" w:rsidR="00164FB2" w:rsidRPr="00164FB2" w:rsidRDefault="00164FB2" w:rsidP="00164FB2">
      <w:pPr>
        <w:pStyle w:val="berschrift3"/>
        <w:rPr>
          <w:rFonts w:eastAsia="DINPro-Bold"/>
        </w:rPr>
      </w:pPr>
      <w:bookmarkStart w:id="80" w:name="_Toc159489147"/>
      <w:r>
        <w:rPr>
          <w:rFonts w:eastAsia="DINPro-Bold"/>
        </w:rPr>
        <w:t>Funktionsweise</w:t>
      </w:r>
      <w:bookmarkEnd w:id="80"/>
    </w:p>
    <w:p w14:paraId="1A937262" w14:textId="2E7A8238" w:rsidR="00164FB2" w:rsidRDefault="00164FB2" w:rsidP="00164FB2">
      <w:pPr>
        <w:pStyle w:val="berschrift3"/>
        <w:rPr>
          <w:rFonts w:eastAsia="DINPro-Bold"/>
        </w:rPr>
      </w:pPr>
      <w:bookmarkStart w:id="81" w:name="_Toc159489148"/>
      <w:r>
        <w:rPr>
          <w:rFonts w:eastAsia="DINPro-Bold"/>
        </w:rPr>
        <w:t>Technische Daten</w:t>
      </w:r>
      <w:bookmarkEnd w:id="81"/>
    </w:p>
    <w:p w14:paraId="30C2328A" w14:textId="6C534A6E" w:rsidR="00164FB2" w:rsidRDefault="00164FB2" w:rsidP="00164FB2">
      <w:pPr>
        <w:pStyle w:val="berschrift2"/>
        <w:rPr>
          <w:rFonts w:eastAsia="DINPro-Bold"/>
        </w:rPr>
      </w:pPr>
      <w:bookmarkStart w:id="82" w:name="_Toc159489149"/>
      <w:r>
        <w:rPr>
          <w:rFonts w:eastAsia="DINPro-Bold"/>
        </w:rPr>
        <w:t>VR-Brille</w:t>
      </w:r>
      <w:bookmarkEnd w:id="82"/>
    </w:p>
    <w:p w14:paraId="20D2B218" w14:textId="29652925" w:rsidR="00164FB2" w:rsidRDefault="00164FB2" w:rsidP="00164FB2">
      <w:pPr>
        <w:pStyle w:val="berschrift3"/>
        <w:rPr>
          <w:rFonts w:eastAsia="DINPro-Bold"/>
        </w:rPr>
      </w:pPr>
      <w:bookmarkStart w:id="83" w:name="_Toc159489150"/>
      <w:r>
        <w:rPr>
          <w:rFonts w:eastAsia="DINPro-Bold"/>
        </w:rPr>
        <w:t>Übersicht</w:t>
      </w:r>
      <w:bookmarkEnd w:id="83"/>
    </w:p>
    <w:p w14:paraId="21F474EF" w14:textId="03B142EA" w:rsidR="00164FB2" w:rsidRDefault="00164FB2" w:rsidP="00164FB2">
      <w:pPr>
        <w:pStyle w:val="berschrift3"/>
        <w:rPr>
          <w:rFonts w:eastAsia="DINPro-Bold"/>
        </w:rPr>
      </w:pPr>
      <w:bookmarkStart w:id="84" w:name="_Toc159489151"/>
      <w:r>
        <w:rPr>
          <w:rFonts w:eastAsia="DINPro-Bold"/>
        </w:rPr>
        <w:t>Funktionsweise</w:t>
      </w:r>
      <w:bookmarkEnd w:id="84"/>
    </w:p>
    <w:p w14:paraId="0769D4E2" w14:textId="77777777" w:rsidR="00BE3C41" w:rsidRDefault="00BE3C41">
      <w:pPr>
        <w:spacing w:line="240" w:lineRule="auto"/>
        <w:rPr>
          <w:rFonts w:cs="Arial"/>
          <w:b/>
          <w:bCs/>
          <w:sz w:val="32"/>
          <w:szCs w:val="32"/>
        </w:rPr>
        <w:sectPr w:rsidR="00BE3C41" w:rsidSect="00AB0C66">
          <w:headerReference w:type="default" r:id="rId22"/>
          <w:footerReference w:type="default" r:id="rId23"/>
          <w:pgSz w:w="11906" w:h="16838" w:code="9"/>
          <w:pgMar w:top="1213" w:right="1418" w:bottom="1134" w:left="1418" w:header="709" w:footer="709" w:gutter="0"/>
          <w:cols w:space="708"/>
          <w:docGrid w:linePitch="360"/>
        </w:sectPr>
      </w:pPr>
      <w:bookmarkStart w:id="85" w:name="_Toc157499192"/>
    </w:p>
    <w:p w14:paraId="7AFFD9DC" w14:textId="192F5897" w:rsidR="00003ABE" w:rsidRDefault="00003ABE" w:rsidP="00003ABE">
      <w:pPr>
        <w:pStyle w:val="berschrift1"/>
      </w:pPr>
      <w:bookmarkStart w:id="86" w:name="_Toc159489152"/>
      <w:r>
        <w:lastRenderedPageBreak/>
        <w:t>Steuerungssoftware</w:t>
      </w:r>
      <w:bookmarkEnd w:id="85"/>
      <w:bookmarkEnd w:id="86"/>
    </w:p>
    <w:p w14:paraId="4455D691" w14:textId="11EB5DF5" w:rsidR="00003ABE" w:rsidRDefault="00E82CB3" w:rsidP="00003ABE">
      <w:pPr>
        <w:pStyle w:val="berschrift2"/>
      </w:pPr>
      <w:bookmarkStart w:id="87" w:name="_Toc157499193"/>
      <w:bookmarkStart w:id="88" w:name="_Toc159489153"/>
      <w:r>
        <w:t xml:space="preserve">Einführung </w:t>
      </w:r>
      <w:bookmarkEnd w:id="87"/>
      <w:r w:rsidR="00F8612D">
        <w:t>Entwicklungsumgebung</w:t>
      </w:r>
      <w:bookmarkEnd w:id="88"/>
    </w:p>
    <w:p w14:paraId="0DD6788E" w14:textId="47E5710E" w:rsidR="00B65AD9" w:rsidRPr="008468DC" w:rsidRDefault="00B65AD9" w:rsidP="00B65AD9">
      <w:pPr>
        <w:rPr>
          <w:highlight w:val="yellow"/>
        </w:rPr>
      </w:pPr>
      <w:r w:rsidRPr="008468DC">
        <w:rPr>
          <w:highlight w:val="yellow"/>
        </w:rPr>
        <w:t>Erklärung was ist HAL und STM32CubeMX</w:t>
      </w:r>
    </w:p>
    <w:p w14:paraId="706A2423" w14:textId="45A00448" w:rsidR="00F34DAB" w:rsidRPr="008468DC" w:rsidRDefault="00A71D93" w:rsidP="00B65AD9">
      <w:pPr>
        <w:rPr>
          <w:highlight w:val="yellow"/>
        </w:rPr>
      </w:pPr>
      <w:r>
        <w:rPr>
          <w:highlight w:val="yellow"/>
        </w:rPr>
        <w:t xml:space="preserve">CubeMX Einstellungen Erklärung + allgemeine Einstellungen fürs Projekt </w:t>
      </w:r>
    </w:p>
    <w:p w14:paraId="4F398BF7" w14:textId="5A331788" w:rsidR="00B65AD9" w:rsidRPr="00170984" w:rsidRDefault="00170984" w:rsidP="00B65AD9">
      <w:pPr>
        <w:rPr>
          <w:highlight w:val="yellow"/>
        </w:rPr>
      </w:pPr>
      <w:r w:rsidRPr="00170984">
        <w:rPr>
          <w:highlight w:val="yellow"/>
        </w:rPr>
        <w:t>µVision Projekteinstellungen</w:t>
      </w:r>
    </w:p>
    <w:p w14:paraId="17A6C4B3" w14:textId="7B59FD53" w:rsidR="00170984" w:rsidRPr="00170984" w:rsidRDefault="00170984" w:rsidP="00B65AD9">
      <w:r w:rsidRPr="00170984">
        <w:rPr>
          <w:highlight w:val="yellow"/>
        </w:rPr>
        <w:t>µVision Build und Flash Erklärung</w:t>
      </w:r>
    </w:p>
    <w:p w14:paraId="3DD39C6A" w14:textId="77777777" w:rsidR="00B65AD9" w:rsidRPr="00170984" w:rsidRDefault="00B65AD9" w:rsidP="00B65AD9"/>
    <w:p w14:paraId="2C154614" w14:textId="77777777" w:rsidR="00003ABE" w:rsidRDefault="00003ABE" w:rsidP="00003ABE">
      <w:pPr>
        <w:pStyle w:val="berschrift2"/>
      </w:pPr>
      <w:bookmarkStart w:id="89" w:name="_Toc157499194"/>
      <w:bookmarkStart w:id="90" w:name="_Toc159489154"/>
      <w:r>
        <w:t>Softwarearchitektur</w:t>
      </w:r>
      <w:bookmarkEnd w:id="89"/>
      <w:bookmarkEnd w:id="90"/>
    </w:p>
    <w:p w14:paraId="7AE05F80" w14:textId="77777777" w:rsidR="007662DC" w:rsidRDefault="00BF1A14" w:rsidP="007662DC">
      <w:pPr>
        <w:keepNext/>
        <w:jc w:val="center"/>
      </w:pPr>
      <w:r w:rsidRPr="00BF1A14">
        <w:rPr>
          <w:noProof/>
        </w:rPr>
        <w:drawing>
          <wp:inline distT="0" distB="0" distL="0" distR="0" wp14:anchorId="72F81C33" wp14:editId="632E79BB">
            <wp:extent cx="5861022" cy="3399155"/>
            <wp:effectExtent l="0" t="0" r="6985" b="0"/>
            <wp:docPr id="2542476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7692" name=""/>
                    <pic:cNvPicPr/>
                  </pic:nvPicPr>
                  <pic:blipFill rotWithShape="1">
                    <a:blip r:embed="rId24">
                      <a:extLst>
                        <a:ext uri="{96DAC541-7B7A-43D3-8B79-37D633B846F1}">
                          <asvg:svgBlip xmlns:asvg="http://schemas.microsoft.com/office/drawing/2016/SVG/main" r:embed="rId25"/>
                        </a:ext>
                      </a:extLst>
                    </a:blip>
                    <a:srcRect t="16102" r="76963" b="15125"/>
                    <a:stretch/>
                  </pic:blipFill>
                  <pic:spPr bwMode="auto">
                    <a:xfrm>
                      <a:off x="0" y="0"/>
                      <a:ext cx="5914517" cy="3430180"/>
                    </a:xfrm>
                    <a:prstGeom prst="rect">
                      <a:avLst/>
                    </a:prstGeom>
                    <a:ln>
                      <a:noFill/>
                    </a:ln>
                    <a:extLst>
                      <a:ext uri="{53640926-AAD7-44D8-BBD7-CCE9431645EC}">
                        <a14:shadowObscured xmlns:a14="http://schemas.microsoft.com/office/drawing/2010/main"/>
                      </a:ext>
                    </a:extLst>
                  </pic:spPr>
                </pic:pic>
              </a:graphicData>
            </a:graphic>
          </wp:inline>
        </w:drawing>
      </w:r>
    </w:p>
    <w:p w14:paraId="3027D91F" w14:textId="69FA85C5" w:rsidR="00747A06" w:rsidRDefault="007662DC" w:rsidP="007662DC">
      <w:pPr>
        <w:pStyle w:val="Beschriftung"/>
      </w:pPr>
      <w:r>
        <w:t xml:space="preserve">Abbildung </w:t>
      </w:r>
      <w:r>
        <w:fldChar w:fldCharType="begin"/>
      </w:r>
      <w:r>
        <w:instrText xml:space="preserve"> SEQ Abbildung \* ARABIC </w:instrText>
      </w:r>
      <w:r>
        <w:fldChar w:fldCharType="separate"/>
      </w:r>
      <w:r w:rsidR="00EE32CE">
        <w:rPr>
          <w:noProof/>
        </w:rPr>
        <w:t>2</w:t>
      </w:r>
      <w:r>
        <w:fldChar w:fldCharType="end"/>
      </w:r>
      <w:r>
        <w:t>: Softwarearchitektur Blockschaltbild</w:t>
      </w:r>
    </w:p>
    <w:p w14:paraId="501ED91E" w14:textId="77777777" w:rsidR="007662DC" w:rsidRDefault="007662DC" w:rsidP="007662DC"/>
    <w:p w14:paraId="1AE1E717" w14:textId="4A4FD0FE" w:rsidR="007662DC" w:rsidRDefault="007662DC" w:rsidP="007662DC">
      <w:r w:rsidRPr="009014B2">
        <w:rPr>
          <w:highlight w:val="yellow"/>
        </w:rPr>
        <w:t xml:space="preserve">+ </w:t>
      </w:r>
      <w:r w:rsidR="000B5368">
        <w:rPr>
          <w:highlight w:val="yellow"/>
        </w:rPr>
        <w:t xml:space="preserve">gundlegende </w:t>
      </w:r>
      <w:r w:rsidRPr="009014B2">
        <w:rPr>
          <w:highlight w:val="yellow"/>
        </w:rPr>
        <w:t>Erklärung</w:t>
      </w:r>
    </w:p>
    <w:p w14:paraId="6B2A46EA" w14:textId="27E50163" w:rsidR="003A28B2" w:rsidRDefault="003A28B2" w:rsidP="007662DC">
      <w:r w:rsidRPr="00A93827">
        <w:rPr>
          <w:highlight w:val="yellow"/>
        </w:rPr>
        <w:t xml:space="preserve">GPIO Pin Belegung + welcher Pin für was verwendet </w:t>
      </w:r>
      <w:r w:rsidRPr="006C07CA">
        <w:rPr>
          <w:highlight w:val="yellow"/>
        </w:rPr>
        <w:t>wird</w:t>
      </w:r>
      <w:r w:rsidR="003E6576" w:rsidRPr="006C07CA">
        <w:rPr>
          <w:highlight w:val="yellow"/>
        </w:rPr>
        <w:t xml:space="preserve"> </w:t>
      </w:r>
      <w:r w:rsidR="00222C2A">
        <w:rPr>
          <w:highlight w:val="yellow"/>
        </w:rPr>
        <w:t>(Tabelle)</w:t>
      </w:r>
      <w:r w:rsidR="003E6576" w:rsidRPr="006C07CA">
        <w:rPr>
          <w:highlight w:val="yellow"/>
        </w:rPr>
        <w:t>??</w:t>
      </w:r>
      <w:r w:rsidR="003E6576">
        <w:t xml:space="preserve"> </w:t>
      </w:r>
    </w:p>
    <w:p w14:paraId="03A59842" w14:textId="77777777" w:rsidR="000B5368" w:rsidRDefault="000B5368" w:rsidP="007662DC"/>
    <w:p w14:paraId="53B15E89" w14:textId="16E7C075" w:rsidR="000B5368" w:rsidRDefault="00642B35" w:rsidP="00E56FE4">
      <w:pPr>
        <w:pStyle w:val="berschrift3"/>
      </w:pPr>
      <w:bookmarkStart w:id="91" w:name="_Toc159489155"/>
      <w:r>
        <w:t>Programm</w:t>
      </w:r>
      <w:r w:rsidR="00E56FE4">
        <w:t>aufbau</w:t>
      </w:r>
      <w:bookmarkEnd w:id="91"/>
    </w:p>
    <w:p w14:paraId="49322080" w14:textId="54AABEC4" w:rsidR="00E56FE4" w:rsidRPr="007342CC" w:rsidRDefault="00B415B7" w:rsidP="00E56FE4">
      <w:pPr>
        <w:rPr>
          <w:highlight w:val="yellow"/>
        </w:rPr>
      </w:pPr>
      <w:r w:rsidRPr="007342CC">
        <w:rPr>
          <w:highlight w:val="yellow"/>
        </w:rPr>
        <w:t>Flussdiagramm Aufbau</w:t>
      </w:r>
    </w:p>
    <w:p w14:paraId="0AC57CED" w14:textId="21978539" w:rsidR="00B415B7" w:rsidRPr="007342CC" w:rsidRDefault="00B415B7" w:rsidP="00E56FE4">
      <w:pPr>
        <w:rPr>
          <w:highlight w:val="yellow"/>
        </w:rPr>
      </w:pPr>
      <w:r w:rsidRPr="007342CC">
        <w:rPr>
          <w:highlight w:val="yellow"/>
        </w:rPr>
        <w:t>Main Programm</w:t>
      </w:r>
      <w:r w:rsidR="007342CC" w:rsidRPr="007342CC">
        <w:rPr>
          <w:highlight w:val="yellow"/>
        </w:rPr>
        <w:t xml:space="preserve"> Ablauf</w:t>
      </w:r>
    </w:p>
    <w:p w14:paraId="12138525" w14:textId="60DEAE1A" w:rsidR="007342CC" w:rsidRPr="007342CC" w:rsidRDefault="007342CC" w:rsidP="00E56FE4">
      <w:r w:rsidRPr="007342CC">
        <w:rPr>
          <w:highlight w:val="yellow"/>
        </w:rPr>
        <w:t>Real Time System Interrupt + Erklärung</w:t>
      </w:r>
    </w:p>
    <w:p w14:paraId="196C82C1" w14:textId="77777777" w:rsidR="009F3BA0" w:rsidRPr="007342CC" w:rsidRDefault="009F3BA0">
      <w:pPr>
        <w:spacing w:line="240" w:lineRule="auto"/>
        <w:rPr>
          <w:rFonts w:cs="Courier New"/>
          <w:b/>
          <w:bCs/>
          <w:sz w:val="28"/>
        </w:rPr>
      </w:pPr>
      <w:bookmarkStart w:id="92" w:name="_Toc157499201"/>
      <w:r w:rsidRPr="007342CC">
        <w:br w:type="page"/>
      </w:r>
    </w:p>
    <w:p w14:paraId="45FC8D13" w14:textId="266C079B" w:rsidR="00003ABE" w:rsidRDefault="00003ABE" w:rsidP="00003ABE">
      <w:pPr>
        <w:pStyle w:val="berschrift2"/>
      </w:pPr>
      <w:bookmarkStart w:id="93" w:name="_Toc159489156"/>
      <w:r>
        <w:lastRenderedPageBreak/>
        <w:t>Fernsteuerung</w:t>
      </w:r>
      <w:bookmarkEnd w:id="92"/>
      <w:bookmarkEnd w:id="93"/>
    </w:p>
    <w:p w14:paraId="63F6EEA8" w14:textId="5862C340"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51AEFE24" w14:textId="7BEDEC35" w:rsidR="00BF7567"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C80481">
        <w:t xml:space="preserve">, da </w:t>
      </w:r>
      <w:r w:rsidR="001F33C3">
        <w:t>diese eine große Auswahl an Kanälen, Schalter und digitale</w:t>
      </w:r>
      <w:r w:rsidR="00BF7567">
        <w:t>n</w:t>
      </w:r>
      <w:r w:rsidR="001F33C3">
        <w:t xml:space="preserve"> Signalausgang ermöglichen.</w:t>
      </w:r>
    </w:p>
    <w:p w14:paraId="621F4AB6" w14:textId="77777777" w:rsidR="00321654" w:rsidRDefault="00321654" w:rsidP="00656216"/>
    <w:p w14:paraId="4AA5823D" w14:textId="78047F6F" w:rsidR="00321654" w:rsidRDefault="00321654" w:rsidP="00656216">
      <w:r w:rsidRPr="00321654">
        <w:rPr>
          <w:highlight w:val="yellow"/>
        </w:rPr>
        <w:t>Bild Transmitter und Receiver</w:t>
      </w:r>
    </w:p>
    <w:p w14:paraId="7B32826E" w14:textId="77777777" w:rsidR="00064307" w:rsidRDefault="00064307" w:rsidP="00656216"/>
    <w:p w14:paraId="45434525" w14:textId="5D7DE6D9" w:rsidR="006003F8" w:rsidRDefault="003C1363" w:rsidP="00656216">
      <w:r>
        <w:t xml:space="preserve">In der </w:t>
      </w:r>
      <w:r w:rsidRPr="00186F7C">
        <w:rPr>
          <w:highlight w:val="yellow"/>
        </w:rPr>
        <w:t xml:space="preserve">Abbildung </w:t>
      </w:r>
      <w:r w:rsidR="00A87BF3" w:rsidRPr="00186F7C">
        <w:rPr>
          <w:highlight w:val="yellow"/>
        </w:rPr>
        <w:t xml:space="preserve">3 </w:t>
      </w:r>
      <w:r w:rsidR="00A5773F" w:rsidRPr="00186F7C">
        <w:rPr>
          <w:highlight w:val="yellow"/>
        </w:rPr>
        <w:t>(Nummer ändert sich noch)</w:t>
      </w:r>
      <w:r w:rsidR="00A5773F">
        <w:t xml:space="preserve"> </w:t>
      </w:r>
      <w:r w:rsidR="00A87BF3">
        <w:t>wird die verwendete Tastenbelegung auf der Fernsteuerung dargestellt</w:t>
      </w:r>
      <w:r w:rsidR="00A15B55" w:rsidRPr="00557FFB">
        <w:t>:</w:t>
      </w:r>
    </w:p>
    <w:p w14:paraId="2A9E1D6B" w14:textId="77777777" w:rsidR="00A5773F" w:rsidRPr="00557FFB" w:rsidRDefault="00A5773F" w:rsidP="00656216"/>
    <w:p w14:paraId="069C4E95" w14:textId="578972FF" w:rsidR="00ED525E" w:rsidRDefault="002D7686" w:rsidP="00ED525E">
      <w:pPr>
        <w:keepNext/>
        <w:jc w:val="center"/>
      </w:pPr>
      <w:r w:rsidRPr="002D7686">
        <w:rPr>
          <w:noProof/>
        </w:rPr>
        <w:drawing>
          <wp:inline distT="0" distB="0" distL="0" distR="0" wp14:anchorId="4F0D81F8" wp14:editId="28C56EFB">
            <wp:extent cx="5078023" cy="3916545"/>
            <wp:effectExtent l="0" t="0" r="8890" b="8255"/>
            <wp:docPr id="21309148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4899" name=""/>
                    <pic:cNvPicPr/>
                  </pic:nvPicPr>
                  <pic:blipFill rotWithShape="1">
                    <a:blip r:embed="rId26">
                      <a:extLst>
                        <a:ext uri="{96DAC541-7B7A-43D3-8B79-37D633B846F1}">
                          <asvg:svgBlip xmlns:asvg="http://schemas.microsoft.com/office/drawing/2016/SVG/main" r:embed="rId27"/>
                        </a:ext>
                      </a:extLst>
                    </a:blip>
                    <a:srcRect l="46791" t="14562" r="32355" b="2645"/>
                    <a:stretch/>
                  </pic:blipFill>
                  <pic:spPr bwMode="auto">
                    <a:xfrm>
                      <a:off x="0" y="0"/>
                      <a:ext cx="5161061" cy="3980590"/>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6CB5C483" w:rsidR="006003F8" w:rsidRDefault="00ED525E" w:rsidP="00D51269">
      <w:pPr>
        <w:pStyle w:val="Beschriftung"/>
      </w:pPr>
      <w:r>
        <w:t xml:space="preserve">Abbildung </w:t>
      </w:r>
      <w:r>
        <w:fldChar w:fldCharType="begin"/>
      </w:r>
      <w:r>
        <w:instrText xml:space="preserve"> SEQ Abbildung \* ARABIC </w:instrText>
      </w:r>
      <w:r>
        <w:fldChar w:fldCharType="separate"/>
      </w:r>
      <w:r w:rsidR="002B39C8">
        <w:rPr>
          <w:noProof/>
        </w:rPr>
        <w:t>3</w:t>
      </w:r>
      <w:r>
        <w:fldChar w:fldCharType="end"/>
      </w:r>
      <w:r>
        <w:t>: Fernsteuerung Tastenbelegung</w:t>
      </w:r>
    </w:p>
    <w:p w14:paraId="7DF4AA2E" w14:textId="77777777" w:rsidR="00A01B0D" w:rsidRDefault="00A01B0D" w:rsidP="00656216"/>
    <w:p w14:paraId="41E8B03D" w14:textId="60189F80" w:rsidR="00A01B0D" w:rsidRDefault="008A7470" w:rsidP="00656216">
      <w:r>
        <w:t xml:space="preserve">Mit den zwei großen Joysticks kann die Drohne </w:t>
      </w:r>
      <w:r w:rsidR="00487B13">
        <w:t xml:space="preserve">schon bedient </w:t>
      </w:r>
      <w:r w:rsidR="00906C08">
        <w:t xml:space="preserve">werden. </w:t>
      </w:r>
      <w:r w:rsidR="00ED525E">
        <w:t xml:space="preserve">Für eine bessere Bedienung wird zusätzlich eine ON/OFF-Switch, der </w:t>
      </w:r>
      <w:r w:rsidR="00774A0E">
        <w:t xml:space="preserve">die Motoren der Drohne </w:t>
      </w:r>
      <w:r w:rsidR="00A73204">
        <w:t xml:space="preserve">an- und </w:t>
      </w:r>
      <w:r w:rsidR="00774A0E">
        <w:t>ausschaltet</w:t>
      </w:r>
      <w:r w:rsidR="00DB1316">
        <w:t xml:space="preserve">, und ein 3-Position-Switch, womit man </w:t>
      </w:r>
      <w:r w:rsidR="00A73204">
        <w:t xml:space="preserve">zwischen mehreren Flugmodi unterscheiden kann, </w:t>
      </w:r>
      <w:r w:rsidR="00C75029">
        <w:t>verwendet</w:t>
      </w:r>
      <w:r w:rsidR="00774A0E">
        <w:t xml:space="preserve">. </w:t>
      </w:r>
      <w:r w:rsidR="00C14459">
        <w:t>Um eine richtige Funktionalität der Schalter zur gewährleisten</w:t>
      </w:r>
      <w:r w:rsidR="001B3B87">
        <w:t xml:space="preserve"> -</w:t>
      </w:r>
      <w:r w:rsidR="00C14459">
        <w:t xml:space="preserve"> </w:t>
      </w:r>
      <w:hyperlink w:anchor="_Konfiguration_Fernsteuerung" w:history="1">
        <w:r w:rsidR="00C14459" w:rsidRPr="001B3B87">
          <w:rPr>
            <w:rStyle w:val="Hyperlink"/>
            <w:i/>
            <w:highlight w:val="yellow"/>
          </w:rPr>
          <w:t>siehe: 5.3.1 Konfiguration Fernsteuerung</w:t>
        </w:r>
      </w:hyperlink>
    </w:p>
    <w:p w14:paraId="6F542847" w14:textId="77777777" w:rsidR="009B0D08" w:rsidRDefault="009B0D08" w:rsidP="00656216"/>
    <w:p w14:paraId="54677318" w14:textId="77777777" w:rsidR="00785202" w:rsidRDefault="009B0D08" w:rsidP="00656216">
      <w:r w:rsidRPr="00594838">
        <w:lastRenderedPageBreak/>
        <w:t>Wenn der ON/OFF</w:t>
      </w:r>
      <w:r w:rsidR="00594838" w:rsidRPr="00594838">
        <w:t>-Switch nach</w:t>
      </w:r>
      <w:r w:rsidR="00594838">
        <w:t xml:space="preserve"> unten zeigt, dann ist die Drohne aus und die Motoren hören auf sich zu drehen. </w:t>
      </w:r>
      <w:r w:rsidR="00BD0D6B">
        <w:t>Wenn der Schalter nach oben zeigt, wirkt der 3-Position-Switch als Modus</w:t>
      </w:r>
      <w:r w:rsidR="003D1ABB">
        <w:t xml:space="preserve"> A</w:t>
      </w:r>
      <w:r w:rsidR="00BD0D6B">
        <w:t xml:space="preserve">uswahl. </w:t>
      </w:r>
    </w:p>
    <w:p w14:paraId="573885CE" w14:textId="77777777" w:rsidR="00785202" w:rsidRDefault="003D1ABB" w:rsidP="00656216">
      <w:r>
        <w:t xml:space="preserve">In der oberen Stellung </w:t>
      </w:r>
      <w:r w:rsidR="00CF26A1">
        <w:t xml:space="preserve">befindet sich die Drohne im </w:t>
      </w:r>
      <w:r w:rsidR="004F20EE">
        <w:t xml:space="preserve">„Safe-Mode“. Das bedeutet, dass der Throttle-Wert, der zur </w:t>
      </w:r>
      <w:r w:rsidR="00F131DC">
        <w:t xml:space="preserve">ESC geschickt wird, begrenzt wird. </w:t>
      </w:r>
    </w:p>
    <w:p w14:paraId="687F7CCB" w14:textId="77777777" w:rsidR="00785202" w:rsidRDefault="007B135E" w:rsidP="00656216">
      <w:r>
        <w:t xml:space="preserve">In der mittleren Stellung schaltet man den „Normal-Mode“ ein. </w:t>
      </w:r>
      <w:r w:rsidR="00B90CEF">
        <w:t>Dieser Modus</w:t>
      </w:r>
      <w:r w:rsidR="009948BA">
        <w:t xml:space="preserve"> verhält sich gleich, wie der „Safe-Mode“, nur</w:t>
      </w:r>
      <w:r w:rsidR="00B90CEF">
        <w:t xml:space="preserve"> erlaubt </w:t>
      </w:r>
      <w:r w:rsidR="00A61405">
        <w:t xml:space="preserve">er </w:t>
      </w:r>
      <w:r w:rsidR="00B90CEF">
        <w:t>eine schnellere Motordrehzahl</w:t>
      </w:r>
      <w:r w:rsidR="00A61405">
        <w:t xml:space="preserve">. </w:t>
      </w:r>
    </w:p>
    <w:p w14:paraId="5457ECD5" w14:textId="574C0BB3" w:rsidR="009B0D08" w:rsidRDefault="00A61405" w:rsidP="00656216">
      <w:r>
        <w:t>Die untere Position stellt einen Hover-Mode ein</w:t>
      </w:r>
      <w:r w:rsidR="00785202">
        <w:t xml:space="preserve">. </w:t>
      </w:r>
      <w:r w:rsidR="00CA0DF4">
        <w:t xml:space="preserve">Die Drohne versucht jetzt sich selber gerade zu </w:t>
      </w:r>
      <w:r w:rsidR="00D66B35">
        <w:t>halten,</w:t>
      </w:r>
      <w:r w:rsidR="00E94E4C">
        <w:t xml:space="preserve"> ohne </w:t>
      </w:r>
      <w:r w:rsidR="00D66B35">
        <w:t>abzustützen</w:t>
      </w:r>
      <w:r w:rsidR="00E94E4C">
        <w:t xml:space="preserve">. </w:t>
      </w:r>
    </w:p>
    <w:p w14:paraId="0A310B69" w14:textId="7CCD1773" w:rsidR="00D66B35" w:rsidRPr="00594838" w:rsidRDefault="00300350" w:rsidP="00656216">
      <w:r>
        <w:t xml:space="preserve">Genauere Informationen und Grenzwerte: </w:t>
      </w:r>
      <w:r w:rsidRPr="009F3FDC">
        <w:rPr>
          <w:i/>
          <w:highlight w:val="yellow"/>
        </w:rPr>
        <w:t xml:space="preserve">(siehe: </w:t>
      </w:r>
      <w:r w:rsidR="009F3FDC" w:rsidRPr="009F3FDC">
        <w:rPr>
          <w:i/>
          <w:highlight w:val="yellow"/>
        </w:rPr>
        <w:t>Motoransteuerung und Hovermodus</w:t>
      </w:r>
      <w:r w:rsidRPr="009F3FDC">
        <w:rPr>
          <w:i/>
          <w:highlight w:val="yellow"/>
        </w:rPr>
        <w:t>)</w:t>
      </w:r>
    </w:p>
    <w:p w14:paraId="339035B8" w14:textId="77777777" w:rsidR="00AC4F6C" w:rsidRPr="00594838" w:rsidRDefault="00AC4F6C" w:rsidP="00656216"/>
    <w:p w14:paraId="7EF54AF8" w14:textId="77777777" w:rsidR="00AC4F6C" w:rsidRDefault="00AC4F6C" w:rsidP="00AC4F6C">
      <w:r w:rsidRPr="00AF0769">
        <w:rPr>
          <w:u w:val="single"/>
        </w:rPr>
        <w:t>Wichtig</w:t>
      </w:r>
      <w:r>
        <w:t>:</w:t>
      </w:r>
    </w:p>
    <w:p w14:paraId="234A0016" w14:textId="06A24838" w:rsidR="00AC4F6C" w:rsidRPr="00656216" w:rsidRDefault="00AC4F6C" w:rsidP="00AC4F6C">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5127CD21" w14:textId="77777777" w:rsidR="00AC4F6C" w:rsidRDefault="00AC4F6C" w:rsidP="00656216"/>
    <w:p w14:paraId="40935B2A" w14:textId="77777777" w:rsidR="00E328A7" w:rsidRPr="004A1BD9" w:rsidRDefault="00E328A7" w:rsidP="00E328A7">
      <w:pPr>
        <w:rPr>
          <w:b/>
        </w:rPr>
      </w:pPr>
      <w:r w:rsidRPr="004A1BD9">
        <w:rPr>
          <w:b/>
          <w:u w:val="single"/>
        </w:rPr>
        <w:t>Switch Error</w:t>
      </w:r>
      <w:r w:rsidRPr="004A1BD9">
        <w:rPr>
          <w:b/>
        </w:rPr>
        <w:t>:</w:t>
      </w:r>
    </w:p>
    <w:p w14:paraId="701D4255" w14:textId="12740B3E" w:rsidR="00E328A7" w:rsidRDefault="00E328A7" w:rsidP="00E328A7">
      <w:r>
        <w:t>Beim Starten der Fernsteuerung, kann es vorkommen, dass am Bildschirm „switch-error!“ steht. Dieser Fehler wird angegeben, wenn die Schalter nicht auf ihrer High-Position sind. Das bedeutet beim Starten der Fernsteuerung, müssen alle Schalter nach oben zeigen, beziehungsweise die Schalter, die auf der Oberseite montiert worden sind, müssen nach hinten zeigen</w:t>
      </w:r>
      <w:r w:rsidR="00FE6EF6">
        <w:t xml:space="preserve">, wie </w:t>
      </w:r>
      <w:r w:rsidR="002B4CA0">
        <w:t xml:space="preserve">in </w:t>
      </w:r>
      <w:r w:rsidR="002B4CA0" w:rsidRPr="00CD3601">
        <w:rPr>
          <w:highlight w:val="yellow"/>
        </w:rPr>
        <w:t xml:space="preserve">Abbildung </w:t>
      </w:r>
      <w:r w:rsidR="002B39C8">
        <w:rPr>
          <w:highlight w:val="yellow"/>
        </w:rPr>
        <w:t>3</w:t>
      </w:r>
      <w:r w:rsidR="00CD3601" w:rsidRPr="00B66BE6">
        <w:rPr>
          <w:highlight w:val="yellow"/>
        </w:rPr>
        <w:t xml:space="preserve"> (</w:t>
      </w:r>
      <w:r w:rsidR="006251B5">
        <w:rPr>
          <w:highlight w:val="yellow"/>
        </w:rPr>
        <w:t xml:space="preserve">Nummer </w:t>
      </w:r>
      <w:r w:rsidR="00CA68DB">
        <w:rPr>
          <w:highlight w:val="yellow"/>
        </w:rPr>
        <w:t>ändert sich noch</w:t>
      </w:r>
      <w:r w:rsidR="00CD3601" w:rsidRPr="00B66BE6">
        <w:rPr>
          <w:highlight w:val="yellow"/>
        </w:rPr>
        <w:t>)</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94" w:name="_Konfiguration"/>
      <w:bookmarkStart w:id="95" w:name="_Konfiguration_Fernsteuerung"/>
      <w:bookmarkStart w:id="96" w:name="_Toc157499202"/>
      <w:bookmarkStart w:id="97" w:name="_Toc159489157"/>
      <w:bookmarkEnd w:id="94"/>
      <w:bookmarkEnd w:id="95"/>
      <w:r>
        <w:t>Konfiguration</w:t>
      </w:r>
      <w:r w:rsidR="00B84CB3">
        <w:t xml:space="preserve"> Fernsteuerung</w:t>
      </w:r>
      <w:bookmarkEnd w:id="97"/>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4A1BD9">
        <w:rPr>
          <w:b/>
          <w:u w:val="single"/>
        </w:rPr>
        <w:t>Verbindung mit Empfänger</w:t>
      </w:r>
      <w:r w:rsidR="002C60F8" w:rsidRPr="004A1BD9">
        <w:rPr>
          <w:b/>
        </w:rPr>
        <w:t>:</w:t>
      </w:r>
    </w:p>
    <w:p w14:paraId="54413793" w14:textId="576551DC" w:rsidR="002C60F8" w:rsidRDefault="00EB6654" w:rsidP="00D113A5">
      <w:r>
        <w:t>Um die Verbindung zu testen, schalte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5ACAF95E" w14:textId="77777777" w:rsidR="00894120" w:rsidRDefault="00894120" w:rsidP="00D113A5"/>
    <w:p w14:paraId="0E66B226" w14:textId="65023AA3" w:rsidR="0062521A" w:rsidRDefault="0062521A" w:rsidP="00D113A5">
      <w:r>
        <w:t>Wenn dies nicht der Fall ist, muss die Fernsteuerung mit dem Receiver neu</w:t>
      </w:r>
      <w:r w:rsidR="00DE7C55">
        <w:t xml:space="preserve"> </w:t>
      </w:r>
      <w:r>
        <w:t>gekoppelt werden</w:t>
      </w:r>
      <w:r w:rsidR="007C21A5">
        <w:t>:</w:t>
      </w:r>
    </w:p>
    <w:p w14:paraId="29F3F200" w14:textId="244100A4" w:rsidR="007C21A5" w:rsidRDefault="004D5252" w:rsidP="00B76DB9">
      <w:pPr>
        <w:pStyle w:val="Listenabsatz"/>
        <w:numPr>
          <w:ilvl w:val="0"/>
          <w:numId w:val="5"/>
        </w:numPr>
      </w:pPr>
      <w:r>
        <w:t>Schalte Fernsteuerung und 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4A1BD9" w:rsidRDefault="00D113A5" w:rsidP="00D113A5">
      <w:pPr>
        <w:rPr>
          <w:b/>
          <w:u w:val="single"/>
        </w:rPr>
      </w:pPr>
      <w:r w:rsidRPr="004A1BD9">
        <w:rPr>
          <w:b/>
          <w:u w:val="single"/>
        </w:rPr>
        <w:t>Einstellungen in Fernsteuerung</w:t>
      </w:r>
      <w:r w:rsidR="00DD5AED" w:rsidRPr="004A1BD9">
        <w:rPr>
          <w:b/>
          <w:u w:val="single"/>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lastRenderedPageBreak/>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272774">
        <w:trPr>
          <w:jc w:val="center"/>
        </w:trPr>
        <w:tc>
          <w:tcPr>
            <w:tcW w:w="9060" w:type="dxa"/>
            <w:gridSpan w:val="2"/>
          </w:tcPr>
          <w:p w14:paraId="4839EE64" w14:textId="64A28DFA" w:rsidR="009B4F22" w:rsidRPr="00CF3550" w:rsidRDefault="009B4F22" w:rsidP="009B4F22">
            <w:pPr>
              <w:jc w:val="center"/>
              <w:rPr>
                <w:b/>
              </w:rPr>
            </w:pPr>
            <w:r>
              <w:rPr>
                <w:b/>
              </w:rPr>
              <w:t>System Setting</w:t>
            </w:r>
          </w:p>
        </w:tc>
      </w:tr>
      <w:tr w:rsidR="00837555" w14:paraId="0DF2E8CA" w14:textId="77777777" w:rsidTr="00272774">
        <w:trPr>
          <w:jc w:val="center"/>
        </w:trPr>
        <w:tc>
          <w:tcPr>
            <w:tcW w:w="4530" w:type="dxa"/>
          </w:tcPr>
          <w:p w14:paraId="6CF69956" w14:textId="55D0D96F" w:rsidR="00837555" w:rsidRDefault="00CF3550" w:rsidP="00D113A5">
            <w:r>
              <w:t>Type Select</w:t>
            </w:r>
          </w:p>
        </w:tc>
        <w:tc>
          <w:tcPr>
            <w:tcW w:w="4530" w:type="dxa"/>
          </w:tcPr>
          <w:p w14:paraId="4B6572D3" w14:textId="1B3FDC98" w:rsidR="00837555" w:rsidRDefault="00C1067A" w:rsidP="00D113A5">
            <w:r>
              <w:t>ACRO</w:t>
            </w:r>
          </w:p>
        </w:tc>
      </w:tr>
      <w:tr w:rsidR="00837555" w14:paraId="07C26919" w14:textId="77777777" w:rsidTr="00272774">
        <w:trPr>
          <w:jc w:val="center"/>
        </w:trPr>
        <w:tc>
          <w:tcPr>
            <w:tcW w:w="4530" w:type="dxa"/>
          </w:tcPr>
          <w:p w14:paraId="3AD94295" w14:textId="5710F8B7" w:rsidR="00837555" w:rsidRDefault="00CF3550" w:rsidP="00D113A5">
            <w:r>
              <w:t>Modeuat</w:t>
            </w:r>
          </w:p>
        </w:tc>
        <w:tc>
          <w:tcPr>
            <w:tcW w:w="4530" w:type="dxa"/>
          </w:tcPr>
          <w:p w14:paraId="3BDC269F" w14:textId="65A87EFB" w:rsidR="00837555" w:rsidRDefault="00C1067A" w:rsidP="00D113A5">
            <w:r>
              <w:t>PPM</w:t>
            </w:r>
          </w:p>
        </w:tc>
      </w:tr>
      <w:tr w:rsidR="00837555" w14:paraId="56D69386" w14:textId="77777777" w:rsidTr="00272774">
        <w:trPr>
          <w:jc w:val="center"/>
        </w:trPr>
        <w:tc>
          <w:tcPr>
            <w:tcW w:w="4530" w:type="dxa"/>
          </w:tcPr>
          <w:p w14:paraId="4846948F" w14:textId="58D4A3D3" w:rsidR="00837555" w:rsidRDefault="00CF3550" w:rsidP="00D113A5">
            <w:r>
              <w:t>Stick Set</w:t>
            </w:r>
          </w:p>
        </w:tc>
        <w:tc>
          <w:tcPr>
            <w:tcW w:w="4530" w:type="dxa"/>
          </w:tcPr>
          <w:p w14:paraId="56BE1FCB" w14:textId="0E8B1007" w:rsidR="00837555" w:rsidRDefault="00C1067A" w:rsidP="00D113A5">
            <w:r>
              <w:t>MODEL 1</w:t>
            </w:r>
          </w:p>
        </w:tc>
      </w:tr>
      <w:tr w:rsidR="00837555" w14:paraId="203AD423" w14:textId="77777777" w:rsidTr="00272774">
        <w:trPr>
          <w:jc w:val="center"/>
        </w:trPr>
        <w:tc>
          <w:tcPr>
            <w:tcW w:w="4530" w:type="dxa"/>
          </w:tcPr>
          <w:p w14:paraId="00E66149" w14:textId="78F098EF" w:rsidR="00837555" w:rsidRDefault="00CF3550" w:rsidP="00D113A5">
            <w:r>
              <w:t>Output Select</w:t>
            </w:r>
          </w:p>
        </w:tc>
        <w:tc>
          <w:tcPr>
            <w:tcW w:w="4530" w:type="dxa"/>
          </w:tcPr>
          <w:p w14:paraId="212EECB0" w14:textId="5D28A7D8" w:rsidR="00837555" w:rsidRDefault="00C1067A" w:rsidP="00D113A5">
            <w:r>
              <w:t>PPM s-BUS</w:t>
            </w:r>
          </w:p>
        </w:tc>
      </w:tr>
    </w:tbl>
    <w:p w14:paraId="50FC1A48" w14:textId="77777777" w:rsidR="00711DE5" w:rsidRPr="00041C6A" w:rsidRDefault="00711DE5" w:rsidP="00D113A5"/>
    <w:p w14:paraId="4A4FAF0E" w14:textId="4BF6DF29" w:rsidR="004A1BD9" w:rsidRPr="004B7B66" w:rsidRDefault="00DB139D" w:rsidP="00D113A5">
      <w:r>
        <w:t>Die dargestellte</w:t>
      </w:r>
      <w:r w:rsidR="00D7511A">
        <w:t>n</w:t>
      </w:r>
      <w:r>
        <w:t xml:space="preserve"> Einstellung</w:t>
      </w:r>
      <w:r w:rsidR="00D7511A">
        <w:t>en</w:t>
      </w:r>
      <w:r w:rsidR="004B7B66">
        <w:t xml:space="preserve"> </w:t>
      </w:r>
      <w:r w:rsidR="00477B21">
        <w:t xml:space="preserve">sind die </w:t>
      </w:r>
      <w:r w:rsidR="007C403C">
        <w:t xml:space="preserve">empfohlenen </w:t>
      </w:r>
      <w:r w:rsidR="00076C8E">
        <w:t>Werte</w:t>
      </w:r>
      <w:r w:rsidR="007C403C">
        <w:t xml:space="preserve">. Die Einstellungen </w:t>
      </w:r>
      <w:r w:rsidR="004B7B66">
        <w:t xml:space="preserve">Stick Set </w:t>
      </w:r>
      <w:r w:rsidR="00FE2E1D">
        <w:t>und Output Select kann</w:t>
      </w:r>
      <w:r w:rsidR="00A30E48">
        <w:t xml:space="preserve"> vom Benutzer in der Software </w:t>
      </w:r>
      <w:r w:rsidR="00B26CCF">
        <w:t>festgelegt</w:t>
      </w:r>
      <w:r w:rsidR="00A30E48">
        <w:t xml:space="preserve"> werden</w:t>
      </w:r>
      <w:r w:rsidR="00AD2232">
        <w:t xml:space="preserve"> </w:t>
      </w:r>
      <w:r w:rsidR="007C1A35" w:rsidRPr="00195338">
        <w:rPr>
          <w:i/>
          <w:highlight w:val="yellow"/>
        </w:rPr>
        <w:t>(</w:t>
      </w:r>
      <w:r w:rsidR="00A30E48" w:rsidRPr="00195338">
        <w:rPr>
          <w:i/>
          <w:highlight w:val="yellow"/>
        </w:rPr>
        <w:t>siehe</w:t>
      </w:r>
      <w:r w:rsidR="005570C6" w:rsidRPr="00195338">
        <w:rPr>
          <w:i/>
          <w:highlight w:val="yellow"/>
        </w:rPr>
        <w:t>:</w:t>
      </w:r>
      <w:r w:rsidR="00A30E48" w:rsidRPr="00195338">
        <w:rPr>
          <w:i/>
          <w:highlight w:val="yellow"/>
        </w:rPr>
        <w:t xml:space="preserve"> Stick Set Änderung und </w:t>
      </w:r>
      <w:r w:rsidR="00B26CCF" w:rsidRPr="00195338">
        <w:rPr>
          <w:i/>
          <w:highlight w:val="yellow"/>
        </w:rPr>
        <w:t>Output Select Änderung</w:t>
      </w:r>
      <w:r w:rsidR="00A44C7D" w:rsidRPr="00195338">
        <w:rPr>
          <w:i/>
          <w:highlight w:val="yellow"/>
        </w:rPr>
        <w:t>)</w:t>
      </w:r>
    </w:p>
    <w:p w14:paraId="46AF630B" w14:textId="77777777" w:rsidR="004B7B66" w:rsidRDefault="004B7B66"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AF68CA">
        <w:tc>
          <w:tcPr>
            <w:tcW w:w="9060" w:type="dxa"/>
            <w:gridSpan w:val="3"/>
          </w:tcPr>
          <w:p w14:paraId="6A73864D" w14:textId="6FB9E34B" w:rsidR="00C87720" w:rsidRPr="00DA39FC" w:rsidRDefault="00C87720" w:rsidP="00DA39FC">
            <w:pPr>
              <w:jc w:val="center"/>
              <w:rPr>
                <w:b/>
              </w:rPr>
            </w:pPr>
            <w:r w:rsidRPr="00DA39FC">
              <w:rPr>
                <w:b/>
              </w:rPr>
              <w:t>Function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C47670"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C47670"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C47670"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07021B">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3129AA16" w14:textId="77777777" w:rsidR="00917BC5" w:rsidRDefault="00917BC5" w:rsidP="00D113A5"/>
    <w:p w14:paraId="78C67078" w14:textId="6E1850F9" w:rsidR="00003ABE" w:rsidRDefault="00D113A5" w:rsidP="00003ABE">
      <w:pPr>
        <w:pStyle w:val="berschrift3"/>
      </w:pPr>
      <w:bookmarkStart w:id="98" w:name="_Toc157499216"/>
      <w:bookmarkStart w:id="99" w:name="_Toc159489158"/>
      <w:bookmarkEnd w:id="96"/>
      <w:r>
        <w:t xml:space="preserve">Unterstützte </w:t>
      </w:r>
      <w:r w:rsidR="00003ABE">
        <w:t>Protokolle</w:t>
      </w:r>
      <w:bookmarkEnd w:id="98"/>
      <w:bookmarkEnd w:id="99"/>
    </w:p>
    <w:p w14:paraId="642A62DB" w14:textId="40DB42BE" w:rsidR="00283EDF" w:rsidRDefault="00CA6D34" w:rsidP="00283EDF">
      <w:pPr>
        <w:rPr>
          <w:rStyle w:val="Hyperlink"/>
          <w:i/>
        </w:rPr>
      </w:pPr>
      <w:r>
        <w:t>Der Receiver unterstütz</w:t>
      </w:r>
      <w:r w:rsidR="002B43EF">
        <w:t>t</w:t>
      </w:r>
      <w:r>
        <w:t xml:space="preserve"> </w:t>
      </w:r>
      <w:r w:rsidR="00867DBA">
        <w:t>eine</w:t>
      </w:r>
      <w:r w:rsidR="007E3201">
        <w:t xml:space="preserve"> </w:t>
      </w:r>
      <w:r w:rsidR="002F3683">
        <w:t>parallele</w:t>
      </w:r>
      <w:r w:rsidR="00867DBA">
        <w:t xml:space="preserve"> digitale und analoge Signalausgabe</w:t>
      </w:r>
      <w:r w:rsidR="003D4B76">
        <w:t xml:space="preserve">. </w:t>
      </w:r>
      <w:r w:rsidR="0076753C">
        <w:t xml:space="preserve">Ein Pin gibt immer ein PPM-Signal aus, während der andere </w:t>
      </w:r>
      <w:r w:rsidR="001763F3">
        <w:t xml:space="preserve">Pin </w:t>
      </w:r>
      <w:r w:rsidR="0076753C">
        <w:t xml:space="preserve">entweder ein S.Bus oder I.Bus </w:t>
      </w:r>
      <w:r w:rsidR="001763F3">
        <w:t xml:space="preserve">Signal ausgibt. </w:t>
      </w:r>
      <w:r w:rsidR="00834974">
        <w:t>Die Ausgabe kann in den Fernsteuerungseinstellungen festgelegt werden.</w:t>
      </w:r>
      <w:r w:rsidR="008B7CBF">
        <w:t xml:space="preserve"> </w:t>
      </w:r>
      <w:r w:rsidR="008B7CBF" w:rsidRPr="00335BBF">
        <w:rPr>
          <w:rStyle w:val="Hyperlink"/>
          <w:i/>
          <w:highlight w:val="yellow"/>
        </w:rPr>
        <w:t>(</w:t>
      </w:r>
      <w:hyperlink w:anchor="_Konfiguration" w:history="1">
        <w:r w:rsidR="008B7CBF" w:rsidRPr="00335BBF">
          <w:rPr>
            <w:rStyle w:val="Hyperlink"/>
            <w:i/>
            <w:highlight w:val="yellow"/>
          </w:rPr>
          <w:t>siehe: 5.3.1 Konfiguration</w:t>
        </w:r>
      </w:hyperlink>
      <w:r w:rsidR="008B7CBF" w:rsidRPr="00335BBF">
        <w:rPr>
          <w:rStyle w:val="Hyperlink"/>
          <w:i/>
          <w:highlight w:val="yellow"/>
        </w:rPr>
        <w:t>)</w:t>
      </w:r>
    </w:p>
    <w:p w14:paraId="0D6BBF23" w14:textId="77777777" w:rsidR="00917BC5" w:rsidRPr="00283EDF" w:rsidRDefault="00917BC5" w:rsidP="00283EDF"/>
    <w:p w14:paraId="6FD5AEF1" w14:textId="77777777" w:rsidR="00003ABE" w:rsidRDefault="00003ABE" w:rsidP="00003ABE">
      <w:pPr>
        <w:pStyle w:val="berschrift4"/>
      </w:pPr>
      <w:bookmarkStart w:id="100" w:name="_Toc157499217"/>
      <w:bookmarkStart w:id="101" w:name="_Toc159489159"/>
      <w:r w:rsidRPr="00603A47">
        <w:lastRenderedPageBreak/>
        <w:t>PPM</w:t>
      </w:r>
      <w:bookmarkEnd w:id="100"/>
      <w:bookmarkEnd w:id="101"/>
    </w:p>
    <w:p w14:paraId="3A38D2B0" w14:textId="7A1CB93F"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werden mit der Timer-Peripherie </w:t>
      </w:r>
      <w:r w:rsidR="00CC799A">
        <w:t xml:space="preserve">eingelesen, indem die Länge des high-Pegels </w:t>
      </w:r>
      <w:r w:rsidR="00D211FD">
        <w:t>bestimmt w</w:t>
      </w:r>
      <w:r w:rsidR="00282984">
        <w:t>ird</w:t>
      </w:r>
      <w:r w:rsidR="00D211FD">
        <w:t xml:space="preserve">. </w:t>
      </w:r>
      <w:r w:rsidR="00180F08">
        <w:t xml:space="preserve">Die Daten </w:t>
      </w:r>
      <w:r w:rsidR="00931702">
        <w:t xml:space="preserve">kommen in 12ms langen Paketen </w:t>
      </w:r>
      <w:r w:rsidR="00EE288D">
        <w:t xml:space="preserve">mit einer 8,1ms </w:t>
      </w:r>
      <w:r w:rsidR="00B43E98">
        <w:t>high</w:t>
      </w:r>
      <w:r w:rsidR="00EE288D">
        <w:t>-aktiven Ruhezustand</w:t>
      </w:r>
      <w:r w:rsidR="00B43E98">
        <w:t>.</w:t>
      </w:r>
      <w:r w:rsidR="00EE288D">
        <w:t xml:space="preserve"> </w:t>
      </w:r>
      <w:r w:rsidR="002C5671">
        <w:t>Die Daten befinden sich in den Bereich 0,5</w:t>
      </w:r>
      <w:r w:rsidR="00521D6D">
        <w:t>ms</w:t>
      </w:r>
      <w:r w:rsidR="002C5671">
        <w:t xml:space="preserve"> bis 1,5ms. </w:t>
      </w:r>
    </w:p>
    <w:p w14:paraId="31702399" w14:textId="77777777" w:rsidR="00BF41E2" w:rsidRDefault="00BF41E2" w:rsidP="00283EDF"/>
    <w:p w14:paraId="7E328AC8" w14:textId="44BF92DE"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7C0A7B">
        <w:t xml:space="preserve"> um ein Vielfaches 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02" w:name="_Toc157499218"/>
      <w:bookmarkStart w:id="103" w:name="_Toc159489160"/>
      <w:r w:rsidRPr="00603A47">
        <w:t>S.Bus</w:t>
      </w:r>
      <w:bookmarkEnd w:id="102"/>
      <w:bookmarkEnd w:id="103"/>
    </w:p>
    <w:p w14:paraId="1CB8DB4A" w14:textId="4470E57E"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Protokoll PPM und weniger </w:t>
      </w:r>
      <w:r w:rsidR="00417B25">
        <w:t>f</w:t>
      </w:r>
      <w:r w:rsidR="00E243F7">
        <w:t xml:space="preserve">ehleranfällig als das I.Bus-Protokoll, </w:t>
      </w:r>
      <w:r w:rsidR="00571D7B">
        <w:t>da</w:t>
      </w:r>
      <w:r w:rsidR="00E243F7">
        <w:t xml:space="preserve"> das Signal </w:t>
      </w:r>
      <w:r w:rsidR="008E5936">
        <w:t>invertiert</w:t>
      </w:r>
      <w:r w:rsidR="00D73392">
        <w:t xml:space="preserve"> </w:t>
      </w:r>
      <w:r w:rsidR="008E5936">
        <w:t>ist</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0BABB99B" w14:textId="0C5A326E" w:rsidR="005459EE" w:rsidRDefault="00D04057" w:rsidP="00740005">
      <w:r w:rsidRPr="00181A10">
        <w:rPr>
          <w:b/>
        </w:rPr>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736064" behindDoc="0" locked="0" layoutInCell="1" allowOverlap="1" wp14:anchorId="0F60A397" wp14:editId="572EF243">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5C66D" id="Rechteck 1" o:spid="_x0000_s1026" style="position:absolute;margin-left:88pt;margin-top:3.05pt;width:88.05pt;height:12.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734016" behindDoc="0" locked="0" layoutInCell="1" allowOverlap="1" wp14:anchorId="7D695EED" wp14:editId="112736A7">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7FEE9" id="Rechteck 1" o:spid="_x0000_s1026" style="position:absolute;margin-left:104.85pt;margin-top:137.25pt;width:110.55pt;height: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738112" behindDoc="0" locked="0" layoutInCell="1" allowOverlap="1" wp14:anchorId="7D695228" wp14:editId="0C502FD7">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84630" id="Rechteck 1" o:spid="_x0000_s1026" style="position:absolute;margin-left:9.7pt;margin-top:177.7pt;width:57.5pt;height:16.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731968" behindDoc="0" locked="0" layoutInCell="1" allowOverlap="1" wp14:anchorId="668BF2D3" wp14:editId="34A4C602">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E7DAE" id="Rechteck 1" o:spid="_x0000_s1026" style="position:absolute;margin-left:105.25pt;margin-top:262.1pt;width:76.5pt;height:1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727872" behindDoc="0" locked="0" layoutInCell="1" allowOverlap="1" wp14:anchorId="0DB87011" wp14:editId="1AAC6AB4">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42" id="Rechteck 1" o:spid="_x0000_s1026" style="position:absolute;margin-left:251.35pt;margin-top:121.4pt;width:194pt;height:28.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729920" behindDoc="0" locked="0" layoutInCell="1" allowOverlap="1" wp14:anchorId="404A4756" wp14:editId="3E98B0F1">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3C22B5" id="Rechteck 1" o:spid="_x0000_s1026" style="position:absolute;margin-left:251.35pt;margin-top:183.85pt;width:202.1pt;height:33.3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28"/>
                    <a:stretch>
                      <a:fillRect/>
                    </a:stretch>
                  </pic:blipFill>
                  <pic:spPr>
                    <a:xfrm>
                      <a:off x="0" y="0"/>
                      <a:ext cx="5759450" cy="3870960"/>
                    </a:xfrm>
                    <a:prstGeom prst="rect">
                      <a:avLst/>
                    </a:prstGeom>
                  </pic:spPr>
                </pic:pic>
              </a:graphicData>
            </a:graphic>
          </wp:inline>
        </w:drawing>
      </w:r>
    </w:p>
    <w:p w14:paraId="034AF172" w14:textId="17C832EA" w:rsidR="00DB79D4" w:rsidRDefault="00D51269" w:rsidP="00D51269">
      <w:pPr>
        <w:pStyle w:val="Beschriftung"/>
      </w:pPr>
      <w:r>
        <w:t xml:space="preserve">Abbildung </w:t>
      </w:r>
      <w:r>
        <w:fldChar w:fldCharType="begin"/>
      </w:r>
      <w:r>
        <w:instrText xml:space="preserve"> SEQ Abbildung \* ARABIC </w:instrText>
      </w:r>
      <w:r>
        <w:fldChar w:fldCharType="separate"/>
      </w:r>
      <w:r w:rsidR="00EE32CE">
        <w:rPr>
          <w:noProof/>
        </w:rPr>
        <w:t>4</w:t>
      </w:r>
      <w:r>
        <w:fldChar w:fldCharType="end"/>
      </w:r>
      <w:r>
        <w:t>: STM32CubeMX</w:t>
      </w:r>
      <w:r w:rsidR="00213235">
        <w:t xml:space="preserve"> </w:t>
      </w:r>
      <w:r w:rsidR="00B025C6">
        <w:t>Einstellungen</w:t>
      </w:r>
      <w:r>
        <w:t xml:space="preserve"> S.Bus</w:t>
      </w:r>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4530"/>
        <w:gridCol w:w="4530"/>
      </w:tblGrid>
      <w:tr w:rsidR="00EB5C72" w14:paraId="10F13FF3" w14:textId="77777777" w:rsidTr="00EB5C72">
        <w:tc>
          <w:tcPr>
            <w:tcW w:w="4530" w:type="dxa"/>
          </w:tcPr>
          <w:p w14:paraId="093167D2" w14:textId="22EADDF6" w:rsidR="00EB5C72" w:rsidRPr="009E5878" w:rsidRDefault="00EB5C72" w:rsidP="00312F58">
            <w:pPr>
              <w:jc w:val="center"/>
              <w:rPr>
                <w:b/>
              </w:rPr>
            </w:pPr>
            <w:r w:rsidRPr="009E5878">
              <w:rPr>
                <w:b/>
              </w:rPr>
              <w:t>Einstellung</w:t>
            </w:r>
          </w:p>
        </w:tc>
        <w:tc>
          <w:tcPr>
            <w:tcW w:w="4530" w:type="dxa"/>
          </w:tcPr>
          <w:p w14:paraId="47688CE0" w14:textId="7D0AB806" w:rsidR="00EB5C72" w:rsidRPr="009E5878" w:rsidRDefault="00EB5C72" w:rsidP="00312F58">
            <w:pPr>
              <w:jc w:val="center"/>
              <w:rPr>
                <w:b/>
              </w:rPr>
            </w:pPr>
            <w:r w:rsidRPr="009E5878">
              <w:rPr>
                <w:b/>
              </w:rPr>
              <w:t>Wert</w:t>
            </w:r>
          </w:p>
        </w:tc>
      </w:tr>
      <w:tr w:rsidR="00312F58" w14:paraId="74E44F00" w14:textId="77777777" w:rsidTr="00EB5C72">
        <w:tc>
          <w:tcPr>
            <w:tcW w:w="4530" w:type="dxa"/>
          </w:tcPr>
          <w:p w14:paraId="01C9F125" w14:textId="2FA95766" w:rsidR="00312F58" w:rsidRDefault="00312F58" w:rsidP="00BA4FB2">
            <w:r>
              <w:t>Mode</w:t>
            </w:r>
          </w:p>
        </w:tc>
        <w:tc>
          <w:tcPr>
            <w:tcW w:w="4530" w:type="dxa"/>
          </w:tcPr>
          <w:p w14:paraId="3B34D536" w14:textId="0CC5452B" w:rsidR="00312F58" w:rsidRDefault="00312F58" w:rsidP="00BA4FB2">
            <w:r>
              <w:t>Single Wire (Half-Duplex)</w:t>
            </w:r>
          </w:p>
        </w:tc>
      </w:tr>
      <w:tr w:rsidR="00EB5C72" w14:paraId="30F13402" w14:textId="77777777" w:rsidTr="00EB5C72">
        <w:tc>
          <w:tcPr>
            <w:tcW w:w="4530" w:type="dxa"/>
          </w:tcPr>
          <w:p w14:paraId="122F0733" w14:textId="5218392A" w:rsidR="00EB5C72" w:rsidRDefault="00EB5C72" w:rsidP="00BA4FB2">
            <w:r>
              <w:t>Baud Rate</w:t>
            </w:r>
          </w:p>
        </w:tc>
        <w:tc>
          <w:tcPr>
            <w:tcW w:w="4530" w:type="dxa"/>
          </w:tcPr>
          <w:p w14:paraId="3133F2AA" w14:textId="1A1AFA40" w:rsidR="00EB5C72" w:rsidRDefault="00EB5C72" w:rsidP="00BA4FB2">
            <w:r>
              <w:t>10000 Bits/s</w:t>
            </w:r>
          </w:p>
        </w:tc>
      </w:tr>
      <w:tr w:rsidR="00EB5C72" w14:paraId="0DF5DDA3" w14:textId="77777777" w:rsidTr="00EB5C72">
        <w:tc>
          <w:tcPr>
            <w:tcW w:w="4530" w:type="dxa"/>
          </w:tcPr>
          <w:p w14:paraId="3064F8CF" w14:textId="04298412" w:rsidR="00EB5C72" w:rsidRDefault="00EB5C72" w:rsidP="00BA4FB2">
            <w:r>
              <w:lastRenderedPageBreak/>
              <w:t>Word Length</w:t>
            </w:r>
          </w:p>
        </w:tc>
        <w:tc>
          <w:tcPr>
            <w:tcW w:w="4530" w:type="dxa"/>
          </w:tcPr>
          <w:p w14:paraId="2CA9ED00" w14:textId="221F4424" w:rsidR="00EB5C72" w:rsidRDefault="00AA5A9C" w:rsidP="00BA4FB2">
            <w:r>
              <w:t>9 Bits (including Parity)</w:t>
            </w:r>
          </w:p>
        </w:tc>
      </w:tr>
      <w:tr w:rsidR="00EB5C72" w14:paraId="26217BE9" w14:textId="77777777" w:rsidTr="00EB5C72">
        <w:tc>
          <w:tcPr>
            <w:tcW w:w="4530" w:type="dxa"/>
          </w:tcPr>
          <w:p w14:paraId="0806E268" w14:textId="2FC40C26" w:rsidR="00EB5C72" w:rsidRDefault="00EB5C72" w:rsidP="00BA4FB2">
            <w:r>
              <w:t>Parity</w:t>
            </w:r>
          </w:p>
        </w:tc>
        <w:tc>
          <w:tcPr>
            <w:tcW w:w="4530" w:type="dxa"/>
          </w:tcPr>
          <w:p w14:paraId="0B285A6B" w14:textId="2BD84EE4" w:rsidR="00EB5C72" w:rsidRDefault="00AA5A9C" w:rsidP="00BA4FB2">
            <w:r>
              <w:t>Even</w:t>
            </w:r>
          </w:p>
        </w:tc>
      </w:tr>
      <w:tr w:rsidR="00EB5C72" w14:paraId="5DB37B1E" w14:textId="77777777" w:rsidTr="00EB5C72">
        <w:tc>
          <w:tcPr>
            <w:tcW w:w="4530" w:type="dxa"/>
          </w:tcPr>
          <w:p w14:paraId="2759A031" w14:textId="5372046A" w:rsidR="00EB5C72" w:rsidRDefault="00EB5C72" w:rsidP="00BA4FB2">
            <w:r>
              <w:t>Stop Bits</w:t>
            </w:r>
          </w:p>
        </w:tc>
        <w:tc>
          <w:tcPr>
            <w:tcW w:w="4530" w:type="dxa"/>
          </w:tcPr>
          <w:p w14:paraId="346339F7" w14:textId="24575533" w:rsidR="00EB5C72" w:rsidRDefault="00AA5A9C" w:rsidP="00BA4FB2">
            <w:r>
              <w:t>2</w:t>
            </w:r>
          </w:p>
        </w:tc>
      </w:tr>
      <w:tr w:rsidR="00EB5C72" w:rsidRPr="00AA5A9C" w14:paraId="28721074" w14:textId="77777777" w:rsidTr="00EB5C72">
        <w:tc>
          <w:tcPr>
            <w:tcW w:w="4530" w:type="dxa"/>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4530" w:type="dxa"/>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5000" w:type="pct"/>
        <w:tblLook w:val="04A0" w:firstRow="1" w:lastRow="0" w:firstColumn="1" w:lastColumn="0" w:noHBand="0" w:noVBand="1"/>
      </w:tblPr>
      <w:tblGrid>
        <w:gridCol w:w="1776"/>
        <w:gridCol w:w="1674"/>
        <w:gridCol w:w="1674"/>
        <w:gridCol w:w="2171"/>
        <w:gridCol w:w="1765"/>
      </w:tblGrid>
      <w:tr w:rsidR="00C17924" w14:paraId="6EB7D4B0" w14:textId="17059DC5" w:rsidTr="009176D5">
        <w:tc>
          <w:tcPr>
            <w:tcW w:w="980" w:type="pct"/>
          </w:tcPr>
          <w:p w14:paraId="4A673A8E" w14:textId="5051F2F4" w:rsidR="00C17924" w:rsidRDefault="00C17924" w:rsidP="00740005">
            <w:r>
              <w:t>Byte[0]</w:t>
            </w:r>
          </w:p>
        </w:tc>
        <w:tc>
          <w:tcPr>
            <w:tcW w:w="4020" w:type="pct"/>
            <w:gridSpan w:val="4"/>
          </w:tcPr>
          <w:p w14:paraId="4D823F32" w14:textId="36059C1B" w:rsidR="00C17924" w:rsidRDefault="00C17924" w:rsidP="00740005">
            <w:r>
              <w:t>S.Bus header, 0x0F</w:t>
            </w:r>
          </w:p>
        </w:tc>
      </w:tr>
      <w:tr w:rsidR="00C17924" w14:paraId="129997C1" w14:textId="130E361D" w:rsidTr="009176D5">
        <w:tc>
          <w:tcPr>
            <w:tcW w:w="980" w:type="pct"/>
          </w:tcPr>
          <w:p w14:paraId="1D67548F" w14:textId="549B7D0D" w:rsidR="00C17924" w:rsidRDefault="00C17924" w:rsidP="00740005">
            <w:r>
              <w:t>Byte[1…22]</w:t>
            </w:r>
          </w:p>
        </w:tc>
        <w:tc>
          <w:tcPr>
            <w:tcW w:w="4020" w:type="pct"/>
            <w:gridSpan w:val="4"/>
          </w:tcPr>
          <w:p w14:paraId="233EAECF" w14:textId="262FFACF" w:rsidR="00C17924" w:rsidRDefault="00EF7E81" w:rsidP="00740005">
            <w:r>
              <w:t>Daten</w:t>
            </w:r>
            <w:r w:rsidR="006B6A4F">
              <w:t>, 16 Kanäle</w:t>
            </w:r>
          </w:p>
        </w:tc>
      </w:tr>
      <w:tr w:rsidR="00C17924" w14:paraId="6BA09529" w14:textId="12C5F2A4" w:rsidTr="009176D5">
        <w:tc>
          <w:tcPr>
            <w:tcW w:w="980" w:type="pct"/>
          </w:tcPr>
          <w:p w14:paraId="295F9005" w14:textId="64E19F3A" w:rsidR="00C17924" w:rsidRDefault="00C17924" w:rsidP="00740005">
            <w:r>
              <w:t>Byte[23]</w:t>
            </w:r>
          </w:p>
        </w:tc>
        <w:tc>
          <w:tcPr>
            <w:tcW w:w="924" w:type="pct"/>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924" w:type="pct"/>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1198" w:type="pct"/>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973" w:type="pct"/>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9176D5">
        <w:tc>
          <w:tcPr>
            <w:tcW w:w="980" w:type="pct"/>
          </w:tcPr>
          <w:p w14:paraId="0A87328B" w14:textId="68B9F3C8" w:rsidR="009176D5" w:rsidRDefault="009176D5" w:rsidP="00740005">
            <w:r>
              <w:t>Byte[24]</w:t>
            </w:r>
          </w:p>
        </w:tc>
        <w:tc>
          <w:tcPr>
            <w:tcW w:w="4020" w:type="pct"/>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77777777" w:rsidR="00C00ED7" w:rsidRDefault="00C00ED7" w:rsidP="00740005"/>
    <w:p w14:paraId="0FA68C94" w14:textId="1A88DD9C" w:rsidR="002B1E85" w:rsidRDefault="005A0651" w:rsidP="00740005">
      <w:r>
        <w:t>Beispiel für eine Dekodierung:</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702272" behindDoc="0" locked="0" layoutInCell="1" allowOverlap="1" wp14:anchorId="23F75431" wp14:editId="12C96DB5">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26" style="position:absolute;left:0;text-align:left;margin-left:5.45pt;margin-top:9.95pt;width:465.6pt;height:58.05pt;z-index:251702272;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">
                      <v:shapetype id="_x0000_t202" coordsize="21600,21600" o:spt="202" path="m,l,21600r21600,l21600,xe">
                        <v:stroke joinstyle="miter"/>
                        <v:path gradientshapeok="t" o:connecttype="rect"/>
                      </v:shapetype>
                      <v:shape id="Textfeld 2" o:spid="_x0000_s102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2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2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3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3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3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3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3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3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3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3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3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3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4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4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4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4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4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4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4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04" w:name="_Toc157499219"/>
      <w:bookmarkStart w:id="105" w:name="_Toc159489161"/>
      <w:r w:rsidRPr="00603A47">
        <w:t>I.Bus</w:t>
      </w:r>
      <w:bookmarkEnd w:id="104"/>
      <w:bookmarkEnd w:id="105"/>
    </w:p>
    <w:p w14:paraId="23369314" w14:textId="48682B01" w:rsidR="00283EDF" w:rsidRDefault="0052662F" w:rsidP="00283EDF">
      <w:r>
        <w:t xml:space="preserve">Das I.Bus-Protokoll </w:t>
      </w:r>
      <w:r w:rsidR="00900625">
        <w:t xml:space="preserve">ist das zweite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 xml:space="preserve">kann mit I.Bus keine Signalverlust </w:t>
      </w:r>
      <w:r w:rsidR="00AC7682">
        <w:t xml:space="preserve">festgestellt werden, da dieses keine Flags besitzt.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w:lastRenderedPageBreak/>
        <mc:AlternateContent>
          <mc:Choice Requires="wps">
            <w:drawing>
              <wp:anchor distT="0" distB="0" distL="114300" distR="114300" simplePos="0" relativeHeight="251750400" behindDoc="0" locked="0" layoutInCell="1" allowOverlap="1" wp14:anchorId="512F65D3" wp14:editId="6A362B44">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D611D" id="Rechteck 1" o:spid="_x0000_s1026" style="position:absolute;margin-left:93.6pt;margin-top:21.6pt;width:85.9pt;height:1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748352" behindDoc="0" locked="0" layoutInCell="1" allowOverlap="1" wp14:anchorId="513F600A" wp14:editId="704F388A">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332D0" id="Rechteck 1" o:spid="_x0000_s1026" style="position:absolute;margin-left:11.2pt;margin-top:202.7pt;width:57.5pt;height:12.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46304" behindDoc="0" locked="0" layoutInCell="1" allowOverlap="1" wp14:anchorId="09A39F20" wp14:editId="615E9A5D">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E1E47" id="Rechteck 1" o:spid="_x0000_s1026" style="position:absolute;margin-left:109pt;margin-top:278.35pt;width:85.85pt;height:14.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744256" behindDoc="0" locked="0" layoutInCell="1" allowOverlap="1" wp14:anchorId="315355F3" wp14:editId="38FCB4C2">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70BE4" id="Rechteck 1" o:spid="_x0000_s1026" style="position:absolute;margin-left:109pt;margin-top:152pt;width:123.5pt;height:37.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42208" behindDoc="0" locked="0" layoutInCell="1" allowOverlap="1" wp14:anchorId="1F435DFF" wp14:editId="0E7157B0">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3BA1E" id="Rechteck 1" o:spid="_x0000_s1026" style="position:absolute;margin-left:279.75pt;margin-top:152.2pt;width:174.2pt;height:3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740160" behindDoc="0" locked="0" layoutInCell="1" allowOverlap="1" wp14:anchorId="297EA499" wp14:editId="5447A964">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85DB4" id="Rechteck 1" o:spid="_x0000_s1026" style="position:absolute;margin-left:282.9pt;margin-top:204.95pt;width:174.2pt;height:30.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29"/>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0A167A09" w:rsidR="006D061B" w:rsidRDefault="00B025C6" w:rsidP="00B025C6">
      <w:pPr>
        <w:pStyle w:val="Beschriftung"/>
      </w:pPr>
      <w:r>
        <w:t xml:space="preserve">Abbildung </w:t>
      </w:r>
      <w:r>
        <w:fldChar w:fldCharType="begin"/>
      </w:r>
      <w:r>
        <w:instrText xml:space="preserve"> SEQ Abbildung \* ARABIC </w:instrText>
      </w:r>
      <w:r>
        <w:fldChar w:fldCharType="separate"/>
      </w:r>
      <w:r w:rsidR="00EE32CE">
        <w:rPr>
          <w:noProof/>
        </w:rPr>
        <w:t>5</w:t>
      </w:r>
      <w:r>
        <w:fldChar w:fldCharType="end"/>
      </w:r>
      <w:r>
        <w:t>: STM32CubeMX Einstellungen I.Bus</w:t>
      </w:r>
    </w:p>
    <w:p w14:paraId="302DD0F8" w14:textId="77777777" w:rsidR="000B2875" w:rsidRDefault="000B2875" w:rsidP="00B025C6"/>
    <w:p w14:paraId="3D63E4D2" w14:textId="52FF88BE" w:rsidR="00B025C6" w:rsidRDefault="00B025C6" w:rsidP="00B025C6">
      <w:r w:rsidRPr="00F5147B">
        <w:t>Die wichtigsten UART-Einstellungen sind in der folgenden Tabelle dargestellt</w:t>
      </w:r>
      <w:r>
        <w:t>:</w:t>
      </w:r>
    </w:p>
    <w:tbl>
      <w:tblPr>
        <w:tblStyle w:val="Tabellenraster"/>
        <w:tblW w:w="0" w:type="auto"/>
        <w:tblLook w:val="04A0" w:firstRow="1" w:lastRow="0" w:firstColumn="1" w:lastColumn="0" w:noHBand="0" w:noVBand="1"/>
      </w:tblPr>
      <w:tblGrid>
        <w:gridCol w:w="4530"/>
        <w:gridCol w:w="4530"/>
      </w:tblGrid>
      <w:tr w:rsidR="00B025C6" w14:paraId="0C9653F6" w14:textId="77777777" w:rsidTr="00E40DDA">
        <w:tc>
          <w:tcPr>
            <w:tcW w:w="4530" w:type="dxa"/>
          </w:tcPr>
          <w:p w14:paraId="3C4E28C0" w14:textId="77777777" w:rsidR="00B025C6" w:rsidRPr="009E5878" w:rsidRDefault="00B025C6" w:rsidP="00E40DDA">
            <w:pPr>
              <w:jc w:val="center"/>
              <w:rPr>
                <w:b/>
              </w:rPr>
            </w:pPr>
            <w:r w:rsidRPr="009E5878">
              <w:rPr>
                <w:b/>
              </w:rPr>
              <w:t>Einstellung</w:t>
            </w:r>
          </w:p>
        </w:tc>
        <w:tc>
          <w:tcPr>
            <w:tcW w:w="4530" w:type="dxa"/>
          </w:tcPr>
          <w:p w14:paraId="1D7E2D23" w14:textId="77777777" w:rsidR="00B025C6" w:rsidRPr="009E5878" w:rsidRDefault="00B025C6" w:rsidP="00E40DDA">
            <w:pPr>
              <w:jc w:val="center"/>
              <w:rPr>
                <w:b/>
              </w:rPr>
            </w:pPr>
            <w:r w:rsidRPr="009E5878">
              <w:rPr>
                <w:b/>
              </w:rPr>
              <w:t>Wert</w:t>
            </w:r>
          </w:p>
        </w:tc>
      </w:tr>
      <w:tr w:rsidR="00B025C6" w14:paraId="471EA36E" w14:textId="77777777" w:rsidTr="00E40DDA">
        <w:tc>
          <w:tcPr>
            <w:tcW w:w="4530" w:type="dxa"/>
          </w:tcPr>
          <w:p w14:paraId="7E1FB957" w14:textId="77777777" w:rsidR="00B025C6" w:rsidRDefault="00B025C6" w:rsidP="00E40DDA">
            <w:r>
              <w:t>Mode</w:t>
            </w:r>
          </w:p>
        </w:tc>
        <w:tc>
          <w:tcPr>
            <w:tcW w:w="4530" w:type="dxa"/>
          </w:tcPr>
          <w:p w14:paraId="2216288E" w14:textId="77777777" w:rsidR="00B025C6" w:rsidRDefault="00B025C6" w:rsidP="00E40DDA">
            <w:r>
              <w:t>Single Wire (Half-Duplex)</w:t>
            </w:r>
          </w:p>
        </w:tc>
      </w:tr>
      <w:tr w:rsidR="00B025C6" w14:paraId="6721A295" w14:textId="77777777" w:rsidTr="00E40DDA">
        <w:tc>
          <w:tcPr>
            <w:tcW w:w="4530" w:type="dxa"/>
          </w:tcPr>
          <w:p w14:paraId="7D70969D" w14:textId="77777777" w:rsidR="00B025C6" w:rsidRDefault="00B025C6" w:rsidP="00E40DDA">
            <w:r>
              <w:t>Baud Rate</w:t>
            </w:r>
          </w:p>
        </w:tc>
        <w:tc>
          <w:tcPr>
            <w:tcW w:w="4530" w:type="dxa"/>
          </w:tcPr>
          <w:p w14:paraId="634EF533" w14:textId="28631DA5" w:rsidR="00B025C6" w:rsidRDefault="00B025C6" w:rsidP="00E40DDA">
            <w:r>
              <w:t>1</w:t>
            </w:r>
            <w:r w:rsidR="00804E80">
              <w:t>15200</w:t>
            </w:r>
            <w:r>
              <w:t xml:space="preserve"> Bits/s</w:t>
            </w:r>
          </w:p>
        </w:tc>
      </w:tr>
      <w:tr w:rsidR="00B025C6" w14:paraId="75EB67BC" w14:textId="77777777" w:rsidTr="00E40DDA">
        <w:tc>
          <w:tcPr>
            <w:tcW w:w="4530" w:type="dxa"/>
          </w:tcPr>
          <w:p w14:paraId="10670E0A" w14:textId="77777777" w:rsidR="00B025C6" w:rsidRDefault="00B025C6" w:rsidP="00E40DDA">
            <w:r>
              <w:t>Word Length</w:t>
            </w:r>
          </w:p>
        </w:tc>
        <w:tc>
          <w:tcPr>
            <w:tcW w:w="4530" w:type="dxa"/>
          </w:tcPr>
          <w:p w14:paraId="5C925C4A" w14:textId="0C68C9AD" w:rsidR="00B025C6" w:rsidRDefault="00804E80" w:rsidP="00E40DDA">
            <w:r>
              <w:t>8</w:t>
            </w:r>
            <w:r w:rsidR="00B025C6">
              <w:t xml:space="preserve"> Bits (including Parity)</w:t>
            </w:r>
          </w:p>
        </w:tc>
      </w:tr>
      <w:tr w:rsidR="00B025C6" w14:paraId="018680E5" w14:textId="77777777" w:rsidTr="00E40DDA">
        <w:tc>
          <w:tcPr>
            <w:tcW w:w="4530" w:type="dxa"/>
          </w:tcPr>
          <w:p w14:paraId="62F783DE" w14:textId="77777777" w:rsidR="00B025C6" w:rsidRDefault="00B025C6" w:rsidP="00E40DDA">
            <w:r>
              <w:t>Parity</w:t>
            </w:r>
          </w:p>
        </w:tc>
        <w:tc>
          <w:tcPr>
            <w:tcW w:w="4530" w:type="dxa"/>
          </w:tcPr>
          <w:p w14:paraId="4C8ABD21" w14:textId="032FB685" w:rsidR="00B025C6" w:rsidRDefault="00804E80" w:rsidP="00E40DDA">
            <w:r>
              <w:t>None</w:t>
            </w:r>
          </w:p>
        </w:tc>
      </w:tr>
      <w:tr w:rsidR="00B025C6" w14:paraId="36CD9FE3" w14:textId="77777777" w:rsidTr="00E40DDA">
        <w:tc>
          <w:tcPr>
            <w:tcW w:w="4530" w:type="dxa"/>
          </w:tcPr>
          <w:p w14:paraId="200B85DE" w14:textId="77777777" w:rsidR="00B025C6" w:rsidRDefault="00B025C6" w:rsidP="00E40DDA">
            <w:r>
              <w:t>Stop Bits</w:t>
            </w:r>
          </w:p>
        </w:tc>
        <w:tc>
          <w:tcPr>
            <w:tcW w:w="4530" w:type="dxa"/>
          </w:tcPr>
          <w:p w14:paraId="751B63B9" w14:textId="540FC5C7" w:rsidR="00B025C6" w:rsidRDefault="00804E80" w:rsidP="00E40DDA">
            <w:r>
              <w:t>1</w:t>
            </w:r>
          </w:p>
        </w:tc>
      </w:tr>
      <w:tr w:rsidR="00B025C6" w:rsidRPr="00AA5A9C" w14:paraId="7ABD3FC6" w14:textId="77777777" w:rsidTr="00E40DDA">
        <w:tc>
          <w:tcPr>
            <w:tcW w:w="4530" w:type="dxa"/>
          </w:tcPr>
          <w:p w14:paraId="097BAA73" w14:textId="77777777" w:rsidR="00B025C6" w:rsidRPr="00AA5A9C" w:rsidRDefault="00B025C6" w:rsidP="00E40DDA">
            <w:pPr>
              <w:rPr>
                <w:lang w:val="en-GB"/>
              </w:rPr>
            </w:pPr>
            <w:r w:rsidRPr="00AA5A9C">
              <w:rPr>
                <w:lang w:val="en-GB"/>
              </w:rPr>
              <w:t>RX Pin Active Level I</w:t>
            </w:r>
            <w:r>
              <w:rPr>
                <w:lang w:val="en-GB"/>
              </w:rPr>
              <w:t>nversion</w:t>
            </w:r>
          </w:p>
        </w:tc>
        <w:tc>
          <w:tcPr>
            <w:tcW w:w="4530" w:type="dxa"/>
          </w:tcPr>
          <w:p w14:paraId="6846AF3A" w14:textId="221C8667" w:rsidR="00B025C6" w:rsidRPr="00AA5A9C" w:rsidRDefault="00804E80" w:rsidP="00E40DDA">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0" w:type="auto"/>
        <w:tblLook w:val="04A0" w:firstRow="1" w:lastRow="0" w:firstColumn="1" w:lastColumn="0" w:noHBand="0" w:noVBand="1"/>
      </w:tblPr>
      <w:tblGrid>
        <w:gridCol w:w="4530"/>
        <w:gridCol w:w="4530"/>
      </w:tblGrid>
      <w:tr w:rsidR="003E34C0" w14:paraId="6BA8B586" w14:textId="77777777" w:rsidTr="003E34C0">
        <w:tc>
          <w:tcPr>
            <w:tcW w:w="4530" w:type="dxa"/>
          </w:tcPr>
          <w:p w14:paraId="3F53FD47" w14:textId="073A5D0C" w:rsidR="003E34C0" w:rsidRDefault="003E34C0" w:rsidP="00283EDF">
            <w:r>
              <w:t>Byte[0]</w:t>
            </w:r>
          </w:p>
        </w:tc>
        <w:tc>
          <w:tcPr>
            <w:tcW w:w="4530" w:type="dxa"/>
          </w:tcPr>
          <w:p w14:paraId="14285DF1" w14:textId="4E7EA2A7" w:rsidR="003E34C0" w:rsidRDefault="00C56173" w:rsidP="00283EDF">
            <w:r>
              <w:t>Protokolllänge, 0x20</w:t>
            </w:r>
          </w:p>
        </w:tc>
      </w:tr>
      <w:tr w:rsidR="003E34C0" w14:paraId="2AFC9006" w14:textId="77777777" w:rsidTr="003E34C0">
        <w:tc>
          <w:tcPr>
            <w:tcW w:w="4530" w:type="dxa"/>
          </w:tcPr>
          <w:p w14:paraId="4248C0C1" w14:textId="0C0578BF" w:rsidR="003E34C0" w:rsidRDefault="003E34C0" w:rsidP="00283EDF">
            <w:r>
              <w:t>Byte[1]</w:t>
            </w:r>
          </w:p>
        </w:tc>
        <w:tc>
          <w:tcPr>
            <w:tcW w:w="4530" w:type="dxa"/>
          </w:tcPr>
          <w:p w14:paraId="7C177551" w14:textId="2DAF64ED" w:rsidR="003E34C0" w:rsidRDefault="00C56173" w:rsidP="00283EDF">
            <w:r>
              <w:t>Command Code, 0x40</w:t>
            </w:r>
          </w:p>
        </w:tc>
      </w:tr>
      <w:tr w:rsidR="003E34C0" w:rsidRPr="00C56173" w14:paraId="3F7312FC" w14:textId="77777777" w:rsidTr="003E34C0">
        <w:tc>
          <w:tcPr>
            <w:tcW w:w="4530" w:type="dxa"/>
          </w:tcPr>
          <w:p w14:paraId="362E09BA" w14:textId="3EFE50AE" w:rsidR="003E34C0" w:rsidRDefault="003E34C0" w:rsidP="00283EDF">
            <w:r>
              <w:t>Byte[2</w:t>
            </w:r>
            <w:r w:rsidR="00B05787">
              <w:t>…</w:t>
            </w:r>
            <w:r>
              <w:t>29]</w:t>
            </w:r>
          </w:p>
        </w:tc>
        <w:tc>
          <w:tcPr>
            <w:tcW w:w="4530" w:type="dxa"/>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3E34C0">
        <w:tc>
          <w:tcPr>
            <w:tcW w:w="4530" w:type="dxa"/>
          </w:tcPr>
          <w:p w14:paraId="3CAC22AA" w14:textId="7773E688" w:rsidR="003E34C0" w:rsidRDefault="00B05787" w:rsidP="00283EDF">
            <w:r>
              <w:t>Byte[30…31]</w:t>
            </w:r>
          </w:p>
        </w:tc>
        <w:tc>
          <w:tcPr>
            <w:tcW w:w="4530" w:type="dxa"/>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lastRenderedPageBreak/>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724800" behindDoc="0" locked="0" layoutInCell="1" allowOverlap="1" wp14:anchorId="4276D3B8" wp14:editId="7AA7DB7A">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Gruppieren 2" o:spid="_x0000_s1047" style="position:absolute;left:0;text-align:left;margin-left:6.9pt;margin-top:9.9pt;width:423.85pt;height:61pt;z-index:251724800"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">
                      <v:shape id="Textfeld 2" o:spid="_x0000_s104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4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5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5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5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5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5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5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5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5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 xml:space="preserve">0xFFFF- </m:t>
        </m:r>
        <m:r>
          <w:rPr>
            <w:rFonts w:ascii="Cambria Math" w:hAnsi="Cambria Math"/>
          </w:rPr>
          <m:t>&lt;Summe aller Kanalwerte&gt; =0x3412</m:t>
        </m:r>
      </m:oMath>
      <w:r w:rsidR="005345ED">
        <w:t xml:space="preserve"> </w:t>
      </w:r>
    </w:p>
    <w:p w14:paraId="54C2BB9B" w14:textId="77777777" w:rsidR="00EE32CE" w:rsidRPr="00455DA8" w:rsidRDefault="00EE32CE" w:rsidP="00283EDF"/>
    <w:p w14:paraId="5E7B628E" w14:textId="040413A7" w:rsidR="00A82FCF" w:rsidRDefault="00A82FCF" w:rsidP="00D113A5">
      <w:pPr>
        <w:pStyle w:val="berschrift3"/>
      </w:pPr>
      <w:bookmarkStart w:id="106" w:name="_Toc159489162"/>
      <w:r>
        <w:t xml:space="preserve">Initialisierung </w:t>
      </w:r>
      <w:r w:rsidR="00134891">
        <w:t>der Empfangssoftware</w:t>
      </w:r>
      <w:bookmarkEnd w:id="106"/>
    </w:p>
    <w:p w14:paraId="64037EFD" w14:textId="4CEB739F" w:rsidR="004468D3" w:rsidRDefault="00CA72DA" w:rsidP="004468D3">
      <w:r w:rsidRPr="00CA72DA">
        <w:rPr>
          <w:highlight w:val="yellow"/>
        </w:rPr>
        <w:t>Receiver_Init() Programm</w:t>
      </w:r>
    </w:p>
    <w:p w14:paraId="4ECB8DF4" w14:textId="77777777" w:rsidR="003C5345" w:rsidRDefault="003C5345" w:rsidP="004468D3"/>
    <w:p w14:paraId="3D9362E5" w14:textId="344ABF40" w:rsidR="000D5107" w:rsidRPr="000D5107" w:rsidRDefault="000D5107" w:rsidP="000D5107">
      <w:pPr>
        <w:rPr>
          <w:highlight w:val="yellow"/>
        </w:rPr>
      </w:pPr>
      <w:r w:rsidRPr="000D5107">
        <w:rPr>
          <w:highlight w:val="yellow"/>
        </w:rPr>
        <w:t>Erklärung von Receiver_IBusFailsafeCheck</w:t>
      </w:r>
      <w:r>
        <w:rPr>
          <w:highlight w:val="yellow"/>
        </w:rPr>
        <w:t>()</w:t>
      </w:r>
    </w:p>
    <w:p w14:paraId="6033D77F" w14:textId="5A45C28E" w:rsidR="000D5107" w:rsidRDefault="000D5107" w:rsidP="004468D3"/>
    <w:p w14:paraId="23E88A0F" w14:textId="77777777" w:rsidR="004468D3" w:rsidRPr="004468D3" w:rsidRDefault="004468D3" w:rsidP="004468D3"/>
    <w:p w14:paraId="093D91F3" w14:textId="0E16B4DE" w:rsidR="004161CB" w:rsidRDefault="00D113A5" w:rsidP="004161CB">
      <w:pPr>
        <w:pStyle w:val="berschrift3"/>
      </w:pPr>
      <w:bookmarkStart w:id="107" w:name="_Toc159489163"/>
      <w:r>
        <w:t>Empf</w:t>
      </w:r>
      <w:r w:rsidR="00D47470">
        <w:t>a</w:t>
      </w:r>
      <w:r>
        <w:t>ng</w:t>
      </w:r>
      <w:r w:rsidR="00D47470">
        <w:t>s</w:t>
      </w:r>
      <w:r>
        <w:t>softwar</w:t>
      </w:r>
      <w:r w:rsidR="004161CB">
        <w:t>e</w:t>
      </w:r>
      <w:bookmarkEnd w:id="107"/>
      <w:r w:rsidR="004161CB">
        <w:t xml:space="preserve"> </w:t>
      </w:r>
    </w:p>
    <w:p w14:paraId="73ED80F7" w14:textId="77777777" w:rsidR="006E3EE6" w:rsidRPr="00CC6B10" w:rsidRDefault="006E3EE6" w:rsidP="004161CB">
      <w:pPr>
        <w:rPr>
          <w:highlight w:val="yellow"/>
        </w:rPr>
      </w:pPr>
      <w:r w:rsidRPr="00CC6B10">
        <w:rPr>
          <w:highlight w:val="yellow"/>
        </w:rPr>
        <w:t>Receiver_Decode() Programm</w:t>
      </w:r>
    </w:p>
    <w:p w14:paraId="59985346" w14:textId="77777777" w:rsidR="00B76DB9" w:rsidRDefault="006E3EE6" w:rsidP="00B76DB9">
      <w:r w:rsidRPr="00CC6B10">
        <w:rPr>
          <w:highlight w:val="yellow"/>
        </w:rPr>
        <w:t>Receiver_ConvertInput() Programm</w:t>
      </w:r>
      <w:bookmarkStart w:id="108" w:name="_Toc157499220"/>
    </w:p>
    <w:p w14:paraId="25EB7CC4" w14:textId="77777777" w:rsidR="00B76DB9" w:rsidRDefault="00B76DB9" w:rsidP="00B76DB9"/>
    <w:p w14:paraId="4650DA6C" w14:textId="77777777" w:rsidR="00F53049" w:rsidRDefault="00F53049">
      <w:pPr>
        <w:spacing w:line="240" w:lineRule="auto"/>
        <w:rPr>
          <w:rFonts w:cs="Courier New"/>
          <w:b/>
          <w:bCs/>
          <w:sz w:val="28"/>
        </w:rPr>
      </w:pPr>
      <w:r>
        <w:br w:type="page"/>
      </w:r>
    </w:p>
    <w:p w14:paraId="158368F1" w14:textId="1F70D2BA" w:rsidR="00003ABE" w:rsidRDefault="00EC1145" w:rsidP="00B76DB9">
      <w:pPr>
        <w:pStyle w:val="berschrift2"/>
      </w:pPr>
      <w:bookmarkStart w:id="109" w:name="_Toc159489164"/>
      <w:r>
        <w:lastRenderedPageBreak/>
        <w:t>Inertial Measurement Unit (</w:t>
      </w:r>
      <w:r w:rsidR="00003ABE">
        <w:t>IMU</w:t>
      </w:r>
      <w:bookmarkEnd w:id="108"/>
      <w:r>
        <w:t>)</w:t>
      </w:r>
      <w:bookmarkEnd w:id="109"/>
    </w:p>
    <w:p w14:paraId="51A718DE" w14:textId="6F4444E1" w:rsidR="00D2155D" w:rsidRDefault="00DE3AB6" w:rsidP="00DE3AB6">
      <w:r w:rsidRPr="00785DAC">
        <w:t>Eine In</w:t>
      </w:r>
      <w:r w:rsidR="00A503C7" w:rsidRPr="00785DAC">
        <w:t xml:space="preserve">ertial Measurement Unit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 / Accelerometer. </w:t>
      </w:r>
      <w:r w:rsidR="00061CCA">
        <w:t>Manchmal sind weitere Sensoren, wie ein Kompass / Magnetometer und ein</w:t>
      </w:r>
      <w:r w:rsidR="002D7205">
        <w:t xml:space="preserve"> Luftdrucksensor /</w:t>
      </w:r>
      <w:r w:rsidR="00061CCA">
        <w:t xml:space="preserve"> Barometer zusätzlich vorhanden. </w:t>
      </w:r>
    </w:p>
    <w:p w14:paraId="673154FA" w14:textId="77777777" w:rsidR="00535F5C" w:rsidRDefault="00535F5C" w:rsidP="00DE3AB6"/>
    <w:p w14:paraId="37FDA4AB" w14:textId="69BBDD9A" w:rsidR="00535F5C" w:rsidRDefault="00FF6371" w:rsidP="00DE3AB6">
      <w:r>
        <w:t xml:space="preserve">Der Sensor wird meistens mit </w:t>
      </w:r>
      <w:r w:rsidR="004C5630">
        <w:t xml:space="preserve">dem Begriff „Degrees of </w:t>
      </w:r>
      <w:r w:rsidR="00557F2D">
        <w:t>f</w:t>
      </w:r>
      <w:r w:rsidR="004C5630">
        <w:t xml:space="preserve">reedom / DOF“ beschrieben. </w:t>
      </w:r>
      <w:r w:rsidR="00557F2D">
        <w:t xml:space="preserve">Dieser Parameter gibt an, </w:t>
      </w:r>
      <w:r w:rsidR="00D2155D">
        <w:t>wie viele Achsen der Sensor messen kann</w:t>
      </w:r>
      <w:r w:rsidR="00C25A88">
        <w:t>.</w:t>
      </w:r>
    </w:p>
    <w:p w14:paraId="1806888E" w14:textId="53CAAA87"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F423EA">
        <w:t>zwei Mal um die x-, y- und z-Achsen (jeder Sensor jeweils einmal)</w:t>
      </w:r>
      <w:r w:rsidR="00AB4F0A">
        <w:t>.</w:t>
      </w:r>
    </w:p>
    <w:p w14:paraId="2144DB8B" w14:textId="77777777" w:rsidR="00A73F23" w:rsidRDefault="00A73F23" w:rsidP="00DE3AB6"/>
    <w:p w14:paraId="4D98B88E" w14:textId="38C10718"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wird der Lagewinkel, die Flughöhe </w:t>
      </w:r>
      <w:r w:rsidR="0065424A">
        <w:t>und Parameter für einen PID-Regler bestimmt.</w:t>
      </w:r>
    </w:p>
    <w:p w14:paraId="289CB536" w14:textId="77777777" w:rsidR="00DE3AB6" w:rsidRPr="00785DAC" w:rsidRDefault="00DE3AB6" w:rsidP="00DE3AB6"/>
    <w:p w14:paraId="6D5D93B4" w14:textId="77777777" w:rsidR="00003ABE" w:rsidRDefault="00003ABE" w:rsidP="00003ABE">
      <w:pPr>
        <w:pStyle w:val="berschrift3"/>
      </w:pPr>
      <w:bookmarkStart w:id="110" w:name="_Toc157499221"/>
      <w:bookmarkStart w:id="111" w:name="_Toc159489165"/>
      <w:r>
        <w:t>I²C Protokoll</w:t>
      </w:r>
      <w:bookmarkEnd w:id="110"/>
      <w:bookmarkEnd w:id="111"/>
    </w:p>
    <w:p w14:paraId="34B10E84" w14:textId="3C308402"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2E9C9EC8"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F56CB8">
        <w:t>kam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15FE4F76" w:rsidR="00D34003" w:rsidRDefault="00D34003" w:rsidP="005F41FA"/>
    <w:p w14:paraId="2B7804E2" w14:textId="4D5A2305" w:rsidR="00265B16" w:rsidRDefault="003072CC" w:rsidP="00265B16">
      <w:pPr>
        <w:keepNext/>
        <w:jc w:val="center"/>
      </w:pPr>
      <w:r w:rsidRPr="003072CC">
        <w:rPr>
          <w:noProof/>
        </w:rPr>
        <w:lastRenderedPageBreak/>
        <w:drawing>
          <wp:inline distT="0" distB="0" distL="0" distR="0" wp14:anchorId="515BB144" wp14:editId="576FBB75">
            <wp:extent cx="5649861" cy="1982147"/>
            <wp:effectExtent l="0" t="0" r="8255" b="0"/>
            <wp:docPr id="6482084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08472" name=""/>
                    <pic:cNvPicPr/>
                  </pic:nvPicPr>
                  <pic:blipFill rotWithShape="1">
                    <a:blip r:embed="rId30">
                      <a:extLst>
                        <a:ext uri="{96DAC541-7B7A-43D3-8B79-37D633B846F1}">
                          <asvg:svgBlip xmlns:asvg="http://schemas.microsoft.com/office/drawing/2016/SVG/main" r:embed="rId31"/>
                        </a:ext>
                      </a:extLst>
                    </a:blip>
                    <a:srcRect l="93392" t="34361" r="246" b="54163"/>
                    <a:stretch/>
                  </pic:blipFill>
                  <pic:spPr bwMode="auto">
                    <a:xfrm>
                      <a:off x="0" y="0"/>
                      <a:ext cx="5649861" cy="1982147"/>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0F076FDB" w:rsidR="00D34003" w:rsidRDefault="00265B16" w:rsidP="00D51269">
      <w:pPr>
        <w:pStyle w:val="Beschriftung"/>
      </w:pPr>
      <w:r>
        <w:t xml:space="preserve">Abbildung </w:t>
      </w:r>
      <w:r>
        <w:fldChar w:fldCharType="begin"/>
      </w:r>
      <w:r>
        <w:instrText xml:space="preserve"> SEQ Abbildung \* ARABIC </w:instrText>
      </w:r>
      <w:r>
        <w:fldChar w:fldCharType="separate"/>
      </w:r>
      <w:r w:rsidR="00D11447">
        <w:rPr>
          <w:noProof/>
        </w:rPr>
        <w:t>6</w:t>
      </w:r>
      <w:r>
        <w:fldChar w:fldCharType="end"/>
      </w:r>
      <w:r>
        <w:t>: I²C Datentransfer</w:t>
      </w:r>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726848" behindDoc="0" locked="0" layoutInCell="1" allowOverlap="1" wp14:anchorId="1D3E9625" wp14:editId="09430A4E">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692DA" id="Rechteck 1" o:spid="_x0000_s1026" style="position:absolute;margin-left:127.6pt;margin-top:151pt;width:148.55pt;height:23.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32"/>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341618FF" w:rsidR="00F87199" w:rsidRDefault="00F87199" w:rsidP="00D51269">
      <w:pPr>
        <w:pStyle w:val="Beschriftung"/>
      </w:pPr>
      <w:r>
        <w:t xml:space="preserve">Abbildung </w:t>
      </w:r>
      <w:r>
        <w:fldChar w:fldCharType="begin"/>
      </w:r>
      <w:r>
        <w:instrText xml:space="preserve"> SEQ Abbildung \* ARABIC </w:instrText>
      </w:r>
      <w:r>
        <w:fldChar w:fldCharType="separate"/>
      </w:r>
      <w:r w:rsidR="00EE32CE">
        <w:rPr>
          <w:noProof/>
        </w:rPr>
        <w:t>7</w:t>
      </w:r>
      <w:r>
        <w:fldChar w:fldCharType="end"/>
      </w:r>
      <w:r>
        <w:t>: STM32CubeMX Einstellungen IMU</w:t>
      </w:r>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6072A9F0"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07620E">
        <w:t xml:space="preserve">Bei Kommunikation mit Sensoren muss 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werden muss und bei Lesezyklen auf </w:t>
      </w:r>
      <w:r w:rsidR="00161E44">
        <w:t>1</w:t>
      </w:r>
      <w:r w:rsidR="00EF0AE6">
        <w:t xml:space="preserve"> gesetzt werden muss. </w:t>
      </w:r>
      <w:r w:rsidR="0007620E">
        <w:t xml:space="preserve"> </w:t>
      </w:r>
    </w:p>
    <w:p w14:paraId="164C0B60" w14:textId="77777777" w:rsidR="00FF188A" w:rsidRDefault="00FF188A"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604433">
        <w:tc>
          <w:tcPr>
            <w:tcW w:w="3167" w:type="dxa"/>
            <w:vMerge w:val="restart"/>
          </w:tcPr>
          <w:p w14:paraId="69355972" w14:textId="214F1998" w:rsidR="007844F1" w:rsidRPr="000B47A9" w:rsidRDefault="007844F1" w:rsidP="009E28D5">
            <w:pPr>
              <w:jc w:val="center"/>
              <w:rPr>
                <w:b/>
              </w:rPr>
            </w:pPr>
            <w:r w:rsidRPr="000B47A9">
              <w:rPr>
                <w:b/>
              </w:rPr>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630788">
        <w:tc>
          <w:tcPr>
            <w:tcW w:w="3167" w:type="dxa"/>
            <w:vMerge/>
          </w:tcPr>
          <w:p w14:paraId="5292C37F" w14:textId="071A810F" w:rsidR="007844F1" w:rsidRPr="000B47A9" w:rsidRDefault="007844F1" w:rsidP="009E28D5">
            <w:pPr>
              <w:jc w:val="center"/>
              <w:rPr>
                <w:b/>
              </w:rPr>
            </w:pPr>
          </w:p>
        </w:tc>
        <w:tc>
          <w:tcPr>
            <w:tcW w:w="3123" w:type="dxa"/>
          </w:tcPr>
          <w:p w14:paraId="6362CEB4" w14:textId="20160C24" w:rsidR="007844F1" w:rsidRPr="000B47A9" w:rsidRDefault="00D953CE" w:rsidP="009E28D5">
            <w:pPr>
              <w:jc w:val="center"/>
              <w:rPr>
                <w:b/>
              </w:rPr>
            </w:pPr>
            <w:r>
              <w:rPr>
                <w:b/>
              </w:rPr>
              <w:t>Schreiben</w:t>
            </w:r>
          </w:p>
        </w:tc>
        <w:tc>
          <w:tcPr>
            <w:tcW w:w="2770" w:type="dxa"/>
          </w:tcPr>
          <w:p w14:paraId="5C65BF9B" w14:textId="2DC879B4" w:rsidR="007844F1" w:rsidRPr="000B47A9" w:rsidRDefault="00D953CE" w:rsidP="009E28D5">
            <w:pPr>
              <w:jc w:val="center"/>
              <w:rPr>
                <w:b/>
              </w:rPr>
            </w:pPr>
            <w:r>
              <w:rPr>
                <w:b/>
              </w:rPr>
              <w:t>Lesen</w:t>
            </w:r>
          </w:p>
        </w:tc>
      </w:tr>
      <w:tr w:rsidR="00630788" w14:paraId="0ACDE1D0" w14:textId="34803A48" w:rsidTr="00630788">
        <w:tc>
          <w:tcPr>
            <w:tcW w:w="3167" w:type="dxa"/>
          </w:tcPr>
          <w:p w14:paraId="11324F75" w14:textId="6A8C95C4" w:rsidR="00630788" w:rsidRDefault="00630788" w:rsidP="005F41FA">
            <w:r>
              <w:t>MPU9250</w:t>
            </w:r>
          </w:p>
        </w:tc>
        <w:tc>
          <w:tcPr>
            <w:tcW w:w="3123" w:type="dxa"/>
          </w:tcPr>
          <w:p w14:paraId="521F0349" w14:textId="5D5FAC25" w:rsidR="00630788" w:rsidRDefault="00630788" w:rsidP="005F41FA">
            <w:r>
              <w:t>0x</w:t>
            </w:r>
            <w:r w:rsidR="00EA28A8">
              <w:t>D0</w:t>
            </w:r>
          </w:p>
        </w:tc>
        <w:tc>
          <w:tcPr>
            <w:tcW w:w="2770" w:type="dxa"/>
          </w:tcPr>
          <w:p w14:paraId="3648A729" w14:textId="13AD6AD6" w:rsidR="00630788" w:rsidRDefault="00EA28A8" w:rsidP="005F41FA">
            <w:r>
              <w:t>0xD1</w:t>
            </w:r>
          </w:p>
        </w:tc>
      </w:tr>
      <w:tr w:rsidR="00630788" w14:paraId="06E0639E" w14:textId="1BEEF96F" w:rsidTr="00630788">
        <w:tc>
          <w:tcPr>
            <w:tcW w:w="3167" w:type="dxa"/>
          </w:tcPr>
          <w:p w14:paraId="175C9752" w14:textId="11E3B19B" w:rsidR="00630788" w:rsidRDefault="00630788" w:rsidP="005F41FA">
            <w:r>
              <w:lastRenderedPageBreak/>
              <w:t>BMP280</w:t>
            </w:r>
          </w:p>
        </w:tc>
        <w:tc>
          <w:tcPr>
            <w:tcW w:w="3123" w:type="dxa"/>
          </w:tcPr>
          <w:p w14:paraId="5625E573" w14:textId="16D34C8D" w:rsidR="00630788" w:rsidRDefault="00630788" w:rsidP="005F41FA">
            <w:r>
              <w:t>0x</w:t>
            </w:r>
            <w:r w:rsidR="00E93B34">
              <w:t>EE</w:t>
            </w:r>
          </w:p>
        </w:tc>
        <w:tc>
          <w:tcPr>
            <w:tcW w:w="2770" w:type="dxa"/>
          </w:tcPr>
          <w:p w14:paraId="39E3E9D2" w14:textId="579ED38F" w:rsidR="00630788" w:rsidRDefault="00AC6114" w:rsidP="005F41FA">
            <w:r>
              <w:t>0xEF</w:t>
            </w:r>
          </w:p>
        </w:tc>
      </w:tr>
      <w:tr w:rsidR="00630788" w14:paraId="48514B28" w14:textId="06710DA1" w:rsidTr="00630788">
        <w:tc>
          <w:tcPr>
            <w:tcW w:w="3167" w:type="dxa"/>
          </w:tcPr>
          <w:p w14:paraId="695A5B05" w14:textId="28728365" w:rsidR="00630788" w:rsidRDefault="00630788" w:rsidP="005F41FA">
            <w:r>
              <w:t>AK8963</w:t>
            </w:r>
          </w:p>
        </w:tc>
        <w:tc>
          <w:tcPr>
            <w:tcW w:w="3123" w:type="dxa"/>
          </w:tcPr>
          <w:p w14:paraId="4A62B89D" w14:textId="0F9FF374" w:rsidR="00630788" w:rsidRDefault="00630788" w:rsidP="005F41FA">
            <w:r>
              <w:t>0x</w:t>
            </w:r>
            <w:r w:rsidR="00E93B34">
              <w:t>18</w:t>
            </w:r>
          </w:p>
        </w:tc>
        <w:tc>
          <w:tcPr>
            <w:tcW w:w="2770" w:type="dxa"/>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1706E3FC" w:rsidR="00070373" w:rsidRDefault="00BC79B2" w:rsidP="005F41FA">
      <w:r w:rsidRPr="00283BA3">
        <w:rPr>
          <w:b/>
        </w:rPr>
        <w:t>Schreib</w:t>
      </w:r>
      <w:r w:rsidR="00861A5D" w:rsidRPr="00283BA3">
        <w:rPr>
          <w:b/>
        </w:rPr>
        <w:t>zyklus</w:t>
      </w:r>
      <w:r w:rsidR="001D08F1">
        <w:t>:</w:t>
      </w:r>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33"/>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44B1AB67" w:rsidR="007B66B0" w:rsidRPr="007B66B0" w:rsidRDefault="00861A5D" w:rsidP="00D51269">
      <w:pPr>
        <w:pStyle w:val="Beschriftung"/>
      </w:pPr>
      <w:r>
        <w:t xml:space="preserve">Abbildung </w:t>
      </w:r>
      <w:r>
        <w:fldChar w:fldCharType="begin"/>
      </w:r>
      <w:r>
        <w:instrText xml:space="preserve"> SEQ Abbildung \* ARABIC </w:instrText>
      </w:r>
      <w:r>
        <w:fldChar w:fldCharType="separate"/>
      </w:r>
      <w:r w:rsidR="00EE32CE">
        <w:rPr>
          <w:noProof/>
        </w:rPr>
        <w:t>8</w:t>
      </w:r>
      <w:r>
        <w:fldChar w:fldCharType="end"/>
      </w:r>
      <w:r>
        <w:t>: I²C Schreibzyklus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5C6F82">
        <w:tc>
          <w:tcPr>
            <w:tcW w:w="0" w:type="auto"/>
          </w:tcPr>
          <w:p w14:paraId="27B0C45E" w14:textId="77777777" w:rsidR="00FE165C" w:rsidRPr="00B847DA" w:rsidRDefault="00FE165C" w:rsidP="005C6F82">
            <w:pPr>
              <w:rPr>
                <w:b/>
              </w:rPr>
            </w:pPr>
            <w:r w:rsidRPr="00B847DA">
              <w:rPr>
                <w:b/>
              </w:rPr>
              <w:t>Signal</w:t>
            </w:r>
          </w:p>
        </w:tc>
        <w:tc>
          <w:tcPr>
            <w:tcW w:w="0" w:type="auto"/>
          </w:tcPr>
          <w:p w14:paraId="436A1E11" w14:textId="0BFB41BF" w:rsidR="00FE165C" w:rsidRPr="00B847DA" w:rsidRDefault="00B847DA" w:rsidP="005C6F82">
            <w:pPr>
              <w:rPr>
                <w:b/>
              </w:rPr>
            </w:pPr>
            <w:r>
              <w:rPr>
                <w:b/>
              </w:rPr>
              <w:t>Beschreibung</w:t>
            </w:r>
          </w:p>
        </w:tc>
      </w:tr>
      <w:tr w:rsidR="00FE165C" w:rsidRPr="00922F7A" w14:paraId="08F4051A" w14:textId="77777777" w:rsidTr="005C6F82">
        <w:tc>
          <w:tcPr>
            <w:tcW w:w="0" w:type="auto"/>
          </w:tcPr>
          <w:p w14:paraId="63C4EA27" w14:textId="77777777" w:rsidR="00FE165C" w:rsidRPr="00B847DA" w:rsidRDefault="00FE165C" w:rsidP="005C6F82">
            <w:r w:rsidRPr="00B847DA">
              <w:t>S</w:t>
            </w:r>
          </w:p>
        </w:tc>
        <w:tc>
          <w:tcPr>
            <w:tcW w:w="0" w:type="auto"/>
          </w:tcPr>
          <w:p w14:paraId="1457D787" w14:textId="09060E95" w:rsidR="00FE165C" w:rsidRPr="00B847DA" w:rsidRDefault="00FE165C" w:rsidP="005C6F82">
            <w:r w:rsidRPr="00B847DA">
              <w:t>Startbedingung</w:t>
            </w:r>
          </w:p>
        </w:tc>
      </w:tr>
      <w:tr w:rsidR="00FE165C" w:rsidRPr="00922F7A" w14:paraId="7C69D73B" w14:textId="77777777" w:rsidTr="005C6F82">
        <w:tc>
          <w:tcPr>
            <w:tcW w:w="0" w:type="auto"/>
          </w:tcPr>
          <w:p w14:paraId="14746C9F" w14:textId="77777777" w:rsidR="00FE165C" w:rsidRPr="00B847DA" w:rsidRDefault="00FE165C" w:rsidP="005C6F82">
            <w:r w:rsidRPr="00B847DA">
              <w:t>AD+W</w:t>
            </w:r>
          </w:p>
        </w:tc>
        <w:tc>
          <w:tcPr>
            <w:tcW w:w="0" w:type="auto"/>
          </w:tcPr>
          <w:p w14:paraId="5177CFC0" w14:textId="15E8E31F" w:rsidR="00FE165C" w:rsidRPr="00B847DA" w:rsidRDefault="00FE165C" w:rsidP="005C6F82">
            <w:r w:rsidRPr="00B847DA">
              <w:t>Slave-Adresse + Write</w:t>
            </w:r>
            <w:r w:rsidR="00DF54DC" w:rsidRPr="00B847DA">
              <w:t xml:space="preserve"> </w:t>
            </w:r>
            <w:r w:rsidRPr="00B847DA">
              <w:t>Bit</w:t>
            </w:r>
          </w:p>
        </w:tc>
      </w:tr>
      <w:tr w:rsidR="00FE165C" w:rsidRPr="00922F7A" w14:paraId="63B4BD1E" w14:textId="77777777" w:rsidTr="005C6F82">
        <w:tc>
          <w:tcPr>
            <w:tcW w:w="0" w:type="auto"/>
          </w:tcPr>
          <w:p w14:paraId="0372F483" w14:textId="77777777" w:rsidR="00FE165C" w:rsidRPr="00B847DA" w:rsidRDefault="00FE165C" w:rsidP="005C6F82">
            <w:r w:rsidRPr="00B847DA">
              <w:t>ACK</w:t>
            </w:r>
          </w:p>
        </w:tc>
        <w:tc>
          <w:tcPr>
            <w:tcW w:w="0" w:type="auto"/>
          </w:tcPr>
          <w:p w14:paraId="6C1B05A7" w14:textId="555AB841" w:rsidR="00FE165C" w:rsidRPr="00B847DA" w:rsidRDefault="00FE165C" w:rsidP="005C6F82">
            <w:r w:rsidRPr="00B847DA">
              <w:t xml:space="preserve">Acknowledge </w:t>
            </w:r>
            <w:r w:rsidR="00DF54DC" w:rsidRPr="00B847DA">
              <w:t>B</w:t>
            </w:r>
            <w:r w:rsidRPr="00B847DA">
              <w:t>it</w:t>
            </w:r>
          </w:p>
        </w:tc>
      </w:tr>
      <w:tr w:rsidR="00FE165C" w:rsidRPr="00922F7A" w14:paraId="3549A65A" w14:textId="77777777" w:rsidTr="005C6F82">
        <w:tc>
          <w:tcPr>
            <w:tcW w:w="0" w:type="auto"/>
          </w:tcPr>
          <w:p w14:paraId="27C82601" w14:textId="77777777" w:rsidR="00FE165C" w:rsidRPr="00B847DA" w:rsidRDefault="00FE165C" w:rsidP="005C6F82">
            <w:r w:rsidRPr="00B847DA">
              <w:t>RA</w:t>
            </w:r>
          </w:p>
        </w:tc>
        <w:tc>
          <w:tcPr>
            <w:tcW w:w="0" w:type="auto"/>
          </w:tcPr>
          <w:p w14:paraId="4466C2BD" w14:textId="16CABB0F" w:rsidR="00FE165C" w:rsidRPr="00B847DA" w:rsidRDefault="00751416" w:rsidP="005C6F82">
            <w:r w:rsidRPr="00B847DA">
              <w:t>Register Adresse</w:t>
            </w:r>
          </w:p>
        </w:tc>
      </w:tr>
      <w:tr w:rsidR="00FE165C" w:rsidRPr="00922F7A" w14:paraId="1F98DBB2" w14:textId="77777777" w:rsidTr="005C6F82">
        <w:tc>
          <w:tcPr>
            <w:tcW w:w="0" w:type="auto"/>
          </w:tcPr>
          <w:p w14:paraId="657F8E6E" w14:textId="77777777" w:rsidR="00FE165C" w:rsidRPr="00B847DA" w:rsidRDefault="00FE165C" w:rsidP="005C6F82">
            <w:r w:rsidRPr="00B847DA">
              <w:t>P</w:t>
            </w:r>
          </w:p>
        </w:tc>
        <w:tc>
          <w:tcPr>
            <w:tcW w:w="0" w:type="auto"/>
          </w:tcPr>
          <w:p w14:paraId="6987F397" w14:textId="4C1058DB" w:rsidR="00FE165C" w:rsidRPr="00B847DA" w:rsidRDefault="00751416" w:rsidP="005C6F82">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4312EA5E" w14:textId="552D2A1C" w:rsidR="00262ACC" w:rsidRDefault="00965E1F" w:rsidP="005F41FA">
      <w:r w:rsidRPr="00254245">
        <w:rPr>
          <w:b/>
        </w:rPr>
        <w:t>Schreiben zu IMU-Register</w:t>
      </w:r>
      <w:r w:rsidR="00262ACC">
        <w:t>:</w:t>
      </w:r>
    </w:p>
    <w:tbl>
      <w:tblPr>
        <w:tblStyle w:val="Tabellenraster"/>
        <w:tblW w:w="0" w:type="auto"/>
        <w:tblLook w:val="04A0" w:firstRow="1" w:lastRow="0" w:firstColumn="1" w:lastColumn="0" w:noHBand="0" w:noVBand="1"/>
      </w:tblPr>
      <w:tblGrid>
        <w:gridCol w:w="9060"/>
      </w:tblGrid>
      <w:tr w:rsidR="00F31C9A" w14:paraId="36631437" w14:textId="77777777" w:rsidTr="00F31C9A">
        <w:tc>
          <w:tcPr>
            <w:tcW w:w="9060" w:type="dxa"/>
          </w:tcPr>
          <w:p w14:paraId="547F656E" w14:textId="45543F83" w:rsidR="00F31C9A" w:rsidRPr="00CB6AB2" w:rsidRDefault="002700F1" w:rsidP="002700F1">
            <w:pPr>
              <w:shd w:val="clear" w:color="auto" w:fill="FFFFFF"/>
              <w:spacing w:line="285" w:lineRule="atLeast"/>
              <w:rPr>
                <w:sz w:val="20"/>
                <w:szCs w:val="20"/>
              </w:rPr>
            </w:pPr>
            <w:r w:rsidRPr="00CB6AB2">
              <w:rPr>
                <w:rFonts w:ascii="Consolas" w:hAnsi="Consolas"/>
                <w:color w:val="000000"/>
                <w:sz w:val="20"/>
                <w:szCs w:val="20"/>
                <w:lang w:eastAsia="de-AT"/>
              </w:rPr>
              <w:t>IMU_10DOF.c</w:t>
            </w:r>
          </w:p>
        </w:tc>
      </w:tr>
      <w:tr w:rsidR="00F31C9A" w14:paraId="54C94742" w14:textId="77777777" w:rsidTr="00F31C9A">
        <w:tc>
          <w:tcPr>
            <w:tcW w:w="9060" w:type="dxa"/>
          </w:tcPr>
          <w:p w14:paraId="181CB32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w:t>
            </w:r>
          </w:p>
          <w:p w14:paraId="2010A69F" w14:textId="76250889"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@brief</w:t>
            </w:r>
            <w:r w:rsidRPr="00F31C9A">
              <w:rPr>
                <w:rFonts w:ascii="Consolas" w:hAnsi="Consolas"/>
                <w:color w:val="008000"/>
                <w:sz w:val="20"/>
                <w:szCs w:val="20"/>
                <w:lang w:val="en-GB" w:eastAsia="de-AT"/>
              </w:rPr>
              <w:t xml:space="preserve"> This function writes </w:t>
            </w:r>
            <w:r w:rsidR="00B6255B">
              <w:rPr>
                <w:rFonts w:ascii="Consolas" w:hAnsi="Consolas"/>
                <w:color w:val="008000"/>
                <w:sz w:val="20"/>
                <w:szCs w:val="20"/>
                <w:lang w:val="en-GB" w:eastAsia="de-AT"/>
              </w:rPr>
              <w:t>1</w:t>
            </w:r>
            <w:r w:rsidRPr="00F31C9A">
              <w:rPr>
                <w:rFonts w:ascii="Consolas" w:hAnsi="Consolas"/>
                <w:color w:val="008000"/>
                <w:sz w:val="20"/>
                <w:szCs w:val="20"/>
                <w:lang w:val="en-GB" w:eastAsia="de-AT"/>
              </w:rPr>
              <w:t xml:space="preserve"> byte to</w:t>
            </w:r>
            <w:r w:rsidR="00B6255B">
              <w:rPr>
                <w:rFonts w:ascii="Consolas" w:hAnsi="Consolas"/>
                <w:color w:val="008000"/>
                <w:sz w:val="20"/>
                <w:szCs w:val="20"/>
                <w:lang w:val="en-GB" w:eastAsia="de-AT"/>
              </w:rPr>
              <w:t xml:space="preserve"> a</w:t>
            </w:r>
            <w:r w:rsidRPr="00F31C9A">
              <w:rPr>
                <w:rFonts w:ascii="Consolas" w:hAnsi="Consolas"/>
                <w:color w:val="008000"/>
                <w:sz w:val="20"/>
                <w:szCs w:val="20"/>
                <w:lang w:val="en-GB" w:eastAsia="de-AT"/>
              </w:rPr>
              <w:t xml:space="preserve"> register from the IMU</w:t>
            </w:r>
          </w:p>
          <w:p w14:paraId="39D4ECFE"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sensor MPU9250, AK8963 (MAG), BMP280 (BARO)</w:t>
            </w:r>
          </w:p>
          <w:p w14:paraId="38948DD6"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regAddr register address</w:t>
            </w:r>
          </w:p>
          <w:p w14:paraId="3612221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data data to write</w:t>
            </w:r>
          </w:p>
          <w:p w14:paraId="70B35E1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@return</w:t>
            </w:r>
            <w:r w:rsidRPr="00F31C9A">
              <w:rPr>
                <w:rFonts w:ascii="Consolas" w:hAnsi="Consolas"/>
                <w:color w:val="008000"/>
                <w:sz w:val="20"/>
                <w:szCs w:val="20"/>
                <w:lang w:val="en-GB" w:eastAsia="de-AT"/>
              </w:rPr>
              <w:t xml:space="preserve"> IMU_Status</w:t>
            </w:r>
          </w:p>
          <w:p w14:paraId="2C2CA079"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8000"/>
                <w:sz w:val="20"/>
                <w:szCs w:val="20"/>
                <w:lang w:val="en-GB" w:eastAsia="de-AT"/>
              </w:rPr>
              <w:t> </w:t>
            </w:r>
            <w:r w:rsidRPr="00F31C9A">
              <w:rPr>
                <w:rFonts w:ascii="Consolas" w:hAnsi="Consolas"/>
                <w:color w:val="008000"/>
                <w:sz w:val="20"/>
                <w:szCs w:val="20"/>
                <w:lang w:eastAsia="de-AT"/>
              </w:rPr>
              <w:t>*/</w:t>
            </w:r>
          </w:p>
          <w:p w14:paraId="471503D2"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 xml:space="preserve">IMU_Status IMU_WriteRegister(IMU_Sensor sensor,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regAddr,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data)</w:t>
            </w:r>
          </w:p>
          <w:p w14:paraId="0C405C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w:t>
            </w:r>
          </w:p>
          <w:p w14:paraId="1C1C9F0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determine the I2C device address</w:t>
            </w:r>
          </w:p>
          <w:p w14:paraId="110DE5B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uint16_t</w:t>
            </w:r>
            <w:r w:rsidRPr="00F31C9A">
              <w:rPr>
                <w:rFonts w:ascii="Consolas" w:hAnsi="Consolas"/>
                <w:color w:val="000000"/>
                <w:sz w:val="20"/>
                <w:szCs w:val="20"/>
                <w:lang w:val="en-GB" w:eastAsia="de-AT"/>
              </w:rPr>
              <w:t xml:space="preserve"> devAddress;</w:t>
            </w:r>
          </w:p>
          <w:p w14:paraId="5D31DE2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switch</w:t>
            </w:r>
            <w:r w:rsidRPr="00F31C9A">
              <w:rPr>
                <w:rFonts w:ascii="Consolas" w:hAnsi="Consolas"/>
                <w:color w:val="000000"/>
                <w:sz w:val="20"/>
                <w:szCs w:val="20"/>
                <w:lang w:val="en-GB" w:eastAsia="de-AT"/>
              </w:rPr>
              <w:t>(sensor)</w:t>
            </w:r>
          </w:p>
          <w:p w14:paraId="5D24DEC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A844DB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MPU9250</w:t>
            </w:r>
            <w:r w:rsidRPr="00F31C9A">
              <w:rPr>
                <w:rFonts w:ascii="Consolas" w:hAnsi="Consolas"/>
                <w:color w:val="000000"/>
                <w:sz w:val="20"/>
                <w:szCs w:val="20"/>
                <w:lang w:val="en-GB" w:eastAsia="de-AT"/>
              </w:rPr>
              <w:t>:</w:t>
            </w:r>
          </w:p>
          <w:p w14:paraId="70A741BF"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IMU_MPU_I2C_ADDR</w:t>
            </w:r>
            <w:r w:rsidRPr="00F31C9A">
              <w:rPr>
                <w:rFonts w:ascii="Consolas" w:hAnsi="Consolas"/>
                <w:color w:val="000000"/>
                <w:sz w:val="20"/>
                <w:szCs w:val="20"/>
                <w:lang w:val="en-GB" w:eastAsia="de-AT"/>
              </w:rPr>
              <w:t>;</w:t>
            </w:r>
          </w:p>
          <w:p w14:paraId="5B92206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0FF26F3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62A1F36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AK8963</w:t>
            </w:r>
            <w:r w:rsidRPr="00F31C9A">
              <w:rPr>
                <w:rFonts w:ascii="Consolas" w:hAnsi="Consolas"/>
                <w:color w:val="000000"/>
                <w:sz w:val="20"/>
                <w:szCs w:val="20"/>
                <w:lang w:val="en-GB" w:eastAsia="de-AT"/>
              </w:rPr>
              <w:t>:</w:t>
            </w:r>
          </w:p>
          <w:p w14:paraId="7A04003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IMU_MAG_I2C_ADDR</w:t>
            </w:r>
            <w:r w:rsidRPr="00F31C9A">
              <w:rPr>
                <w:rFonts w:ascii="Consolas" w:hAnsi="Consolas"/>
                <w:color w:val="000000"/>
                <w:sz w:val="20"/>
                <w:szCs w:val="20"/>
                <w:lang w:val="en-GB" w:eastAsia="de-AT"/>
              </w:rPr>
              <w:t>;</w:t>
            </w:r>
          </w:p>
          <w:p w14:paraId="0688847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3E4D8358"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EB4ABD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BMP280</w:t>
            </w:r>
            <w:r w:rsidRPr="00F31C9A">
              <w:rPr>
                <w:rFonts w:ascii="Consolas" w:hAnsi="Consolas"/>
                <w:color w:val="000000"/>
                <w:sz w:val="20"/>
                <w:szCs w:val="20"/>
                <w:lang w:val="en-GB" w:eastAsia="de-AT"/>
              </w:rPr>
              <w:t>:</w:t>
            </w:r>
          </w:p>
          <w:p w14:paraId="343083D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lastRenderedPageBreak/>
              <w:t xml:space="preserve">            devAddress = </w:t>
            </w:r>
            <w:r w:rsidRPr="00F31C9A">
              <w:rPr>
                <w:rFonts w:ascii="Consolas" w:hAnsi="Consolas"/>
                <w:color w:val="0000FF"/>
                <w:sz w:val="20"/>
                <w:szCs w:val="20"/>
                <w:lang w:val="en-GB" w:eastAsia="de-AT"/>
              </w:rPr>
              <w:t>IMU_BARO_I2C_ADDR</w:t>
            </w:r>
            <w:r w:rsidRPr="00F31C9A">
              <w:rPr>
                <w:rFonts w:ascii="Consolas" w:hAnsi="Consolas"/>
                <w:color w:val="000000"/>
                <w:sz w:val="20"/>
                <w:szCs w:val="20"/>
                <w:lang w:val="en-GB" w:eastAsia="de-AT"/>
              </w:rPr>
              <w:t>;</w:t>
            </w:r>
          </w:p>
          <w:p w14:paraId="443F705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50C5257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63A8BF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default</w:t>
            </w:r>
            <w:r w:rsidRPr="00F31C9A">
              <w:rPr>
                <w:rFonts w:ascii="Consolas" w:hAnsi="Consolas"/>
                <w:color w:val="000000"/>
                <w:sz w:val="20"/>
                <w:szCs w:val="20"/>
                <w:lang w:val="en-GB" w:eastAsia="de-AT"/>
              </w:rPr>
              <w:t>:</w:t>
            </w:r>
          </w:p>
          <w:p w14:paraId="7F1743E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return</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IMU_ADDRESS_ERROR</w:t>
            </w:r>
            <w:r w:rsidRPr="00F31C9A">
              <w:rPr>
                <w:rFonts w:ascii="Consolas" w:hAnsi="Consolas"/>
                <w:color w:val="000000"/>
                <w:sz w:val="20"/>
                <w:szCs w:val="20"/>
                <w:lang w:val="en-GB" w:eastAsia="de-AT"/>
              </w:rPr>
              <w:t>;</w:t>
            </w:r>
          </w:p>
          <w:p w14:paraId="3A9443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4E18B15"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BA182E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read register(s)</w:t>
            </w:r>
          </w:p>
          <w:p w14:paraId="3E272B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HAL_I2C_Mem_Write(imu_ComI2C, devAddress, regAddr, </w:t>
            </w:r>
            <w:r w:rsidRPr="00F31C9A">
              <w:rPr>
                <w:rFonts w:ascii="Consolas" w:hAnsi="Consolas"/>
                <w:color w:val="0000FF"/>
                <w:sz w:val="20"/>
                <w:szCs w:val="20"/>
                <w:lang w:val="en-GB" w:eastAsia="de-AT"/>
              </w:rPr>
              <w:t>I2C_MEMADD_SIZE_8BIT</w:t>
            </w:r>
            <w:r w:rsidRPr="00F31C9A">
              <w:rPr>
                <w:rFonts w:ascii="Consolas" w:hAnsi="Consolas"/>
                <w:color w:val="000000"/>
                <w:sz w:val="20"/>
                <w:szCs w:val="20"/>
                <w:lang w:val="en-GB" w:eastAsia="de-AT"/>
              </w:rPr>
              <w:t xml:space="preserve">, &amp;data, </w:t>
            </w:r>
            <w:r w:rsidRPr="00F31C9A">
              <w:rPr>
                <w:rFonts w:ascii="Consolas" w:hAnsi="Consolas"/>
                <w:color w:val="098658"/>
                <w:sz w:val="20"/>
                <w:szCs w:val="20"/>
                <w:lang w:val="en-GB" w:eastAsia="de-AT"/>
              </w:rPr>
              <w:t>1</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1000</w:t>
            </w:r>
            <w:r w:rsidRPr="00F31C9A">
              <w:rPr>
                <w:rFonts w:ascii="Consolas" w:hAnsi="Consolas"/>
                <w:color w:val="000000"/>
                <w:sz w:val="20"/>
                <w:szCs w:val="20"/>
                <w:lang w:val="en-GB" w:eastAsia="de-AT"/>
              </w:rPr>
              <w:t>);</w:t>
            </w:r>
          </w:p>
          <w:p w14:paraId="7FC1D8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4AA0EFE8"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eastAsia="de-AT"/>
              </w:rPr>
              <w:t>return</w:t>
            </w:r>
            <w:r w:rsidRPr="00F31C9A">
              <w:rPr>
                <w:rFonts w:ascii="Consolas" w:hAnsi="Consolas"/>
                <w:color w:val="000000"/>
                <w:sz w:val="20"/>
                <w:szCs w:val="20"/>
                <w:lang w:eastAsia="de-AT"/>
              </w:rPr>
              <w:t xml:space="preserve"> </w:t>
            </w:r>
            <w:r w:rsidRPr="00F31C9A">
              <w:rPr>
                <w:rFonts w:ascii="Consolas" w:hAnsi="Consolas"/>
                <w:color w:val="098658"/>
                <w:sz w:val="20"/>
                <w:szCs w:val="20"/>
                <w:lang w:eastAsia="de-AT"/>
              </w:rPr>
              <w:t>IMU_OK</w:t>
            </w:r>
            <w:r w:rsidRPr="00F31C9A">
              <w:rPr>
                <w:rFonts w:ascii="Consolas" w:hAnsi="Consolas"/>
                <w:color w:val="000000"/>
                <w:sz w:val="20"/>
                <w:szCs w:val="20"/>
                <w:lang w:eastAsia="de-AT"/>
              </w:rPr>
              <w:t>;</w:t>
            </w:r>
          </w:p>
          <w:p w14:paraId="120B4100" w14:textId="7D8A4F2D"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w:t>
            </w:r>
          </w:p>
        </w:tc>
      </w:tr>
    </w:tbl>
    <w:p w14:paraId="530E9FB1" w14:textId="77777777" w:rsidR="004F027F" w:rsidRDefault="004F027F" w:rsidP="005F41FA"/>
    <w:p w14:paraId="4E729F7C" w14:textId="1C93B277"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p>
    <w:p w14:paraId="6EAAB898" w14:textId="77777777" w:rsidR="007965C4" w:rsidRDefault="007965C4" w:rsidP="005F41FA"/>
    <w:p w14:paraId="6B4641CC" w14:textId="60CF00B3" w:rsidR="000855A4" w:rsidRPr="00254245" w:rsidRDefault="000855A4" w:rsidP="005F41FA">
      <w:pPr>
        <w:rPr>
          <w:b/>
        </w:rPr>
      </w:pPr>
      <w:r w:rsidRPr="00254245">
        <w:rPr>
          <w:b/>
        </w:rPr>
        <w:t>Lese</w:t>
      </w:r>
      <w:r w:rsidR="00713717" w:rsidRPr="00254245">
        <w:rPr>
          <w:b/>
        </w:rPr>
        <w:t>zyklus</w:t>
      </w:r>
      <w:r w:rsidRPr="00254245">
        <w:rPr>
          <w:b/>
        </w:rPr>
        <w:t>:</w:t>
      </w:r>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34"/>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497F6B90" w:rsidR="00713717" w:rsidRPr="00713717" w:rsidRDefault="00713717" w:rsidP="00D51269">
      <w:pPr>
        <w:pStyle w:val="Beschriftung"/>
      </w:pPr>
      <w:r>
        <w:t xml:space="preserve">Abbildung </w:t>
      </w:r>
      <w:r>
        <w:fldChar w:fldCharType="begin"/>
      </w:r>
      <w:r>
        <w:instrText xml:space="preserve"> SEQ Abbildung \* ARABIC </w:instrText>
      </w:r>
      <w:r>
        <w:fldChar w:fldCharType="separate"/>
      </w:r>
      <w:r w:rsidR="00EE32CE">
        <w:rPr>
          <w:noProof/>
        </w:rPr>
        <w:t>9</w:t>
      </w:r>
      <w:r>
        <w:fldChar w:fldCharType="end"/>
      </w:r>
      <w:r>
        <w:t>: I²C Lesezyklus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5C6F82">
        <w:tc>
          <w:tcPr>
            <w:tcW w:w="0" w:type="auto"/>
          </w:tcPr>
          <w:p w14:paraId="13346DEA" w14:textId="77777777" w:rsidR="003264F9" w:rsidRPr="009C148D" w:rsidRDefault="003264F9" w:rsidP="005C6F82">
            <w:pPr>
              <w:rPr>
                <w:b/>
              </w:rPr>
            </w:pPr>
            <w:r w:rsidRPr="009C148D">
              <w:rPr>
                <w:b/>
              </w:rPr>
              <w:t>Signal</w:t>
            </w:r>
          </w:p>
        </w:tc>
        <w:tc>
          <w:tcPr>
            <w:tcW w:w="0" w:type="auto"/>
          </w:tcPr>
          <w:p w14:paraId="5D695577" w14:textId="27C126F7" w:rsidR="003264F9" w:rsidRPr="009C148D" w:rsidRDefault="003264F9" w:rsidP="005C6F82">
            <w:pPr>
              <w:rPr>
                <w:b/>
              </w:rPr>
            </w:pPr>
            <w:r w:rsidRPr="009C148D">
              <w:rPr>
                <w:b/>
              </w:rPr>
              <w:t>Beschreibung</w:t>
            </w:r>
          </w:p>
        </w:tc>
      </w:tr>
      <w:tr w:rsidR="003264F9" w:rsidRPr="00922F7A" w14:paraId="103C8074" w14:textId="77777777" w:rsidTr="005C6F82">
        <w:tc>
          <w:tcPr>
            <w:tcW w:w="0" w:type="auto"/>
          </w:tcPr>
          <w:p w14:paraId="0BA93CF0" w14:textId="77777777" w:rsidR="003264F9" w:rsidRPr="009C148D" w:rsidRDefault="003264F9" w:rsidP="005C6F82">
            <w:r w:rsidRPr="009C148D">
              <w:t>S</w:t>
            </w:r>
          </w:p>
        </w:tc>
        <w:tc>
          <w:tcPr>
            <w:tcW w:w="0" w:type="auto"/>
          </w:tcPr>
          <w:p w14:paraId="76936953" w14:textId="203D2911" w:rsidR="003264F9" w:rsidRPr="009C148D" w:rsidRDefault="003264F9" w:rsidP="005C6F82">
            <w:r w:rsidRPr="009C148D">
              <w:t>Start</w:t>
            </w:r>
            <w:r w:rsidR="009C148D">
              <w:t>bedingung</w:t>
            </w:r>
          </w:p>
        </w:tc>
      </w:tr>
      <w:tr w:rsidR="003264F9" w:rsidRPr="00922F7A" w14:paraId="41E0D5F5" w14:textId="77777777" w:rsidTr="005C6F82">
        <w:tc>
          <w:tcPr>
            <w:tcW w:w="0" w:type="auto"/>
          </w:tcPr>
          <w:p w14:paraId="7C1899CF" w14:textId="77777777" w:rsidR="003264F9" w:rsidRPr="009C148D" w:rsidRDefault="003264F9" w:rsidP="005C6F82">
            <w:r w:rsidRPr="009C148D">
              <w:t>AD+W</w:t>
            </w:r>
          </w:p>
        </w:tc>
        <w:tc>
          <w:tcPr>
            <w:tcW w:w="0" w:type="auto"/>
          </w:tcPr>
          <w:p w14:paraId="56D198D4" w14:textId="6798D557" w:rsidR="003264F9" w:rsidRPr="009C148D" w:rsidRDefault="009C148D" w:rsidP="005C6F82">
            <w:r>
              <w:t xml:space="preserve">Slave-Adresse </w:t>
            </w:r>
            <w:r w:rsidR="003264F9" w:rsidRPr="009C148D">
              <w:t xml:space="preserve">+ </w:t>
            </w:r>
            <w:r>
              <w:t>Write</w:t>
            </w:r>
            <w:r w:rsidR="00430427">
              <w:t xml:space="preserve"> </w:t>
            </w:r>
            <w:r>
              <w:t>Bit</w:t>
            </w:r>
          </w:p>
        </w:tc>
      </w:tr>
      <w:tr w:rsidR="003264F9" w:rsidRPr="00922F7A" w14:paraId="7A59C371" w14:textId="77777777" w:rsidTr="005C6F82">
        <w:tc>
          <w:tcPr>
            <w:tcW w:w="0" w:type="auto"/>
          </w:tcPr>
          <w:p w14:paraId="697CE2C8" w14:textId="77777777" w:rsidR="003264F9" w:rsidRPr="009C148D" w:rsidRDefault="003264F9" w:rsidP="005C6F82">
            <w:r w:rsidRPr="009C148D">
              <w:t>ACK</w:t>
            </w:r>
          </w:p>
        </w:tc>
        <w:tc>
          <w:tcPr>
            <w:tcW w:w="0" w:type="auto"/>
          </w:tcPr>
          <w:p w14:paraId="7714F722" w14:textId="77D1CA0C" w:rsidR="003264F9" w:rsidRPr="009C148D" w:rsidRDefault="003264F9" w:rsidP="005C6F82">
            <w:r w:rsidRPr="009C148D">
              <w:t xml:space="preserve">Acknowledge </w:t>
            </w:r>
            <w:r w:rsidR="009C148D">
              <w:t>B</w:t>
            </w:r>
            <w:r w:rsidRPr="009C148D">
              <w:t>it</w:t>
            </w:r>
          </w:p>
        </w:tc>
      </w:tr>
      <w:tr w:rsidR="003264F9" w:rsidRPr="00922F7A" w14:paraId="282AD1A7" w14:textId="77777777" w:rsidTr="005C6F82">
        <w:tc>
          <w:tcPr>
            <w:tcW w:w="0" w:type="auto"/>
          </w:tcPr>
          <w:p w14:paraId="60ABBC10" w14:textId="77777777" w:rsidR="003264F9" w:rsidRPr="009C148D" w:rsidRDefault="003264F9" w:rsidP="005C6F82">
            <w:r w:rsidRPr="009C148D">
              <w:t>RA</w:t>
            </w:r>
          </w:p>
        </w:tc>
        <w:tc>
          <w:tcPr>
            <w:tcW w:w="0" w:type="auto"/>
          </w:tcPr>
          <w:p w14:paraId="375A8EF3" w14:textId="243A9AA3" w:rsidR="003264F9" w:rsidRPr="009C148D" w:rsidRDefault="009C148D" w:rsidP="005C6F82">
            <w:r>
              <w:t>Register Adresse</w:t>
            </w:r>
          </w:p>
        </w:tc>
      </w:tr>
      <w:tr w:rsidR="003264F9" w:rsidRPr="00922F7A" w14:paraId="53758746" w14:textId="77777777" w:rsidTr="005C6F82">
        <w:tc>
          <w:tcPr>
            <w:tcW w:w="0" w:type="auto"/>
          </w:tcPr>
          <w:p w14:paraId="0DB9B130" w14:textId="77777777" w:rsidR="003264F9" w:rsidRPr="009C148D" w:rsidRDefault="003264F9" w:rsidP="005C6F82">
            <w:r w:rsidRPr="009C148D">
              <w:t>AD+R</w:t>
            </w:r>
          </w:p>
        </w:tc>
        <w:tc>
          <w:tcPr>
            <w:tcW w:w="0" w:type="auto"/>
          </w:tcPr>
          <w:p w14:paraId="27CF36C9" w14:textId="684E57D6" w:rsidR="003264F9" w:rsidRPr="009C148D" w:rsidRDefault="009C148D" w:rsidP="005C6F82">
            <w:r>
              <w:t xml:space="preserve">Slave-Adresse </w:t>
            </w:r>
            <w:r w:rsidR="003264F9" w:rsidRPr="009C148D">
              <w:t xml:space="preserve">+ </w:t>
            </w:r>
            <w:r>
              <w:t>Read</w:t>
            </w:r>
            <w:r w:rsidR="00430427">
              <w:t xml:space="preserve"> </w:t>
            </w:r>
            <w:r>
              <w:t>Bit</w:t>
            </w:r>
          </w:p>
        </w:tc>
      </w:tr>
      <w:tr w:rsidR="003264F9" w:rsidRPr="00922F7A" w14:paraId="4EA7E3B9" w14:textId="77777777" w:rsidTr="005C6F82">
        <w:tc>
          <w:tcPr>
            <w:tcW w:w="0" w:type="auto"/>
          </w:tcPr>
          <w:p w14:paraId="5ED3627E" w14:textId="77777777" w:rsidR="003264F9" w:rsidRPr="009C148D" w:rsidRDefault="003264F9" w:rsidP="005C6F82">
            <w:r w:rsidRPr="009C148D">
              <w:t>NACK</w:t>
            </w:r>
          </w:p>
        </w:tc>
        <w:tc>
          <w:tcPr>
            <w:tcW w:w="0" w:type="auto"/>
          </w:tcPr>
          <w:p w14:paraId="6E766259" w14:textId="349BEBE1" w:rsidR="003264F9" w:rsidRPr="009C148D" w:rsidRDefault="003264F9" w:rsidP="005C6F82">
            <w:r w:rsidRPr="009C148D">
              <w:t xml:space="preserve">not </w:t>
            </w:r>
            <w:r w:rsidR="0042280F">
              <w:t>A</w:t>
            </w:r>
            <w:r w:rsidRPr="009C148D">
              <w:t>cknowledge</w:t>
            </w:r>
            <w:r w:rsidR="0042280F">
              <w:t xml:space="preserve"> Bit</w:t>
            </w:r>
          </w:p>
        </w:tc>
      </w:tr>
      <w:tr w:rsidR="003264F9" w:rsidRPr="00922F7A" w14:paraId="0C51639B" w14:textId="77777777" w:rsidTr="005C6F82">
        <w:tc>
          <w:tcPr>
            <w:tcW w:w="0" w:type="auto"/>
          </w:tcPr>
          <w:p w14:paraId="19D7FF8F" w14:textId="77777777" w:rsidR="003264F9" w:rsidRPr="009C148D" w:rsidRDefault="003264F9" w:rsidP="005C6F82">
            <w:r w:rsidRPr="009C148D">
              <w:t>P</w:t>
            </w:r>
          </w:p>
        </w:tc>
        <w:tc>
          <w:tcPr>
            <w:tcW w:w="0" w:type="auto"/>
          </w:tcPr>
          <w:p w14:paraId="0E73D224" w14:textId="0B5EE9C7" w:rsidR="003264F9" w:rsidRPr="009C148D" w:rsidRDefault="0042280F" w:rsidP="005C6F82">
            <w:r>
              <w:t>Stoppbedingung</w:t>
            </w:r>
          </w:p>
        </w:tc>
      </w:tr>
    </w:tbl>
    <w:p w14:paraId="7B108556" w14:textId="77777777" w:rsidR="00183EC2" w:rsidRPr="00446CEB" w:rsidRDefault="00183EC2" w:rsidP="005F41FA"/>
    <w:p w14:paraId="5DF3C407" w14:textId="2853DF53"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4E28EB">
        <w:t>,</w:t>
      </w:r>
      <w:r w:rsidR="00A954D2">
        <w:t xml:space="preserve"> um eine Stelle</w:t>
      </w:r>
      <w:r w:rsidR="004E28EB">
        <w:t>,</w:t>
      </w:r>
      <w:r w:rsidR="00A954D2">
        <w:t xml:space="preserve"> pro Datenbyte. </w:t>
      </w:r>
      <w:r w:rsidR="0070613F">
        <w:t xml:space="preserve"> </w:t>
      </w:r>
    </w:p>
    <w:p w14:paraId="5DB67D4A" w14:textId="488F5CC4" w:rsidR="002D46A6" w:rsidRDefault="002D46A6" w:rsidP="005F41FA"/>
    <w:p w14:paraId="01E121CD" w14:textId="425F5615" w:rsidR="001F0816" w:rsidRPr="001F0816" w:rsidRDefault="001F0816" w:rsidP="005F41FA">
      <w:pPr>
        <w:rPr>
          <w:b/>
        </w:rPr>
      </w:pPr>
      <w:r>
        <w:rPr>
          <w:b/>
        </w:rPr>
        <w:t>Lesen vom IMU</w:t>
      </w:r>
      <w:r w:rsidR="00294A98">
        <w:rPr>
          <w:b/>
        </w:rPr>
        <w:t>-Register/n:</w:t>
      </w:r>
    </w:p>
    <w:tbl>
      <w:tblPr>
        <w:tblStyle w:val="Tabellenraster"/>
        <w:tblW w:w="0" w:type="auto"/>
        <w:tblLook w:val="04A0" w:firstRow="1" w:lastRow="0" w:firstColumn="1" w:lastColumn="0" w:noHBand="0" w:noVBand="1"/>
      </w:tblPr>
      <w:tblGrid>
        <w:gridCol w:w="9060"/>
      </w:tblGrid>
      <w:tr w:rsidR="002D46A6" w14:paraId="2B3F1C57" w14:textId="77777777" w:rsidTr="002D46A6">
        <w:tc>
          <w:tcPr>
            <w:tcW w:w="9060" w:type="dxa"/>
          </w:tcPr>
          <w:p w14:paraId="267680FC" w14:textId="1CA45B26" w:rsidR="002D46A6" w:rsidRDefault="002D46A6" w:rsidP="002D46A6">
            <w:pPr>
              <w:shd w:val="clear" w:color="auto" w:fill="FFFFFF"/>
              <w:spacing w:line="285" w:lineRule="atLeast"/>
            </w:pPr>
            <w:r w:rsidRPr="002D46A6">
              <w:rPr>
                <w:rFonts w:ascii="Consolas" w:hAnsi="Consolas"/>
                <w:color w:val="000000"/>
                <w:sz w:val="20"/>
                <w:szCs w:val="20"/>
                <w:lang w:eastAsia="de-AT"/>
              </w:rPr>
              <w:t>IMU_10DOF.c</w:t>
            </w:r>
          </w:p>
        </w:tc>
      </w:tr>
      <w:tr w:rsidR="002D46A6" w14:paraId="3717EC23" w14:textId="77777777" w:rsidTr="002D46A6">
        <w:tc>
          <w:tcPr>
            <w:tcW w:w="9060" w:type="dxa"/>
          </w:tcPr>
          <w:p w14:paraId="004602D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w:t>
            </w:r>
          </w:p>
          <w:p w14:paraId="18E857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@brief</w:t>
            </w:r>
            <w:r w:rsidRPr="002D46A6">
              <w:rPr>
                <w:rFonts w:ascii="Consolas" w:hAnsi="Consolas"/>
                <w:color w:val="008000"/>
                <w:sz w:val="20"/>
                <w:szCs w:val="20"/>
                <w:lang w:val="en-GB" w:eastAsia="de-AT"/>
              </w:rPr>
              <w:t xml:space="preserve"> This function reads an amount of bytes from registers from the IMU</w:t>
            </w:r>
          </w:p>
          <w:p w14:paraId="245EE49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sensor MPU9250, AK8963 (MAG), BMP280 (BARO)</w:t>
            </w:r>
          </w:p>
          <w:p w14:paraId="67731B5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regAddr register address</w:t>
            </w:r>
          </w:p>
          <w:p w14:paraId="45EBEEE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data data pointer</w:t>
            </w:r>
          </w:p>
          <w:p w14:paraId="073822A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rxBytes amount of bytes to read</w:t>
            </w:r>
          </w:p>
          <w:p w14:paraId="0F953BC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val="en-GB" w:eastAsia="de-AT"/>
              </w:rPr>
              <w:t> </w:t>
            </w:r>
            <w:r w:rsidRPr="002D46A6">
              <w:rPr>
                <w:rFonts w:ascii="Consolas" w:hAnsi="Consolas"/>
                <w:color w:val="008000"/>
                <w:sz w:val="20"/>
                <w:szCs w:val="20"/>
                <w:lang w:eastAsia="de-AT"/>
              </w:rPr>
              <w:t xml:space="preserve">* </w:t>
            </w:r>
            <w:r w:rsidRPr="002D46A6">
              <w:rPr>
                <w:rFonts w:ascii="Consolas" w:hAnsi="Consolas"/>
                <w:color w:val="0000FF"/>
                <w:sz w:val="20"/>
                <w:szCs w:val="20"/>
                <w:lang w:eastAsia="de-AT"/>
              </w:rPr>
              <w:t>@return</w:t>
            </w:r>
            <w:r w:rsidRPr="002D46A6">
              <w:rPr>
                <w:rFonts w:ascii="Consolas" w:hAnsi="Consolas"/>
                <w:color w:val="008000"/>
                <w:sz w:val="20"/>
                <w:szCs w:val="20"/>
                <w:lang w:eastAsia="de-AT"/>
              </w:rPr>
              <w:t xml:space="preserve"> IMU_Status</w:t>
            </w:r>
          </w:p>
          <w:p w14:paraId="6B22169B"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eastAsia="de-AT"/>
              </w:rPr>
              <w:t> */</w:t>
            </w:r>
          </w:p>
          <w:p w14:paraId="15CA1AB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eastAsia="de-AT"/>
              </w:rPr>
              <w:t xml:space="preserve">IMU_Status IMU_ReadRegister(IMU_Sensor sensor,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regAddr,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*data,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rxBytes)</w:t>
            </w:r>
          </w:p>
          <w:p w14:paraId="056EBED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lastRenderedPageBreak/>
              <w:t>{</w:t>
            </w:r>
          </w:p>
          <w:p w14:paraId="049AE21F"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determine the I2C device address</w:t>
            </w:r>
          </w:p>
          <w:p w14:paraId="44E1675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uint16_t</w:t>
            </w:r>
            <w:r w:rsidRPr="002D46A6">
              <w:rPr>
                <w:rFonts w:ascii="Consolas" w:hAnsi="Consolas"/>
                <w:color w:val="000000"/>
                <w:sz w:val="20"/>
                <w:szCs w:val="20"/>
                <w:lang w:val="en-GB" w:eastAsia="de-AT"/>
              </w:rPr>
              <w:t xml:space="preserve"> devAddress;</w:t>
            </w:r>
          </w:p>
          <w:p w14:paraId="1646A1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switch</w:t>
            </w:r>
            <w:r w:rsidRPr="002D46A6">
              <w:rPr>
                <w:rFonts w:ascii="Consolas" w:hAnsi="Consolas"/>
                <w:color w:val="000000"/>
                <w:sz w:val="20"/>
                <w:szCs w:val="20"/>
                <w:lang w:val="en-GB" w:eastAsia="de-AT"/>
              </w:rPr>
              <w:t>(sensor)</w:t>
            </w:r>
          </w:p>
          <w:p w14:paraId="2EC14C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48AF827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MPU9250</w:t>
            </w:r>
            <w:r w:rsidRPr="002D46A6">
              <w:rPr>
                <w:rFonts w:ascii="Consolas" w:hAnsi="Consolas"/>
                <w:color w:val="000000"/>
                <w:sz w:val="20"/>
                <w:szCs w:val="20"/>
                <w:lang w:val="en-GB" w:eastAsia="de-AT"/>
              </w:rPr>
              <w:t>:</w:t>
            </w:r>
          </w:p>
          <w:p w14:paraId="102D25E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IMU_MPU_I2C_ADDR</w:t>
            </w:r>
            <w:r w:rsidRPr="002D46A6">
              <w:rPr>
                <w:rFonts w:ascii="Consolas" w:hAnsi="Consolas"/>
                <w:color w:val="000000"/>
                <w:sz w:val="20"/>
                <w:szCs w:val="20"/>
                <w:lang w:val="en-GB" w:eastAsia="de-AT"/>
              </w:rPr>
              <w:t>;</w:t>
            </w:r>
          </w:p>
          <w:p w14:paraId="2F14403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6EFB53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5083D9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AK8963</w:t>
            </w:r>
            <w:r w:rsidRPr="002D46A6">
              <w:rPr>
                <w:rFonts w:ascii="Consolas" w:hAnsi="Consolas"/>
                <w:color w:val="000000"/>
                <w:sz w:val="20"/>
                <w:szCs w:val="20"/>
                <w:lang w:val="en-GB" w:eastAsia="de-AT"/>
              </w:rPr>
              <w:t>:</w:t>
            </w:r>
          </w:p>
          <w:p w14:paraId="482FF4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IMU_MAG_I2C_ADDR</w:t>
            </w:r>
            <w:r w:rsidRPr="002D46A6">
              <w:rPr>
                <w:rFonts w:ascii="Consolas" w:hAnsi="Consolas"/>
                <w:color w:val="000000"/>
                <w:sz w:val="20"/>
                <w:szCs w:val="20"/>
                <w:lang w:val="en-GB" w:eastAsia="de-AT"/>
              </w:rPr>
              <w:t>;</w:t>
            </w:r>
          </w:p>
          <w:p w14:paraId="72B12AB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11BFE86D"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A445785"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BMP280</w:t>
            </w:r>
            <w:r w:rsidRPr="002D46A6">
              <w:rPr>
                <w:rFonts w:ascii="Consolas" w:hAnsi="Consolas"/>
                <w:color w:val="000000"/>
                <w:sz w:val="20"/>
                <w:szCs w:val="20"/>
                <w:lang w:val="en-GB" w:eastAsia="de-AT"/>
              </w:rPr>
              <w:t>:</w:t>
            </w:r>
          </w:p>
          <w:p w14:paraId="7ADE4C7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IMU_BARO_I2C_ADDR</w:t>
            </w:r>
            <w:r w:rsidRPr="002D46A6">
              <w:rPr>
                <w:rFonts w:ascii="Consolas" w:hAnsi="Consolas"/>
                <w:color w:val="000000"/>
                <w:sz w:val="20"/>
                <w:szCs w:val="20"/>
                <w:lang w:val="en-GB" w:eastAsia="de-AT"/>
              </w:rPr>
              <w:t>;</w:t>
            </w:r>
          </w:p>
          <w:p w14:paraId="3D27CE6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B259A7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CA45DD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default</w:t>
            </w:r>
            <w:r w:rsidRPr="002D46A6">
              <w:rPr>
                <w:rFonts w:ascii="Consolas" w:hAnsi="Consolas"/>
                <w:color w:val="000000"/>
                <w:sz w:val="20"/>
                <w:szCs w:val="20"/>
                <w:lang w:val="en-GB" w:eastAsia="de-AT"/>
              </w:rPr>
              <w:t>:</w:t>
            </w:r>
          </w:p>
          <w:p w14:paraId="38AFDB7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return</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IMU_ADDRESS_ERROR</w:t>
            </w:r>
            <w:r w:rsidRPr="002D46A6">
              <w:rPr>
                <w:rFonts w:ascii="Consolas" w:hAnsi="Consolas"/>
                <w:color w:val="000000"/>
                <w:sz w:val="20"/>
                <w:szCs w:val="20"/>
                <w:lang w:val="en-GB" w:eastAsia="de-AT"/>
              </w:rPr>
              <w:t>;</w:t>
            </w:r>
          </w:p>
          <w:p w14:paraId="4D824096"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18F49FB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7BA03E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read register(s)</w:t>
            </w:r>
          </w:p>
          <w:p w14:paraId="4D99A3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HAL_I2C_Mem_Read(imu_ComI2C, devAddress, regAddr, </w:t>
            </w:r>
            <w:r w:rsidRPr="002D46A6">
              <w:rPr>
                <w:rFonts w:ascii="Consolas" w:hAnsi="Consolas"/>
                <w:color w:val="0000FF"/>
                <w:sz w:val="20"/>
                <w:szCs w:val="20"/>
                <w:lang w:val="en-GB" w:eastAsia="de-AT"/>
              </w:rPr>
              <w:t>I2C_MEMADD_SIZE_8BIT</w:t>
            </w:r>
            <w:r w:rsidRPr="002D46A6">
              <w:rPr>
                <w:rFonts w:ascii="Consolas" w:hAnsi="Consolas"/>
                <w:color w:val="000000"/>
                <w:sz w:val="20"/>
                <w:szCs w:val="20"/>
                <w:lang w:val="en-GB" w:eastAsia="de-AT"/>
              </w:rPr>
              <w:t xml:space="preserve">, data, rxBytes, </w:t>
            </w:r>
            <w:r w:rsidRPr="002D46A6">
              <w:rPr>
                <w:rFonts w:ascii="Consolas" w:hAnsi="Consolas"/>
                <w:color w:val="098658"/>
                <w:sz w:val="20"/>
                <w:szCs w:val="20"/>
                <w:lang w:val="en-GB" w:eastAsia="de-AT"/>
              </w:rPr>
              <w:t>1000</w:t>
            </w:r>
            <w:r w:rsidRPr="002D46A6">
              <w:rPr>
                <w:rFonts w:ascii="Consolas" w:hAnsi="Consolas"/>
                <w:color w:val="000000"/>
                <w:sz w:val="20"/>
                <w:szCs w:val="20"/>
                <w:lang w:val="en-GB" w:eastAsia="de-AT"/>
              </w:rPr>
              <w:t>);</w:t>
            </w:r>
          </w:p>
          <w:p w14:paraId="1A35282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4525B0E"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eastAsia="de-AT"/>
              </w:rPr>
              <w:t>return</w:t>
            </w:r>
            <w:r w:rsidRPr="002D46A6">
              <w:rPr>
                <w:rFonts w:ascii="Consolas" w:hAnsi="Consolas"/>
                <w:color w:val="000000"/>
                <w:sz w:val="20"/>
                <w:szCs w:val="20"/>
                <w:lang w:eastAsia="de-AT"/>
              </w:rPr>
              <w:t xml:space="preserve"> </w:t>
            </w:r>
            <w:r w:rsidRPr="002D46A6">
              <w:rPr>
                <w:rFonts w:ascii="Consolas" w:hAnsi="Consolas"/>
                <w:color w:val="098658"/>
                <w:sz w:val="20"/>
                <w:szCs w:val="20"/>
                <w:lang w:eastAsia="de-AT"/>
              </w:rPr>
              <w:t>IMU_OK</w:t>
            </w:r>
            <w:r w:rsidRPr="002D46A6">
              <w:rPr>
                <w:rFonts w:ascii="Consolas" w:hAnsi="Consolas"/>
                <w:color w:val="000000"/>
                <w:sz w:val="20"/>
                <w:szCs w:val="20"/>
                <w:lang w:eastAsia="de-AT"/>
              </w:rPr>
              <w:t>;</w:t>
            </w:r>
          </w:p>
          <w:p w14:paraId="2F2EF273" w14:textId="2804E3EC" w:rsidR="002D46A6" w:rsidRPr="002D46A6" w:rsidRDefault="002D46A6" w:rsidP="002D46A6">
            <w:pPr>
              <w:shd w:val="clear" w:color="auto" w:fill="FFFFFF"/>
              <w:spacing w:line="285" w:lineRule="atLeast"/>
              <w:rPr>
                <w:rFonts w:ascii="Consolas" w:hAnsi="Consolas"/>
                <w:color w:val="000000"/>
                <w:sz w:val="21"/>
                <w:szCs w:val="21"/>
                <w:lang w:eastAsia="de-AT"/>
              </w:rPr>
            </w:pPr>
            <w:r w:rsidRPr="002D46A6">
              <w:rPr>
                <w:rFonts w:ascii="Consolas" w:hAnsi="Consolas"/>
                <w:color w:val="000000"/>
                <w:sz w:val="20"/>
                <w:szCs w:val="20"/>
                <w:lang w:eastAsia="de-AT"/>
              </w:rPr>
              <w:t>}</w:t>
            </w:r>
          </w:p>
        </w:tc>
      </w:tr>
    </w:tbl>
    <w:p w14:paraId="1CF8043A" w14:textId="77777777" w:rsidR="002D46A6" w:rsidRDefault="002D46A6" w:rsidP="005F41FA"/>
    <w:p w14:paraId="73D5690C" w14:textId="398B0963"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8D5644">
        <w:t xml:space="preserve"> und speichert die Daten in der angegeben Variable. </w:t>
      </w:r>
    </w:p>
    <w:p w14:paraId="5BFE7EFB" w14:textId="77777777" w:rsidR="002A2C16" w:rsidRDefault="002A2C16" w:rsidP="005E2CBD"/>
    <w:p w14:paraId="1CE07E74" w14:textId="00484280" w:rsidR="002A2C16" w:rsidRDefault="00BC329D" w:rsidP="00B541A0">
      <w:pPr>
        <w:pStyle w:val="berschrift3"/>
      </w:pPr>
      <w:bookmarkStart w:id="112" w:name="_Toc159489166"/>
      <w:r>
        <w:t>IMU-</w:t>
      </w:r>
      <w:r w:rsidR="002A2C16">
        <w:t>Verbindungstest</w:t>
      </w:r>
      <w:bookmarkEnd w:id="112"/>
    </w:p>
    <w:p w14:paraId="445397A4" w14:textId="77777777" w:rsidR="00496114" w:rsidRDefault="00195311" w:rsidP="00B541A0">
      <w:r>
        <w:t xml:space="preserve">Alle drei Sensoren haben ein Who Am I – 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p>
    <w:p w14:paraId="42DD8799" w14:textId="77777777" w:rsidR="005D46A7" w:rsidRDefault="005D46A7" w:rsidP="00B541A0"/>
    <w:tbl>
      <w:tblPr>
        <w:tblStyle w:val="Tabellenraster"/>
        <w:tblW w:w="5000" w:type="pct"/>
        <w:tblLook w:val="04A0" w:firstRow="1" w:lastRow="0" w:firstColumn="1" w:lastColumn="0" w:noHBand="0" w:noVBand="1"/>
      </w:tblPr>
      <w:tblGrid>
        <w:gridCol w:w="1771"/>
        <w:gridCol w:w="4796"/>
        <w:gridCol w:w="2493"/>
      </w:tblGrid>
      <w:tr w:rsidR="004164AC" w14:paraId="70D46FE8" w14:textId="77777777" w:rsidTr="004A6550">
        <w:tc>
          <w:tcPr>
            <w:tcW w:w="977" w:type="pct"/>
            <w:vAlign w:val="center"/>
          </w:tcPr>
          <w:p w14:paraId="36FDA0C0" w14:textId="33C3B46D" w:rsidR="004164AC" w:rsidRPr="00435CFE" w:rsidRDefault="004164AC" w:rsidP="004A6550">
            <w:pPr>
              <w:jc w:val="center"/>
              <w:rPr>
                <w:b/>
              </w:rPr>
            </w:pPr>
            <w:r w:rsidRPr="00435CFE">
              <w:rPr>
                <w:b/>
              </w:rPr>
              <w:t>Sensor</w:t>
            </w:r>
          </w:p>
        </w:tc>
        <w:tc>
          <w:tcPr>
            <w:tcW w:w="2646" w:type="pct"/>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1376" w:type="pct"/>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4A6550">
        <w:tc>
          <w:tcPr>
            <w:tcW w:w="977" w:type="pct"/>
            <w:vAlign w:val="center"/>
          </w:tcPr>
          <w:p w14:paraId="20D613BD" w14:textId="6E348C12" w:rsidR="004164AC" w:rsidRDefault="004164AC" w:rsidP="004A6550">
            <w:r>
              <w:t>MPU9250</w:t>
            </w:r>
          </w:p>
        </w:tc>
        <w:tc>
          <w:tcPr>
            <w:tcW w:w="2646" w:type="pct"/>
            <w:vAlign w:val="center"/>
          </w:tcPr>
          <w:p w14:paraId="1FC8A462" w14:textId="14AC11E6" w:rsidR="004164AC" w:rsidRDefault="00A67088" w:rsidP="004A6550">
            <w:r>
              <w:t>0x75</w:t>
            </w:r>
          </w:p>
        </w:tc>
        <w:tc>
          <w:tcPr>
            <w:tcW w:w="1376" w:type="pct"/>
            <w:vAlign w:val="center"/>
          </w:tcPr>
          <w:p w14:paraId="4FC00842" w14:textId="394B7B5E" w:rsidR="004164AC" w:rsidRDefault="004164AC" w:rsidP="004A6550">
            <w:r>
              <w:t>0x71</w:t>
            </w:r>
          </w:p>
        </w:tc>
      </w:tr>
      <w:tr w:rsidR="004164AC" w14:paraId="51BE88D9" w14:textId="77777777" w:rsidTr="004A6550">
        <w:tc>
          <w:tcPr>
            <w:tcW w:w="977" w:type="pct"/>
            <w:vAlign w:val="center"/>
          </w:tcPr>
          <w:p w14:paraId="314750C7" w14:textId="2FD1E626" w:rsidR="004164AC" w:rsidRDefault="004164AC" w:rsidP="004A6550">
            <w:r>
              <w:t>BMP280</w:t>
            </w:r>
          </w:p>
        </w:tc>
        <w:tc>
          <w:tcPr>
            <w:tcW w:w="2646" w:type="pct"/>
            <w:vAlign w:val="center"/>
          </w:tcPr>
          <w:p w14:paraId="3E7558C3" w14:textId="1EC557D2" w:rsidR="004164AC" w:rsidRDefault="00A67088" w:rsidP="004A6550">
            <w:r>
              <w:t>0xD0</w:t>
            </w:r>
          </w:p>
        </w:tc>
        <w:tc>
          <w:tcPr>
            <w:tcW w:w="1376" w:type="pct"/>
            <w:vAlign w:val="center"/>
          </w:tcPr>
          <w:p w14:paraId="17F29EB0" w14:textId="46E9A369" w:rsidR="004164AC" w:rsidRDefault="00793DB8" w:rsidP="004A6550">
            <w:r>
              <w:t>0x58</w:t>
            </w:r>
          </w:p>
        </w:tc>
      </w:tr>
      <w:tr w:rsidR="004164AC" w14:paraId="6F86F470" w14:textId="77777777" w:rsidTr="004A6550">
        <w:tc>
          <w:tcPr>
            <w:tcW w:w="977" w:type="pct"/>
            <w:vAlign w:val="center"/>
          </w:tcPr>
          <w:p w14:paraId="1594CE8B" w14:textId="0E69DBEA" w:rsidR="004164AC" w:rsidRDefault="004164AC" w:rsidP="004A6550">
            <w:r>
              <w:t>AK8963</w:t>
            </w:r>
          </w:p>
        </w:tc>
        <w:tc>
          <w:tcPr>
            <w:tcW w:w="2646" w:type="pct"/>
            <w:vAlign w:val="center"/>
          </w:tcPr>
          <w:p w14:paraId="4378F542" w14:textId="3C82A1BD" w:rsidR="004164AC" w:rsidRDefault="00A67088" w:rsidP="004A6550">
            <w:r>
              <w:t>0x00</w:t>
            </w:r>
          </w:p>
        </w:tc>
        <w:tc>
          <w:tcPr>
            <w:tcW w:w="1376" w:type="pct"/>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2AB1017C" w14:textId="307F89DC" w:rsidR="00166B19" w:rsidRDefault="00DF2926" w:rsidP="00B541A0">
      <w:r>
        <w:t xml:space="preserve">Mit der Funktion </w:t>
      </w:r>
      <w:r w:rsidR="009B222F" w:rsidRPr="008365E9">
        <w:rPr>
          <w:i/>
        </w:rPr>
        <w:t>IMU_CheckConnection()</w:t>
      </w:r>
      <w:r w:rsidR="009B222F">
        <w:t xml:space="preserve"> werden alle drei Sensoren auf diese Werte überprüft und wenn ein Wert nicht </w:t>
      </w:r>
      <w:r w:rsidR="00463C56">
        <w:t xml:space="preserve">übereinstimmt, wird ein </w:t>
      </w:r>
      <w:r w:rsidR="00F24A31" w:rsidRPr="008365E9">
        <w:rPr>
          <w:i/>
        </w:rPr>
        <w:t>IMU_&lt;Sensor&gt;_ADDRESS_ERROR</w:t>
      </w:r>
      <w:r w:rsidR="00F24A31">
        <w:t xml:space="preserve"> ausgegeben.</w:t>
      </w:r>
    </w:p>
    <w:p w14:paraId="72BD4C08" w14:textId="77777777" w:rsidR="00BD301D" w:rsidRDefault="00BD301D" w:rsidP="00B541A0"/>
    <w:p w14:paraId="5DD5B871" w14:textId="50254741" w:rsidR="004940BF" w:rsidRPr="00BD301D" w:rsidRDefault="00BD301D" w:rsidP="00B541A0">
      <w:pPr>
        <w:rPr>
          <w:b/>
        </w:rPr>
      </w:pPr>
      <w:r w:rsidRPr="00BD301D">
        <w:rPr>
          <w:b/>
        </w:rPr>
        <w:t>Verbindungstest aller IMU-Sensoren:</w:t>
      </w:r>
    </w:p>
    <w:tbl>
      <w:tblPr>
        <w:tblStyle w:val="Tabellenraster"/>
        <w:tblW w:w="0" w:type="auto"/>
        <w:tblLook w:val="04A0" w:firstRow="1" w:lastRow="0" w:firstColumn="1" w:lastColumn="0" w:noHBand="0" w:noVBand="1"/>
      </w:tblPr>
      <w:tblGrid>
        <w:gridCol w:w="9060"/>
      </w:tblGrid>
      <w:tr w:rsidR="00295C44" w14:paraId="2E19F096" w14:textId="77777777" w:rsidTr="00295C44">
        <w:tc>
          <w:tcPr>
            <w:tcW w:w="9060" w:type="dxa"/>
          </w:tcPr>
          <w:p w14:paraId="1BCD4D44" w14:textId="654D26C3" w:rsidR="00295C44" w:rsidRDefault="00295C44" w:rsidP="00295C44">
            <w:pPr>
              <w:shd w:val="clear" w:color="auto" w:fill="FFFFFF"/>
              <w:spacing w:line="285" w:lineRule="atLeast"/>
            </w:pPr>
            <w:r w:rsidRPr="00295C44">
              <w:rPr>
                <w:rFonts w:ascii="Consolas" w:hAnsi="Consolas"/>
                <w:color w:val="000000"/>
                <w:sz w:val="20"/>
                <w:szCs w:val="20"/>
                <w:lang w:eastAsia="de-AT"/>
              </w:rPr>
              <w:t>IMU_10DOF.c</w:t>
            </w:r>
          </w:p>
        </w:tc>
      </w:tr>
      <w:tr w:rsidR="00295C44" w14:paraId="1CFD4DAD" w14:textId="77777777" w:rsidTr="00295C44">
        <w:tc>
          <w:tcPr>
            <w:tcW w:w="9060" w:type="dxa"/>
          </w:tcPr>
          <w:p w14:paraId="1A9B30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w:t>
            </w:r>
          </w:p>
          <w:p w14:paraId="4E9375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lastRenderedPageBreak/>
              <w:t xml:space="preserve"> * </w:t>
            </w:r>
            <w:r w:rsidRPr="00295C44">
              <w:rPr>
                <w:rFonts w:ascii="Consolas" w:hAnsi="Consolas"/>
                <w:color w:val="0000FF"/>
                <w:sz w:val="20"/>
                <w:szCs w:val="20"/>
                <w:lang w:val="en-GB" w:eastAsia="de-AT"/>
              </w:rPr>
              <w:t>@brief</w:t>
            </w:r>
            <w:r w:rsidRPr="00295C44">
              <w:rPr>
                <w:rFonts w:ascii="Consolas" w:hAnsi="Consolas"/>
                <w:color w:val="008000"/>
                <w:sz w:val="20"/>
                <w:szCs w:val="20"/>
                <w:lang w:val="en-GB" w:eastAsia="de-AT"/>
              </w:rPr>
              <w:t xml:space="preserve"> This function checks the connection of all sensors on the IMU</w:t>
            </w:r>
          </w:p>
          <w:p w14:paraId="0A0048F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@attention</w:t>
            </w:r>
            <w:r w:rsidRPr="00295C44">
              <w:rPr>
                <w:rFonts w:ascii="Consolas" w:hAnsi="Consolas"/>
                <w:color w:val="008000"/>
                <w:sz w:val="20"/>
                <w:szCs w:val="20"/>
                <w:lang w:val="en-GB" w:eastAsia="de-AT"/>
              </w:rPr>
              <w:t xml:space="preserve"> This function enables the bypass mode in the MPU9250</w:t>
            </w:r>
          </w:p>
          <w:p w14:paraId="47FC733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@return</w:t>
            </w:r>
            <w:r w:rsidRPr="00295C44">
              <w:rPr>
                <w:rFonts w:ascii="Consolas" w:hAnsi="Consolas"/>
                <w:color w:val="008000"/>
                <w:sz w:val="20"/>
                <w:szCs w:val="20"/>
                <w:lang w:val="en-GB" w:eastAsia="de-AT"/>
              </w:rPr>
              <w:t xml:space="preserve"> IMU_Status</w:t>
            </w:r>
          </w:p>
          <w:p w14:paraId="3ADBE68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w:t>
            </w:r>
          </w:p>
          <w:p w14:paraId="2126DC8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IMU_Status IMU_CheckConnection(</w:t>
            </w:r>
            <w:r w:rsidRPr="00295C44">
              <w:rPr>
                <w:rFonts w:ascii="Consolas" w:hAnsi="Consolas"/>
                <w:color w:val="0000FF"/>
                <w:sz w:val="20"/>
                <w:szCs w:val="20"/>
                <w:lang w:val="en-GB" w:eastAsia="de-AT"/>
              </w:rPr>
              <w:t>void</w:t>
            </w:r>
            <w:r w:rsidRPr="00295C44">
              <w:rPr>
                <w:rFonts w:ascii="Consolas" w:hAnsi="Consolas"/>
                <w:color w:val="000000"/>
                <w:sz w:val="20"/>
                <w:szCs w:val="20"/>
                <w:lang w:val="en-GB" w:eastAsia="de-AT"/>
              </w:rPr>
              <w:t>)</w:t>
            </w:r>
          </w:p>
          <w:p w14:paraId="6AE7C019"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w:t>
            </w:r>
          </w:p>
          <w:p w14:paraId="57C165BC"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regVal[</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0x71</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0x48</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0x58</w:t>
            </w:r>
            <w:r w:rsidRPr="00295C44">
              <w:rPr>
                <w:rFonts w:ascii="Consolas" w:hAnsi="Consolas"/>
                <w:color w:val="000000"/>
                <w:sz w:val="20"/>
                <w:szCs w:val="20"/>
                <w:lang w:eastAsia="de-AT"/>
              </w:rPr>
              <w:t>};</w:t>
            </w:r>
          </w:p>
          <w:p w14:paraId="3168B171"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regAddr[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000FF"/>
                <w:sz w:val="20"/>
                <w:szCs w:val="20"/>
                <w:lang w:eastAsia="de-AT"/>
              </w:rPr>
              <w:t>IMU_MPU_WHOAMI_ADDR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IMU_MAG_WHOAMI_ADDR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IMU_BARO_CHIPID_ADDR</w:t>
            </w:r>
            <w:r w:rsidRPr="00295C44">
              <w:rPr>
                <w:rFonts w:ascii="Consolas" w:hAnsi="Consolas"/>
                <w:color w:val="000000"/>
                <w:sz w:val="20"/>
                <w:szCs w:val="20"/>
                <w:lang w:eastAsia="de-AT"/>
              </w:rPr>
              <w:t>};</w:t>
            </w:r>
          </w:p>
          <w:p w14:paraId="186C1538"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sensor[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MPU9250</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MAG</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BARO</w:t>
            </w:r>
            <w:r w:rsidRPr="00295C44">
              <w:rPr>
                <w:rFonts w:ascii="Consolas" w:hAnsi="Consolas"/>
                <w:color w:val="000000"/>
                <w:sz w:val="20"/>
                <w:szCs w:val="20"/>
                <w:lang w:eastAsia="de-AT"/>
              </w:rPr>
              <w:t>};</w:t>
            </w:r>
          </w:p>
          <w:p w14:paraId="0576BEA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timeout;</w:t>
            </w:r>
          </w:p>
          <w:p w14:paraId="377D57E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data = </w:t>
            </w:r>
            <w:r w:rsidRPr="00295C44">
              <w:rPr>
                <w:rFonts w:ascii="Consolas" w:hAnsi="Consolas"/>
                <w:color w:val="098658"/>
                <w:sz w:val="20"/>
                <w:szCs w:val="20"/>
                <w:lang w:val="en-GB" w:eastAsia="de-AT"/>
              </w:rPr>
              <w:t>0x00</w:t>
            </w:r>
            <w:r w:rsidRPr="00295C44">
              <w:rPr>
                <w:rFonts w:ascii="Consolas" w:hAnsi="Consolas"/>
                <w:color w:val="000000"/>
                <w:sz w:val="20"/>
                <w:szCs w:val="20"/>
                <w:lang w:val="en-GB" w:eastAsia="de-AT"/>
              </w:rPr>
              <w:t>;</w:t>
            </w:r>
          </w:p>
          <w:p w14:paraId="5EA0F73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039578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for</w:t>
            </w:r>
            <w:r w:rsidRPr="00295C44">
              <w:rPr>
                <w:rFonts w:ascii="Consolas" w:hAnsi="Consolas"/>
                <w:color w:val="000000"/>
                <w:sz w:val="20"/>
                <w:szCs w:val="20"/>
                <w:lang w:val="en-GB" w:eastAsia="de-AT"/>
              </w:rPr>
              <w:t>(</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i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 xml:space="preserve">; i &lt; </w:t>
            </w:r>
            <w:r w:rsidRPr="00295C44">
              <w:rPr>
                <w:rFonts w:ascii="Consolas" w:hAnsi="Consolas"/>
                <w:color w:val="098658"/>
                <w:sz w:val="20"/>
                <w:szCs w:val="20"/>
                <w:lang w:val="en-GB" w:eastAsia="de-AT"/>
              </w:rPr>
              <w:t>3</w:t>
            </w:r>
            <w:r w:rsidRPr="00295C44">
              <w:rPr>
                <w:rFonts w:ascii="Consolas" w:hAnsi="Consolas"/>
                <w:color w:val="000000"/>
                <w:sz w:val="20"/>
                <w:szCs w:val="20"/>
                <w:lang w:val="en-GB" w:eastAsia="de-AT"/>
              </w:rPr>
              <w:t>; i++)</w:t>
            </w:r>
          </w:p>
          <w:p w14:paraId="12DF4EE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BE3AA2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timeout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w:t>
            </w:r>
          </w:p>
          <w:p w14:paraId="080240C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597CD4A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while</w:t>
            </w:r>
            <w:r w:rsidRPr="00295C44">
              <w:rPr>
                <w:rFonts w:ascii="Consolas" w:hAnsi="Consolas"/>
                <w:color w:val="000000"/>
                <w:sz w:val="20"/>
                <w:szCs w:val="20"/>
                <w:lang w:val="en-GB" w:eastAsia="de-AT"/>
              </w:rPr>
              <w:t>(data != regVal[i])</w:t>
            </w:r>
          </w:p>
          <w:p w14:paraId="24F634B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451904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(IMU_ReadRegister(sensor[i], regAddr[i], &amp;data, </w:t>
            </w:r>
            <w:r w:rsidRPr="00295C44">
              <w:rPr>
                <w:rFonts w:ascii="Consolas" w:hAnsi="Consolas"/>
                <w:color w:val="098658"/>
                <w:sz w:val="20"/>
                <w:szCs w:val="20"/>
                <w:lang w:val="en-GB" w:eastAsia="de-AT"/>
              </w:rPr>
              <w:t>1</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18198D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275446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71F83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(timeout++ &gt; </w:t>
            </w:r>
            <w:r w:rsidRPr="00295C44">
              <w:rPr>
                <w:rFonts w:ascii="Consolas" w:hAnsi="Consolas"/>
                <w:color w:val="098658"/>
                <w:sz w:val="20"/>
                <w:szCs w:val="20"/>
                <w:lang w:val="en-GB" w:eastAsia="de-AT"/>
              </w:rPr>
              <w:t>100</w:t>
            </w:r>
            <w:r w:rsidRPr="00295C44">
              <w:rPr>
                <w:rFonts w:ascii="Consolas" w:hAnsi="Consolas"/>
                <w:color w:val="000000"/>
                <w:sz w:val="20"/>
                <w:szCs w:val="20"/>
                <w:lang w:val="en-GB" w:eastAsia="de-AT"/>
              </w:rPr>
              <w:t>)</w:t>
            </w:r>
          </w:p>
          <w:p w14:paraId="3EF7D6D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IMU_MPU_WHOAMI_ERROR</w:t>
            </w:r>
            <w:r w:rsidRPr="00295C44">
              <w:rPr>
                <w:rFonts w:ascii="Consolas" w:hAnsi="Consolas"/>
                <w:color w:val="000000"/>
                <w:sz w:val="20"/>
                <w:szCs w:val="20"/>
                <w:lang w:val="en-GB" w:eastAsia="de-AT"/>
              </w:rPr>
              <w:t xml:space="preserve"> + i;</w:t>
            </w:r>
          </w:p>
          <w:p w14:paraId="44FA0E96"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80E5C7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9FE487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(sensor[i] == </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w:t>
            </w:r>
          </w:p>
          <w:p w14:paraId="5B2F44D7"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3F70C1C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8000"/>
                <w:sz w:val="20"/>
                <w:szCs w:val="20"/>
                <w:lang w:val="en-GB" w:eastAsia="de-AT"/>
              </w:rPr>
              <w:t>// enable bypass mode</w:t>
            </w:r>
          </w:p>
          <w:p w14:paraId="63C5ADD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(IMU_WriteRegister(</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IMU_MPU_INT_PIN_CFG_ADDR</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0x02</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1AA7801"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73CA9DF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IMU_DelayUs(</w:t>
            </w:r>
            <w:r w:rsidRPr="00295C44">
              <w:rPr>
                <w:rFonts w:ascii="Consolas" w:hAnsi="Consolas"/>
                <w:color w:val="098658"/>
                <w:sz w:val="20"/>
                <w:szCs w:val="20"/>
                <w:lang w:val="en-GB" w:eastAsia="de-AT"/>
              </w:rPr>
              <w:t>10000</w:t>
            </w:r>
            <w:r w:rsidRPr="00295C44">
              <w:rPr>
                <w:rFonts w:ascii="Consolas" w:hAnsi="Consolas"/>
                <w:color w:val="000000"/>
                <w:sz w:val="20"/>
                <w:szCs w:val="20"/>
                <w:lang w:val="en-GB" w:eastAsia="de-AT"/>
              </w:rPr>
              <w:t>);</w:t>
            </w:r>
          </w:p>
          <w:p w14:paraId="3F1B2A9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03E4B5C"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0DDD4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191EAE75"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42F7DE3" w14:textId="16E08084" w:rsidR="00295C44" w:rsidRPr="00295C44" w:rsidRDefault="00295C44" w:rsidP="00295C44">
            <w:pPr>
              <w:shd w:val="clear" w:color="auto" w:fill="FFFFFF"/>
              <w:spacing w:line="285" w:lineRule="atLeast"/>
              <w:rPr>
                <w:rFonts w:ascii="Consolas" w:hAnsi="Consolas"/>
                <w:color w:val="000000"/>
                <w:sz w:val="21"/>
                <w:szCs w:val="21"/>
                <w:lang w:eastAsia="de-AT"/>
              </w:rPr>
            </w:pPr>
            <w:r w:rsidRPr="00295C44">
              <w:rPr>
                <w:rFonts w:ascii="Consolas" w:hAnsi="Consolas"/>
                <w:color w:val="000000"/>
                <w:sz w:val="20"/>
                <w:szCs w:val="20"/>
                <w:lang w:eastAsia="de-AT"/>
              </w:rPr>
              <w:t>}</w:t>
            </w:r>
          </w:p>
        </w:tc>
      </w:tr>
    </w:tbl>
    <w:p w14:paraId="223E6F7F" w14:textId="77777777" w:rsidR="004940BF" w:rsidRPr="00B541A0" w:rsidRDefault="004940BF" w:rsidP="00B541A0"/>
    <w:p w14:paraId="01387579" w14:textId="3AEF2E4E" w:rsidR="0083413C" w:rsidRDefault="00C407EF" w:rsidP="005F41FA">
      <w:r>
        <w:t xml:space="preserve">Damit </w:t>
      </w:r>
      <w:r w:rsidR="000070C7">
        <w:t>der Magnetometer</w:t>
      </w:r>
      <w:r>
        <w:t xml:space="preserve"> und auf das Barometer zugegriffen werden kann, muss im MPU9250 im </w:t>
      </w:r>
      <w:r w:rsidR="00FE5AE6" w:rsidRPr="00FE5AE6">
        <w:t xml:space="preserve">bypass enable </w:t>
      </w:r>
      <w:r w:rsidR="005D46A7">
        <w:t>Register</w:t>
      </w:r>
      <w:r w:rsidR="00FE5AE6">
        <w:t xml:space="preserve"> das </w:t>
      </w:r>
      <w:r w:rsidR="00C943F7">
        <w:t xml:space="preserve">BYPASS_EN – </w:t>
      </w:r>
      <w:r w:rsidR="00372E4F">
        <w:t>B</w:t>
      </w:r>
      <w:r w:rsidR="00C943F7">
        <w:t xml:space="preserve">it gesetzt werden. </w:t>
      </w:r>
      <w:r w:rsidR="000070C7">
        <w:t xml:space="preserve">Dadurch werden die I²C-Leitung durch den Sensor durchgeführt und </w:t>
      </w:r>
      <w:r w:rsidR="005B13E1">
        <w:t xml:space="preserve">auf den </w:t>
      </w:r>
      <w:r w:rsidR="000070C7">
        <w:t xml:space="preserve">anderen Sensoren </w:t>
      </w:r>
      <w:r w:rsidR="008C75C3">
        <w:t xml:space="preserve">kann zugegriffen werden.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13" w:name="_Toc157499222"/>
      <w:r>
        <w:br w:type="page"/>
      </w:r>
    </w:p>
    <w:p w14:paraId="39F85C66" w14:textId="556750C0" w:rsidR="00003ABE" w:rsidRDefault="00D113A5" w:rsidP="00003ABE">
      <w:pPr>
        <w:pStyle w:val="berschrift3"/>
      </w:pPr>
      <w:bookmarkStart w:id="114" w:name="_Toc159489167"/>
      <w:r>
        <w:lastRenderedPageBreak/>
        <w:t>Gyroskop und Accelerometer</w:t>
      </w:r>
      <w:r w:rsidR="00A05B96">
        <w:t xml:space="preserve"> - </w:t>
      </w:r>
      <w:r w:rsidR="00003ABE">
        <w:t>MPU9250</w:t>
      </w:r>
      <w:bookmarkEnd w:id="113"/>
      <w:bookmarkEnd w:id="114"/>
    </w:p>
    <w:p w14:paraId="4D01714C" w14:textId="7BDEE2F0" w:rsidR="00AC4634" w:rsidRDefault="00AC4634" w:rsidP="00003ABE">
      <w:pPr>
        <w:pStyle w:val="berschrift4"/>
      </w:pPr>
      <w:bookmarkStart w:id="115" w:name="_Toc157499223"/>
      <w:bookmarkStart w:id="116" w:name="_Toc159489168"/>
      <w:r>
        <w:t>Registerübersicht</w:t>
      </w:r>
      <w:r w:rsidR="0055338E">
        <w:t xml:space="preserve"> MPU9250</w:t>
      </w:r>
      <w:bookmarkEnd w:id="116"/>
    </w:p>
    <w:p w14:paraId="063DCB30" w14:textId="0F20F4FF" w:rsidR="00AC4634" w:rsidRDefault="00321FF4" w:rsidP="00AC4634">
      <w:r w:rsidRPr="008D78B5">
        <w:rPr>
          <w:highlight w:val="yellow"/>
        </w:rPr>
        <w:t>Bild von allen wichtigen Registern + vielleicht Beschreibung</w:t>
      </w:r>
    </w:p>
    <w:p w14:paraId="60AD8DC8" w14:textId="77777777" w:rsidR="00AC4634" w:rsidRPr="00AC4634" w:rsidRDefault="00AC4634" w:rsidP="00AC4634"/>
    <w:p w14:paraId="07FD8036" w14:textId="41AD8449" w:rsidR="00003ABE" w:rsidRDefault="00003ABE" w:rsidP="00003ABE">
      <w:pPr>
        <w:pStyle w:val="berschrift4"/>
      </w:pPr>
      <w:bookmarkStart w:id="117" w:name="_Initialisierung"/>
      <w:bookmarkStart w:id="118" w:name="_Toc159489169"/>
      <w:bookmarkEnd w:id="117"/>
      <w:r w:rsidRPr="00603A47">
        <w:t>Initialisierung</w:t>
      </w:r>
      <w:bookmarkEnd w:id="115"/>
      <w:r w:rsidR="002C7979">
        <w:t xml:space="preserve"> Accelerometer und Gyroskop</w:t>
      </w:r>
      <w:bookmarkEnd w:id="118"/>
    </w:p>
    <w:tbl>
      <w:tblPr>
        <w:tblStyle w:val="Tabellenraster"/>
        <w:tblW w:w="0" w:type="auto"/>
        <w:tblLook w:val="04A0" w:firstRow="1" w:lastRow="0" w:firstColumn="1" w:lastColumn="0" w:noHBand="0" w:noVBand="1"/>
      </w:tblPr>
      <w:tblGrid>
        <w:gridCol w:w="9060"/>
      </w:tblGrid>
      <w:tr w:rsidR="00E20773" w:rsidRPr="00C60D1E" w14:paraId="3CEC49B8" w14:textId="77777777" w:rsidTr="00E20773">
        <w:tc>
          <w:tcPr>
            <w:tcW w:w="9060" w:type="dxa"/>
          </w:tcPr>
          <w:p w14:paraId="3C239A89" w14:textId="0F44DC77" w:rsidR="00E20773" w:rsidRPr="00850FC9" w:rsidRDefault="00E20773" w:rsidP="00C60D1E">
            <w:pPr>
              <w:shd w:val="clear" w:color="auto" w:fill="FFFFFF"/>
              <w:spacing w:line="285" w:lineRule="atLeast"/>
              <w:rPr>
                <w:sz w:val="20"/>
                <w:szCs w:val="20"/>
              </w:rPr>
            </w:pPr>
            <w:r w:rsidRPr="00850FC9">
              <w:rPr>
                <w:rFonts w:ascii="Consolas" w:hAnsi="Consolas"/>
                <w:color w:val="000000"/>
                <w:sz w:val="20"/>
                <w:szCs w:val="20"/>
                <w:lang w:eastAsia="de-AT"/>
              </w:rPr>
              <w:t>IMU_10DOF.c |</w:t>
            </w:r>
            <w:r w:rsidR="00C60D1E" w:rsidRPr="00850FC9">
              <w:rPr>
                <w:rFonts w:ascii="Consolas" w:hAnsi="Consolas"/>
                <w:color w:val="000000"/>
                <w:sz w:val="20"/>
                <w:szCs w:val="20"/>
                <w:lang w:eastAsia="de-AT"/>
              </w:rPr>
              <w:t xml:space="preserve"> Ausschnitt aus</w:t>
            </w:r>
            <w:r w:rsidRPr="00850FC9">
              <w:rPr>
                <w:rFonts w:ascii="Consolas" w:hAnsi="Consolas"/>
                <w:color w:val="000000"/>
                <w:sz w:val="20"/>
                <w:szCs w:val="20"/>
                <w:lang w:eastAsia="de-AT"/>
              </w:rPr>
              <w:t xml:space="preserve"> </w:t>
            </w:r>
            <w:r w:rsidR="00C60D1E" w:rsidRPr="00850FC9">
              <w:rPr>
                <w:rFonts w:ascii="Consolas" w:hAnsi="Consolas"/>
                <w:color w:val="000000"/>
                <w:sz w:val="20"/>
                <w:szCs w:val="20"/>
                <w:lang w:eastAsia="de-AT"/>
              </w:rPr>
              <w:t>IMU_Init() Funktion</w:t>
            </w:r>
          </w:p>
        </w:tc>
      </w:tr>
      <w:tr w:rsidR="00E20773" w:rsidRPr="00C60D1E" w14:paraId="3631C4CB" w14:textId="77777777" w:rsidTr="00E20773">
        <w:tc>
          <w:tcPr>
            <w:tcW w:w="9060" w:type="dxa"/>
          </w:tcPr>
          <w:p w14:paraId="4F423584"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w:t>
            </w:r>
          </w:p>
          <w:p w14:paraId="3A0BDD7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@brief</w:t>
            </w:r>
            <w:r w:rsidRPr="00A01C78">
              <w:rPr>
                <w:rFonts w:ascii="Consolas" w:hAnsi="Consolas"/>
                <w:color w:val="008000"/>
                <w:sz w:val="20"/>
                <w:szCs w:val="20"/>
                <w:lang w:val="en-GB" w:eastAsia="de-AT"/>
              </w:rPr>
              <w:t xml:space="preserve"> This function initialzes the 10DOF IMU (accel, gyro, mag, baro)</w:t>
            </w:r>
          </w:p>
          <w:p w14:paraId="743C409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@param</w:t>
            </w:r>
            <w:r w:rsidRPr="00A01C78">
              <w:rPr>
                <w:rFonts w:ascii="Consolas" w:hAnsi="Consolas"/>
                <w:color w:val="008000"/>
                <w:sz w:val="20"/>
                <w:szCs w:val="20"/>
                <w:lang w:val="en-GB" w:eastAsia="de-AT"/>
              </w:rPr>
              <w:t xml:space="preserve"> imuInit pointer to IMU_InitTypeDef</w:t>
            </w:r>
          </w:p>
          <w:p w14:paraId="46871F06"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val="en-GB" w:eastAsia="de-AT"/>
              </w:rPr>
              <w:t> </w:t>
            </w:r>
            <w:r w:rsidRPr="00A01C78">
              <w:rPr>
                <w:rFonts w:ascii="Consolas" w:hAnsi="Consolas"/>
                <w:color w:val="008000"/>
                <w:sz w:val="20"/>
                <w:szCs w:val="20"/>
                <w:lang w:eastAsia="de-AT"/>
              </w:rPr>
              <w:t xml:space="preserve">* </w:t>
            </w:r>
            <w:r w:rsidRPr="00A01C78">
              <w:rPr>
                <w:rFonts w:ascii="Consolas" w:hAnsi="Consolas"/>
                <w:color w:val="0000FF"/>
                <w:sz w:val="20"/>
                <w:szCs w:val="20"/>
                <w:lang w:eastAsia="de-AT"/>
              </w:rPr>
              <w:t>@return</w:t>
            </w:r>
            <w:r w:rsidRPr="00A01C78">
              <w:rPr>
                <w:rFonts w:ascii="Consolas" w:hAnsi="Consolas"/>
                <w:color w:val="008000"/>
                <w:sz w:val="20"/>
                <w:szCs w:val="20"/>
                <w:lang w:eastAsia="de-AT"/>
              </w:rPr>
              <w:t xml:space="preserve"> IMU_Status</w:t>
            </w:r>
          </w:p>
          <w:p w14:paraId="48BE035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eastAsia="de-AT"/>
              </w:rPr>
              <w:t> */</w:t>
            </w:r>
          </w:p>
          <w:p w14:paraId="3C9227F9"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IMU_Status IMU_Init(IMU_InitTypeDef *imuInit)</w:t>
            </w:r>
          </w:p>
          <w:p w14:paraId="4E14445D"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p w14:paraId="5B964E60" w14:textId="63950E0A" w:rsidR="00A01C78" w:rsidRPr="000640A2" w:rsidRDefault="00A01C78" w:rsidP="00850FC9">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00850FC9" w:rsidRPr="000640A2">
              <w:rPr>
                <w:rFonts w:ascii="Consolas" w:hAnsi="Consolas"/>
                <w:color w:val="000000"/>
                <w:sz w:val="20"/>
                <w:szCs w:val="20"/>
                <w:lang w:eastAsia="de-AT"/>
              </w:rPr>
              <w:t>...</w:t>
            </w:r>
          </w:p>
          <w:p w14:paraId="6E9C4C49" w14:textId="77777777" w:rsidR="00850FC9" w:rsidRPr="00A01C78" w:rsidRDefault="00850FC9" w:rsidP="00850FC9">
            <w:pPr>
              <w:shd w:val="clear" w:color="auto" w:fill="FFFFFF"/>
              <w:spacing w:line="285" w:lineRule="atLeast"/>
              <w:rPr>
                <w:rFonts w:ascii="Consolas" w:hAnsi="Consolas"/>
                <w:color w:val="000000"/>
                <w:sz w:val="20"/>
                <w:szCs w:val="20"/>
                <w:lang w:eastAsia="de-AT"/>
              </w:rPr>
            </w:pPr>
          </w:p>
          <w:p w14:paraId="3049A9F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eastAsia="de-AT"/>
              </w:rPr>
              <w:t>// reset MPU</w:t>
            </w:r>
          </w:p>
          <w:p w14:paraId="15096010"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IMU_WriteRegister(</w:t>
            </w:r>
            <w:r w:rsidRPr="00A01C78">
              <w:rPr>
                <w:rFonts w:ascii="Consolas" w:hAnsi="Consolas"/>
                <w:color w:val="098658"/>
                <w:sz w:val="20"/>
                <w:szCs w:val="20"/>
                <w:lang w:eastAsia="de-AT"/>
              </w:rPr>
              <w:t>MPU9250</w:t>
            </w:r>
            <w:r w:rsidRPr="00A01C78">
              <w:rPr>
                <w:rFonts w:ascii="Consolas" w:hAnsi="Consolas"/>
                <w:color w:val="000000"/>
                <w:sz w:val="20"/>
                <w:szCs w:val="20"/>
                <w:lang w:eastAsia="de-AT"/>
              </w:rPr>
              <w:t xml:space="preserve">, </w:t>
            </w:r>
            <w:r w:rsidRPr="00A01C78">
              <w:rPr>
                <w:rFonts w:ascii="Consolas" w:hAnsi="Consolas"/>
                <w:color w:val="0000FF"/>
                <w:sz w:val="20"/>
                <w:szCs w:val="20"/>
                <w:lang w:eastAsia="de-AT"/>
              </w:rPr>
              <w:t>IMU_MPU_PWR_MGMT_1_ADDR</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0x00</w:t>
            </w:r>
            <w:r w:rsidRPr="00A01C78">
              <w:rPr>
                <w:rFonts w:ascii="Consolas" w:hAnsi="Consolas"/>
                <w:color w:val="000000"/>
                <w:sz w:val="20"/>
                <w:szCs w:val="20"/>
                <w:lang w:eastAsia="de-AT"/>
              </w:rPr>
              <w:t xml:space="preserve">); </w:t>
            </w:r>
          </w:p>
          <w:p w14:paraId="23B713AA"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IMU_DelayUs(</w:t>
            </w:r>
            <w:r w:rsidRPr="00A01C78">
              <w:rPr>
                <w:rFonts w:ascii="Consolas" w:hAnsi="Consolas"/>
                <w:color w:val="098658"/>
                <w:sz w:val="20"/>
                <w:szCs w:val="20"/>
                <w:lang w:eastAsia="de-AT"/>
              </w:rPr>
              <w:t>10000</w:t>
            </w:r>
            <w:r w:rsidRPr="00A01C78">
              <w:rPr>
                <w:rFonts w:ascii="Consolas" w:hAnsi="Consolas"/>
                <w:color w:val="000000"/>
                <w:sz w:val="20"/>
                <w:szCs w:val="20"/>
                <w:lang w:eastAsia="de-AT"/>
              </w:rPr>
              <w:t>);</w:t>
            </w:r>
          </w:p>
          <w:p w14:paraId="417A300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val="en-GB" w:eastAsia="de-AT"/>
              </w:rPr>
              <w:t>// auto select best clk source</w:t>
            </w:r>
          </w:p>
          <w:p w14:paraId="0791837E" w14:textId="77777777" w:rsidR="00A01C78" w:rsidRPr="007172D7"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7172D7">
              <w:rPr>
                <w:rFonts w:ascii="Consolas" w:hAnsi="Consolas"/>
                <w:color w:val="000000"/>
                <w:sz w:val="20"/>
                <w:szCs w:val="20"/>
                <w:lang w:val="en-GB" w:eastAsia="de-AT"/>
              </w:rPr>
              <w:t>IMU_WriteRegister(</w:t>
            </w:r>
            <w:r w:rsidRPr="007172D7">
              <w:rPr>
                <w:rFonts w:ascii="Consolas" w:hAnsi="Consolas"/>
                <w:color w:val="098658"/>
                <w:sz w:val="20"/>
                <w:szCs w:val="20"/>
                <w:lang w:val="en-GB" w:eastAsia="de-AT"/>
              </w:rPr>
              <w:t>MPU9250</w:t>
            </w:r>
            <w:r w:rsidRPr="007172D7">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IMU_MPU_PWR_MGMT_1_ADDR</w:t>
            </w:r>
            <w:r w:rsidRPr="007172D7">
              <w:rPr>
                <w:rFonts w:ascii="Consolas" w:hAnsi="Consolas"/>
                <w:color w:val="000000"/>
                <w:sz w:val="20"/>
                <w:szCs w:val="20"/>
                <w:lang w:val="en-GB" w:eastAsia="de-AT"/>
              </w:rPr>
              <w:t xml:space="preserve">, </w:t>
            </w:r>
            <w:r w:rsidRPr="007172D7">
              <w:rPr>
                <w:rFonts w:ascii="Consolas" w:hAnsi="Consolas"/>
                <w:color w:val="098658"/>
                <w:sz w:val="20"/>
                <w:szCs w:val="20"/>
                <w:lang w:val="en-GB" w:eastAsia="de-AT"/>
              </w:rPr>
              <w:t>0x01</w:t>
            </w:r>
            <w:r w:rsidRPr="007172D7">
              <w:rPr>
                <w:rFonts w:ascii="Consolas" w:hAnsi="Consolas"/>
                <w:color w:val="000000"/>
                <w:sz w:val="20"/>
                <w:szCs w:val="20"/>
                <w:lang w:val="en-GB" w:eastAsia="de-AT"/>
              </w:rPr>
              <w:t>);</w:t>
            </w:r>
          </w:p>
          <w:p w14:paraId="746E316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enable gyro and accel</w:t>
            </w:r>
          </w:p>
          <w:p w14:paraId="426ABC00" w14:textId="77777777" w:rsidR="00A01C78" w:rsidRPr="007172D7"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7172D7">
              <w:rPr>
                <w:rFonts w:ascii="Consolas" w:hAnsi="Consolas"/>
                <w:color w:val="000000"/>
                <w:sz w:val="20"/>
                <w:szCs w:val="20"/>
                <w:lang w:val="en-GB" w:eastAsia="de-AT"/>
              </w:rPr>
              <w:t>IMU_WriteRegister(</w:t>
            </w:r>
            <w:r w:rsidRPr="007172D7">
              <w:rPr>
                <w:rFonts w:ascii="Consolas" w:hAnsi="Consolas"/>
                <w:color w:val="098658"/>
                <w:sz w:val="20"/>
                <w:szCs w:val="20"/>
                <w:lang w:val="en-GB" w:eastAsia="de-AT"/>
              </w:rPr>
              <w:t>MPU9250</w:t>
            </w:r>
            <w:r w:rsidRPr="007172D7">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IMU_MPU_PWR_MGMT_2_ADDR</w:t>
            </w:r>
            <w:r w:rsidRPr="007172D7">
              <w:rPr>
                <w:rFonts w:ascii="Consolas" w:hAnsi="Consolas"/>
                <w:color w:val="000000"/>
                <w:sz w:val="20"/>
                <w:szCs w:val="20"/>
                <w:lang w:val="en-GB" w:eastAsia="de-AT"/>
              </w:rPr>
              <w:t xml:space="preserve">, </w:t>
            </w:r>
            <w:r w:rsidRPr="007172D7">
              <w:rPr>
                <w:rFonts w:ascii="Consolas" w:hAnsi="Consolas"/>
                <w:color w:val="098658"/>
                <w:sz w:val="20"/>
                <w:szCs w:val="20"/>
                <w:lang w:val="en-GB" w:eastAsia="de-AT"/>
              </w:rPr>
              <w:t>0x00</w:t>
            </w:r>
            <w:r w:rsidRPr="007172D7">
              <w:rPr>
                <w:rFonts w:ascii="Consolas" w:hAnsi="Consolas"/>
                <w:color w:val="000000"/>
                <w:sz w:val="20"/>
                <w:szCs w:val="20"/>
                <w:lang w:val="en-GB" w:eastAsia="de-AT"/>
              </w:rPr>
              <w:t>);</w:t>
            </w:r>
          </w:p>
          <w:p w14:paraId="13BB15A8" w14:textId="77777777" w:rsidR="00A01C78" w:rsidRPr="007172D7" w:rsidRDefault="00A01C78" w:rsidP="00A01C78">
            <w:pPr>
              <w:shd w:val="clear" w:color="auto" w:fill="FFFFFF"/>
              <w:spacing w:line="285" w:lineRule="atLeast"/>
              <w:rPr>
                <w:rFonts w:ascii="Consolas" w:hAnsi="Consolas"/>
                <w:color w:val="000000"/>
                <w:sz w:val="20"/>
                <w:szCs w:val="20"/>
                <w:lang w:val="en-GB" w:eastAsia="de-AT"/>
              </w:rPr>
            </w:pPr>
          </w:p>
          <w:p w14:paraId="0B3A96B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full scale range for gyro and accel</w:t>
            </w:r>
          </w:p>
          <w:p w14:paraId="61B4A54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IMU_MPU_ACCEL_CONFIG_ADDR</w:t>
            </w:r>
            <w:r w:rsidRPr="00A01C78">
              <w:rPr>
                <w:rFonts w:ascii="Consolas" w:hAnsi="Consolas"/>
                <w:color w:val="000000"/>
                <w:sz w:val="20"/>
                <w:szCs w:val="20"/>
                <w:lang w:val="en-GB" w:eastAsia="de-AT"/>
              </w:rPr>
              <w:t xml:space="preserve">, imuInit-&gt;accelFS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6A364500"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IMU_MPU_GYRO_CONFIG_ADDR</w:t>
            </w:r>
            <w:r w:rsidRPr="00A01C78">
              <w:rPr>
                <w:rFonts w:ascii="Consolas" w:hAnsi="Consolas"/>
                <w:color w:val="000000"/>
                <w:sz w:val="20"/>
                <w:szCs w:val="20"/>
                <w:lang w:val="en-GB" w:eastAsia="de-AT"/>
              </w:rPr>
              <w:t xml:space="preserve">, imuInit-&gt;gyroFS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3F01FC8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4A416D4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digital low pass filter for gyro and accel</w:t>
            </w:r>
          </w:p>
          <w:p w14:paraId="4B0948E1"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IMU_MPU_ACCEL_CONFIG_2_ADDR</w:t>
            </w:r>
            <w:r w:rsidRPr="00A01C78">
              <w:rPr>
                <w:rFonts w:ascii="Consolas" w:hAnsi="Consolas"/>
                <w:color w:val="000000"/>
                <w:sz w:val="20"/>
                <w:szCs w:val="20"/>
                <w:lang w:val="en-GB" w:eastAsia="de-AT"/>
              </w:rPr>
              <w:t>, imuInit-&gt;accelDLPF);</w:t>
            </w:r>
          </w:p>
          <w:p w14:paraId="3E3DB9A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IMU_MPU_CONFIG_ADDR</w:t>
            </w:r>
            <w:r w:rsidRPr="00A01C78">
              <w:rPr>
                <w:rFonts w:ascii="Consolas" w:hAnsi="Consolas"/>
                <w:color w:val="000000"/>
                <w:sz w:val="20"/>
                <w:szCs w:val="20"/>
                <w:lang w:val="en-GB" w:eastAsia="de-AT"/>
              </w:rPr>
              <w:t>, imuInit-&gt;gyroDLPF);</w:t>
            </w:r>
          </w:p>
          <w:p w14:paraId="6108144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0DFFEF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fastest sample rate</w:t>
            </w:r>
          </w:p>
          <w:p w14:paraId="2EA5CBB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IMU_MPU_SMPLRT_DIV_ADDR</w:t>
            </w:r>
            <w:r w:rsidRPr="00A01C78">
              <w:rPr>
                <w:rFonts w:ascii="Consolas" w:hAnsi="Consolas"/>
                <w:color w:val="000000"/>
                <w:sz w:val="20"/>
                <w:szCs w:val="20"/>
                <w:lang w:val="en-GB" w:eastAsia="de-AT"/>
              </w:rPr>
              <w:t xml:space="preserve">, </w:t>
            </w:r>
            <w:r w:rsidRPr="00A01C78">
              <w:rPr>
                <w:rFonts w:ascii="Consolas" w:hAnsi="Consolas"/>
                <w:color w:val="098658"/>
                <w:sz w:val="20"/>
                <w:szCs w:val="20"/>
                <w:lang w:val="en-GB" w:eastAsia="de-AT"/>
              </w:rPr>
              <w:t>0x00</w:t>
            </w:r>
            <w:r w:rsidRPr="00A01C78">
              <w:rPr>
                <w:rFonts w:ascii="Consolas" w:hAnsi="Consolas"/>
                <w:color w:val="000000"/>
                <w:sz w:val="20"/>
                <w:szCs w:val="20"/>
                <w:lang w:val="en-GB" w:eastAsia="de-AT"/>
              </w:rPr>
              <w:t>);</w:t>
            </w:r>
          </w:p>
          <w:p w14:paraId="298433E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FC7B5E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calculate sensitivity scale factor (LSB/g and LSB/(°/s))</w:t>
            </w:r>
          </w:p>
          <w:p w14:paraId="3B9B27D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accelSens = </w:t>
            </w:r>
            <w:r w:rsidRPr="00A01C78">
              <w:rPr>
                <w:rFonts w:ascii="Consolas" w:hAnsi="Consolas"/>
                <w:color w:val="0000FF"/>
                <w:sz w:val="20"/>
                <w:szCs w:val="20"/>
                <w:lang w:val="en-GB" w:eastAsia="de-AT"/>
              </w:rPr>
              <w:t>IMU_ACCEL_RES_MAX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imuInit-&gt;accelFS);</w:t>
            </w:r>
          </w:p>
          <w:p w14:paraId="4A54BF7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gyroSens = </w:t>
            </w:r>
            <w:r w:rsidRPr="00A01C78">
              <w:rPr>
                <w:rFonts w:ascii="Consolas" w:hAnsi="Consolas"/>
                <w:color w:val="0000FF"/>
                <w:sz w:val="20"/>
                <w:szCs w:val="20"/>
                <w:lang w:val="en-GB" w:eastAsia="de-AT"/>
              </w:rPr>
              <w:t>IMU_GYRO_RES_MAX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imuInit-&gt;gyroFS);</w:t>
            </w:r>
          </w:p>
          <w:p w14:paraId="3042404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78A99E6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calibrate gyro</w:t>
            </w:r>
          </w:p>
          <w:p w14:paraId="1E2F3D8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amount = </w:t>
            </w:r>
            <w:r w:rsidRPr="00A01C78">
              <w:rPr>
                <w:rFonts w:ascii="Consolas" w:hAnsi="Consolas"/>
                <w:color w:val="098658"/>
                <w:sz w:val="20"/>
                <w:szCs w:val="20"/>
                <w:lang w:val="en-GB" w:eastAsia="de-AT"/>
              </w:rPr>
              <w:t>2000</w:t>
            </w:r>
            <w:r w:rsidRPr="00A01C78">
              <w:rPr>
                <w:rFonts w:ascii="Consolas" w:hAnsi="Consolas"/>
                <w:color w:val="000000"/>
                <w:sz w:val="20"/>
                <w:szCs w:val="20"/>
                <w:lang w:val="en-GB" w:eastAsia="de-AT"/>
              </w:rPr>
              <w:t>;</w:t>
            </w:r>
          </w:p>
          <w:p w14:paraId="1558F33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IMU_RegCoordinates tempGyro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10771FC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int32_t</w:t>
            </w:r>
            <w:r w:rsidRPr="00A01C78">
              <w:rPr>
                <w:rFonts w:ascii="Consolas" w:hAnsi="Consolas"/>
                <w:color w:val="000000"/>
                <w:sz w:val="20"/>
                <w:szCs w:val="20"/>
                <w:lang w:val="en-GB" w:eastAsia="de-AT"/>
              </w:rPr>
              <w:t xml:space="preserve"> tempX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tempY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tempZ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450BFCB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for</w:t>
            </w:r>
            <w:r w:rsidRPr="00A01C78">
              <w:rPr>
                <w:rFonts w:ascii="Consolas" w:hAnsi="Consolas"/>
                <w:color w:val="000000"/>
                <w:sz w:val="20"/>
                <w:szCs w:val="20"/>
                <w:lang w:val="en-GB" w:eastAsia="de-AT"/>
              </w:rPr>
              <w:t>(</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i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i &lt; amount; i++)</w:t>
            </w:r>
          </w:p>
          <w:p w14:paraId="77EB2BB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13F8AB2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tempGyro = IMU_MPU_ReadGyro();</w:t>
            </w:r>
          </w:p>
          <w:p w14:paraId="45CBB0E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tempX += tempGyro.x;</w:t>
            </w:r>
          </w:p>
          <w:p w14:paraId="324E08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tempY += tempGyro.y;</w:t>
            </w:r>
          </w:p>
          <w:p w14:paraId="76BB12B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lastRenderedPageBreak/>
              <w:t>        tempZ += tempGyro.z;</w:t>
            </w:r>
          </w:p>
          <w:p w14:paraId="01CAFE8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IMU_DelayUs(</w:t>
            </w:r>
            <w:r w:rsidRPr="00A01C78">
              <w:rPr>
                <w:rFonts w:ascii="Consolas" w:hAnsi="Consolas"/>
                <w:color w:val="098658"/>
                <w:sz w:val="20"/>
                <w:szCs w:val="20"/>
                <w:lang w:val="en-GB" w:eastAsia="de-AT"/>
              </w:rPr>
              <w:t>3000</w:t>
            </w:r>
            <w:r w:rsidRPr="00A01C78">
              <w:rPr>
                <w:rFonts w:ascii="Consolas" w:hAnsi="Consolas"/>
                <w:color w:val="000000"/>
                <w:sz w:val="20"/>
                <w:szCs w:val="20"/>
                <w:lang w:val="en-GB" w:eastAsia="de-AT"/>
              </w:rPr>
              <w:t>);</w:t>
            </w:r>
          </w:p>
          <w:p w14:paraId="639281E3"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068DD84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0AAFF5F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1B7BBF1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755F0F0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5AD05D6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272433B" w14:textId="3527E3AD" w:rsidR="00A01C78" w:rsidRPr="00A01C78" w:rsidRDefault="00A01C78" w:rsidP="00A01C78">
            <w:pPr>
              <w:shd w:val="clear" w:color="auto" w:fill="FFFFFF"/>
              <w:spacing w:after="240" w:line="285" w:lineRule="atLeast"/>
              <w:rPr>
                <w:rFonts w:ascii="Consolas" w:hAnsi="Consolas"/>
                <w:color w:val="000000"/>
                <w:sz w:val="20"/>
                <w:szCs w:val="20"/>
                <w:lang w:val="en-GB" w:eastAsia="de-AT"/>
              </w:rPr>
            </w:pPr>
            <w:r w:rsidRPr="00850FC9">
              <w:rPr>
                <w:rFonts w:ascii="Consolas" w:hAnsi="Consolas"/>
                <w:color w:val="000000"/>
                <w:sz w:val="20"/>
                <w:szCs w:val="20"/>
                <w:lang w:val="en-GB" w:eastAsia="de-AT"/>
              </w:rPr>
              <w:t xml:space="preserve">    ...</w:t>
            </w:r>
          </w:p>
          <w:p w14:paraId="348A1037"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eastAsia="de-AT"/>
              </w:rPr>
              <w:t>return</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IMU_OK</w:t>
            </w:r>
            <w:r w:rsidRPr="00A01C78">
              <w:rPr>
                <w:rFonts w:ascii="Consolas" w:hAnsi="Consolas"/>
                <w:color w:val="000000"/>
                <w:sz w:val="20"/>
                <w:szCs w:val="20"/>
                <w:lang w:eastAsia="de-AT"/>
              </w:rPr>
              <w:t>;</w:t>
            </w:r>
          </w:p>
          <w:p w14:paraId="4FD4EA6A" w14:textId="18C4080D" w:rsidR="00E20773" w:rsidRPr="00850FC9" w:rsidRDefault="00A01C78" w:rsidP="00C60D1E">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tc>
      </w:tr>
    </w:tbl>
    <w:p w14:paraId="16F45BDF" w14:textId="77777777" w:rsidR="002715FD" w:rsidRDefault="002715FD" w:rsidP="002715FD">
      <w:pPr>
        <w:rPr>
          <w:lang w:val="en-GB"/>
        </w:rPr>
      </w:pPr>
    </w:p>
    <w:p w14:paraId="12859DF1" w14:textId="77777777" w:rsidR="00DD296A" w:rsidRDefault="00DD296A" w:rsidP="002715FD">
      <w:r w:rsidRPr="00DD296A">
        <w:rPr>
          <w:u w:val="single"/>
        </w:rPr>
        <w:t>Bemerkung</w:t>
      </w:r>
      <w:r>
        <w:t>:</w:t>
      </w:r>
    </w:p>
    <w:p w14:paraId="4CDC9E80" w14:textId="41736E1C" w:rsidR="000B6F16" w:rsidRDefault="000B6F16" w:rsidP="002715FD">
      <w:r w:rsidRPr="00155F63">
        <w:t xml:space="preserve">Die Punkte </w:t>
      </w:r>
      <w:r w:rsidRPr="00155F63">
        <w:rPr>
          <w:rFonts w:ascii="Consolas" w:hAnsi="Consolas"/>
          <w:color w:val="000000"/>
          <w:sz w:val="20"/>
          <w:szCs w:val="20"/>
          <w:lang w:eastAsia="de-AT"/>
        </w:rPr>
        <w:t>...</w:t>
      </w:r>
      <w:r w:rsidR="00A42935">
        <w:t xml:space="preserve"> </w:t>
      </w:r>
      <w:r w:rsidRPr="00155F63">
        <w:t xml:space="preserve">bedeuten, dass </w:t>
      </w:r>
      <w:r w:rsidR="00155F63">
        <w:t xml:space="preserve">vor und nach dem Ausschnitt </w:t>
      </w:r>
      <w:r w:rsidR="007D128C">
        <w:t xml:space="preserve">noch </w:t>
      </w:r>
      <w:r w:rsidR="0042082A">
        <w:t xml:space="preserve">weiterer </w:t>
      </w:r>
      <w:r w:rsidR="007D128C">
        <w:t>Programmcode</w:t>
      </w:r>
      <w:r w:rsidR="002C0F7B">
        <w:t xml:space="preserve">, der nicht in direkte Verbindung mit dem MPU9250 </w:t>
      </w:r>
      <w:r w:rsidR="00924F76">
        <w:t>steht</w:t>
      </w:r>
      <w:r w:rsidR="00E63A77">
        <w:t xml:space="preserve">. </w:t>
      </w:r>
    </w:p>
    <w:p w14:paraId="31CD69E7" w14:textId="77777777" w:rsidR="004A3E74" w:rsidRDefault="004A3E74" w:rsidP="002715FD"/>
    <w:p w14:paraId="1DB0BDBB" w14:textId="52E8BF26" w:rsidR="004A3E74" w:rsidRDefault="004A3E74" w:rsidP="00D062A8">
      <w:r>
        <w:t xml:space="preserve">Die Messwerte eines Gyroskops driften bei Bewegung in einer Richtung </w:t>
      </w:r>
      <w:r w:rsidRPr="00D817B4">
        <w:rPr>
          <w:i/>
          <w:highlight w:val="yellow"/>
        </w:rPr>
        <w:t>(siehe: Gyroskop Erklärung vom Drift)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‚gyroOffset‘ gespeichert.</w:t>
      </w:r>
    </w:p>
    <w:p w14:paraId="3B15995C" w14:textId="77777777" w:rsidR="008A5FE5" w:rsidRDefault="008A5FE5" w:rsidP="002715FD"/>
    <w:p w14:paraId="66B79ECD" w14:textId="6F655CCC" w:rsidR="008A5FE5" w:rsidRDefault="008A5FE5" w:rsidP="002715FD">
      <w:r w:rsidRPr="00AC4485">
        <w:rPr>
          <w:b/>
        </w:rPr>
        <w:t>Beispiel Aufruf vom Programm</w:t>
      </w:r>
      <w:r>
        <w:t>:</w:t>
      </w:r>
    </w:p>
    <w:tbl>
      <w:tblPr>
        <w:tblStyle w:val="Tabellenraster"/>
        <w:tblW w:w="0" w:type="auto"/>
        <w:tblLook w:val="04A0" w:firstRow="1" w:lastRow="0" w:firstColumn="1" w:lastColumn="0" w:noHBand="0" w:noVBand="1"/>
      </w:tblPr>
      <w:tblGrid>
        <w:gridCol w:w="9060"/>
      </w:tblGrid>
      <w:tr w:rsidR="00932103" w14:paraId="02A62A18" w14:textId="77777777" w:rsidTr="00932103">
        <w:tc>
          <w:tcPr>
            <w:tcW w:w="9060" w:type="dxa"/>
          </w:tcPr>
          <w:p w14:paraId="686EEDD0" w14:textId="58EDDFCE" w:rsidR="00932103" w:rsidRPr="002E6BF8" w:rsidRDefault="004B05C6" w:rsidP="004B05C6">
            <w:pPr>
              <w:shd w:val="clear" w:color="auto" w:fill="FFFFFF"/>
              <w:spacing w:line="285" w:lineRule="atLeast"/>
              <w:rPr>
                <w:sz w:val="20"/>
                <w:szCs w:val="20"/>
              </w:rPr>
            </w:pPr>
            <w:r w:rsidRPr="002E6BF8">
              <w:rPr>
                <w:rFonts w:ascii="Consolas" w:hAnsi="Consolas"/>
                <w:color w:val="000000"/>
                <w:sz w:val="20"/>
                <w:szCs w:val="20"/>
                <w:lang w:val="en-GB" w:eastAsia="de-AT"/>
              </w:rPr>
              <w:t>main.c</w:t>
            </w:r>
          </w:p>
        </w:tc>
      </w:tr>
      <w:tr w:rsidR="00932103" w14:paraId="7375FDB0" w14:textId="77777777" w:rsidTr="00932103">
        <w:tc>
          <w:tcPr>
            <w:tcW w:w="9060" w:type="dxa"/>
          </w:tcPr>
          <w:p w14:paraId="4C0D34C6" w14:textId="05265906"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8000"/>
                <w:sz w:val="20"/>
                <w:szCs w:val="20"/>
                <w:lang w:eastAsia="de-AT"/>
              </w:rPr>
              <w:t>// init IMU 10DOF</w:t>
            </w:r>
          </w:p>
          <w:p w14:paraId="31AE7648" w14:textId="7A7B37DB"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IMU_InitTypeDef imuInit;</w:t>
            </w:r>
          </w:p>
          <w:p w14:paraId="0CFC86A5" w14:textId="72176A22"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imuInit.hi2c = &amp;hi2c1;</w:t>
            </w:r>
          </w:p>
          <w:p w14:paraId="4EC61D4A" w14:textId="1031961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imuInit.gyroFS = </w:t>
            </w:r>
            <w:r w:rsidRPr="002E6BF8">
              <w:rPr>
                <w:rFonts w:ascii="Consolas" w:hAnsi="Consolas"/>
                <w:color w:val="098658"/>
                <w:sz w:val="20"/>
                <w:szCs w:val="20"/>
                <w:lang w:eastAsia="de-AT"/>
              </w:rPr>
              <w:t>GYRO_500DPS</w:t>
            </w:r>
            <w:r w:rsidRPr="002E6BF8">
              <w:rPr>
                <w:rFonts w:ascii="Consolas" w:hAnsi="Consolas"/>
                <w:color w:val="000000"/>
                <w:sz w:val="20"/>
                <w:szCs w:val="20"/>
                <w:lang w:eastAsia="de-AT"/>
              </w:rPr>
              <w:t>;</w:t>
            </w:r>
          </w:p>
          <w:p w14:paraId="215E8650" w14:textId="72D87D4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imuInit.accelFS = </w:t>
            </w:r>
            <w:r w:rsidRPr="002E6BF8">
              <w:rPr>
                <w:rFonts w:ascii="Consolas" w:hAnsi="Consolas"/>
                <w:color w:val="098658"/>
                <w:sz w:val="20"/>
                <w:szCs w:val="20"/>
                <w:lang w:eastAsia="de-AT"/>
              </w:rPr>
              <w:t>ACCEL_16G</w:t>
            </w:r>
            <w:r w:rsidRPr="002E6BF8">
              <w:rPr>
                <w:rFonts w:ascii="Consolas" w:hAnsi="Consolas"/>
                <w:color w:val="000000"/>
                <w:sz w:val="20"/>
                <w:szCs w:val="20"/>
                <w:lang w:eastAsia="de-AT"/>
              </w:rPr>
              <w:t>;</w:t>
            </w:r>
          </w:p>
          <w:p w14:paraId="42536A27" w14:textId="15D9D070"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imuInit.gyroDLPF = </w:t>
            </w:r>
            <w:r w:rsidRPr="002E6BF8">
              <w:rPr>
                <w:rFonts w:ascii="Consolas" w:hAnsi="Consolas"/>
                <w:color w:val="098658"/>
                <w:sz w:val="20"/>
                <w:szCs w:val="20"/>
                <w:lang w:eastAsia="de-AT"/>
              </w:rPr>
              <w:t>GYRO_DLPF_10HZ</w:t>
            </w:r>
            <w:r w:rsidRPr="002E6BF8">
              <w:rPr>
                <w:rFonts w:ascii="Consolas" w:hAnsi="Consolas"/>
                <w:color w:val="000000"/>
                <w:sz w:val="20"/>
                <w:szCs w:val="20"/>
                <w:lang w:eastAsia="de-AT"/>
              </w:rPr>
              <w:t>;</w:t>
            </w:r>
          </w:p>
          <w:p w14:paraId="151C31C3" w14:textId="7BE7F760"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imuInit.accelDLPF = </w:t>
            </w:r>
            <w:r w:rsidRPr="002E6BF8">
              <w:rPr>
                <w:rFonts w:ascii="Consolas" w:hAnsi="Consolas"/>
                <w:color w:val="098658"/>
                <w:sz w:val="20"/>
                <w:szCs w:val="20"/>
                <w:lang w:val="en-GB" w:eastAsia="de-AT"/>
              </w:rPr>
              <w:t>ACCEL_DLPF_10HZ</w:t>
            </w:r>
            <w:r w:rsidRPr="002E6BF8">
              <w:rPr>
                <w:rFonts w:ascii="Consolas" w:hAnsi="Consolas"/>
                <w:color w:val="000000"/>
                <w:sz w:val="20"/>
                <w:szCs w:val="20"/>
                <w:lang w:val="en-GB" w:eastAsia="de-AT"/>
              </w:rPr>
              <w:t>;</w:t>
            </w:r>
          </w:p>
          <w:p w14:paraId="75ADC646" w14:textId="56760AED"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imuInit.baroCoeff = </w:t>
            </w:r>
            <w:r w:rsidRPr="002E6BF8">
              <w:rPr>
                <w:rFonts w:ascii="Consolas" w:hAnsi="Consolas"/>
                <w:color w:val="098658"/>
                <w:sz w:val="20"/>
                <w:szCs w:val="20"/>
                <w:lang w:val="en-GB" w:eastAsia="de-AT"/>
              </w:rPr>
              <w:t>IMU_BARO_FILTER_COEFF_16</w:t>
            </w:r>
            <w:r w:rsidRPr="002E6BF8">
              <w:rPr>
                <w:rFonts w:ascii="Consolas" w:hAnsi="Consolas"/>
                <w:color w:val="000000"/>
                <w:sz w:val="20"/>
                <w:szCs w:val="20"/>
                <w:lang w:val="en-GB" w:eastAsia="de-AT"/>
              </w:rPr>
              <w:t>;</w:t>
            </w:r>
          </w:p>
          <w:p w14:paraId="269C73BA" w14:textId="2BB99CA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imuInit.baroTempOS = </w:t>
            </w:r>
            <w:r w:rsidRPr="002E6BF8">
              <w:rPr>
                <w:rFonts w:ascii="Consolas" w:hAnsi="Consolas"/>
                <w:color w:val="098658"/>
                <w:sz w:val="20"/>
                <w:szCs w:val="20"/>
                <w:lang w:val="en-GB" w:eastAsia="de-AT"/>
              </w:rPr>
              <w:t>BARO_TEMP_OS_2X</w:t>
            </w:r>
            <w:r w:rsidRPr="002E6BF8">
              <w:rPr>
                <w:rFonts w:ascii="Consolas" w:hAnsi="Consolas"/>
                <w:color w:val="000000"/>
                <w:sz w:val="20"/>
                <w:szCs w:val="20"/>
                <w:lang w:val="en-GB" w:eastAsia="de-AT"/>
              </w:rPr>
              <w:t>;</w:t>
            </w:r>
          </w:p>
          <w:p w14:paraId="5B1069A1" w14:textId="5C85154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imuInit.baroPressOS = </w:t>
            </w:r>
            <w:r w:rsidRPr="002E6BF8">
              <w:rPr>
                <w:rFonts w:ascii="Consolas" w:hAnsi="Consolas"/>
                <w:color w:val="098658"/>
                <w:sz w:val="20"/>
                <w:szCs w:val="20"/>
                <w:lang w:val="en-GB" w:eastAsia="de-AT"/>
              </w:rPr>
              <w:t>BARO_PRESS_OS_16X</w:t>
            </w:r>
            <w:r w:rsidRPr="002E6BF8">
              <w:rPr>
                <w:rFonts w:ascii="Consolas" w:hAnsi="Consolas"/>
                <w:color w:val="000000"/>
                <w:sz w:val="20"/>
                <w:szCs w:val="20"/>
                <w:lang w:val="en-GB" w:eastAsia="de-AT"/>
              </w:rPr>
              <w:t>;</w:t>
            </w:r>
          </w:p>
          <w:p w14:paraId="1FB13522" w14:textId="1CB38B0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imuInit.baroSBT = </w:t>
            </w:r>
            <w:r w:rsidRPr="002E6BF8">
              <w:rPr>
                <w:rFonts w:ascii="Consolas" w:hAnsi="Consolas"/>
                <w:color w:val="098658"/>
                <w:sz w:val="20"/>
                <w:szCs w:val="20"/>
                <w:lang w:val="en-GB" w:eastAsia="de-AT"/>
              </w:rPr>
              <w:t>BARO_STANDBY_0P5MS</w:t>
            </w:r>
            <w:r w:rsidRPr="002E6BF8">
              <w:rPr>
                <w:rFonts w:ascii="Consolas" w:hAnsi="Consolas"/>
                <w:color w:val="000000"/>
                <w:sz w:val="20"/>
                <w:szCs w:val="20"/>
                <w:lang w:val="en-GB" w:eastAsia="de-AT"/>
              </w:rPr>
              <w:t>;</w:t>
            </w:r>
          </w:p>
          <w:p w14:paraId="6C50258D" w14:textId="61EDA8E5"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imuInit.htim = &amp;htim17;</w:t>
            </w:r>
          </w:p>
          <w:p w14:paraId="59BD8802" w14:textId="2F69A69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imuInit.dt = dt;</w:t>
            </w:r>
          </w:p>
          <w:p w14:paraId="5717A33F" w14:textId="502F14BF"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errorCode = IMU_Init(&amp;imuInit);</w:t>
            </w:r>
          </w:p>
          <w:p w14:paraId="40DE7EA7" w14:textId="4604E9A8"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FF"/>
                <w:sz w:val="20"/>
                <w:szCs w:val="20"/>
                <w:lang w:val="en-GB" w:eastAsia="de-AT"/>
              </w:rPr>
              <w:t>if</w:t>
            </w:r>
            <w:r w:rsidRPr="002E6BF8">
              <w:rPr>
                <w:rFonts w:ascii="Consolas" w:hAnsi="Consolas"/>
                <w:color w:val="000000"/>
                <w:sz w:val="20"/>
                <w:szCs w:val="20"/>
                <w:lang w:val="en-GB" w:eastAsia="de-AT"/>
              </w:rPr>
              <w:t xml:space="preserve">(errorCode != </w:t>
            </w:r>
            <w:r w:rsidRPr="002E6BF8">
              <w:rPr>
                <w:rFonts w:ascii="Consolas" w:hAnsi="Consolas"/>
                <w:color w:val="098658"/>
                <w:sz w:val="20"/>
                <w:szCs w:val="20"/>
                <w:lang w:eastAsia="de-AT"/>
              </w:rPr>
              <w:t>IMU_OK</w:t>
            </w:r>
            <w:r w:rsidRPr="002E6BF8">
              <w:rPr>
                <w:rFonts w:ascii="Consolas" w:hAnsi="Consolas"/>
                <w:color w:val="000000"/>
                <w:sz w:val="20"/>
                <w:szCs w:val="20"/>
                <w:lang w:eastAsia="de-AT"/>
              </w:rPr>
              <w:t>)</w:t>
            </w:r>
          </w:p>
          <w:p w14:paraId="3BA992EA" w14:textId="5EF6682D" w:rsidR="00932103" w:rsidRPr="002E6BF8" w:rsidRDefault="002E6BF8" w:rsidP="004B05C6">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Sensor_ErrorHandler(</w:t>
            </w:r>
            <w:r w:rsidRPr="002E6BF8">
              <w:rPr>
                <w:rFonts w:ascii="Consolas" w:hAnsi="Consolas"/>
                <w:color w:val="098658"/>
                <w:sz w:val="20"/>
                <w:szCs w:val="20"/>
                <w:lang w:eastAsia="de-AT"/>
              </w:rPr>
              <w:t>IMU</w:t>
            </w:r>
            <w:r w:rsidRPr="002E6BF8">
              <w:rPr>
                <w:rFonts w:ascii="Consolas" w:hAnsi="Consolas"/>
                <w:color w:val="000000"/>
                <w:sz w:val="20"/>
                <w:szCs w:val="20"/>
                <w:lang w:eastAsia="de-AT"/>
              </w:rPr>
              <w:t>, errorCode);</w:t>
            </w:r>
          </w:p>
        </w:tc>
      </w:tr>
    </w:tbl>
    <w:p w14:paraId="21A4A5E0" w14:textId="77777777" w:rsidR="00C37D3D" w:rsidRPr="00155F63" w:rsidRDefault="00C37D3D" w:rsidP="002715FD"/>
    <w:p w14:paraId="232C5237" w14:textId="4EAC488D" w:rsidR="00003ABE" w:rsidRDefault="00003ABE" w:rsidP="00003ABE">
      <w:pPr>
        <w:pStyle w:val="berschrift4"/>
      </w:pPr>
      <w:bookmarkStart w:id="119" w:name="_Toc157499224"/>
      <w:bookmarkStart w:id="120" w:name="_Toc159489170"/>
      <w:r w:rsidRPr="00603A47">
        <w:t xml:space="preserve">Einlesen der </w:t>
      </w:r>
      <w:r w:rsidR="00A73807">
        <w:t>Accelerometer- und Gyroskop-</w:t>
      </w:r>
      <w:r w:rsidRPr="00603A47">
        <w:t>Daten</w:t>
      </w:r>
      <w:bookmarkEnd w:id="119"/>
      <w:bookmarkEnd w:id="120"/>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tbl>
      <w:tblPr>
        <w:tblStyle w:val="Tabellenraster"/>
        <w:tblW w:w="0" w:type="auto"/>
        <w:tblLook w:val="04A0" w:firstRow="1" w:lastRow="0" w:firstColumn="1" w:lastColumn="0" w:noHBand="0" w:noVBand="1"/>
      </w:tblPr>
      <w:tblGrid>
        <w:gridCol w:w="9060"/>
      </w:tblGrid>
      <w:tr w:rsidR="005446E1" w14:paraId="3AE5143E" w14:textId="77777777" w:rsidTr="005446E1">
        <w:tc>
          <w:tcPr>
            <w:tcW w:w="9060" w:type="dxa"/>
          </w:tcPr>
          <w:p w14:paraId="7E55C149" w14:textId="79C24614" w:rsidR="005446E1" w:rsidRDefault="005446E1" w:rsidP="005446E1">
            <w:pPr>
              <w:shd w:val="clear" w:color="auto" w:fill="FFFFFF"/>
              <w:spacing w:line="285" w:lineRule="atLeast"/>
            </w:pPr>
            <w:r w:rsidRPr="005446E1">
              <w:rPr>
                <w:rFonts w:ascii="Consolas" w:hAnsi="Consolas"/>
                <w:color w:val="000000"/>
                <w:sz w:val="20"/>
                <w:szCs w:val="20"/>
                <w:lang w:val="en-GB" w:eastAsia="de-AT"/>
              </w:rPr>
              <w:lastRenderedPageBreak/>
              <w:t>IMU_10DOF.c</w:t>
            </w:r>
          </w:p>
        </w:tc>
      </w:tr>
      <w:tr w:rsidR="005446E1" w14:paraId="02C8A45C" w14:textId="77777777" w:rsidTr="005446E1">
        <w:tc>
          <w:tcPr>
            <w:tcW w:w="9060" w:type="dxa"/>
          </w:tcPr>
          <w:p w14:paraId="3920D628"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w:t>
            </w:r>
          </w:p>
          <w:p w14:paraId="3BC4876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@brief</w:t>
            </w:r>
            <w:r w:rsidRPr="005446E1">
              <w:rPr>
                <w:rFonts w:ascii="Consolas" w:hAnsi="Consolas"/>
                <w:color w:val="008000"/>
                <w:sz w:val="20"/>
                <w:szCs w:val="20"/>
                <w:lang w:val="en-GB" w:eastAsia="de-AT"/>
              </w:rPr>
              <w:t xml:space="preserve"> This function reads accelerometer register data (x,y,z)</w:t>
            </w:r>
          </w:p>
          <w:p w14:paraId="7D8AA60C"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@return</w:t>
            </w:r>
            <w:r w:rsidRPr="005446E1">
              <w:rPr>
                <w:rFonts w:ascii="Consolas" w:hAnsi="Consolas"/>
                <w:color w:val="008000"/>
                <w:sz w:val="20"/>
                <w:szCs w:val="20"/>
                <w:lang w:val="en-GB" w:eastAsia="de-AT"/>
              </w:rPr>
              <w:t xml:space="preserve"> IMU_RegCoordinates</w:t>
            </w:r>
          </w:p>
          <w:p w14:paraId="4B11065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w:t>
            </w:r>
          </w:p>
          <w:p w14:paraId="672CBAFA"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IMU_RegCoordinates IMU_MPU_ReadAccel(</w:t>
            </w:r>
            <w:r w:rsidRPr="005446E1">
              <w:rPr>
                <w:rFonts w:ascii="Consolas" w:hAnsi="Consolas"/>
                <w:color w:val="0000FF"/>
                <w:sz w:val="20"/>
                <w:szCs w:val="20"/>
                <w:lang w:val="en-GB" w:eastAsia="de-AT"/>
              </w:rPr>
              <w:t>void</w:t>
            </w:r>
            <w:r w:rsidRPr="005446E1">
              <w:rPr>
                <w:rFonts w:ascii="Consolas" w:hAnsi="Consolas"/>
                <w:color w:val="000000"/>
                <w:sz w:val="20"/>
                <w:szCs w:val="20"/>
                <w:lang w:val="en-GB" w:eastAsia="de-AT"/>
              </w:rPr>
              <w:t>)</w:t>
            </w:r>
          </w:p>
          <w:p w14:paraId="3A0DE95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w:t>
            </w:r>
          </w:p>
          <w:p w14:paraId="42BD138E"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uint8_t</w:t>
            </w:r>
            <w:r w:rsidRPr="005446E1">
              <w:rPr>
                <w:rFonts w:ascii="Consolas" w:hAnsi="Consolas"/>
                <w:color w:val="000000"/>
                <w:sz w:val="20"/>
                <w:szCs w:val="20"/>
                <w:lang w:val="en-GB" w:eastAsia="de-AT"/>
              </w:rPr>
              <w:t xml:space="preserve"> buffer[</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6AA418D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IMU_ReadRegister(</w:t>
            </w:r>
            <w:r w:rsidRPr="005446E1">
              <w:rPr>
                <w:rFonts w:ascii="Consolas" w:hAnsi="Consolas"/>
                <w:color w:val="098658"/>
                <w:sz w:val="20"/>
                <w:szCs w:val="20"/>
                <w:lang w:val="en-GB" w:eastAsia="de-AT"/>
              </w:rPr>
              <w:t>MPU9250</w:t>
            </w: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IMU_MPU_ACCEL_XOUT_H_ADDR</w:t>
            </w:r>
            <w:r w:rsidRPr="005446E1">
              <w:rPr>
                <w:rFonts w:ascii="Consolas" w:hAnsi="Consolas"/>
                <w:color w:val="000000"/>
                <w:sz w:val="20"/>
                <w:szCs w:val="20"/>
                <w:lang w:val="en-GB" w:eastAsia="de-AT"/>
              </w:rPr>
              <w:t xml:space="preserve">, buffer, </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w:t>
            </w:r>
          </w:p>
          <w:p w14:paraId="345992F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6B67398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IMU_RegCoordinates accelData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72162A2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accelData.x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1</w:t>
            </w:r>
            <w:r w:rsidRPr="005446E1">
              <w:rPr>
                <w:rFonts w:ascii="Consolas" w:hAnsi="Consolas"/>
                <w:color w:val="000000"/>
                <w:sz w:val="20"/>
                <w:szCs w:val="20"/>
                <w:lang w:val="en-GB" w:eastAsia="de-AT"/>
              </w:rPr>
              <w:t>];</w:t>
            </w:r>
          </w:p>
          <w:p w14:paraId="575B489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accelData.y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2</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3</w:t>
            </w:r>
            <w:r w:rsidRPr="005446E1">
              <w:rPr>
                <w:rFonts w:ascii="Consolas" w:hAnsi="Consolas"/>
                <w:color w:val="000000"/>
                <w:sz w:val="20"/>
                <w:szCs w:val="20"/>
                <w:lang w:val="en-GB" w:eastAsia="de-AT"/>
              </w:rPr>
              <w:t>];</w:t>
            </w:r>
          </w:p>
          <w:p w14:paraId="63FBEA5E"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accelData.z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4</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5</w:t>
            </w:r>
            <w:r w:rsidRPr="005446E1">
              <w:rPr>
                <w:rFonts w:ascii="Consolas" w:hAnsi="Consolas"/>
                <w:color w:val="000000"/>
                <w:sz w:val="20"/>
                <w:szCs w:val="20"/>
                <w:lang w:val="en-GB" w:eastAsia="de-AT"/>
              </w:rPr>
              <w:t>];</w:t>
            </w:r>
          </w:p>
          <w:p w14:paraId="525B167A"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p>
          <w:p w14:paraId="0B7A299B"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8000"/>
                <w:sz w:val="20"/>
                <w:szCs w:val="20"/>
                <w:lang w:val="en-GB" w:eastAsia="de-AT"/>
              </w:rPr>
              <w:t>// invert z-axis because the sensor is upside down</w:t>
            </w:r>
          </w:p>
          <w:p w14:paraId="689AC64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accelData.z = -accelData.z;</w:t>
            </w:r>
          </w:p>
          <w:p w14:paraId="14B5304B"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060A5DF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return</w:t>
            </w:r>
            <w:r w:rsidRPr="005446E1">
              <w:rPr>
                <w:rFonts w:ascii="Consolas" w:hAnsi="Consolas"/>
                <w:color w:val="000000"/>
                <w:sz w:val="20"/>
                <w:szCs w:val="20"/>
                <w:lang w:val="en-GB" w:eastAsia="de-AT"/>
              </w:rPr>
              <w:t xml:space="preserve"> accelData;</w:t>
            </w:r>
          </w:p>
          <w:p w14:paraId="014658C8" w14:textId="7A5E67FF" w:rsidR="005446E1" w:rsidRPr="005446E1" w:rsidRDefault="005446E1" w:rsidP="005446E1">
            <w:pPr>
              <w:shd w:val="clear" w:color="auto" w:fill="FFFFFF"/>
              <w:spacing w:line="285" w:lineRule="atLeast"/>
              <w:rPr>
                <w:rFonts w:ascii="Consolas" w:hAnsi="Consolas"/>
                <w:color w:val="000000"/>
                <w:sz w:val="21"/>
                <w:szCs w:val="21"/>
                <w:lang w:eastAsia="de-AT"/>
              </w:rPr>
            </w:pPr>
            <w:r w:rsidRPr="005446E1">
              <w:rPr>
                <w:rFonts w:ascii="Consolas" w:hAnsi="Consolas"/>
                <w:color w:val="000000"/>
                <w:sz w:val="20"/>
                <w:szCs w:val="20"/>
                <w:lang w:eastAsia="de-AT"/>
              </w:rPr>
              <w:t>}</w:t>
            </w:r>
          </w:p>
        </w:tc>
      </w:tr>
    </w:tbl>
    <w:p w14:paraId="63C35284" w14:textId="77777777" w:rsidR="006D06F4" w:rsidRDefault="006D06F4" w:rsidP="00693CF8"/>
    <w:p w14:paraId="444F6B21" w14:textId="0B89D96F"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 </w:t>
      </w:r>
      <w:r w:rsidR="00BF2A94" w:rsidRPr="00077A84">
        <w:rPr>
          <w:highlight w:val="yellow"/>
        </w:rPr>
        <w:t xml:space="preserve">Die z-Achse des Accelerometers muss invertiert werden, weil das IMU-Breakout </w:t>
      </w:r>
      <w:r w:rsidR="009C4563" w:rsidRPr="00077A84">
        <w:rPr>
          <w:highlight w:val="yellow"/>
        </w:rPr>
        <w:t>auf der FPV-Drohne umgedreht angebracht ist.</w:t>
      </w:r>
      <w:r w:rsidR="009C4563">
        <w:t xml:space="preserve"> </w:t>
      </w:r>
    </w:p>
    <w:p w14:paraId="1164F08D" w14:textId="77777777" w:rsidR="00693CF8" w:rsidRDefault="00693CF8" w:rsidP="00693CF8"/>
    <w:p w14:paraId="33BE0F8A" w14:textId="2E9DC478" w:rsidR="00485FA5" w:rsidRDefault="00485FA5" w:rsidP="00485FA5">
      <w:r>
        <w:t xml:space="preserve">Die Messung des Gyroskops funktioniert gleich mit dem Accelerometer. </w:t>
      </w:r>
      <w:r w:rsidRPr="004D72F3">
        <w:t xml:space="preserve">Die </w:t>
      </w:r>
      <w:r>
        <w:t>Messdaten</w:t>
      </w:r>
      <w:r w:rsidRPr="004D72F3">
        <w:t xml:space="preserve"> </w:t>
      </w:r>
      <w:r>
        <w:t>des</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 xml:space="preserve">_ZOUT_L gespeichert. XOUT, YOUT und ZOUT bestimmt die einzelne Messachse und _H und _L bestimmt das high- und low-Byte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tbl>
      <w:tblPr>
        <w:tblStyle w:val="Tabellenraster"/>
        <w:tblW w:w="0" w:type="auto"/>
        <w:tblLook w:val="04A0" w:firstRow="1" w:lastRow="0" w:firstColumn="1" w:lastColumn="0" w:noHBand="0" w:noVBand="1"/>
      </w:tblPr>
      <w:tblGrid>
        <w:gridCol w:w="9060"/>
      </w:tblGrid>
      <w:tr w:rsidR="003773BF" w14:paraId="6A94202F" w14:textId="77777777" w:rsidTr="003773BF">
        <w:tc>
          <w:tcPr>
            <w:tcW w:w="9060" w:type="dxa"/>
          </w:tcPr>
          <w:p w14:paraId="0282AF85" w14:textId="16AA6386" w:rsidR="003773BF" w:rsidRPr="003773BF" w:rsidRDefault="003773BF" w:rsidP="009F4FAB">
            <w:pPr>
              <w:shd w:val="clear" w:color="auto" w:fill="FFFFFF"/>
              <w:spacing w:line="285" w:lineRule="atLeast"/>
              <w:rPr>
                <w:sz w:val="20"/>
                <w:szCs w:val="20"/>
              </w:rPr>
            </w:pPr>
            <w:r w:rsidRPr="009F4FAB">
              <w:rPr>
                <w:rFonts w:ascii="Consolas" w:hAnsi="Consolas"/>
                <w:color w:val="000000"/>
                <w:sz w:val="20"/>
                <w:szCs w:val="20"/>
                <w:lang w:val="en-GB" w:eastAsia="de-AT"/>
              </w:rPr>
              <w:t>IMU_10DOF.c</w:t>
            </w:r>
          </w:p>
        </w:tc>
      </w:tr>
      <w:tr w:rsidR="003773BF" w14:paraId="53FD3655" w14:textId="77777777" w:rsidTr="003773BF">
        <w:tc>
          <w:tcPr>
            <w:tcW w:w="9060" w:type="dxa"/>
          </w:tcPr>
          <w:p w14:paraId="0FC07B40"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w:t>
            </w:r>
          </w:p>
          <w:p w14:paraId="664508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@brief</w:t>
            </w:r>
            <w:r w:rsidRPr="003773BF">
              <w:rPr>
                <w:rFonts w:ascii="Consolas" w:hAnsi="Consolas"/>
                <w:color w:val="008000"/>
                <w:sz w:val="20"/>
                <w:szCs w:val="20"/>
                <w:lang w:val="en-GB" w:eastAsia="de-AT"/>
              </w:rPr>
              <w:t xml:space="preserve"> This function reads gyroscope register data (x,y,z)</w:t>
            </w:r>
          </w:p>
          <w:p w14:paraId="01608CE6" w14:textId="396BC9D3"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@return</w:t>
            </w:r>
            <w:r w:rsidRPr="003773BF">
              <w:rPr>
                <w:rFonts w:ascii="Consolas" w:hAnsi="Consolas"/>
                <w:color w:val="008000"/>
                <w:sz w:val="20"/>
                <w:szCs w:val="20"/>
                <w:lang w:val="en-GB" w:eastAsia="de-AT"/>
              </w:rPr>
              <w:t xml:space="preserve"> IMU_RegCoordinates</w:t>
            </w:r>
          </w:p>
          <w:p w14:paraId="700A047B"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w:t>
            </w:r>
          </w:p>
          <w:p w14:paraId="4B5AD3FA"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IMU_RegCoordinates IMU_MPU_ReadGyro(</w:t>
            </w:r>
            <w:r w:rsidRPr="003773BF">
              <w:rPr>
                <w:rFonts w:ascii="Consolas" w:hAnsi="Consolas"/>
                <w:color w:val="0000FF"/>
                <w:sz w:val="20"/>
                <w:szCs w:val="20"/>
                <w:lang w:val="en-GB" w:eastAsia="de-AT"/>
              </w:rPr>
              <w:t>void</w:t>
            </w:r>
            <w:r w:rsidRPr="003773BF">
              <w:rPr>
                <w:rFonts w:ascii="Consolas" w:hAnsi="Consolas"/>
                <w:color w:val="000000"/>
                <w:sz w:val="20"/>
                <w:szCs w:val="20"/>
                <w:lang w:val="en-GB" w:eastAsia="de-AT"/>
              </w:rPr>
              <w:t>)</w:t>
            </w:r>
          </w:p>
          <w:p w14:paraId="7682F5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w:t>
            </w:r>
          </w:p>
          <w:p w14:paraId="190DA3F3"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uint8_t</w:t>
            </w:r>
            <w:r w:rsidRPr="003773BF">
              <w:rPr>
                <w:rFonts w:ascii="Consolas" w:hAnsi="Consolas"/>
                <w:color w:val="000000"/>
                <w:sz w:val="20"/>
                <w:szCs w:val="20"/>
                <w:lang w:val="en-GB" w:eastAsia="de-AT"/>
              </w:rPr>
              <w:t xml:space="preserve"> buffer[</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3B575CD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IMU_ReadRegister(</w:t>
            </w:r>
            <w:r w:rsidRPr="003773BF">
              <w:rPr>
                <w:rFonts w:ascii="Consolas" w:hAnsi="Consolas"/>
                <w:color w:val="098658"/>
                <w:sz w:val="20"/>
                <w:szCs w:val="20"/>
                <w:lang w:val="en-GB" w:eastAsia="de-AT"/>
              </w:rPr>
              <w:t>MPU9250</w:t>
            </w: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IMU_MPU_GYRO_XOUT_H_ADDR</w:t>
            </w:r>
            <w:r w:rsidRPr="003773BF">
              <w:rPr>
                <w:rFonts w:ascii="Consolas" w:hAnsi="Consolas"/>
                <w:color w:val="000000"/>
                <w:sz w:val="20"/>
                <w:szCs w:val="20"/>
                <w:lang w:val="en-GB" w:eastAsia="de-AT"/>
              </w:rPr>
              <w:t xml:space="preserve">, buffer, </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w:t>
            </w:r>
          </w:p>
          <w:p w14:paraId="2191B3D2"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6DAC419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IMU_RegCoordinates gyroData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045D8146"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gyroData.x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1</w:t>
            </w:r>
            <w:r w:rsidRPr="003773BF">
              <w:rPr>
                <w:rFonts w:ascii="Consolas" w:hAnsi="Consolas"/>
                <w:color w:val="000000"/>
                <w:sz w:val="20"/>
                <w:szCs w:val="20"/>
                <w:lang w:val="en-GB" w:eastAsia="de-AT"/>
              </w:rPr>
              <w:t>];</w:t>
            </w:r>
          </w:p>
          <w:p w14:paraId="1235031E"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gyroData.y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2</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3</w:t>
            </w:r>
            <w:r w:rsidRPr="003773BF">
              <w:rPr>
                <w:rFonts w:ascii="Consolas" w:hAnsi="Consolas"/>
                <w:color w:val="000000"/>
                <w:sz w:val="20"/>
                <w:szCs w:val="20"/>
                <w:lang w:val="en-GB" w:eastAsia="de-AT"/>
              </w:rPr>
              <w:t>];</w:t>
            </w:r>
          </w:p>
          <w:p w14:paraId="16C56194"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gyroData.z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4</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5</w:t>
            </w:r>
            <w:r w:rsidRPr="003773BF">
              <w:rPr>
                <w:rFonts w:ascii="Consolas" w:hAnsi="Consolas"/>
                <w:color w:val="000000"/>
                <w:sz w:val="20"/>
                <w:szCs w:val="20"/>
                <w:lang w:val="en-GB" w:eastAsia="de-AT"/>
              </w:rPr>
              <w:t>];</w:t>
            </w:r>
          </w:p>
          <w:p w14:paraId="2D3D2FC7"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1F5EA3EF"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return</w:t>
            </w:r>
            <w:r w:rsidRPr="003773BF">
              <w:rPr>
                <w:rFonts w:ascii="Consolas" w:hAnsi="Consolas"/>
                <w:color w:val="000000"/>
                <w:sz w:val="20"/>
                <w:szCs w:val="20"/>
                <w:lang w:val="en-GB" w:eastAsia="de-AT"/>
              </w:rPr>
              <w:t xml:space="preserve"> gyroData;</w:t>
            </w:r>
          </w:p>
          <w:p w14:paraId="4FA3A4FC" w14:textId="6931E765" w:rsidR="003773BF" w:rsidRPr="003773BF" w:rsidRDefault="003773BF" w:rsidP="003773BF">
            <w:pPr>
              <w:shd w:val="clear" w:color="auto" w:fill="FFFFFF"/>
              <w:spacing w:line="285" w:lineRule="atLeast"/>
              <w:rPr>
                <w:rFonts w:ascii="Consolas" w:hAnsi="Consolas"/>
                <w:color w:val="000000"/>
                <w:sz w:val="20"/>
                <w:szCs w:val="20"/>
                <w:lang w:eastAsia="de-AT"/>
              </w:rPr>
            </w:pPr>
            <w:r w:rsidRPr="003773BF">
              <w:rPr>
                <w:rFonts w:ascii="Consolas" w:hAnsi="Consolas"/>
                <w:color w:val="000000"/>
                <w:sz w:val="20"/>
                <w:szCs w:val="20"/>
                <w:lang w:eastAsia="de-AT"/>
              </w:rPr>
              <w:t>}</w:t>
            </w:r>
          </w:p>
        </w:tc>
      </w:tr>
    </w:tbl>
    <w:p w14:paraId="2A3AEE14" w14:textId="77777777" w:rsidR="006B1E14" w:rsidRDefault="006B1E14" w:rsidP="00AC3D0A"/>
    <w:p w14:paraId="0004CA40" w14:textId="0887C6C8" w:rsidR="00AC3D0A" w:rsidRDefault="00CC7E81" w:rsidP="00693CF8">
      <w:r w:rsidRPr="00CC7E81">
        <w:rPr>
          <w:u w:val="single"/>
        </w:rPr>
        <w:t>Bemerkung</w:t>
      </w:r>
      <w:r>
        <w:t>:</w:t>
      </w:r>
    </w:p>
    <w:p w14:paraId="52C804CC" w14:textId="77777777"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Diese Faktoren werden im Initialisierungsprogramm berechnet und in den globalen Variablen ‚accelSens‘ und ‚gyroSens‘ gespeichert</w:t>
      </w:r>
      <w:r w:rsidR="00951613">
        <w:t xml:space="preserve"> </w:t>
      </w:r>
      <w:hyperlink w:anchor="_Initialisierung" w:history="1">
        <w:r w:rsidR="00BB4730" w:rsidRPr="00402A6F">
          <w:rPr>
            <w:rStyle w:val="Hyperlink"/>
            <w:i/>
            <w:highlight w:val="yellow"/>
          </w:rPr>
          <w:t xml:space="preserve">(siehe: </w:t>
        </w:r>
        <w:r w:rsidR="00F86011" w:rsidRPr="00402A6F">
          <w:rPr>
            <w:rStyle w:val="Hyperlink"/>
            <w:i/>
            <w:highlight w:val="yellow"/>
          </w:rPr>
          <w:t>5.4.3.2</w:t>
        </w:r>
        <w:r w:rsidR="00E0245D" w:rsidRPr="00402A6F">
          <w:rPr>
            <w:rStyle w:val="Hyperlink"/>
            <w:i/>
            <w:highlight w:val="yellow"/>
          </w:rPr>
          <w:t xml:space="preserve"> </w:t>
        </w:r>
        <w:r w:rsidR="00402A6F" w:rsidRPr="00402A6F">
          <w:rPr>
            <w:rStyle w:val="Hyperlink"/>
            <w:i/>
            <w:highlight w:val="yellow"/>
          </w:rPr>
          <w:t>Initialisierung</w:t>
        </w:r>
        <w:r w:rsidR="00BB4730" w:rsidRPr="00402A6F">
          <w:rPr>
            <w:rStyle w:val="Hyperlink"/>
            <w:i/>
            <w:highlight w:val="yellow"/>
          </w:rPr>
          <w:t>)</w:t>
        </w:r>
      </w:hyperlink>
      <w:r w:rsidR="00951613">
        <w:t>.</w:t>
      </w:r>
      <w:r w:rsidR="00227FC1">
        <w:t xml:space="preserve"> </w:t>
      </w:r>
    </w:p>
    <w:p w14:paraId="4513D44C" w14:textId="58CF694C" w:rsidR="0066758B" w:rsidRPr="00227FC1" w:rsidRDefault="00951613" w:rsidP="0066758B">
      <w:r>
        <w:t xml:space="preserve">Um </w:t>
      </w:r>
      <w:r w:rsidR="00E710F0">
        <w:t>die Drift</w:t>
      </w:r>
      <w:r>
        <w:t xml:space="preserve"> vom Gyroskop </w:t>
      </w:r>
      <w:r w:rsidR="00E710F0">
        <w:t xml:space="preserve">entgegenzuwirken wird der Registerwert noch mit dem </w:t>
      </w:r>
      <w:r w:rsidR="00637C49">
        <w:t>Gyroskop-</w:t>
      </w:r>
      <w:r w:rsidR="00537F16">
        <w:t xml:space="preserve">Offset gerechnet werden. </w:t>
      </w:r>
      <w:r w:rsidR="00864BB2">
        <w:t xml:space="preserve">Diese Werte werden auch im Initialisierungsprogramm bestimmt und </w:t>
      </w:r>
      <w:r w:rsidR="00D874CB">
        <w:t xml:space="preserve">in der globalen Variable ‚gyroOffset‘ gespeichert </w:t>
      </w:r>
      <w:hyperlink w:anchor="_Initialisierung" w:history="1">
        <w:r w:rsidR="00D874CB" w:rsidRPr="00D874CB">
          <w:rPr>
            <w:rStyle w:val="Hyperlink"/>
            <w:i/>
            <w:highlight w:val="yellow"/>
          </w:rPr>
          <w:t>(siehe: 5.4.3.2 Initialisierung)</w:t>
        </w:r>
      </w:hyperlink>
      <w:r w:rsidR="00D874CB">
        <w:t>.</w:t>
      </w:r>
    </w:p>
    <w:p w14:paraId="7978554C" w14:textId="24C452E9" w:rsidR="00CC7E81" w:rsidRDefault="00CC7E81" w:rsidP="00693CF8"/>
    <w:p w14:paraId="43F4858C" w14:textId="3580EA21" w:rsidR="008322FC" w:rsidRDefault="008322FC" w:rsidP="00693CF8">
      <w:r w:rsidRPr="00F84557">
        <w:rPr>
          <w:b/>
        </w:rPr>
        <w:t xml:space="preserve">Berechnung </w:t>
      </w:r>
      <w:r w:rsidR="00040E91" w:rsidRPr="00F84557">
        <w:rPr>
          <w:b/>
        </w:rPr>
        <w:t>der eigentlichen Messwerte</w:t>
      </w:r>
      <w:r>
        <w:t>:</w:t>
      </w:r>
    </w:p>
    <w:tbl>
      <w:tblPr>
        <w:tblStyle w:val="Tabellenraster"/>
        <w:tblW w:w="0" w:type="auto"/>
        <w:tblLook w:val="04A0" w:firstRow="1" w:lastRow="0" w:firstColumn="1" w:lastColumn="0" w:noHBand="0" w:noVBand="1"/>
      </w:tblPr>
      <w:tblGrid>
        <w:gridCol w:w="9060"/>
      </w:tblGrid>
      <w:tr w:rsidR="003A2532" w:rsidRPr="00C47670" w14:paraId="52FDCEB5" w14:textId="77777777" w:rsidTr="003A2532">
        <w:tc>
          <w:tcPr>
            <w:tcW w:w="9060" w:type="dxa"/>
          </w:tcPr>
          <w:p w14:paraId="5AA97343" w14:textId="77777777" w:rsidR="003A2532" w:rsidRPr="003A2532" w:rsidRDefault="003A2532" w:rsidP="003A2532">
            <w:pPr>
              <w:shd w:val="clear" w:color="auto" w:fill="FFFFFF"/>
              <w:spacing w:line="285" w:lineRule="atLeast"/>
              <w:rPr>
                <w:rFonts w:ascii="Consolas" w:hAnsi="Consolas"/>
                <w:color w:val="000000"/>
                <w:sz w:val="20"/>
                <w:szCs w:val="20"/>
                <w:lang w:eastAsia="de-AT"/>
              </w:rPr>
            </w:pPr>
            <w:r w:rsidRPr="003A2532">
              <w:rPr>
                <w:rFonts w:ascii="Consolas" w:hAnsi="Consolas"/>
                <w:color w:val="000000"/>
                <w:sz w:val="20"/>
                <w:szCs w:val="20"/>
                <w:lang w:eastAsia="de-AT"/>
              </w:rPr>
              <w:t>IMU_RegCoordinates gyroData = IMU_MPU_ReadGyro();</w:t>
            </w:r>
          </w:p>
          <w:p w14:paraId="31B7C8DA" w14:textId="2DF42584" w:rsidR="003A2532" w:rsidRPr="003A2532" w:rsidRDefault="003A2532" w:rsidP="003A2532">
            <w:pPr>
              <w:shd w:val="clear" w:color="auto" w:fill="FFFFFF"/>
              <w:spacing w:line="285" w:lineRule="atLeast"/>
              <w:rPr>
                <w:rFonts w:ascii="Consolas" w:hAnsi="Consolas"/>
                <w:color w:val="000000"/>
                <w:sz w:val="20"/>
                <w:szCs w:val="20"/>
                <w:lang w:eastAsia="de-AT"/>
              </w:rPr>
            </w:pPr>
            <w:r w:rsidRPr="003A2532">
              <w:rPr>
                <w:rFonts w:ascii="Consolas" w:hAnsi="Consolas"/>
                <w:color w:val="000000"/>
                <w:sz w:val="20"/>
                <w:szCs w:val="20"/>
                <w:lang w:eastAsia="de-AT"/>
              </w:rPr>
              <w:t>IMU_RegCoordinates accelData = IMU_MPU_ReadAccel();</w:t>
            </w:r>
          </w:p>
          <w:p w14:paraId="2AA8B6B2" w14:textId="77777777" w:rsidR="003A2532" w:rsidRPr="003A2532" w:rsidRDefault="003A2532" w:rsidP="003A2532">
            <w:pPr>
              <w:shd w:val="clear" w:color="auto" w:fill="FFFFFF"/>
              <w:spacing w:line="285" w:lineRule="atLeast"/>
              <w:rPr>
                <w:rFonts w:ascii="Consolas" w:hAnsi="Consolas"/>
                <w:color w:val="000000"/>
                <w:sz w:val="20"/>
                <w:szCs w:val="20"/>
                <w:lang w:eastAsia="de-AT"/>
              </w:rPr>
            </w:pPr>
          </w:p>
          <w:p w14:paraId="257593DF" w14:textId="71320C2E" w:rsidR="003A2532" w:rsidRPr="003A2532" w:rsidRDefault="003A2532" w:rsidP="003A2532">
            <w:pPr>
              <w:shd w:val="clear" w:color="auto" w:fill="FFFFFF"/>
              <w:spacing w:line="285" w:lineRule="atLeast"/>
              <w:rPr>
                <w:rFonts w:ascii="Consolas" w:hAnsi="Consolas"/>
                <w:color w:val="000000"/>
                <w:sz w:val="20"/>
                <w:szCs w:val="20"/>
                <w:lang w:eastAsia="de-AT"/>
              </w:rPr>
            </w:pPr>
            <w:r w:rsidRPr="003A2532">
              <w:rPr>
                <w:rFonts w:ascii="Consolas" w:hAnsi="Consolas"/>
                <w:color w:val="000000"/>
                <w:sz w:val="20"/>
                <w:szCs w:val="20"/>
                <w:lang w:eastAsia="de-AT"/>
              </w:rPr>
              <w:t>gyro.x = (gyroData.x - gyroOffset.x) / gyroSens;</w:t>
            </w:r>
          </w:p>
          <w:p w14:paraId="2AB6973F" w14:textId="36681CE7"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gyro.y = (gyroData.y - gyroOffset.y) / gyroSens;</w:t>
            </w:r>
          </w:p>
          <w:p w14:paraId="39D51F6F" w14:textId="51BFEBAE"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gyro.z = (gyroData.z - gyroOffset.z) / gyroSens;</w:t>
            </w:r>
          </w:p>
          <w:p w14:paraId="4023AD1B" w14:textId="77777777" w:rsidR="003A2532" w:rsidRPr="003A2532" w:rsidRDefault="003A2532" w:rsidP="003A2532">
            <w:pPr>
              <w:shd w:val="clear" w:color="auto" w:fill="FFFFFF"/>
              <w:spacing w:line="285" w:lineRule="atLeast"/>
              <w:rPr>
                <w:rFonts w:ascii="Consolas" w:hAnsi="Consolas"/>
                <w:color w:val="000000"/>
                <w:sz w:val="20"/>
                <w:szCs w:val="20"/>
                <w:lang w:val="en-GB" w:eastAsia="de-AT"/>
              </w:rPr>
            </w:pPr>
          </w:p>
          <w:p w14:paraId="33B4BF19" w14:textId="01BE3E9F"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 xml:space="preserve">accel.x = (accelData.x / accelSens) - </w:t>
            </w:r>
            <w:r w:rsidRPr="003A2532">
              <w:rPr>
                <w:rFonts w:ascii="Consolas" w:hAnsi="Consolas"/>
                <w:color w:val="098658"/>
                <w:sz w:val="20"/>
                <w:szCs w:val="20"/>
                <w:lang w:val="en-GB" w:eastAsia="de-AT"/>
              </w:rPr>
              <w:t>0.020f</w:t>
            </w:r>
            <w:r w:rsidRPr="003A2532">
              <w:rPr>
                <w:rFonts w:ascii="Consolas" w:hAnsi="Consolas"/>
                <w:color w:val="000000"/>
                <w:sz w:val="20"/>
                <w:szCs w:val="20"/>
                <w:lang w:val="en-GB" w:eastAsia="de-AT"/>
              </w:rPr>
              <w:t>;</w:t>
            </w:r>
          </w:p>
          <w:p w14:paraId="3813F734" w14:textId="55017B61" w:rsidR="003A2532" w:rsidRPr="003A2532" w:rsidRDefault="003A2532" w:rsidP="003A2532">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 xml:space="preserve">accel.y = (accelData.y / accelSens) - </w:t>
            </w:r>
            <w:r w:rsidRPr="003A2532">
              <w:rPr>
                <w:rFonts w:ascii="Consolas" w:hAnsi="Consolas"/>
                <w:color w:val="098658"/>
                <w:sz w:val="20"/>
                <w:szCs w:val="20"/>
                <w:lang w:val="en-GB" w:eastAsia="de-AT"/>
              </w:rPr>
              <w:t>0.021f</w:t>
            </w:r>
            <w:r w:rsidRPr="003A2532">
              <w:rPr>
                <w:rFonts w:ascii="Consolas" w:hAnsi="Consolas"/>
                <w:color w:val="000000"/>
                <w:sz w:val="20"/>
                <w:szCs w:val="20"/>
                <w:lang w:val="en-GB" w:eastAsia="de-AT"/>
              </w:rPr>
              <w:t>;</w:t>
            </w:r>
          </w:p>
          <w:p w14:paraId="218A5579" w14:textId="0B8A8D68" w:rsidR="003A2532" w:rsidRPr="004A3E74" w:rsidRDefault="003A2532" w:rsidP="004A3E74">
            <w:pPr>
              <w:shd w:val="clear" w:color="auto" w:fill="FFFFFF"/>
              <w:spacing w:line="285" w:lineRule="atLeast"/>
              <w:rPr>
                <w:rFonts w:ascii="Consolas" w:hAnsi="Consolas"/>
                <w:color w:val="000000"/>
                <w:sz w:val="20"/>
                <w:szCs w:val="20"/>
                <w:lang w:val="en-GB" w:eastAsia="de-AT"/>
              </w:rPr>
            </w:pPr>
            <w:r w:rsidRPr="003A2532">
              <w:rPr>
                <w:rFonts w:ascii="Consolas" w:hAnsi="Consolas"/>
                <w:color w:val="000000"/>
                <w:sz w:val="20"/>
                <w:szCs w:val="20"/>
                <w:lang w:val="en-GB" w:eastAsia="de-AT"/>
              </w:rPr>
              <w:t xml:space="preserve">accel.z = (accelData.z / accelSens) - </w:t>
            </w:r>
            <w:r w:rsidRPr="003A2532">
              <w:rPr>
                <w:rFonts w:ascii="Consolas" w:hAnsi="Consolas"/>
                <w:color w:val="098658"/>
                <w:sz w:val="20"/>
                <w:szCs w:val="20"/>
                <w:lang w:val="en-GB" w:eastAsia="de-AT"/>
              </w:rPr>
              <w:t>0.140f</w:t>
            </w:r>
            <w:r w:rsidRPr="003A2532">
              <w:rPr>
                <w:rFonts w:ascii="Consolas" w:hAnsi="Consolas"/>
                <w:color w:val="000000"/>
                <w:sz w:val="20"/>
                <w:szCs w:val="20"/>
                <w:lang w:val="en-GB" w:eastAsia="de-AT"/>
              </w:rPr>
              <w:t>;</w:t>
            </w:r>
          </w:p>
        </w:tc>
      </w:tr>
    </w:tbl>
    <w:p w14:paraId="7992BA5C" w14:textId="77777777" w:rsidR="008322FC" w:rsidRDefault="008322FC" w:rsidP="00693CF8">
      <w:pPr>
        <w:rPr>
          <w:lang w:val="en-GB"/>
        </w:rPr>
      </w:pPr>
    </w:p>
    <w:p w14:paraId="0A60181E" w14:textId="07CBF026" w:rsidR="003615F4" w:rsidRPr="003615F4" w:rsidRDefault="003615F4" w:rsidP="00693CF8">
      <w:r w:rsidRPr="003615F4">
        <w:t xml:space="preserve">Die </w:t>
      </w:r>
      <w:r w:rsidR="0008019D">
        <w:t>Offsetwerte bei der Beschleunigungsberechnung (0,02</w:t>
      </w:r>
      <w:r w:rsidR="00EE1990">
        <w:t>0</w:t>
      </w:r>
      <w:r w:rsidR="0008019D">
        <w:t>; 0,</w:t>
      </w:r>
      <w:r w:rsidR="00EE1990">
        <w:t>021 und 0,140</w:t>
      </w:r>
      <w:r w:rsidR="0008019D">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Sensor eine Beschleunigung von 1g auf der z-Achse messen. </w:t>
      </w:r>
      <w:r w:rsidR="008E2E00">
        <w:t>Der Offset ergibt sich aus der eigentlichen Messung</w:t>
      </w:r>
      <w:r w:rsidR="00A97585">
        <w:t xml:space="preserve"> auf einer ebenen Fläche</w:t>
      </w:r>
      <w:r w:rsidR="008E2E00">
        <w:t xml:space="preserve"> </w:t>
      </w:r>
      <w:r w:rsidR="00937EAC">
        <w:t>von 1,14</w:t>
      </w:r>
      <w:r w:rsidR="003B05CA">
        <w:t>g</w:t>
      </w:r>
      <w:r w:rsidR="008E2E00">
        <w:t xml:space="preserve">. </w:t>
      </w:r>
      <w:r w:rsidR="00703576">
        <w:t xml:space="preserve">Dieser Vorgang muss mit 90° Drehungen mit allen Achsen wiederholt werden, um die restlichen Offsetwerte </w:t>
      </w:r>
      <w:r w:rsidR="006C487E">
        <w:t xml:space="preserve">zu bestimmen. </w:t>
      </w:r>
    </w:p>
    <w:p w14:paraId="3A455D35" w14:textId="22411E79" w:rsidR="00C82183" w:rsidRPr="003615F4" w:rsidRDefault="00C82183" w:rsidP="00693CF8"/>
    <w:p w14:paraId="765ABD1A" w14:textId="77777777" w:rsidR="00003ABE" w:rsidRDefault="00003ABE" w:rsidP="00003ABE">
      <w:pPr>
        <w:pStyle w:val="berschrift4"/>
      </w:pPr>
      <w:bookmarkStart w:id="121" w:name="_Toc157499225"/>
      <w:bookmarkStart w:id="122" w:name="_Toc159489171"/>
      <w:r w:rsidRPr="00603A47">
        <w:t>Komplementärfilter</w:t>
      </w:r>
      <w:bookmarkEnd w:id="121"/>
      <w:bookmarkEnd w:id="122"/>
    </w:p>
    <w:p w14:paraId="57B3270A" w14:textId="4C6FA2CA" w:rsidR="00836AEC" w:rsidRDefault="002201A9" w:rsidP="00836AEC">
      <w:r>
        <w:t xml:space="preserve">Um die Lagewinkel Pitch, Roll und Yaw zu bestimmen, wird ein Komplementärfilter </w:t>
      </w:r>
      <w:r w:rsidR="00AD6764">
        <w:t>auf die Messwerte des MPU9250 angewendet</w:t>
      </w:r>
      <w:r w:rsidR="00E26254">
        <w:t xml:space="preserve"> </w:t>
      </w:r>
      <w:hyperlink w:anchor="_Komplementärfilter" w:history="1">
        <w:r w:rsidR="00E26254" w:rsidRPr="00041044">
          <w:rPr>
            <w:rStyle w:val="Hyperlink"/>
            <w:i/>
            <w:highlight w:val="yellow"/>
          </w:rPr>
          <w:t xml:space="preserve">(siehe: </w:t>
        </w:r>
        <w:r w:rsidR="00041044" w:rsidRPr="00041044">
          <w:rPr>
            <w:rStyle w:val="Hyperlink"/>
            <w:i/>
            <w:highlight w:val="yellow"/>
          </w:rPr>
          <w:t>2.2.5 Komplementärfilter</w:t>
        </w:r>
        <w:r w:rsidR="00E26254" w:rsidRPr="00041044">
          <w:rPr>
            <w:rStyle w:val="Hyperlink"/>
            <w:i/>
            <w:highlight w:val="yellow"/>
          </w:rPr>
          <w:t>)</w:t>
        </w:r>
      </w:hyperlink>
      <w:r w:rsidR="00041044">
        <w:t>.</w:t>
      </w:r>
    </w:p>
    <w:p w14:paraId="2B12E2F8" w14:textId="20F9A18B" w:rsidR="00041044" w:rsidRDefault="00041044" w:rsidP="00836AEC"/>
    <w:p w14:paraId="652DE997" w14:textId="703838EF" w:rsidR="00F84557" w:rsidRPr="00F84557" w:rsidRDefault="00F84557" w:rsidP="00836AEC">
      <w:pPr>
        <w:rPr>
          <w:b/>
        </w:rPr>
      </w:pPr>
      <w:r w:rsidRPr="00F84557">
        <w:rPr>
          <w:b/>
        </w:rPr>
        <w:t>Anwendung des Komplementärfilters:</w:t>
      </w:r>
    </w:p>
    <w:tbl>
      <w:tblPr>
        <w:tblStyle w:val="Tabellenraster"/>
        <w:tblW w:w="0" w:type="auto"/>
        <w:tblLook w:val="04A0" w:firstRow="1" w:lastRow="0" w:firstColumn="1" w:lastColumn="0" w:noHBand="0" w:noVBand="1"/>
      </w:tblPr>
      <w:tblGrid>
        <w:gridCol w:w="9060"/>
      </w:tblGrid>
      <w:tr w:rsidR="00443AB4" w14:paraId="693FEAB1" w14:textId="77777777" w:rsidTr="00443AB4">
        <w:tc>
          <w:tcPr>
            <w:tcW w:w="9060" w:type="dxa"/>
          </w:tcPr>
          <w:p w14:paraId="7D741469" w14:textId="5241CBA3" w:rsidR="00443AB4" w:rsidRPr="00443AB4" w:rsidRDefault="0057743C" w:rsidP="0057743C">
            <w:pPr>
              <w:shd w:val="clear" w:color="auto" w:fill="FFFFFF"/>
              <w:spacing w:line="285" w:lineRule="atLeast"/>
              <w:rPr>
                <w:sz w:val="20"/>
                <w:szCs w:val="20"/>
              </w:rPr>
            </w:pPr>
            <w:r w:rsidRPr="0057743C">
              <w:rPr>
                <w:rFonts w:ascii="Consolas" w:hAnsi="Consolas"/>
                <w:color w:val="000000"/>
                <w:sz w:val="20"/>
                <w:szCs w:val="20"/>
                <w:lang w:val="en-GB" w:eastAsia="de-AT"/>
              </w:rPr>
              <w:t>IMU_10DOF.c</w:t>
            </w:r>
          </w:p>
        </w:tc>
      </w:tr>
      <w:tr w:rsidR="00443AB4" w14:paraId="3B45BD18" w14:textId="77777777" w:rsidTr="00443AB4">
        <w:tc>
          <w:tcPr>
            <w:tcW w:w="9060" w:type="dxa"/>
          </w:tcPr>
          <w:p w14:paraId="5522D1AF"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w:t>
            </w:r>
          </w:p>
          <w:p w14:paraId="33D303D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@brief</w:t>
            </w:r>
            <w:r w:rsidRPr="00443AB4">
              <w:rPr>
                <w:rFonts w:ascii="Consolas" w:hAnsi="Consolas"/>
                <w:color w:val="008000"/>
                <w:sz w:val="20"/>
                <w:szCs w:val="20"/>
                <w:lang w:val="en-GB" w:eastAsia="de-AT"/>
              </w:rPr>
              <w:t xml:space="preserve"> This function calculates pitch,roll and yaw</w:t>
            </w:r>
          </w:p>
          <w:p w14:paraId="4147EE3B"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@details</w:t>
            </w:r>
            <w:r w:rsidRPr="00443AB4">
              <w:rPr>
                <w:rFonts w:ascii="Consolas" w:hAnsi="Consolas"/>
                <w:color w:val="008000"/>
                <w:sz w:val="20"/>
                <w:szCs w:val="20"/>
                <w:lang w:val="en-GB" w:eastAsia="de-AT"/>
              </w:rPr>
              <w:t xml:space="preserve"> data gets stored in the global variable 'angle'</w:t>
            </w:r>
          </w:p>
          <w:p w14:paraId="7F8B2911"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@retval</w:t>
            </w:r>
            <w:r w:rsidRPr="00443AB4">
              <w:rPr>
                <w:rFonts w:ascii="Consolas" w:hAnsi="Consolas"/>
                <w:color w:val="008000"/>
                <w:sz w:val="20"/>
                <w:szCs w:val="20"/>
                <w:lang w:val="en-GB" w:eastAsia="de-AT"/>
              </w:rPr>
              <w:t xml:space="preserve"> None</w:t>
            </w:r>
          </w:p>
          <w:p w14:paraId="18B37700"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w:t>
            </w:r>
          </w:p>
          <w:p w14:paraId="37E8FE5D"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FF"/>
                <w:sz w:val="20"/>
                <w:szCs w:val="20"/>
                <w:lang w:val="en-GB" w:eastAsia="de-AT"/>
              </w:rPr>
              <w:t>void</w:t>
            </w:r>
            <w:r w:rsidRPr="00443AB4">
              <w:rPr>
                <w:rFonts w:ascii="Consolas" w:hAnsi="Consolas"/>
                <w:color w:val="000000"/>
                <w:sz w:val="20"/>
                <w:szCs w:val="20"/>
                <w:lang w:val="en-GB" w:eastAsia="de-AT"/>
              </w:rPr>
              <w:t xml:space="preserve"> IMU_GetAngles(</w:t>
            </w:r>
            <w:r w:rsidRPr="00443AB4">
              <w:rPr>
                <w:rFonts w:ascii="Consolas" w:hAnsi="Consolas"/>
                <w:color w:val="0000FF"/>
                <w:sz w:val="20"/>
                <w:szCs w:val="20"/>
                <w:lang w:val="en-GB" w:eastAsia="de-AT"/>
              </w:rPr>
              <w:t>void</w:t>
            </w:r>
            <w:r w:rsidRPr="00443AB4">
              <w:rPr>
                <w:rFonts w:ascii="Consolas" w:hAnsi="Consolas"/>
                <w:color w:val="000000"/>
                <w:sz w:val="20"/>
                <w:szCs w:val="20"/>
                <w:lang w:val="en-GB" w:eastAsia="de-AT"/>
              </w:rPr>
              <w:t>)</w:t>
            </w:r>
          </w:p>
          <w:p w14:paraId="0072F494"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w:t>
            </w:r>
          </w:p>
          <w:p w14:paraId="551D8D7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IMU_RegCoordinates gyroData = IMU_MPU_ReadGyro();</w:t>
            </w:r>
          </w:p>
          <w:p w14:paraId="69C99EF8"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IMU_RegCoordinates accelData = IMU_MPU_ReadAccel();</w:t>
            </w:r>
          </w:p>
          <w:p w14:paraId="36758854"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55FBDC40"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gyro.x = (gyroData.x - gyroOffset.x) / gyroSens;</w:t>
            </w:r>
          </w:p>
          <w:p w14:paraId="3A3D6602"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gyro.y = (gyroData.y - gyroOffset.y) / gyroSens;</w:t>
            </w:r>
          </w:p>
          <w:p w14:paraId="607F1DA3"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lastRenderedPageBreak/>
              <w:t>    gyro.z = (gyroData.z - gyroOffset.z) / gyroSens;</w:t>
            </w:r>
          </w:p>
          <w:p w14:paraId="07A0D7ED"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0884D2E"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accel.x = (accelData.x / accelSens) - </w:t>
            </w:r>
            <w:r w:rsidRPr="00443AB4">
              <w:rPr>
                <w:rFonts w:ascii="Consolas" w:hAnsi="Consolas"/>
                <w:color w:val="098658"/>
                <w:sz w:val="20"/>
                <w:szCs w:val="20"/>
                <w:lang w:val="en-GB" w:eastAsia="de-AT"/>
              </w:rPr>
              <w:t>0.020f</w:t>
            </w:r>
            <w:r w:rsidRPr="00443AB4">
              <w:rPr>
                <w:rFonts w:ascii="Consolas" w:hAnsi="Consolas"/>
                <w:color w:val="000000"/>
                <w:sz w:val="20"/>
                <w:szCs w:val="20"/>
                <w:lang w:val="en-GB" w:eastAsia="de-AT"/>
              </w:rPr>
              <w:t>;</w:t>
            </w:r>
          </w:p>
          <w:p w14:paraId="4805AC63"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accel.y = (accelData.y / accelSens) - </w:t>
            </w:r>
            <w:r w:rsidRPr="00443AB4">
              <w:rPr>
                <w:rFonts w:ascii="Consolas" w:hAnsi="Consolas"/>
                <w:color w:val="098658"/>
                <w:sz w:val="20"/>
                <w:szCs w:val="20"/>
                <w:lang w:val="en-GB" w:eastAsia="de-AT"/>
              </w:rPr>
              <w:t>0.021f</w:t>
            </w:r>
            <w:r w:rsidRPr="00443AB4">
              <w:rPr>
                <w:rFonts w:ascii="Consolas" w:hAnsi="Consolas"/>
                <w:color w:val="000000"/>
                <w:sz w:val="20"/>
                <w:szCs w:val="20"/>
                <w:lang w:val="en-GB" w:eastAsia="de-AT"/>
              </w:rPr>
              <w:t>;</w:t>
            </w:r>
          </w:p>
          <w:p w14:paraId="1CB3212B"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accel.z = (accelData.z / accelSens) - </w:t>
            </w:r>
            <w:r w:rsidRPr="00443AB4">
              <w:rPr>
                <w:rFonts w:ascii="Consolas" w:hAnsi="Consolas"/>
                <w:color w:val="098658"/>
                <w:sz w:val="20"/>
                <w:szCs w:val="20"/>
                <w:lang w:val="en-GB" w:eastAsia="de-AT"/>
              </w:rPr>
              <w:t>0.140f</w:t>
            </w:r>
            <w:r w:rsidRPr="00443AB4">
              <w:rPr>
                <w:rFonts w:ascii="Consolas" w:hAnsi="Consolas"/>
                <w:color w:val="000000"/>
                <w:sz w:val="20"/>
                <w:szCs w:val="20"/>
                <w:lang w:val="en-GB" w:eastAsia="de-AT"/>
              </w:rPr>
              <w:t>;</w:t>
            </w:r>
          </w:p>
          <w:p w14:paraId="316D196E"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1756C4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8000"/>
                <w:sz w:val="20"/>
                <w:szCs w:val="20"/>
                <w:lang w:val="en-GB" w:eastAsia="de-AT"/>
              </w:rPr>
              <w:t>// Complementary filter</w:t>
            </w:r>
          </w:p>
          <w:p w14:paraId="50C8898F"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00FF"/>
                <w:sz w:val="20"/>
                <w:szCs w:val="20"/>
                <w:lang w:val="en-GB" w:eastAsia="de-AT"/>
              </w:rPr>
              <w:t>float</w:t>
            </w:r>
            <w:r w:rsidRPr="00443AB4">
              <w:rPr>
                <w:rFonts w:ascii="Consolas" w:hAnsi="Consolas"/>
                <w:color w:val="000000"/>
                <w:sz w:val="20"/>
                <w:szCs w:val="20"/>
                <w:lang w:val="en-GB" w:eastAsia="de-AT"/>
              </w:rPr>
              <w:t xml:space="preserve"> accelPitch = atan2(accel.y, accel.z) * </w:t>
            </w:r>
            <w:r w:rsidRPr="00443AB4">
              <w:rPr>
                <w:rFonts w:ascii="Consolas" w:hAnsi="Consolas"/>
                <w:color w:val="0000FF"/>
                <w:sz w:val="20"/>
                <w:szCs w:val="20"/>
                <w:lang w:val="en-GB" w:eastAsia="de-AT"/>
              </w:rPr>
              <w:t>RAD2DEG</w:t>
            </w:r>
            <w:r w:rsidRPr="00443AB4">
              <w:rPr>
                <w:rFonts w:ascii="Consolas" w:hAnsi="Consolas"/>
                <w:color w:val="000000"/>
                <w:sz w:val="20"/>
                <w:szCs w:val="20"/>
                <w:lang w:val="en-GB" w:eastAsia="de-AT"/>
              </w:rPr>
              <w:t>;</w:t>
            </w:r>
          </w:p>
          <w:p w14:paraId="385206A5"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00FF"/>
                <w:sz w:val="20"/>
                <w:szCs w:val="20"/>
                <w:lang w:val="en-GB" w:eastAsia="de-AT"/>
              </w:rPr>
              <w:t>float</w:t>
            </w:r>
            <w:r w:rsidRPr="00443AB4">
              <w:rPr>
                <w:rFonts w:ascii="Consolas" w:hAnsi="Consolas"/>
                <w:color w:val="000000"/>
                <w:sz w:val="20"/>
                <w:szCs w:val="20"/>
                <w:lang w:val="en-GB" w:eastAsia="de-AT"/>
              </w:rPr>
              <w:t xml:space="preserve"> accelRoll = atan2(accel.x, accel.z) * </w:t>
            </w:r>
            <w:r w:rsidRPr="00443AB4">
              <w:rPr>
                <w:rFonts w:ascii="Consolas" w:hAnsi="Consolas"/>
                <w:color w:val="0000FF"/>
                <w:sz w:val="20"/>
                <w:szCs w:val="20"/>
                <w:lang w:val="en-GB" w:eastAsia="de-AT"/>
              </w:rPr>
              <w:t>RAD2DEG</w:t>
            </w:r>
            <w:r w:rsidRPr="00443AB4">
              <w:rPr>
                <w:rFonts w:ascii="Consolas" w:hAnsi="Consolas"/>
                <w:color w:val="000000"/>
                <w:sz w:val="20"/>
                <w:szCs w:val="20"/>
                <w:lang w:val="en-GB" w:eastAsia="de-AT"/>
              </w:rPr>
              <w:t>;</w:t>
            </w:r>
          </w:p>
          <w:p w14:paraId="3DD5BDA9"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BD9CE71"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angle.roll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xml:space="preserve"> * (angle.roll - gyro.y * dt) + (</w:t>
            </w:r>
            <w:r w:rsidRPr="00443AB4">
              <w:rPr>
                <w:rFonts w:ascii="Consolas" w:hAnsi="Consolas"/>
                <w:color w:val="098658"/>
                <w:sz w:val="20"/>
                <w:szCs w:val="20"/>
                <w:lang w:val="en-GB" w:eastAsia="de-AT"/>
              </w:rPr>
              <w:t>1.0</w:t>
            </w:r>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 accelRoll;</w:t>
            </w:r>
          </w:p>
          <w:p w14:paraId="7DD19AEA"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angle.pitch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xml:space="preserve"> * (angle.pitch + gyro.x * dt) + (</w:t>
            </w:r>
            <w:r w:rsidRPr="00443AB4">
              <w:rPr>
                <w:rFonts w:ascii="Consolas" w:hAnsi="Consolas"/>
                <w:color w:val="098658"/>
                <w:sz w:val="20"/>
                <w:szCs w:val="20"/>
                <w:lang w:val="en-GB" w:eastAsia="de-AT"/>
              </w:rPr>
              <w:t>1.0</w:t>
            </w:r>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 accelPitch;</w:t>
            </w:r>
          </w:p>
          <w:p w14:paraId="6D31095A"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angle.yaw += gyro.z * dt;</w:t>
            </w:r>
          </w:p>
          <w:p w14:paraId="541B6D87" w14:textId="7660401F" w:rsidR="00443AB4" w:rsidRPr="0078095C" w:rsidRDefault="00443AB4" w:rsidP="0078095C">
            <w:pPr>
              <w:shd w:val="clear" w:color="auto" w:fill="FFFFFF"/>
              <w:spacing w:line="285" w:lineRule="atLeast"/>
              <w:rPr>
                <w:rFonts w:ascii="Consolas" w:hAnsi="Consolas"/>
                <w:color w:val="000000"/>
                <w:sz w:val="20"/>
                <w:szCs w:val="20"/>
                <w:lang w:eastAsia="de-AT"/>
              </w:rPr>
            </w:pPr>
            <w:r w:rsidRPr="00443AB4">
              <w:rPr>
                <w:rFonts w:ascii="Consolas" w:hAnsi="Consolas"/>
                <w:color w:val="000000"/>
                <w:sz w:val="20"/>
                <w:szCs w:val="20"/>
                <w:lang w:eastAsia="de-AT"/>
              </w:rPr>
              <w:t>}</w:t>
            </w:r>
          </w:p>
        </w:tc>
      </w:tr>
    </w:tbl>
    <w:p w14:paraId="65DE8EE6" w14:textId="77777777" w:rsidR="00041044" w:rsidRDefault="00041044" w:rsidP="00836AEC"/>
    <w:p w14:paraId="258BCFE6" w14:textId="0ADDAE6B" w:rsidR="000478AA" w:rsidRDefault="000478AA" w:rsidP="00836AEC">
      <w:r w:rsidRPr="000478AA">
        <w:rPr>
          <w:u w:val="single"/>
        </w:rPr>
        <w:t>Bemerkung</w:t>
      </w:r>
      <w:r>
        <w:t>:</w:t>
      </w:r>
    </w:p>
    <w:p w14:paraId="11E2299C" w14:textId="627E623E" w:rsidR="00375B93" w:rsidRDefault="002210B3" w:rsidP="00836AEC">
      <w:r>
        <w:t xml:space="preserve">Die </w:t>
      </w:r>
      <w:r w:rsidR="00537003">
        <w:t>aktuellen Werte</w:t>
      </w:r>
      <w:r>
        <w:t xml:space="preserve"> </w:t>
      </w:r>
      <w:r w:rsidR="00537003">
        <w:t xml:space="preserve">für </w:t>
      </w:r>
      <w:r>
        <w:t xml:space="preserve">Pitch, Roll und Yaw werden in der globalen Variable ‚angle‘ gespeichert. </w:t>
      </w:r>
    </w:p>
    <w:p w14:paraId="4730C5E1" w14:textId="77777777" w:rsidR="00041044" w:rsidRPr="00836AEC" w:rsidRDefault="00041044" w:rsidP="00836AEC"/>
    <w:p w14:paraId="3A067128" w14:textId="77777777" w:rsidR="00132E77" w:rsidRDefault="00132E77">
      <w:pPr>
        <w:spacing w:line="240" w:lineRule="auto"/>
        <w:rPr>
          <w:rFonts w:cs="Arial"/>
          <w:b/>
          <w:bCs/>
          <w:sz w:val="26"/>
          <w:szCs w:val="26"/>
        </w:rPr>
      </w:pPr>
      <w:bookmarkStart w:id="123" w:name="_Toc157499226"/>
      <w:r>
        <w:br w:type="page"/>
      </w:r>
    </w:p>
    <w:p w14:paraId="12158655" w14:textId="17DFAA86" w:rsidR="00003ABE" w:rsidRDefault="00EA2B71" w:rsidP="00003ABE">
      <w:pPr>
        <w:pStyle w:val="berschrift3"/>
      </w:pPr>
      <w:bookmarkStart w:id="124" w:name="_Toc159489172"/>
      <w:r>
        <w:lastRenderedPageBreak/>
        <w:t>Barometer</w:t>
      </w:r>
      <w:r w:rsidR="005E29B1">
        <w:t xml:space="preserve"> / Luftdrucksensor</w:t>
      </w:r>
      <w:r w:rsidR="00A05B96">
        <w:t xml:space="preserve"> - </w:t>
      </w:r>
      <w:r w:rsidR="00003ABE">
        <w:t>BMP28</w:t>
      </w:r>
      <w:bookmarkEnd w:id="123"/>
      <w:r w:rsidR="00A05B96">
        <w:t>0</w:t>
      </w:r>
      <w:bookmarkEnd w:id="124"/>
    </w:p>
    <w:p w14:paraId="57B323D8" w14:textId="44FB8513" w:rsidR="00B45CAB" w:rsidRDefault="00B45CAB" w:rsidP="00B45CAB">
      <w:pPr>
        <w:pStyle w:val="berschrift4"/>
      </w:pPr>
      <w:bookmarkStart w:id="125" w:name="_Registerübersicht"/>
      <w:bookmarkStart w:id="126" w:name="_Toc157499227"/>
      <w:bookmarkStart w:id="127" w:name="_Toc159489173"/>
      <w:bookmarkEnd w:id="125"/>
      <w:r>
        <w:t>Registerübersicht</w:t>
      </w:r>
      <w:r w:rsidR="00D8742B">
        <w:t xml:space="preserve"> BMP280</w:t>
      </w:r>
      <w:bookmarkEnd w:id="127"/>
    </w:p>
    <w:p w14:paraId="0E730D35" w14:textId="77777777" w:rsidR="00B45CAB" w:rsidRDefault="00B45CAB" w:rsidP="00B45CAB">
      <w:r w:rsidRPr="008D78B5">
        <w:rPr>
          <w:highlight w:val="yellow"/>
        </w:rPr>
        <w:t>Bild von allen wichtigen Registern + vielleicht Beschreibung</w:t>
      </w:r>
    </w:p>
    <w:p w14:paraId="38BD33FC" w14:textId="77777777" w:rsidR="00D33BEE" w:rsidRPr="00D33BEE" w:rsidRDefault="00D33BEE" w:rsidP="00D33BEE"/>
    <w:p w14:paraId="107692BB" w14:textId="20C38119" w:rsidR="00E31305" w:rsidRDefault="00003ABE" w:rsidP="0000656C">
      <w:pPr>
        <w:pStyle w:val="berschrift4"/>
      </w:pPr>
      <w:bookmarkStart w:id="128" w:name="_Toc159489174"/>
      <w:r w:rsidRPr="00603A47">
        <w:t>Initialisierung</w:t>
      </w:r>
      <w:bookmarkEnd w:id="126"/>
      <w:r w:rsidR="00F84557">
        <w:t xml:space="preserve"> Barometer</w:t>
      </w:r>
      <w:bookmarkEnd w:id="128"/>
    </w:p>
    <w:tbl>
      <w:tblPr>
        <w:tblStyle w:val="Tabellenraster"/>
        <w:tblW w:w="0" w:type="auto"/>
        <w:tblLook w:val="04A0" w:firstRow="1" w:lastRow="0" w:firstColumn="1" w:lastColumn="0" w:noHBand="0" w:noVBand="1"/>
      </w:tblPr>
      <w:tblGrid>
        <w:gridCol w:w="9060"/>
      </w:tblGrid>
      <w:tr w:rsidR="003C67C8" w14:paraId="5DBFD621" w14:textId="77777777" w:rsidTr="003C67C8">
        <w:tc>
          <w:tcPr>
            <w:tcW w:w="9060" w:type="dxa"/>
          </w:tcPr>
          <w:p w14:paraId="544E5FD8" w14:textId="1394D603" w:rsidR="003C67C8" w:rsidRPr="007B68C3" w:rsidRDefault="007B68C3" w:rsidP="000B18FB">
            <w:pPr>
              <w:shd w:val="clear" w:color="auto" w:fill="FFFFFF"/>
              <w:spacing w:line="285" w:lineRule="atLeast"/>
              <w:rPr>
                <w:sz w:val="20"/>
                <w:szCs w:val="20"/>
              </w:rPr>
            </w:pPr>
            <w:r w:rsidRPr="001B6242">
              <w:rPr>
                <w:rFonts w:ascii="Consolas" w:hAnsi="Consolas"/>
                <w:color w:val="000000"/>
                <w:sz w:val="20"/>
                <w:szCs w:val="20"/>
                <w:lang w:eastAsia="de-AT"/>
              </w:rPr>
              <w:t>IMU_10DOF.c</w:t>
            </w:r>
            <w:r w:rsidR="001B6242">
              <w:rPr>
                <w:rFonts w:ascii="Consolas" w:hAnsi="Consolas"/>
                <w:color w:val="000000"/>
                <w:sz w:val="20"/>
                <w:szCs w:val="20"/>
                <w:lang w:eastAsia="de-AT"/>
              </w:rPr>
              <w:t xml:space="preserve"> </w:t>
            </w:r>
            <w:r w:rsidR="001B6242" w:rsidRPr="00850FC9">
              <w:rPr>
                <w:rFonts w:ascii="Consolas" w:hAnsi="Consolas"/>
                <w:color w:val="000000"/>
                <w:sz w:val="20"/>
                <w:szCs w:val="20"/>
                <w:lang w:eastAsia="de-AT"/>
              </w:rPr>
              <w:t>| Ausschnitt aus IMU_Init() Funktion</w:t>
            </w:r>
          </w:p>
        </w:tc>
      </w:tr>
      <w:tr w:rsidR="003C67C8" w14:paraId="001105C3" w14:textId="77777777" w:rsidTr="003C67C8">
        <w:tc>
          <w:tcPr>
            <w:tcW w:w="9060" w:type="dxa"/>
          </w:tcPr>
          <w:p w14:paraId="683AF5C3"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w:t>
            </w:r>
          </w:p>
          <w:p w14:paraId="38F3309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@brief</w:t>
            </w:r>
            <w:r w:rsidRPr="003C67C8">
              <w:rPr>
                <w:rFonts w:ascii="Consolas" w:hAnsi="Consolas"/>
                <w:color w:val="008000"/>
                <w:sz w:val="20"/>
                <w:szCs w:val="20"/>
                <w:lang w:val="en-GB" w:eastAsia="de-AT"/>
              </w:rPr>
              <w:t xml:space="preserve"> This function initialzes the 10DOF IMU (accel, gyro, mag, baro)</w:t>
            </w:r>
          </w:p>
          <w:p w14:paraId="649C59F6"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@param</w:t>
            </w:r>
            <w:r w:rsidRPr="003C67C8">
              <w:rPr>
                <w:rFonts w:ascii="Consolas" w:hAnsi="Consolas"/>
                <w:color w:val="008000"/>
                <w:sz w:val="20"/>
                <w:szCs w:val="20"/>
                <w:lang w:val="en-GB" w:eastAsia="de-AT"/>
              </w:rPr>
              <w:t xml:space="preserve"> imuInit pointer to IMU_InitTypeDef</w:t>
            </w:r>
          </w:p>
          <w:p w14:paraId="5D342049"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val="en-GB" w:eastAsia="de-AT"/>
              </w:rPr>
              <w:t> </w:t>
            </w:r>
            <w:r w:rsidRPr="003C67C8">
              <w:rPr>
                <w:rFonts w:ascii="Consolas" w:hAnsi="Consolas"/>
                <w:color w:val="008000"/>
                <w:sz w:val="20"/>
                <w:szCs w:val="20"/>
                <w:lang w:eastAsia="de-AT"/>
              </w:rPr>
              <w:t xml:space="preserve">* </w:t>
            </w:r>
            <w:r w:rsidRPr="003C67C8">
              <w:rPr>
                <w:rFonts w:ascii="Consolas" w:hAnsi="Consolas"/>
                <w:color w:val="0000FF"/>
                <w:sz w:val="20"/>
                <w:szCs w:val="20"/>
                <w:lang w:eastAsia="de-AT"/>
              </w:rPr>
              <w:t>@return</w:t>
            </w:r>
            <w:r w:rsidRPr="003C67C8">
              <w:rPr>
                <w:rFonts w:ascii="Consolas" w:hAnsi="Consolas"/>
                <w:color w:val="008000"/>
                <w:sz w:val="20"/>
                <w:szCs w:val="20"/>
                <w:lang w:eastAsia="de-AT"/>
              </w:rPr>
              <w:t xml:space="preserve"> IMU_Status</w:t>
            </w:r>
          </w:p>
          <w:p w14:paraId="33C77C44"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eastAsia="de-AT"/>
              </w:rPr>
              <w:t> */</w:t>
            </w:r>
          </w:p>
          <w:p w14:paraId="06F71E30"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IMU_Status IMU_Init(IMU_InitTypeDef *imuInit)</w:t>
            </w:r>
          </w:p>
          <w:p w14:paraId="514DD6F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w:t>
            </w:r>
          </w:p>
          <w:p w14:paraId="5A625FFF" w14:textId="2B58ABCF" w:rsidR="003C67C8" w:rsidRPr="007B68C3"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xml:space="preserve">    </w:t>
            </w:r>
            <w:r w:rsidRPr="007B68C3">
              <w:rPr>
                <w:rFonts w:ascii="Consolas" w:hAnsi="Consolas"/>
                <w:color w:val="000000"/>
                <w:sz w:val="20"/>
                <w:szCs w:val="20"/>
                <w:lang w:val="en-GB" w:eastAsia="de-AT"/>
              </w:rPr>
              <w:t>...</w:t>
            </w:r>
          </w:p>
          <w:p w14:paraId="1FDC05EC"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p>
          <w:p w14:paraId="384BB9C4" w14:textId="77777777" w:rsidR="007B68C3" w:rsidRPr="007B68C3" w:rsidRDefault="003C67C8" w:rsidP="007B68C3">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w:t>
            </w:r>
            <w:r w:rsidR="007B68C3" w:rsidRPr="007B68C3">
              <w:rPr>
                <w:rFonts w:ascii="Consolas" w:hAnsi="Consolas"/>
                <w:color w:val="000000"/>
                <w:sz w:val="20"/>
                <w:szCs w:val="20"/>
                <w:lang w:val="en-GB" w:eastAsia="de-AT"/>
              </w:rPr>
              <w:t>IMU_WriteRegister(</w:t>
            </w:r>
            <w:r w:rsidR="007B68C3" w:rsidRPr="007B68C3">
              <w:rPr>
                <w:rFonts w:ascii="Consolas" w:hAnsi="Consolas"/>
                <w:color w:val="098658"/>
                <w:sz w:val="20"/>
                <w:szCs w:val="20"/>
                <w:lang w:val="en-GB" w:eastAsia="de-AT"/>
              </w:rPr>
              <w:t>BMP280</w:t>
            </w:r>
            <w:r w:rsidR="007B68C3" w:rsidRPr="007B68C3">
              <w:rPr>
                <w:rFonts w:ascii="Consolas" w:hAnsi="Consolas"/>
                <w:color w:val="000000"/>
                <w:sz w:val="20"/>
                <w:szCs w:val="20"/>
                <w:lang w:val="en-GB" w:eastAsia="de-AT"/>
              </w:rPr>
              <w:t xml:space="preserve">, </w:t>
            </w:r>
            <w:r w:rsidR="007B68C3" w:rsidRPr="007B68C3">
              <w:rPr>
                <w:rFonts w:ascii="Consolas" w:hAnsi="Consolas"/>
                <w:color w:val="0000FF"/>
                <w:sz w:val="20"/>
                <w:szCs w:val="20"/>
                <w:lang w:val="en-GB" w:eastAsia="de-AT"/>
              </w:rPr>
              <w:t>IMU_BARO_RESET_ADDR</w:t>
            </w:r>
            <w:r w:rsidR="007B68C3" w:rsidRPr="007B68C3">
              <w:rPr>
                <w:rFonts w:ascii="Consolas" w:hAnsi="Consolas"/>
                <w:color w:val="000000"/>
                <w:sz w:val="20"/>
                <w:szCs w:val="20"/>
                <w:lang w:val="en-GB" w:eastAsia="de-AT"/>
              </w:rPr>
              <w:t xml:space="preserve">, </w:t>
            </w:r>
            <w:r w:rsidR="007B68C3" w:rsidRPr="007B68C3">
              <w:rPr>
                <w:rFonts w:ascii="Consolas" w:hAnsi="Consolas"/>
                <w:color w:val="098658"/>
                <w:sz w:val="20"/>
                <w:szCs w:val="20"/>
                <w:lang w:val="en-GB" w:eastAsia="de-AT"/>
              </w:rPr>
              <w:t>0xB6</w:t>
            </w:r>
            <w:r w:rsidR="007B68C3" w:rsidRPr="007B68C3">
              <w:rPr>
                <w:rFonts w:ascii="Consolas" w:hAnsi="Consolas"/>
                <w:color w:val="000000"/>
                <w:sz w:val="20"/>
                <w:szCs w:val="20"/>
                <w:lang w:val="en-GB" w:eastAsia="de-AT"/>
              </w:rPr>
              <w:t>);</w:t>
            </w:r>
            <w:r w:rsidR="007B68C3" w:rsidRPr="007B68C3">
              <w:rPr>
                <w:rFonts w:ascii="Consolas" w:hAnsi="Consolas"/>
                <w:color w:val="008000"/>
                <w:sz w:val="20"/>
                <w:szCs w:val="20"/>
                <w:lang w:val="en-GB" w:eastAsia="de-AT"/>
              </w:rPr>
              <w:t xml:space="preserve"> // reset barometer</w:t>
            </w:r>
          </w:p>
          <w:p w14:paraId="4C22546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5C0D59E5"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check status of device</w:t>
            </w:r>
          </w:p>
          <w:p w14:paraId="073E9BE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timeout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xml:space="preserve">, status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07EFD479"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while</w:t>
            </w:r>
            <w:r w:rsidRPr="007B68C3">
              <w:rPr>
                <w:rFonts w:ascii="Consolas" w:hAnsi="Consolas"/>
                <w:color w:val="000000"/>
                <w:sz w:val="20"/>
                <w:szCs w:val="20"/>
                <w:lang w:val="en-GB" w:eastAsia="de-AT"/>
              </w:rPr>
              <w:t xml:space="preserve">(status != </w:t>
            </w:r>
            <w:r w:rsidRPr="007B68C3">
              <w:rPr>
                <w:rFonts w:ascii="Consolas" w:hAnsi="Consolas"/>
                <w:color w:val="098658"/>
                <w:sz w:val="20"/>
                <w:szCs w:val="20"/>
                <w:lang w:val="en-GB" w:eastAsia="de-AT"/>
              </w:rPr>
              <w:t>0x00</w:t>
            </w:r>
            <w:r w:rsidRPr="007B68C3">
              <w:rPr>
                <w:rFonts w:ascii="Consolas" w:hAnsi="Consolas"/>
                <w:color w:val="000000"/>
                <w:sz w:val="20"/>
                <w:szCs w:val="20"/>
                <w:lang w:val="en-GB" w:eastAsia="de-AT"/>
              </w:rPr>
              <w:t>)</w:t>
            </w:r>
          </w:p>
          <w:p w14:paraId="16B6DA7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7FE8872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IMU_ReadRegister(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IMU_BARO_STATUS_ADDR</w:t>
            </w:r>
            <w:r w:rsidRPr="007B68C3">
              <w:rPr>
                <w:rFonts w:ascii="Consolas" w:hAnsi="Consolas"/>
                <w:color w:val="000000"/>
                <w:sz w:val="20"/>
                <w:szCs w:val="20"/>
                <w:lang w:val="en-GB" w:eastAsia="de-AT"/>
              </w:rPr>
              <w:t xml:space="preserve">, &amp;status,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1697028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if</w:t>
            </w:r>
            <w:r w:rsidRPr="007B68C3">
              <w:rPr>
                <w:rFonts w:ascii="Consolas" w:hAnsi="Consolas"/>
                <w:color w:val="000000"/>
                <w:sz w:val="20"/>
                <w:szCs w:val="20"/>
                <w:lang w:val="en-GB" w:eastAsia="de-AT"/>
              </w:rPr>
              <w:t xml:space="preserve">(timeout++ &gt; </w:t>
            </w:r>
            <w:r w:rsidRPr="007B68C3">
              <w:rPr>
                <w:rFonts w:ascii="Consolas" w:hAnsi="Consolas"/>
                <w:color w:val="098658"/>
                <w:sz w:val="20"/>
                <w:szCs w:val="20"/>
                <w:lang w:val="en-GB" w:eastAsia="de-AT"/>
              </w:rPr>
              <w:t>100</w:t>
            </w:r>
            <w:r w:rsidRPr="007B68C3">
              <w:rPr>
                <w:rFonts w:ascii="Consolas" w:hAnsi="Consolas"/>
                <w:color w:val="000000"/>
                <w:sz w:val="20"/>
                <w:szCs w:val="20"/>
                <w:lang w:val="en-GB" w:eastAsia="de-AT"/>
              </w:rPr>
              <w:t>)</w:t>
            </w:r>
          </w:p>
          <w:p w14:paraId="3A4795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return</w:t>
            </w:r>
            <w:r w:rsidRPr="007B68C3">
              <w:rPr>
                <w:rFonts w:ascii="Consolas" w:hAnsi="Consolas"/>
                <w:color w:val="000000"/>
                <w:sz w:val="20"/>
                <w:szCs w:val="20"/>
                <w:lang w:val="en-GB" w:eastAsia="de-AT"/>
              </w:rPr>
              <w:t xml:space="preserve"> </w:t>
            </w:r>
            <w:r w:rsidRPr="007B68C3">
              <w:rPr>
                <w:rFonts w:ascii="Consolas" w:hAnsi="Consolas"/>
                <w:color w:val="098658"/>
                <w:sz w:val="20"/>
                <w:szCs w:val="20"/>
                <w:lang w:val="en-GB" w:eastAsia="de-AT"/>
              </w:rPr>
              <w:t>IMU_BARO_INIT_ERROR</w:t>
            </w:r>
            <w:r w:rsidRPr="007B68C3">
              <w:rPr>
                <w:rFonts w:ascii="Consolas" w:hAnsi="Consolas"/>
                <w:color w:val="000000"/>
                <w:sz w:val="20"/>
                <w:szCs w:val="20"/>
                <w:lang w:val="en-GB" w:eastAsia="de-AT"/>
              </w:rPr>
              <w:t>;</w:t>
            </w:r>
          </w:p>
          <w:p w14:paraId="674622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08A0D7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D724674"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IMU_BARO_ReadCompensationValues();</w:t>
            </w:r>
          </w:p>
          <w:p w14:paraId="440590CE"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2490FF5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standby time and time constant of IIR filter</w:t>
            </w:r>
          </w:p>
          <w:p w14:paraId="699F56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config = ((imuInit-&gt;baroSBT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(imuInit-&gt;baroCoeff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w:t>
            </w:r>
          </w:p>
          <w:p w14:paraId="20CD616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IMU_BARO_CONFIG_ADDR</w:t>
            </w:r>
            <w:r w:rsidRPr="007B68C3">
              <w:rPr>
                <w:rFonts w:ascii="Consolas" w:hAnsi="Consolas"/>
                <w:color w:val="000000"/>
                <w:sz w:val="20"/>
                <w:szCs w:val="20"/>
                <w:lang w:val="en-GB" w:eastAsia="de-AT"/>
              </w:rPr>
              <w:t>, config);</w:t>
            </w:r>
          </w:p>
          <w:p w14:paraId="021D65A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3CD0D5D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oversampling settings for temperature and pressure measurement and set normal mode</w:t>
            </w:r>
          </w:p>
          <w:p w14:paraId="32A75DDD"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ctrl = (imuInit-&gt;baroTempOS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(imuInit-&gt;baroPressOS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0x03</w:t>
            </w:r>
            <w:r w:rsidRPr="007B68C3">
              <w:rPr>
                <w:rFonts w:ascii="Consolas" w:hAnsi="Consolas"/>
                <w:color w:val="000000"/>
                <w:sz w:val="20"/>
                <w:szCs w:val="20"/>
                <w:lang w:val="en-GB" w:eastAsia="de-AT"/>
              </w:rPr>
              <w:t>;</w:t>
            </w:r>
          </w:p>
          <w:p w14:paraId="59C8B4D6"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IMU_BARO_CTRL_MEAS_ADDR</w:t>
            </w:r>
            <w:r w:rsidRPr="007B68C3">
              <w:rPr>
                <w:rFonts w:ascii="Consolas" w:hAnsi="Consolas"/>
                <w:color w:val="000000"/>
                <w:sz w:val="20"/>
                <w:szCs w:val="20"/>
                <w:lang w:val="en-GB" w:eastAsia="de-AT"/>
              </w:rPr>
              <w:t>, ctrl);</w:t>
            </w:r>
          </w:p>
          <w:p w14:paraId="03CE4F8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CCCF8E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get current altitude level</w:t>
            </w:r>
          </w:p>
          <w:p w14:paraId="7E769FF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000FF"/>
                <w:sz w:val="20"/>
                <w:szCs w:val="20"/>
                <w:lang w:val="en-GB" w:eastAsia="de-AT"/>
              </w:rPr>
              <w:t>UINT16_MAX</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27E3E14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float</w:t>
            </w:r>
            <w:r w:rsidRPr="007B68C3">
              <w:rPr>
                <w:rFonts w:ascii="Consolas" w:hAnsi="Consolas"/>
                <w:color w:val="000000"/>
                <w:sz w:val="20"/>
                <w:szCs w:val="20"/>
                <w:lang w:val="en-GB" w:eastAsia="de-AT"/>
              </w:rPr>
              <w:t xml:space="preserve"> baroSum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w:t>
            </w:r>
          </w:p>
          <w:p w14:paraId="6C47630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for</w:t>
            </w:r>
            <w:r w:rsidRPr="007B68C3">
              <w:rPr>
                <w:rFonts w:ascii="Consolas" w:hAnsi="Consolas"/>
                <w:color w:val="000000"/>
                <w:sz w:val="20"/>
                <w:szCs w:val="20"/>
                <w:lang w:val="en-GB" w:eastAsia="de-AT"/>
              </w:rPr>
              <w:t>(</w:t>
            </w:r>
            <w:r w:rsidRPr="007B68C3">
              <w:rPr>
                <w:rFonts w:ascii="Consolas" w:hAnsi="Consolas"/>
                <w:color w:val="0000FF"/>
                <w:sz w:val="20"/>
                <w:szCs w:val="20"/>
                <w:lang w:val="en-GB" w:eastAsia="de-AT"/>
              </w:rPr>
              <w:t>uint16_t</w:t>
            </w:r>
            <w:r w:rsidRPr="007B68C3">
              <w:rPr>
                <w:rFonts w:ascii="Consolas" w:hAnsi="Consolas"/>
                <w:color w:val="000000"/>
                <w:sz w:val="20"/>
                <w:szCs w:val="20"/>
                <w:lang w:val="en-GB" w:eastAsia="de-AT"/>
              </w:rPr>
              <w:t xml:space="preserve"> i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i &lt; amount; i++)</w:t>
            </w:r>
          </w:p>
          <w:p w14:paraId="09AFAAE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333C87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IMU_BARO_ReadBaro();</w:t>
            </w:r>
          </w:p>
          <w:p w14:paraId="342E12A7"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baroSum += baroAltitude;</w:t>
            </w:r>
          </w:p>
          <w:p w14:paraId="668E4E7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98658"/>
                <w:sz w:val="20"/>
                <w:szCs w:val="20"/>
                <w:lang w:val="en-GB" w:eastAsia="de-AT"/>
              </w:rPr>
              <w:t>1000</w:t>
            </w:r>
            <w:r w:rsidRPr="007B68C3">
              <w:rPr>
                <w:rFonts w:ascii="Consolas" w:hAnsi="Consolas"/>
                <w:color w:val="000000"/>
                <w:sz w:val="20"/>
                <w:szCs w:val="20"/>
                <w:lang w:val="en-GB" w:eastAsia="de-AT"/>
              </w:rPr>
              <w:t>);</w:t>
            </w:r>
          </w:p>
          <w:p w14:paraId="7C65BF4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6B22931B" w14:textId="2B078429" w:rsidR="003C67C8" w:rsidRDefault="007B68C3" w:rsidP="005661FF">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baroAltitudeOffset = baroSum / amount;</w:t>
            </w:r>
          </w:p>
          <w:p w14:paraId="1365F040" w14:textId="77777777" w:rsidR="005661FF" w:rsidRPr="003C67C8" w:rsidRDefault="005661FF" w:rsidP="005661FF">
            <w:pPr>
              <w:shd w:val="clear" w:color="auto" w:fill="FFFFFF"/>
              <w:spacing w:line="285" w:lineRule="atLeast"/>
              <w:rPr>
                <w:rFonts w:ascii="Consolas" w:hAnsi="Consolas"/>
                <w:color w:val="000000"/>
                <w:sz w:val="20"/>
                <w:szCs w:val="20"/>
                <w:lang w:val="en-GB" w:eastAsia="de-AT"/>
              </w:rPr>
            </w:pPr>
          </w:p>
          <w:p w14:paraId="287270EA" w14:textId="77777777" w:rsidR="003C67C8" w:rsidRPr="00CC6B10"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xml:space="preserve">    </w:t>
            </w:r>
            <w:r w:rsidRPr="00CC6B10">
              <w:rPr>
                <w:rFonts w:ascii="Consolas" w:hAnsi="Consolas"/>
                <w:color w:val="0000FF"/>
                <w:sz w:val="20"/>
                <w:szCs w:val="20"/>
                <w:lang w:val="en-GB" w:eastAsia="de-AT"/>
              </w:rPr>
              <w:t>return</w:t>
            </w:r>
            <w:r w:rsidRPr="00CC6B10">
              <w:rPr>
                <w:rFonts w:ascii="Consolas" w:hAnsi="Consolas"/>
                <w:color w:val="000000"/>
                <w:sz w:val="20"/>
                <w:szCs w:val="20"/>
                <w:lang w:val="en-GB" w:eastAsia="de-AT"/>
              </w:rPr>
              <w:t xml:space="preserve"> </w:t>
            </w:r>
            <w:r w:rsidRPr="00CC6B10">
              <w:rPr>
                <w:rFonts w:ascii="Consolas" w:hAnsi="Consolas"/>
                <w:color w:val="098658"/>
                <w:sz w:val="20"/>
                <w:szCs w:val="20"/>
                <w:lang w:val="en-GB" w:eastAsia="de-AT"/>
              </w:rPr>
              <w:t>IMU_OK</w:t>
            </w:r>
            <w:r w:rsidRPr="00CC6B10">
              <w:rPr>
                <w:rFonts w:ascii="Consolas" w:hAnsi="Consolas"/>
                <w:color w:val="000000"/>
                <w:sz w:val="20"/>
                <w:szCs w:val="20"/>
                <w:lang w:val="en-GB" w:eastAsia="de-AT"/>
              </w:rPr>
              <w:t>;</w:t>
            </w:r>
          </w:p>
          <w:p w14:paraId="2386A913" w14:textId="4FFDC415" w:rsidR="003C67C8" w:rsidRPr="007B68C3"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w:t>
            </w:r>
          </w:p>
        </w:tc>
      </w:tr>
    </w:tbl>
    <w:p w14:paraId="122B3C90" w14:textId="77777777" w:rsidR="008A5D4F" w:rsidRDefault="008A5D4F" w:rsidP="0000656C"/>
    <w:p w14:paraId="35B2A8D7" w14:textId="77777777" w:rsidR="00682003" w:rsidRDefault="00DC49B9" w:rsidP="0000656C">
      <w:r>
        <w:t xml:space="preserve">Das Barometer wird immer im Normal-Mode betrieben. </w:t>
      </w:r>
    </w:p>
    <w:p w14:paraId="10735807" w14:textId="75A6A076" w:rsidR="00DB5025" w:rsidRDefault="00322647" w:rsidP="0000656C">
      <w:r>
        <w:t xml:space="preserve">Für die richtige Luftdruck- und Höhenbestimmung müssen die Registerwerte kompensiert werden. Diese Kompensationswerte </w:t>
      </w:r>
      <w:r w:rsidR="00BF2689">
        <w:t xml:space="preserve">werden vom Sensor zur Verfügung gestellt und müssen vor Beginn der Werteberechnung </w:t>
      </w:r>
      <w:r w:rsidR="00A024C3">
        <w:t xml:space="preserve">eingelesen werden. </w:t>
      </w:r>
      <w:r w:rsidR="00BB06E0">
        <w:t xml:space="preserve">Das Einlesen wird mit der </w:t>
      </w:r>
      <w:r w:rsidR="009B66D7">
        <w:t xml:space="preserve">Funktion </w:t>
      </w:r>
      <w:r w:rsidR="009B66D7" w:rsidRPr="009B66D7">
        <w:rPr>
          <w:i/>
        </w:rPr>
        <w:t>IMU</w:t>
      </w:r>
      <w:r w:rsidR="00D4356D" w:rsidRPr="009B66D7">
        <w:rPr>
          <w:i/>
        </w:rPr>
        <w:t>_</w:t>
      </w:r>
      <w:r w:rsidR="00D4356D" w:rsidRPr="00D4356D">
        <w:rPr>
          <w:i/>
        </w:rPr>
        <w:t>Baro_ReadCompensationValues()</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tbl>
      <w:tblPr>
        <w:tblStyle w:val="Tabellenraster"/>
        <w:tblW w:w="0" w:type="auto"/>
        <w:tblLook w:val="04A0" w:firstRow="1" w:lastRow="0" w:firstColumn="1" w:lastColumn="0" w:noHBand="0" w:noVBand="1"/>
      </w:tblPr>
      <w:tblGrid>
        <w:gridCol w:w="9060"/>
      </w:tblGrid>
      <w:tr w:rsidR="00CC0733" w14:paraId="04653119" w14:textId="77777777" w:rsidTr="00CC0733">
        <w:tc>
          <w:tcPr>
            <w:tcW w:w="9060" w:type="dxa"/>
          </w:tcPr>
          <w:p w14:paraId="361951D5" w14:textId="41EEB423" w:rsidR="00CC0733" w:rsidRPr="00F115E9" w:rsidRDefault="000908E0" w:rsidP="00F115E9">
            <w:pPr>
              <w:shd w:val="clear" w:color="auto" w:fill="FFFFFF"/>
              <w:spacing w:line="285" w:lineRule="atLeast"/>
              <w:rPr>
                <w:sz w:val="20"/>
                <w:szCs w:val="20"/>
              </w:rPr>
            </w:pPr>
            <w:r w:rsidRPr="00F115E9">
              <w:rPr>
                <w:rFonts w:ascii="Consolas" w:hAnsi="Consolas"/>
                <w:color w:val="000000"/>
                <w:sz w:val="20"/>
                <w:szCs w:val="20"/>
                <w:lang w:val="en-GB" w:eastAsia="de-AT"/>
              </w:rPr>
              <w:t>IMU_10DOF.c</w:t>
            </w:r>
          </w:p>
        </w:tc>
      </w:tr>
      <w:tr w:rsidR="00CC0733" w14:paraId="19041E7C" w14:textId="77777777" w:rsidTr="00CC0733">
        <w:tc>
          <w:tcPr>
            <w:tcW w:w="9060" w:type="dxa"/>
          </w:tcPr>
          <w:p w14:paraId="2E6F084B"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w:t>
            </w:r>
          </w:p>
          <w:p w14:paraId="749DFC9C"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@brief</w:t>
            </w:r>
            <w:r w:rsidRPr="000908E0">
              <w:rPr>
                <w:rFonts w:ascii="Consolas" w:hAnsi="Consolas"/>
                <w:color w:val="008000"/>
                <w:sz w:val="20"/>
                <w:szCs w:val="20"/>
                <w:lang w:val="en-GB" w:eastAsia="de-AT"/>
              </w:rPr>
              <w:t xml:space="preserve"> This function reads the temperature and pressure compensation values</w:t>
            </w:r>
          </w:p>
          <w:p w14:paraId="6BF0E4E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@details</w:t>
            </w:r>
            <w:r w:rsidRPr="000908E0">
              <w:rPr>
                <w:rFonts w:ascii="Consolas" w:hAnsi="Consolas"/>
                <w:color w:val="008000"/>
                <w:sz w:val="20"/>
                <w:szCs w:val="20"/>
                <w:lang w:val="en-GB" w:eastAsia="de-AT"/>
              </w:rPr>
              <w:t xml:space="preserve"> values get stored in variable "baroCompensation"</w:t>
            </w:r>
          </w:p>
          <w:p w14:paraId="138B6CD5"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@retval</w:t>
            </w:r>
            <w:r w:rsidRPr="000908E0">
              <w:rPr>
                <w:rFonts w:ascii="Consolas" w:hAnsi="Consolas"/>
                <w:color w:val="008000"/>
                <w:sz w:val="20"/>
                <w:szCs w:val="20"/>
                <w:lang w:val="en-GB" w:eastAsia="de-AT"/>
              </w:rPr>
              <w:t xml:space="preserve"> None</w:t>
            </w:r>
          </w:p>
          <w:p w14:paraId="66DAF048"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w:t>
            </w:r>
          </w:p>
          <w:p w14:paraId="7840F03D"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 xml:space="preserve"> IMU_BARO_ReadCompensationValues(</w:t>
            </w: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w:t>
            </w:r>
          </w:p>
          <w:p w14:paraId="6E4D5E8D"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p w14:paraId="293133F2"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uint8_t</w:t>
            </w:r>
            <w:r w:rsidRPr="000908E0">
              <w:rPr>
                <w:rFonts w:ascii="Consolas" w:hAnsi="Consolas"/>
                <w:color w:val="000000"/>
                <w:sz w:val="20"/>
                <w:szCs w:val="20"/>
                <w:lang w:eastAsia="de-AT"/>
              </w:rPr>
              <w:t xml:space="preserve"> buffer[</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5FA293F8"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IMU_ReadRegister(</w:t>
            </w:r>
            <w:r w:rsidRPr="000908E0">
              <w:rPr>
                <w:rFonts w:ascii="Consolas" w:hAnsi="Consolas"/>
                <w:color w:val="098658"/>
                <w:sz w:val="20"/>
                <w:szCs w:val="20"/>
                <w:lang w:eastAsia="de-AT"/>
              </w:rPr>
              <w:t>BMP280</w:t>
            </w: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IMU_BARO_DIG_T1_L_ADDR</w:t>
            </w:r>
            <w:r w:rsidRPr="000908E0">
              <w:rPr>
                <w:rFonts w:ascii="Consolas" w:hAnsi="Consolas"/>
                <w:color w:val="000000"/>
                <w:sz w:val="20"/>
                <w:szCs w:val="20"/>
                <w:lang w:eastAsia="de-AT"/>
              </w:rPr>
              <w:t xml:space="preserve">, buffer, </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7B136EC0"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p>
          <w:p w14:paraId="338CBDE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eastAsia="de-AT"/>
              </w:rPr>
              <w:t xml:space="preserve">    </w:t>
            </w:r>
            <w:r w:rsidRPr="000908E0">
              <w:rPr>
                <w:rFonts w:ascii="Consolas" w:hAnsi="Consolas"/>
                <w:color w:val="000000"/>
                <w:sz w:val="20"/>
                <w:szCs w:val="20"/>
                <w:lang w:val="en-GB" w:eastAsia="de-AT"/>
              </w:rPr>
              <w:t>baroCompensation.T1 = (buffer[</w:t>
            </w:r>
            <w:r w:rsidRPr="000908E0">
              <w:rPr>
                <w:rFonts w:ascii="Consolas" w:hAnsi="Consolas"/>
                <w:color w:val="098658"/>
                <w:sz w:val="20"/>
                <w:szCs w:val="20"/>
                <w:lang w:val="en-GB" w:eastAsia="de-AT"/>
              </w:rPr>
              <w:t>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0</w:t>
            </w:r>
            <w:r w:rsidRPr="000908E0">
              <w:rPr>
                <w:rFonts w:ascii="Consolas" w:hAnsi="Consolas"/>
                <w:color w:val="000000"/>
                <w:sz w:val="20"/>
                <w:szCs w:val="20"/>
                <w:lang w:val="en-GB" w:eastAsia="de-AT"/>
              </w:rPr>
              <w:t>];</w:t>
            </w:r>
          </w:p>
          <w:p w14:paraId="395E0E0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baroCompensation.T2 = (buffer[</w:t>
            </w:r>
            <w:r w:rsidRPr="000908E0">
              <w:rPr>
                <w:rFonts w:ascii="Consolas" w:hAnsi="Consolas"/>
                <w:color w:val="098658"/>
                <w:sz w:val="20"/>
                <w:szCs w:val="20"/>
                <w:lang w:val="en-GB" w:eastAsia="de-AT"/>
              </w:rPr>
              <w:t>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w:t>
            </w:r>
            <w:r w:rsidRPr="000908E0">
              <w:rPr>
                <w:rFonts w:ascii="Consolas" w:hAnsi="Consolas"/>
                <w:color w:val="000000"/>
                <w:sz w:val="20"/>
                <w:szCs w:val="20"/>
                <w:lang w:val="en-GB" w:eastAsia="de-AT"/>
              </w:rPr>
              <w:t>];</w:t>
            </w:r>
          </w:p>
          <w:p w14:paraId="684CE47A"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baroCompensation.T3 = (buffer[</w:t>
            </w:r>
            <w:r w:rsidRPr="000908E0">
              <w:rPr>
                <w:rFonts w:ascii="Consolas" w:hAnsi="Consolas"/>
                <w:color w:val="098658"/>
                <w:sz w:val="20"/>
                <w:szCs w:val="20"/>
                <w:lang w:val="en-GB" w:eastAsia="de-AT"/>
              </w:rPr>
              <w:t>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4</w:t>
            </w:r>
            <w:r w:rsidRPr="000908E0">
              <w:rPr>
                <w:rFonts w:ascii="Consolas" w:hAnsi="Consolas"/>
                <w:color w:val="000000"/>
                <w:sz w:val="20"/>
                <w:szCs w:val="20"/>
                <w:lang w:val="en-GB" w:eastAsia="de-AT"/>
              </w:rPr>
              <w:t>];</w:t>
            </w:r>
          </w:p>
          <w:p w14:paraId="68E6168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p>
          <w:p w14:paraId="5DFB1CB2"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baroCompensation.P1 = (buffer[</w:t>
            </w:r>
            <w:r w:rsidRPr="000908E0">
              <w:rPr>
                <w:rFonts w:ascii="Consolas" w:hAnsi="Consolas"/>
                <w:color w:val="098658"/>
                <w:sz w:val="20"/>
                <w:szCs w:val="20"/>
                <w:lang w:val="en-GB" w:eastAsia="de-AT"/>
              </w:rPr>
              <w:t>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6</w:t>
            </w:r>
            <w:r w:rsidRPr="000908E0">
              <w:rPr>
                <w:rFonts w:ascii="Consolas" w:hAnsi="Consolas"/>
                <w:color w:val="000000"/>
                <w:sz w:val="20"/>
                <w:szCs w:val="20"/>
                <w:lang w:val="en-GB" w:eastAsia="de-AT"/>
              </w:rPr>
              <w:t>];</w:t>
            </w:r>
          </w:p>
          <w:p w14:paraId="0588C8D6"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baroCompensation.P2 = (buffer[</w:t>
            </w:r>
            <w:r w:rsidRPr="000908E0">
              <w:rPr>
                <w:rFonts w:ascii="Consolas" w:hAnsi="Consolas"/>
                <w:color w:val="098658"/>
                <w:sz w:val="20"/>
                <w:szCs w:val="20"/>
                <w:lang w:val="en-GB" w:eastAsia="de-AT"/>
              </w:rPr>
              <w:t>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w:t>
            </w:r>
          </w:p>
          <w:p w14:paraId="6B8D69F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baroCompensation.P3 = (buffer[</w:t>
            </w:r>
            <w:r w:rsidRPr="000908E0">
              <w:rPr>
                <w:rFonts w:ascii="Consolas" w:hAnsi="Consolas"/>
                <w:color w:val="098658"/>
                <w:sz w:val="20"/>
                <w:szCs w:val="20"/>
                <w:lang w:val="en-GB" w:eastAsia="de-AT"/>
              </w:rPr>
              <w:t>11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10</w:t>
            </w:r>
            <w:r w:rsidRPr="000908E0">
              <w:rPr>
                <w:rFonts w:ascii="Consolas" w:hAnsi="Consolas"/>
                <w:color w:val="000000"/>
                <w:sz w:val="20"/>
                <w:szCs w:val="20"/>
                <w:lang w:val="en-GB" w:eastAsia="de-AT"/>
              </w:rPr>
              <w:t>];</w:t>
            </w:r>
          </w:p>
          <w:p w14:paraId="2B28349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baroCompensation.P4 = (buffer[</w:t>
            </w:r>
            <w:r w:rsidRPr="000908E0">
              <w:rPr>
                <w:rFonts w:ascii="Consolas" w:hAnsi="Consolas"/>
                <w:color w:val="098658"/>
                <w:sz w:val="20"/>
                <w:szCs w:val="20"/>
                <w:lang w:val="en-GB" w:eastAsia="de-AT"/>
              </w:rPr>
              <w:t>13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12</w:t>
            </w:r>
            <w:r w:rsidRPr="000908E0">
              <w:rPr>
                <w:rFonts w:ascii="Consolas" w:hAnsi="Consolas"/>
                <w:color w:val="000000"/>
                <w:sz w:val="20"/>
                <w:szCs w:val="20"/>
                <w:lang w:val="en-GB" w:eastAsia="de-AT"/>
              </w:rPr>
              <w:t>];</w:t>
            </w:r>
          </w:p>
          <w:p w14:paraId="4075DC9F"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baroCompensation.P5 = (buffer[</w:t>
            </w:r>
            <w:r w:rsidRPr="000908E0">
              <w:rPr>
                <w:rFonts w:ascii="Consolas" w:hAnsi="Consolas"/>
                <w:color w:val="098658"/>
                <w:sz w:val="20"/>
                <w:szCs w:val="20"/>
                <w:lang w:val="en-GB" w:eastAsia="de-AT"/>
              </w:rPr>
              <w:t>15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14</w:t>
            </w:r>
            <w:r w:rsidRPr="000908E0">
              <w:rPr>
                <w:rFonts w:ascii="Consolas" w:hAnsi="Consolas"/>
                <w:color w:val="000000"/>
                <w:sz w:val="20"/>
                <w:szCs w:val="20"/>
                <w:lang w:val="en-GB" w:eastAsia="de-AT"/>
              </w:rPr>
              <w:t>];</w:t>
            </w:r>
          </w:p>
          <w:p w14:paraId="049D84D9"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baroCompensation.P6 = (buffer[</w:t>
            </w:r>
            <w:r w:rsidRPr="000908E0">
              <w:rPr>
                <w:rFonts w:ascii="Consolas" w:hAnsi="Consolas"/>
                <w:color w:val="098658"/>
                <w:sz w:val="20"/>
                <w:szCs w:val="20"/>
                <w:lang w:val="en-GB" w:eastAsia="de-AT"/>
              </w:rPr>
              <w:t>17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16</w:t>
            </w:r>
            <w:r w:rsidRPr="000908E0">
              <w:rPr>
                <w:rFonts w:ascii="Consolas" w:hAnsi="Consolas"/>
                <w:color w:val="000000"/>
                <w:sz w:val="20"/>
                <w:szCs w:val="20"/>
                <w:lang w:val="en-GB" w:eastAsia="de-AT"/>
              </w:rPr>
              <w:t>];</w:t>
            </w:r>
          </w:p>
          <w:p w14:paraId="29FE3E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baroCompensation.P7 = (buffer[</w:t>
            </w:r>
            <w:r w:rsidRPr="000908E0">
              <w:rPr>
                <w:rFonts w:ascii="Consolas" w:hAnsi="Consolas"/>
                <w:color w:val="098658"/>
                <w:sz w:val="20"/>
                <w:szCs w:val="20"/>
                <w:lang w:val="en-GB" w:eastAsia="de-AT"/>
              </w:rPr>
              <w:t>19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18</w:t>
            </w:r>
            <w:r w:rsidRPr="000908E0">
              <w:rPr>
                <w:rFonts w:ascii="Consolas" w:hAnsi="Consolas"/>
                <w:color w:val="000000"/>
                <w:sz w:val="20"/>
                <w:szCs w:val="20"/>
                <w:lang w:val="en-GB" w:eastAsia="de-AT"/>
              </w:rPr>
              <w:t>];</w:t>
            </w:r>
          </w:p>
          <w:p w14:paraId="19AE451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baroCompensation.P8 = (buffer[</w:t>
            </w:r>
            <w:r w:rsidRPr="000908E0">
              <w:rPr>
                <w:rFonts w:ascii="Consolas" w:hAnsi="Consolas"/>
                <w:color w:val="098658"/>
                <w:sz w:val="20"/>
                <w:szCs w:val="20"/>
                <w:lang w:val="en-GB" w:eastAsia="de-AT"/>
              </w:rPr>
              <w:t>21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20</w:t>
            </w:r>
            <w:r w:rsidRPr="000908E0">
              <w:rPr>
                <w:rFonts w:ascii="Consolas" w:hAnsi="Consolas"/>
                <w:color w:val="000000"/>
                <w:sz w:val="20"/>
                <w:szCs w:val="20"/>
                <w:lang w:val="en-GB" w:eastAsia="de-AT"/>
              </w:rPr>
              <w:t>];</w:t>
            </w:r>
          </w:p>
          <w:p w14:paraId="4D9CC3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baroCompensation.P9 = (buffer[</w:t>
            </w:r>
            <w:r w:rsidRPr="000908E0">
              <w:rPr>
                <w:rFonts w:ascii="Consolas" w:hAnsi="Consolas"/>
                <w:color w:val="098658"/>
                <w:sz w:val="20"/>
                <w:szCs w:val="20"/>
                <w:lang w:val="en-GB" w:eastAsia="de-AT"/>
              </w:rPr>
              <w:t>23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22</w:t>
            </w:r>
            <w:r w:rsidRPr="000908E0">
              <w:rPr>
                <w:rFonts w:ascii="Consolas" w:hAnsi="Consolas"/>
                <w:color w:val="000000"/>
                <w:sz w:val="20"/>
                <w:szCs w:val="20"/>
                <w:lang w:val="en-GB" w:eastAsia="de-AT"/>
              </w:rPr>
              <w:t>];</w:t>
            </w:r>
          </w:p>
          <w:p w14:paraId="391941F5" w14:textId="131DFC5D" w:rsidR="00CC0733" w:rsidRPr="00F115E9"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tc>
      </w:tr>
    </w:tbl>
    <w:p w14:paraId="246DC487" w14:textId="77777777" w:rsidR="00503B69" w:rsidRDefault="00503B69" w:rsidP="0000656C"/>
    <w:p w14:paraId="75EC0DDD" w14:textId="67B1FD5D" w:rsidR="005769DE" w:rsidRDefault="005769DE" w:rsidP="0000656C">
      <w:r>
        <w:t xml:space="preserve">Die Daten befinden sich in den </w:t>
      </w:r>
      <w:r w:rsidR="00066D9A">
        <w:t xml:space="preserve">Registern 0x88 </w:t>
      </w:r>
      <w:r w:rsidR="00527DC8" w:rsidRPr="00527DC8">
        <w:t>dig_T1</w:t>
      </w:r>
      <w:r w:rsidR="00527DC8">
        <w:t xml:space="preserve"> bis zu den Register 0x</w:t>
      </w:r>
      <w:r w:rsidR="0035049A">
        <w:t>9F</w:t>
      </w:r>
      <w:r w:rsidR="00527DC8">
        <w:t xml:space="preserve"> </w:t>
      </w:r>
      <w:r w:rsidR="0035049A">
        <w:t>dig_P9</w:t>
      </w:r>
      <w:r w:rsidR="009C7293">
        <w:t xml:space="preserve"> </w:t>
      </w:r>
      <w:hyperlink w:anchor="_Registerübersicht" w:history="1">
        <w:r w:rsidR="009C7293" w:rsidRPr="004267C9">
          <w:rPr>
            <w:rStyle w:val="Hyperlink"/>
            <w:i/>
            <w:highlight w:val="yellow"/>
          </w:rPr>
          <w:t xml:space="preserve">(siehe: </w:t>
        </w:r>
        <w:r w:rsidR="00E35CC8" w:rsidRPr="004267C9">
          <w:rPr>
            <w:rStyle w:val="Hyperlink"/>
            <w:i/>
            <w:highlight w:val="yellow"/>
          </w:rPr>
          <w:t>5.4.4.1 Reg</w:t>
        </w:r>
        <w:r w:rsidR="004267C9" w:rsidRPr="004267C9">
          <w:rPr>
            <w:rStyle w:val="Hyperlink"/>
            <w:i/>
            <w:highlight w:val="yellow"/>
          </w:rPr>
          <w:t>i</w:t>
        </w:r>
        <w:r w:rsidR="00E35CC8" w:rsidRPr="004267C9">
          <w:rPr>
            <w:rStyle w:val="Hyperlink"/>
            <w:i/>
            <w:highlight w:val="yellow"/>
          </w:rPr>
          <w:t>sterübersicht</w:t>
        </w:r>
        <w:r w:rsidR="009C7293" w:rsidRPr="004267C9">
          <w:rPr>
            <w:rStyle w:val="Hyperlink"/>
            <w:i/>
            <w:highlight w:val="yellow"/>
          </w:rPr>
          <w:t>)</w:t>
        </w:r>
      </w:hyperlink>
      <w:r w:rsidR="00325DB2">
        <w:t xml:space="preserve">. Die Werte werden zusammengefügt und in der globalen Variable </w:t>
      </w:r>
      <w:r w:rsidR="00C87D55">
        <w:t>‚</w:t>
      </w:r>
      <w:r w:rsidR="00325DB2">
        <w:t>baroCompensation</w:t>
      </w:r>
      <w:r w:rsidR="0063060C">
        <w:t>‘</w:t>
      </w:r>
      <w:r w:rsidR="00C87D55">
        <w:t xml:space="preserve"> </w:t>
      </w:r>
      <w:r w:rsidR="00D35641">
        <w:t>g</w:t>
      </w:r>
      <w:r w:rsidR="00325DB2">
        <w:t xml:space="preserve">espeichert. </w:t>
      </w:r>
    </w:p>
    <w:p w14:paraId="5FD60E6D" w14:textId="77777777" w:rsidR="000217D9" w:rsidRPr="0000656C" w:rsidRDefault="000217D9" w:rsidP="0000656C"/>
    <w:p w14:paraId="4E643158" w14:textId="4B07E500" w:rsidR="00003ABE" w:rsidRDefault="00003ABE" w:rsidP="00003ABE">
      <w:pPr>
        <w:pStyle w:val="berschrift4"/>
      </w:pPr>
      <w:bookmarkStart w:id="129" w:name="_Toc157499228"/>
      <w:bookmarkStart w:id="130" w:name="_Toc159489175"/>
      <w:r w:rsidRPr="00603A47">
        <w:t>Einlesen der</w:t>
      </w:r>
      <w:r w:rsidR="000B7BCB">
        <w:t xml:space="preserve"> Barometer</w:t>
      </w:r>
      <w:r w:rsidR="000C0A32">
        <w:t>-</w:t>
      </w:r>
      <w:r w:rsidRPr="00603A47">
        <w:t>Daten</w:t>
      </w:r>
      <w:bookmarkEnd w:id="129"/>
      <w:bookmarkEnd w:id="130"/>
    </w:p>
    <w:p w14:paraId="0D266F1E" w14:textId="676CBD0A"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 </w:t>
      </w:r>
      <w:hyperlink w:anchor="_Registerübersicht" w:history="1">
        <w:r w:rsidR="00001314" w:rsidRPr="00023BDC">
          <w:rPr>
            <w:rStyle w:val="Hyperlink"/>
            <w:i/>
            <w:highlight w:val="yellow"/>
          </w:rPr>
          <w:t xml:space="preserve">(siehe: </w:t>
        </w:r>
        <w:r w:rsidR="00023BDC" w:rsidRPr="00023BDC">
          <w:rPr>
            <w:rStyle w:val="Hyperlink"/>
            <w:i/>
            <w:highlight w:val="yellow"/>
          </w:rPr>
          <w:t>5.4.4.1 Registerübersicht</w:t>
        </w:r>
        <w:r w:rsidR="00001314" w:rsidRPr="00023BDC">
          <w:rPr>
            <w:rStyle w:val="Hyperlink"/>
            <w:i/>
            <w:highlight w:val="yellow"/>
          </w:rPr>
          <w:t>)</w:t>
        </w:r>
      </w:hyperlink>
      <w:r w:rsidR="00023BDC">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tbl>
      <w:tblPr>
        <w:tblStyle w:val="Tabellenraster"/>
        <w:tblW w:w="0" w:type="auto"/>
        <w:tblLook w:val="04A0" w:firstRow="1" w:lastRow="0" w:firstColumn="1" w:lastColumn="0" w:noHBand="0" w:noVBand="1"/>
      </w:tblPr>
      <w:tblGrid>
        <w:gridCol w:w="9060"/>
      </w:tblGrid>
      <w:tr w:rsidR="002840E3" w14:paraId="2B245369" w14:textId="77777777" w:rsidTr="002840E3">
        <w:tc>
          <w:tcPr>
            <w:tcW w:w="9060" w:type="dxa"/>
          </w:tcPr>
          <w:p w14:paraId="2734AED8" w14:textId="79063765" w:rsidR="002840E3" w:rsidRPr="00540BAF" w:rsidRDefault="002840E3" w:rsidP="00540BAF">
            <w:pPr>
              <w:shd w:val="clear" w:color="auto" w:fill="FFFFFF"/>
              <w:spacing w:line="285" w:lineRule="atLeast"/>
              <w:rPr>
                <w:rFonts w:ascii="Consolas" w:hAnsi="Consolas"/>
                <w:color w:val="000000"/>
                <w:sz w:val="20"/>
                <w:szCs w:val="20"/>
                <w:lang w:eastAsia="de-AT"/>
              </w:rPr>
            </w:pPr>
            <w:r w:rsidRPr="00540BAF">
              <w:rPr>
                <w:rFonts w:ascii="Consolas" w:hAnsi="Consolas"/>
                <w:color w:val="000000"/>
                <w:sz w:val="20"/>
                <w:szCs w:val="20"/>
                <w:lang w:eastAsia="de-AT"/>
              </w:rPr>
              <w:t>IMU_10DOF.c</w:t>
            </w:r>
            <w:r w:rsidR="00A32AB0">
              <w:rPr>
                <w:rFonts w:ascii="Consolas" w:hAnsi="Consolas"/>
                <w:color w:val="000000"/>
                <w:sz w:val="20"/>
                <w:szCs w:val="20"/>
                <w:lang w:eastAsia="de-AT"/>
              </w:rPr>
              <w:t xml:space="preserve"> | Ausschnitt aus IMU_BARO_ReadBaro()</w:t>
            </w:r>
            <w:r w:rsidR="0060319B">
              <w:rPr>
                <w:rFonts w:ascii="Consolas" w:hAnsi="Consolas"/>
                <w:color w:val="000000"/>
                <w:sz w:val="20"/>
                <w:szCs w:val="20"/>
                <w:lang w:eastAsia="de-AT"/>
              </w:rPr>
              <w:t xml:space="preserve"> Funktion</w:t>
            </w:r>
          </w:p>
        </w:tc>
      </w:tr>
      <w:tr w:rsidR="002840E3" w14:paraId="4E11FD27" w14:textId="77777777" w:rsidTr="002840E3">
        <w:tc>
          <w:tcPr>
            <w:tcW w:w="9060" w:type="dxa"/>
          </w:tcPr>
          <w:p w14:paraId="49EEE62C"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w:t>
            </w:r>
          </w:p>
          <w:p w14:paraId="6D0105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lastRenderedPageBreak/>
              <w:t xml:space="preserve"> * </w:t>
            </w:r>
            <w:r w:rsidRPr="002840E3">
              <w:rPr>
                <w:rFonts w:ascii="Consolas" w:hAnsi="Consolas"/>
                <w:color w:val="0000FF"/>
                <w:sz w:val="20"/>
                <w:szCs w:val="20"/>
                <w:lang w:val="en-GB" w:eastAsia="de-AT"/>
              </w:rPr>
              <w:t>@brief</w:t>
            </w:r>
            <w:r w:rsidRPr="002840E3">
              <w:rPr>
                <w:rFonts w:ascii="Consolas" w:hAnsi="Consolas"/>
                <w:color w:val="008000"/>
                <w:sz w:val="20"/>
                <w:szCs w:val="20"/>
                <w:lang w:val="en-GB" w:eastAsia="de-AT"/>
              </w:rPr>
              <w:t xml:space="preserve"> This function reads the barometer values and calculates temperature, pressure and altitude</w:t>
            </w:r>
          </w:p>
          <w:p w14:paraId="5B46291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@details</w:t>
            </w:r>
            <w:r w:rsidRPr="002840E3">
              <w:rPr>
                <w:rFonts w:ascii="Consolas" w:hAnsi="Consolas"/>
                <w:color w:val="008000"/>
                <w:sz w:val="20"/>
                <w:szCs w:val="20"/>
                <w:lang w:val="en-GB" w:eastAsia="de-AT"/>
              </w:rPr>
              <w:t xml:space="preserve"> values gets stored in global variables 'baroTemperature', 'baroPressure' and 'baroAltitude'</w:t>
            </w:r>
          </w:p>
          <w:p w14:paraId="2DA3DDF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@retval</w:t>
            </w:r>
            <w:r w:rsidRPr="002840E3">
              <w:rPr>
                <w:rFonts w:ascii="Consolas" w:hAnsi="Consolas"/>
                <w:color w:val="008000"/>
                <w:sz w:val="20"/>
                <w:szCs w:val="20"/>
                <w:lang w:val="en-GB" w:eastAsia="de-AT"/>
              </w:rPr>
              <w:t xml:space="preserve"> None</w:t>
            </w:r>
          </w:p>
          <w:p w14:paraId="0287B29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w:t>
            </w:r>
          </w:p>
          <w:p w14:paraId="2ADBEF01"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 xml:space="preserve"> IMU_BARO_ReadBaro(</w:t>
            </w: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w:t>
            </w:r>
          </w:p>
          <w:p w14:paraId="526CB52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w:t>
            </w:r>
          </w:p>
          <w:p w14:paraId="2F6EAE6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uint8_t</w:t>
            </w:r>
            <w:r w:rsidRPr="002840E3">
              <w:rPr>
                <w:rFonts w:ascii="Consolas" w:hAnsi="Consolas"/>
                <w:color w:val="000000"/>
                <w:sz w:val="20"/>
                <w:szCs w:val="20"/>
                <w:lang w:val="en-GB" w:eastAsia="de-AT"/>
              </w:rPr>
              <w:t xml:space="preserve"> buffer[</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 = {</w:t>
            </w:r>
            <w:r w:rsidRPr="002840E3">
              <w:rPr>
                <w:rFonts w:ascii="Consolas" w:hAnsi="Consolas"/>
                <w:color w:val="098658"/>
                <w:sz w:val="20"/>
                <w:szCs w:val="20"/>
                <w:lang w:val="en-GB" w:eastAsia="de-AT"/>
              </w:rPr>
              <w:t>0</w:t>
            </w:r>
            <w:r w:rsidRPr="002840E3">
              <w:rPr>
                <w:rFonts w:ascii="Consolas" w:hAnsi="Consolas"/>
                <w:color w:val="000000"/>
                <w:sz w:val="20"/>
                <w:szCs w:val="20"/>
                <w:lang w:val="en-GB" w:eastAsia="de-AT"/>
              </w:rPr>
              <w:t>};</w:t>
            </w:r>
          </w:p>
          <w:p w14:paraId="44265ED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IMU_ReadRegister(</w:t>
            </w:r>
            <w:r w:rsidRPr="002840E3">
              <w:rPr>
                <w:rFonts w:ascii="Consolas" w:hAnsi="Consolas"/>
                <w:color w:val="098658"/>
                <w:sz w:val="20"/>
                <w:szCs w:val="20"/>
                <w:lang w:val="en-GB" w:eastAsia="de-AT"/>
              </w:rPr>
              <w:t>BMP280</w:t>
            </w: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IMU_BARO_PRESS_ADDR</w:t>
            </w:r>
            <w:r w:rsidRPr="002840E3">
              <w:rPr>
                <w:rFonts w:ascii="Consolas" w:hAnsi="Consolas"/>
                <w:color w:val="000000"/>
                <w:sz w:val="20"/>
                <w:szCs w:val="20"/>
                <w:lang w:val="en-GB" w:eastAsia="de-AT"/>
              </w:rPr>
              <w:t xml:space="preserve">, buffer, </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w:t>
            </w:r>
          </w:p>
          <w:p w14:paraId="0F1156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27397B6F"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adcPress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0</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1</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2</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634124F1"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adcTemp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3</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4</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5</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553326AA"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p>
          <w:p w14:paraId="265F1DE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fineTemp;</w:t>
            </w:r>
          </w:p>
          <w:p w14:paraId="2A0BE29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temp = IMU_BARO_CompensateTemp(adcTemp, &amp;fineTemp);</w:t>
            </w:r>
          </w:p>
          <w:p w14:paraId="25009E5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uint32_t</w:t>
            </w:r>
            <w:r w:rsidRPr="002840E3">
              <w:rPr>
                <w:rFonts w:ascii="Consolas" w:hAnsi="Consolas"/>
                <w:color w:val="000000"/>
                <w:sz w:val="20"/>
                <w:szCs w:val="20"/>
                <w:lang w:val="en-GB" w:eastAsia="de-AT"/>
              </w:rPr>
              <w:t xml:space="preserve"> press = IMU_BARO_CompensatePress(adcPress, fineTemp);</w:t>
            </w:r>
          </w:p>
          <w:p w14:paraId="23C811A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4D5A1287"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baroTemperature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)temp / </w:t>
            </w:r>
            <w:r w:rsidRPr="002840E3">
              <w:rPr>
                <w:rFonts w:ascii="Consolas" w:hAnsi="Consolas"/>
                <w:color w:val="098658"/>
                <w:sz w:val="20"/>
                <w:szCs w:val="20"/>
                <w:lang w:val="en-GB" w:eastAsia="de-AT"/>
              </w:rPr>
              <w:t>100.0</w:t>
            </w:r>
            <w:r w:rsidRPr="002840E3">
              <w:rPr>
                <w:rFonts w:ascii="Consolas" w:hAnsi="Consolas"/>
                <w:color w:val="000000"/>
                <w:sz w:val="20"/>
                <w:szCs w:val="20"/>
                <w:lang w:val="en-GB" w:eastAsia="de-AT"/>
              </w:rPr>
              <w:t>;</w:t>
            </w:r>
          </w:p>
          <w:p w14:paraId="13859D3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baroPressure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)press / </w:t>
            </w:r>
            <w:r w:rsidRPr="002840E3">
              <w:rPr>
                <w:rFonts w:ascii="Consolas" w:hAnsi="Consolas"/>
                <w:color w:val="098658"/>
                <w:sz w:val="20"/>
                <w:szCs w:val="20"/>
                <w:lang w:val="en-GB" w:eastAsia="de-AT"/>
              </w:rPr>
              <w:t>256.0</w:t>
            </w:r>
            <w:r w:rsidRPr="002840E3">
              <w:rPr>
                <w:rFonts w:ascii="Consolas" w:hAnsi="Consolas"/>
                <w:color w:val="000000"/>
                <w:sz w:val="20"/>
                <w:szCs w:val="20"/>
                <w:lang w:val="en-GB" w:eastAsia="de-AT"/>
              </w:rPr>
              <w:t>;</w:t>
            </w:r>
          </w:p>
          <w:p w14:paraId="07EDD89F"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3EC57117" w14:textId="7D629FB7" w:rsidR="002840E3" w:rsidRPr="002840E3" w:rsidRDefault="002840E3" w:rsidP="00822AB8">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00822AB8">
              <w:rPr>
                <w:rFonts w:ascii="Consolas" w:hAnsi="Consolas"/>
                <w:color w:val="008000"/>
                <w:sz w:val="20"/>
                <w:szCs w:val="20"/>
                <w:lang w:val="en-GB" w:eastAsia="de-AT"/>
              </w:rPr>
              <w:t>...</w:t>
            </w:r>
          </w:p>
          <w:p w14:paraId="2BA0ACCD" w14:textId="7598031E"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w:t>
            </w:r>
          </w:p>
        </w:tc>
      </w:tr>
    </w:tbl>
    <w:p w14:paraId="18109D04" w14:textId="77777777" w:rsidR="002840E3" w:rsidRDefault="002840E3" w:rsidP="000217D9"/>
    <w:p w14:paraId="5F65A103" w14:textId="34F7CD5F" w:rsidR="00E856E7" w:rsidRDefault="00E856E7" w:rsidP="000217D9">
      <w:r>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6AC0575B" w14:textId="77777777" w:rsidR="002A285B" w:rsidRDefault="002A285B" w:rsidP="000217D9"/>
    <w:p w14:paraId="189CF50B" w14:textId="7C15DAC0" w:rsidR="00934BA1" w:rsidRPr="002A285B" w:rsidRDefault="002A285B" w:rsidP="000217D9">
      <w:pPr>
        <w:rPr>
          <w:b/>
        </w:rPr>
      </w:pPr>
      <w:r w:rsidRPr="002A285B">
        <w:rPr>
          <w:b/>
        </w:rPr>
        <w:t>Barometer Temperatur</w:t>
      </w:r>
      <w:r>
        <w:rPr>
          <w:b/>
        </w:rPr>
        <w:t>- und Luftdruck</w:t>
      </w:r>
      <w:r w:rsidRPr="002A285B">
        <w:rPr>
          <w:b/>
        </w:rPr>
        <w:t>werte kompensieren:</w:t>
      </w:r>
    </w:p>
    <w:tbl>
      <w:tblPr>
        <w:tblStyle w:val="Tabellenraster"/>
        <w:tblW w:w="0" w:type="auto"/>
        <w:tblLook w:val="04A0" w:firstRow="1" w:lastRow="0" w:firstColumn="1" w:lastColumn="0" w:noHBand="0" w:noVBand="1"/>
      </w:tblPr>
      <w:tblGrid>
        <w:gridCol w:w="9060"/>
      </w:tblGrid>
      <w:tr w:rsidR="00E2193B" w14:paraId="713D5DD7" w14:textId="77777777" w:rsidTr="00E2193B">
        <w:tc>
          <w:tcPr>
            <w:tcW w:w="9060" w:type="dxa"/>
          </w:tcPr>
          <w:p w14:paraId="3AB29CFD" w14:textId="64ADCBD6" w:rsidR="00E2193B" w:rsidRPr="00E2193B" w:rsidRDefault="00E2193B" w:rsidP="00E2193B">
            <w:pPr>
              <w:shd w:val="clear" w:color="auto" w:fill="FFFFFF"/>
              <w:spacing w:line="285" w:lineRule="atLeast"/>
              <w:rPr>
                <w:sz w:val="20"/>
                <w:szCs w:val="20"/>
              </w:rPr>
            </w:pPr>
            <w:r w:rsidRPr="00E2193B">
              <w:rPr>
                <w:rFonts w:ascii="Consolas" w:hAnsi="Consolas"/>
                <w:color w:val="000000"/>
                <w:sz w:val="20"/>
                <w:szCs w:val="20"/>
                <w:lang w:val="en-GB" w:eastAsia="de-AT"/>
              </w:rPr>
              <w:t>IMU_10DOF.c</w:t>
            </w:r>
          </w:p>
        </w:tc>
      </w:tr>
      <w:tr w:rsidR="00E2193B" w14:paraId="47152ED5" w14:textId="77777777" w:rsidTr="00E2193B">
        <w:tc>
          <w:tcPr>
            <w:tcW w:w="9060" w:type="dxa"/>
          </w:tcPr>
          <w:p w14:paraId="67D95AD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187DF2B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temperature according to the datasheet</w:t>
            </w:r>
          </w:p>
          <w:p w14:paraId="32D655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63A1312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temperature in DegC, resolution is 0.01 DegC. Output value of “5123” equals 51.23 DegC.</w:t>
            </w:r>
          </w:p>
          <w:p w14:paraId="39E76934"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adcTemp measured temperature</w:t>
            </w:r>
          </w:p>
          <w:p w14:paraId="7DBBC70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27CF614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int32_t (temperature)</w:t>
            </w:r>
          </w:p>
          <w:p w14:paraId="59D31BC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12DDBCB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IMU_BARO_CompensateTemp(</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adcTemp,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5F9CC7D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1CAC42E7" w14:textId="77777777" w:rsidR="00E2193B" w:rsidRPr="007172D7"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int32_t</w:t>
            </w:r>
            <w:r w:rsidRPr="007172D7">
              <w:rPr>
                <w:rFonts w:ascii="Consolas" w:hAnsi="Consolas"/>
                <w:color w:val="000000"/>
                <w:sz w:val="20"/>
                <w:szCs w:val="20"/>
                <w:lang w:val="en-GB" w:eastAsia="de-AT"/>
              </w:rPr>
              <w:t xml:space="preserve"> var1, var2, T;</w:t>
            </w:r>
          </w:p>
          <w:p w14:paraId="178F54B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E2193B">
              <w:rPr>
                <w:rFonts w:ascii="Consolas" w:hAnsi="Consolas"/>
                <w:color w:val="000000"/>
                <w:sz w:val="20"/>
                <w:szCs w:val="20"/>
                <w:lang w:val="en-GB" w:eastAsia="de-AT"/>
              </w:rPr>
              <w:t xml:space="preserve">var1 = ((((adcTemp &gt;&gt; </w:t>
            </w:r>
            <w:r w:rsidRPr="00E2193B">
              <w:rPr>
                <w:rFonts w:ascii="Consolas" w:hAnsi="Consolas"/>
                <w:color w:val="098658"/>
                <w:sz w:val="20"/>
                <w:szCs w:val="20"/>
                <w:lang w:val="en-GB" w:eastAsia="de-AT"/>
              </w:rPr>
              <w:t>3</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&lt;&lt; </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)baroCompensation.T2)) &gt;&gt; </w:t>
            </w:r>
            <w:r w:rsidRPr="00E2193B">
              <w:rPr>
                <w:rFonts w:ascii="Consolas" w:hAnsi="Consolas"/>
                <w:color w:val="098658"/>
                <w:sz w:val="20"/>
                <w:szCs w:val="20"/>
                <w:lang w:val="en-GB" w:eastAsia="de-AT"/>
              </w:rPr>
              <w:t>11</w:t>
            </w:r>
            <w:r w:rsidRPr="00E2193B">
              <w:rPr>
                <w:rFonts w:ascii="Consolas" w:hAnsi="Consolas"/>
                <w:color w:val="000000"/>
                <w:sz w:val="20"/>
                <w:szCs w:val="20"/>
                <w:lang w:val="en-GB" w:eastAsia="de-AT"/>
              </w:rPr>
              <w:t>;</w:t>
            </w:r>
          </w:p>
          <w:p w14:paraId="70B0A35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lastRenderedPageBreak/>
              <w:t xml:space="preserve">    var2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&gt;&gt;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)baroCompensation.T3)) &gt;&gt; </w:t>
            </w:r>
            <w:r w:rsidRPr="00E2193B">
              <w:rPr>
                <w:rFonts w:ascii="Consolas" w:hAnsi="Consolas"/>
                <w:color w:val="098658"/>
                <w:sz w:val="20"/>
                <w:szCs w:val="20"/>
                <w:lang w:val="en-GB" w:eastAsia="de-AT"/>
              </w:rPr>
              <w:t>14</w:t>
            </w:r>
            <w:r w:rsidRPr="00E2193B">
              <w:rPr>
                <w:rFonts w:ascii="Consolas" w:hAnsi="Consolas"/>
                <w:color w:val="000000"/>
                <w:sz w:val="20"/>
                <w:szCs w:val="20"/>
                <w:lang w:val="en-GB" w:eastAsia="de-AT"/>
              </w:rPr>
              <w:t>;</w:t>
            </w:r>
          </w:p>
          <w:p w14:paraId="43769A9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*fineTemp = var1 + var2;</w:t>
            </w:r>
          </w:p>
          <w:p w14:paraId="381675C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T = (*fineTemp * </w:t>
            </w:r>
            <w:r w:rsidRPr="00E2193B">
              <w:rPr>
                <w:rFonts w:ascii="Consolas" w:hAnsi="Consolas"/>
                <w:color w:val="098658"/>
                <w:sz w:val="20"/>
                <w:szCs w:val="20"/>
                <w:lang w:val="en-GB" w:eastAsia="de-AT"/>
              </w:rPr>
              <w:t>5</w:t>
            </w:r>
            <w:r w:rsidRPr="00E2193B">
              <w:rPr>
                <w:rFonts w:ascii="Consolas" w:hAnsi="Consolas"/>
                <w:color w:val="000000"/>
                <w:sz w:val="20"/>
                <w:szCs w:val="20"/>
                <w:lang w:val="en-GB" w:eastAsia="de-AT"/>
              </w:rPr>
              <w:t xml:space="preserve"> + </w:t>
            </w:r>
            <w:r w:rsidRPr="00E2193B">
              <w:rPr>
                <w:rFonts w:ascii="Consolas" w:hAnsi="Consolas"/>
                <w:color w:val="098658"/>
                <w:sz w:val="20"/>
                <w:szCs w:val="20"/>
                <w:lang w:val="en-GB" w:eastAsia="de-AT"/>
              </w:rPr>
              <w:t>128</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w:t>
            </w:r>
          </w:p>
          <w:p w14:paraId="50B1B0C8"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6003F8">
              <w:rPr>
                <w:rFonts w:ascii="Consolas" w:hAnsi="Consolas"/>
                <w:color w:val="0000FF"/>
                <w:sz w:val="20"/>
                <w:szCs w:val="20"/>
                <w:lang w:val="en-GB" w:eastAsia="de-AT"/>
              </w:rPr>
              <w:t>return</w:t>
            </w:r>
            <w:r w:rsidRPr="006003F8">
              <w:rPr>
                <w:rFonts w:ascii="Consolas" w:hAnsi="Consolas"/>
                <w:color w:val="000000"/>
                <w:sz w:val="20"/>
                <w:szCs w:val="20"/>
                <w:lang w:val="en-GB" w:eastAsia="de-AT"/>
              </w:rPr>
              <w:t xml:space="preserve"> T;</w:t>
            </w:r>
          </w:p>
          <w:p w14:paraId="4BD7BFCC"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6003F8">
              <w:rPr>
                <w:rFonts w:ascii="Consolas" w:hAnsi="Consolas"/>
                <w:color w:val="000000"/>
                <w:sz w:val="20"/>
                <w:szCs w:val="20"/>
                <w:lang w:val="en-GB" w:eastAsia="de-AT"/>
              </w:rPr>
              <w:t>}</w:t>
            </w:r>
          </w:p>
          <w:p w14:paraId="06C47207" w14:textId="77777777" w:rsidR="00E2193B" w:rsidRPr="006003F8" w:rsidRDefault="00E2193B" w:rsidP="000217D9">
            <w:pPr>
              <w:rPr>
                <w:sz w:val="20"/>
                <w:szCs w:val="20"/>
                <w:lang w:val="en-GB"/>
              </w:rPr>
            </w:pPr>
          </w:p>
          <w:p w14:paraId="79EFFCB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06BFCC9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pressure according to the datasheet</w:t>
            </w:r>
          </w:p>
          <w:p w14:paraId="0718359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46CCA3F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pressure in Pa as unsigned 32 bit integer in Q24.8 format (24 integer bits and 8 fractional bits).</w:t>
            </w:r>
          </w:p>
          <w:p w14:paraId="33BA365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Output value of “24674867” represents 24674867/256 = 96386.2 Pa = 963.862 hPa</w:t>
            </w:r>
          </w:p>
          <w:p w14:paraId="09C3364C"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adcPress measured pressure</w:t>
            </w:r>
          </w:p>
          <w:p w14:paraId="2106A5C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1713790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uint32_t (pressure)</w:t>
            </w:r>
          </w:p>
          <w:p w14:paraId="611797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611A0B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uint32_t</w:t>
            </w:r>
            <w:r w:rsidRPr="00E2193B">
              <w:rPr>
                <w:rFonts w:ascii="Consolas" w:hAnsi="Consolas"/>
                <w:color w:val="000000"/>
                <w:sz w:val="20"/>
                <w:szCs w:val="20"/>
                <w:lang w:val="en-GB" w:eastAsia="de-AT"/>
              </w:rPr>
              <w:t xml:space="preserve"> IMU_BARO_CompensatePress(</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adcPress,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3F3E606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570471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 var1, var2, p;</w:t>
            </w:r>
          </w:p>
          <w:p w14:paraId="608177E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)fineTemp) - </w:t>
            </w:r>
            <w:r w:rsidRPr="00E2193B">
              <w:rPr>
                <w:rFonts w:ascii="Consolas" w:hAnsi="Consolas"/>
                <w:color w:val="098658"/>
                <w:sz w:val="20"/>
                <w:szCs w:val="20"/>
                <w:lang w:val="en-GB" w:eastAsia="de-AT"/>
              </w:rPr>
              <w:t>128000</w:t>
            </w:r>
            <w:r w:rsidRPr="00E2193B">
              <w:rPr>
                <w:rFonts w:ascii="Consolas" w:hAnsi="Consolas"/>
                <w:color w:val="000000"/>
                <w:sz w:val="20"/>
                <w:szCs w:val="20"/>
                <w:lang w:val="en-GB" w:eastAsia="de-AT"/>
              </w:rPr>
              <w:t>;</w:t>
            </w:r>
          </w:p>
          <w:p w14:paraId="61E105E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)baroCompensation.P6;</w:t>
            </w:r>
          </w:p>
          <w:p w14:paraId="10AC188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)baroCompensation.P5) &lt;&lt; </w:t>
            </w:r>
            <w:r w:rsidRPr="00E2193B">
              <w:rPr>
                <w:rFonts w:ascii="Consolas" w:hAnsi="Consolas"/>
                <w:color w:val="098658"/>
                <w:sz w:val="20"/>
                <w:szCs w:val="20"/>
                <w:lang w:val="en-GB" w:eastAsia="de-AT"/>
              </w:rPr>
              <w:t>17</w:t>
            </w:r>
            <w:r w:rsidRPr="00E2193B">
              <w:rPr>
                <w:rFonts w:ascii="Consolas" w:hAnsi="Consolas"/>
                <w:color w:val="000000"/>
                <w:sz w:val="20"/>
                <w:szCs w:val="20"/>
                <w:lang w:val="en-GB" w:eastAsia="de-AT"/>
              </w:rPr>
              <w:t>);</w:t>
            </w:r>
          </w:p>
          <w:p w14:paraId="3534DF6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)baroCompensation.P4) &lt;&lt; </w:t>
            </w:r>
            <w:r w:rsidRPr="00E2193B">
              <w:rPr>
                <w:rFonts w:ascii="Consolas" w:hAnsi="Consolas"/>
                <w:color w:val="098658"/>
                <w:sz w:val="20"/>
                <w:szCs w:val="20"/>
                <w:lang w:val="en-GB" w:eastAsia="de-AT"/>
              </w:rPr>
              <w:t>35</w:t>
            </w:r>
            <w:r w:rsidRPr="00E2193B">
              <w:rPr>
                <w:rFonts w:ascii="Consolas" w:hAnsi="Consolas"/>
                <w:color w:val="000000"/>
                <w:sz w:val="20"/>
                <w:szCs w:val="20"/>
                <w:lang w:val="en-GB" w:eastAsia="de-AT"/>
              </w:rPr>
              <w:t>);</w:t>
            </w:r>
          </w:p>
          <w:p w14:paraId="486C859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)baroCompensation.P3)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)baroCompensation.P2) &lt;&lt;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w:t>
            </w:r>
          </w:p>
          <w:p w14:paraId="064E74D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xml:space="preserve">) &lt;&lt; </w:t>
            </w:r>
            <w:r w:rsidRPr="00E2193B">
              <w:rPr>
                <w:rFonts w:ascii="Consolas" w:hAnsi="Consolas"/>
                <w:color w:val="098658"/>
                <w:sz w:val="20"/>
                <w:szCs w:val="20"/>
                <w:lang w:val="en-GB" w:eastAsia="de-AT"/>
              </w:rPr>
              <w:t>47</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)baroCompensation.P1) &gt;&gt; </w:t>
            </w:r>
            <w:r w:rsidRPr="00E2193B">
              <w:rPr>
                <w:rFonts w:ascii="Consolas" w:hAnsi="Consolas"/>
                <w:color w:val="098658"/>
                <w:sz w:val="20"/>
                <w:szCs w:val="20"/>
                <w:lang w:val="en-GB" w:eastAsia="de-AT"/>
              </w:rPr>
              <w:t>33</w:t>
            </w:r>
            <w:r w:rsidRPr="00E2193B">
              <w:rPr>
                <w:rFonts w:ascii="Consolas" w:hAnsi="Consolas"/>
                <w:color w:val="000000"/>
                <w:sz w:val="20"/>
                <w:szCs w:val="20"/>
                <w:lang w:val="en-GB" w:eastAsia="de-AT"/>
              </w:rPr>
              <w:t>;</w:t>
            </w:r>
          </w:p>
          <w:p w14:paraId="0AE3F9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if</w:t>
            </w:r>
            <w:r w:rsidRPr="00E2193B">
              <w:rPr>
                <w:rFonts w:ascii="Consolas" w:hAnsi="Consolas"/>
                <w:color w:val="000000"/>
                <w:sz w:val="20"/>
                <w:szCs w:val="20"/>
                <w:lang w:val="en-GB" w:eastAsia="de-AT"/>
              </w:rPr>
              <w:t xml:space="preserve">(var1 ==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p>
          <w:p w14:paraId="66E578D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0C5A5FB9"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return</w:t>
            </w:r>
            <w:r w:rsidRPr="00E2193B">
              <w:rPr>
                <w:rFonts w:ascii="Consolas" w:hAnsi="Consolas"/>
                <w:color w:val="000000"/>
                <w:sz w:val="20"/>
                <w:szCs w:val="20"/>
                <w:lang w:val="en-GB" w:eastAsia="de-AT"/>
              </w:rPr>
              <w:t xml:space="preserve">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r w:rsidRPr="00E2193B">
              <w:rPr>
                <w:rFonts w:ascii="Consolas" w:hAnsi="Consolas"/>
                <w:color w:val="008000"/>
                <w:sz w:val="20"/>
                <w:szCs w:val="20"/>
                <w:lang w:val="en-GB" w:eastAsia="de-AT"/>
              </w:rPr>
              <w:t xml:space="preserve"> // avoid exception caused by division by zero</w:t>
            </w:r>
          </w:p>
          <w:p w14:paraId="021700D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478820A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w:t>
            </w:r>
            <w:r w:rsidRPr="00E2193B">
              <w:rPr>
                <w:rFonts w:ascii="Consolas" w:hAnsi="Consolas"/>
                <w:color w:val="098658"/>
                <w:sz w:val="20"/>
                <w:szCs w:val="20"/>
                <w:lang w:val="en-GB" w:eastAsia="de-AT"/>
              </w:rPr>
              <w:t>1048576</w:t>
            </w:r>
            <w:r w:rsidRPr="00E2193B">
              <w:rPr>
                <w:rFonts w:ascii="Consolas" w:hAnsi="Consolas"/>
                <w:color w:val="000000"/>
                <w:sz w:val="20"/>
                <w:szCs w:val="20"/>
                <w:lang w:val="en-GB" w:eastAsia="de-AT"/>
              </w:rPr>
              <w:t xml:space="preserve"> - adcPress;</w:t>
            </w:r>
          </w:p>
          <w:p w14:paraId="4C58A93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&lt;&lt; </w:t>
            </w:r>
            <w:r w:rsidRPr="00E2193B">
              <w:rPr>
                <w:rFonts w:ascii="Consolas" w:hAnsi="Consolas"/>
                <w:color w:val="098658"/>
                <w:sz w:val="20"/>
                <w:szCs w:val="20"/>
                <w:lang w:val="en-GB" w:eastAsia="de-AT"/>
              </w:rPr>
              <w:t>31</w:t>
            </w:r>
            <w:r w:rsidRPr="00E2193B">
              <w:rPr>
                <w:rFonts w:ascii="Consolas" w:hAnsi="Consolas"/>
                <w:color w:val="000000"/>
                <w:sz w:val="20"/>
                <w:szCs w:val="20"/>
                <w:lang w:val="en-GB" w:eastAsia="de-AT"/>
              </w:rPr>
              <w:t xml:space="preserve">) - var2) * </w:t>
            </w:r>
            <w:r w:rsidRPr="00E2193B">
              <w:rPr>
                <w:rFonts w:ascii="Consolas" w:hAnsi="Consolas"/>
                <w:color w:val="098658"/>
                <w:sz w:val="20"/>
                <w:szCs w:val="20"/>
                <w:lang w:val="en-GB" w:eastAsia="de-AT"/>
              </w:rPr>
              <w:t>3125</w:t>
            </w:r>
            <w:r w:rsidRPr="00E2193B">
              <w:rPr>
                <w:rFonts w:ascii="Consolas" w:hAnsi="Consolas"/>
                <w:color w:val="000000"/>
                <w:sz w:val="20"/>
                <w:szCs w:val="20"/>
                <w:lang w:val="en-GB" w:eastAsia="de-AT"/>
              </w:rPr>
              <w:t>) / var1;</w:t>
            </w:r>
          </w:p>
          <w:p w14:paraId="006177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)baroCompensation.P9)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25</w:t>
            </w:r>
            <w:r w:rsidRPr="00E2193B">
              <w:rPr>
                <w:rFonts w:ascii="Consolas" w:hAnsi="Consolas"/>
                <w:color w:val="000000"/>
                <w:sz w:val="20"/>
                <w:szCs w:val="20"/>
                <w:lang w:val="en-GB" w:eastAsia="de-AT"/>
              </w:rPr>
              <w:t>;</w:t>
            </w:r>
          </w:p>
          <w:p w14:paraId="3630855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)baroCompensation.P8) * p) &gt;&gt; </w:t>
            </w:r>
            <w:r w:rsidRPr="00E2193B">
              <w:rPr>
                <w:rFonts w:ascii="Consolas" w:hAnsi="Consolas"/>
                <w:color w:val="098658"/>
                <w:sz w:val="20"/>
                <w:szCs w:val="20"/>
                <w:lang w:val="en-GB" w:eastAsia="de-AT"/>
              </w:rPr>
              <w:t>19</w:t>
            </w:r>
            <w:r w:rsidRPr="00E2193B">
              <w:rPr>
                <w:rFonts w:ascii="Consolas" w:hAnsi="Consolas"/>
                <w:color w:val="000000"/>
                <w:sz w:val="20"/>
                <w:szCs w:val="20"/>
                <w:lang w:val="en-GB" w:eastAsia="de-AT"/>
              </w:rPr>
              <w:t>;</w:t>
            </w:r>
          </w:p>
          <w:p w14:paraId="7E79340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 var1 + var2)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)baroCompensation.P7) &lt;&lt;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w:t>
            </w:r>
          </w:p>
          <w:p w14:paraId="0ACDC058" w14:textId="77777777"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eastAsia="de-AT"/>
              </w:rPr>
              <w:t>return</w:t>
            </w:r>
            <w:r w:rsidRPr="00E2193B">
              <w:rPr>
                <w:rFonts w:ascii="Consolas" w:hAnsi="Consolas"/>
                <w:color w:val="000000"/>
                <w:sz w:val="20"/>
                <w:szCs w:val="20"/>
                <w:lang w:eastAsia="de-AT"/>
              </w:rPr>
              <w:t xml:space="preserve"> (</w:t>
            </w:r>
            <w:r w:rsidRPr="00E2193B">
              <w:rPr>
                <w:rFonts w:ascii="Consolas" w:hAnsi="Consolas"/>
                <w:color w:val="0000FF"/>
                <w:sz w:val="20"/>
                <w:szCs w:val="20"/>
                <w:lang w:eastAsia="de-AT"/>
              </w:rPr>
              <w:t>uint32_t</w:t>
            </w:r>
            <w:r w:rsidRPr="00E2193B">
              <w:rPr>
                <w:rFonts w:ascii="Consolas" w:hAnsi="Consolas"/>
                <w:color w:val="000000"/>
                <w:sz w:val="20"/>
                <w:szCs w:val="20"/>
                <w:lang w:eastAsia="de-AT"/>
              </w:rPr>
              <w:t>)p;</w:t>
            </w:r>
          </w:p>
          <w:p w14:paraId="5A45E954" w14:textId="15EC37EC"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eastAsia="de-AT"/>
              </w:rPr>
              <w:t>}</w:t>
            </w:r>
          </w:p>
        </w:tc>
      </w:tr>
    </w:tbl>
    <w:p w14:paraId="6530342E" w14:textId="77777777" w:rsidR="000217D9" w:rsidRPr="000217D9" w:rsidRDefault="000217D9" w:rsidP="000217D9"/>
    <w:p w14:paraId="74C5EE55" w14:textId="77777777" w:rsidR="00003ABE" w:rsidRDefault="00003ABE" w:rsidP="00003ABE">
      <w:pPr>
        <w:pStyle w:val="berschrift4"/>
      </w:pPr>
      <w:bookmarkStart w:id="131" w:name="_Toc157499229"/>
      <w:bookmarkStart w:id="132" w:name="_Toc159489176"/>
      <w:r w:rsidRPr="00603A47">
        <w:t>Berechnung der Höhe</w:t>
      </w:r>
      <w:bookmarkEnd w:id="131"/>
      <w:bookmarkEnd w:id="132"/>
    </w:p>
    <w:p w14:paraId="74C46BD4" w14:textId="310E4FF6" w:rsidR="00791195" w:rsidRDefault="00CE12A1" w:rsidP="000217D9">
      <w:r>
        <w:t xml:space="preserve">Mit dem gemessenen Luftdruck kann die aktuelle </w:t>
      </w:r>
      <w:r w:rsidR="004D4A4F">
        <w:t>Höhe über dem Meeresspiegel</w:t>
      </w:r>
      <w:r>
        <w:t xml:space="preserve"> </w:t>
      </w:r>
      <w:r w:rsidR="00943346">
        <w:t>ausgerechnet</w:t>
      </w:r>
      <w:r>
        <w:t xml:space="preserve"> werden. </w:t>
      </w:r>
    </w:p>
    <w:p w14:paraId="5480849E" w14:textId="77777777" w:rsidR="00943346" w:rsidRDefault="00943346" w:rsidP="000217D9"/>
    <w:p w14:paraId="1D4AE3FB" w14:textId="77777777" w:rsidR="00943346" w:rsidRDefault="00943346" w:rsidP="00943346">
      <w:pPr>
        <w:keepNext/>
        <w:jc w:val="center"/>
      </w:pPr>
      <w:r w:rsidRPr="00943346">
        <w:rPr>
          <w:noProof/>
        </w:rPr>
        <w:lastRenderedPageBreak/>
        <w:drawing>
          <wp:inline distT="0" distB="0" distL="0" distR="0" wp14:anchorId="05350BD3" wp14:editId="32E6A92A">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35"/>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18ACB140" w14:textId="1311065C" w:rsidR="00943346" w:rsidRDefault="00943346" w:rsidP="00943346">
      <w:pPr>
        <w:pStyle w:val="Beschriftung"/>
      </w:pPr>
      <w:r>
        <w:t xml:space="preserve">Abbildung </w:t>
      </w:r>
      <w:r>
        <w:fldChar w:fldCharType="begin"/>
      </w:r>
      <w:r>
        <w:instrText xml:space="preserve"> SEQ Abbildung \* ARABIC </w:instrText>
      </w:r>
      <w:r>
        <w:fldChar w:fldCharType="separate"/>
      </w:r>
      <w:r w:rsidR="00EE32CE">
        <w:rPr>
          <w:noProof/>
        </w:rPr>
        <w:t>10</w:t>
      </w:r>
      <w:r>
        <w:fldChar w:fldCharType="end"/>
      </w:r>
      <w:r>
        <w:t xml:space="preserve">: Formel Berechnung </w:t>
      </w:r>
      <w:r w:rsidR="00D15922">
        <w:t>Höhe über Meeresspiegel</w:t>
      </w:r>
    </w:p>
    <w:p w14:paraId="5A7593AD" w14:textId="77777777" w:rsidR="00791195" w:rsidRDefault="00791195" w:rsidP="000217D9"/>
    <w:p w14:paraId="334B86E4" w14:textId="752F30BD" w:rsidR="0036742E" w:rsidRDefault="007E6BC1" w:rsidP="000217D9">
      <w:r>
        <w:t>a</w:t>
      </w:r>
      <w:r w:rsidR="001749E2">
        <w:t xml:space="preserve">ltitude … </w:t>
      </w:r>
      <w:r w:rsidR="006E2933">
        <w:t xml:space="preserve">Höhe über den Meeresspiegel </w:t>
      </w:r>
      <w:r w:rsidR="002275AB">
        <w:t>in Meter</w:t>
      </w:r>
      <w:r w:rsidR="00B44F08">
        <w:t xml:space="preserve"> (</w:t>
      </w:r>
      <w:r w:rsidR="00143E1A">
        <w:t>m</w:t>
      </w:r>
      <w:r w:rsidR="00B44F08">
        <w:t>)</w:t>
      </w:r>
    </w:p>
    <w:p w14:paraId="40D938F7" w14:textId="59870DC3" w:rsidR="001749E2" w:rsidRDefault="001749E2" w:rsidP="000217D9">
      <w:r>
        <w:t xml:space="preserve">p … </w:t>
      </w:r>
      <w:r w:rsidR="00DA51D0">
        <w:t>gemessene</w:t>
      </w:r>
      <w:r w:rsidR="004A3120">
        <w:t>r</w:t>
      </w:r>
      <w:r w:rsidR="00DA51D0">
        <w:t xml:space="preserve"> Luftdruck </w:t>
      </w:r>
      <w:r w:rsidR="004A3120">
        <w:t xml:space="preserve">in </w:t>
      </w:r>
      <w:r w:rsidR="00AC27F6">
        <w:t>Hekto</w:t>
      </w:r>
      <w:r w:rsidR="00430B3B">
        <w:t>p</w:t>
      </w:r>
      <w:r w:rsidR="004A3120">
        <w:t>ascal</w:t>
      </w:r>
      <w:r w:rsidR="00B44F08">
        <w:t xml:space="preserve"> (</w:t>
      </w:r>
      <w:r w:rsidR="00143E1A">
        <w:t>hPa</w:t>
      </w:r>
      <w:r w:rsidR="00B44F08">
        <w:t>)</w:t>
      </w:r>
    </w:p>
    <w:p w14:paraId="1C961BFB" w14:textId="371A8ABC" w:rsidR="001749E2" w:rsidRDefault="001749E2" w:rsidP="000217D9">
      <w:r>
        <w:t>p</w:t>
      </w:r>
      <w:r w:rsidRPr="001749E2">
        <w:rPr>
          <w:vertAlign w:val="subscript"/>
        </w:rPr>
        <w:t>0</w:t>
      </w:r>
      <w:r>
        <w:t xml:space="preserve"> … </w:t>
      </w:r>
      <w:r w:rsidR="004A3120">
        <w:t>typischer Luftdruck am Meeresspiegel, normalerweise 1013,25</w:t>
      </w:r>
      <w:r w:rsidR="00AC27F6">
        <w:t>h</w:t>
      </w:r>
      <w:r w:rsidR="004A3120">
        <w:t>Pa</w:t>
      </w:r>
    </w:p>
    <w:p w14:paraId="73DCEC07" w14:textId="77777777" w:rsidR="0036742E" w:rsidRDefault="0036742E" w:rsidP="000217D9"/>
    <w:p w14:paraId="2D859BBE" w14:textId="23C3ED1A" w:rsidR="003A7944" w:rsidRPr="003A7944" w:rsidRDefault="003A7944" w:rsidP="000217D9">
      <w:pPr>
        <w:rPr>
          <w:b/>
        </w:rPr>
      </w:pPr>
      <w:r w:rsidRPr="003A7944">
        <w:rPr>
          <w:b/>
        </w:rPr>
        <w:t>Höhe über Meeresspiegel bestimmen:</w:t>
      </w:r>
    </w:p>
    <w:tbl>
      <w:tblPr>
        <w:tblStyle w:val="Tabellenraster"/>
        <w:tblW w:w="0" w:type="auto"/>
        <w:tblLook w:val="04A0" w:firstRow="1" w:lastRow="0" w:firstColumn="1" w:lastColumn="0" w:noHBand="0" w:noVBand="1"/>
      </w:tblPr>
      <w:tblGrid>
        <w:gridCol w:w="9060"/>
      </w:tblGrid>
      <w:tr w:rsidR="0091432A" w14:paraId="1E477B37" w14:textId="77777777" w:rsidTr="0091432A">
        <w:tc>
          <w:tcPr>
            <w:tcW w:w="9060" w:type="dxa"/>
          </w:tcPr>
          <w:p w14:paraId="10DA359D" w14:textId="07EAA348" w:rsidR="0091432A" w:rsidRPr="0091432A" w:rsidRDefault="0091432A" w:rsidP="000115D0">
            <w:pPr>
              <w:shd w:val="clear" w:color="auto" w:fill="FFFFFF"/>
              <w:spacing w:line="285" w:lineRule="atLeast"/>
              <w:rPr>
                <w:sz w:val="20"/>
                <w:szCs w:val="20"/>
              </w:rPr>
            </w:pPr>
            <w:r w:rsidRPr="00D25AD9">
              <w:rPr>
                <w:rFonts w:ascii="Consolas" w:hAnsi="Consolas"/>
                <w:color w:val="000000"/>
                <w:sz w:val="20"/>
                <w:szCs w:val="20"/>
                <w:lang w:eastAsia="de-AT"/>
              </w:rPr>
              <w:t>IMU_10DOF.c</w:t>
            </w:r>
            <w:r w:rsidR="00D25AD9" w:rsidRPr="00D25AD9">
              <w:rPr>
                <w:rFonts w:ascii="Consolas" w:hAnsi="Consolas"/>
                <w:color w:val="000000"/>
                <w:sz w:val="20"/>
                <w:szCs w:val="20"/>
                <w:lang w:eastAsia="de-AT"/>
              </w:rPr>
              <w:t xml:space="preserve"> </w:t>
            </w:r>
            <w:r w:rsidR="00D25AD9" w:rsidRPr="00850FC9">
              <w:rPr>
                <w:rFonts w:ascii="Consolas" w:hAnsi="Consolas"/>
                <w:color w:val="000000"/>
                <w:sz w:val="20"/>
                <w:szCs w:val="20"/>
                <w:lang w:eastAsia="de-AT"/>
              </w:rPr>
              <w:t>| Ausschnitt aus IMU_</w:t>
            </w:r>
            <w:r w:rsidR="00D25AD9">
              <w:rPr>
                <w:rFonts w:ascii="Consolas" w:hAnsi="Consolas"/>
                <w:color w:val="000000"/>
                <w:sz w:val="20"/>
                <w:szCs w:val="20"/>
                <w:lang w:eastAsia="de-AT"/>
              </w:rPr>
              <w:t>BARO_ReadBaro</w:t>
            </w:r>
            <w:r w:rsidR="00D25AD9" w:rsidRPr="00850FC9">
              <w:rPr>
                <w:rFonts w:ascii="Consolas" w:hAnsi="Consolas"/>
                <w:color w:val="000000"/>
                <w:sz w:val="20"/>
                <w:szCs w:val="20"/>
                <w:lang w:eastAsia="de-AT"/>
              </w:rPr>
              <w:t>() Funktion</w:t>
            </w:r>
          </w:p>
        </w:tc>
      </w:tr>
      <w:tr w:rsidR="0091432A" w14:paraId="5EC7962A" w14:textId="77777777" w:rsidTr="0091432A">
        <w:tc>
          <w:tcPr>
            <w:tcW w:w="9060" w:type="dxa"/>
          </w:tcPr>
          <w:p w14:paraId="5E77ED82"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w:t>
            </w:r>
          </w:p>
          <w:p w14:paraId="39DF776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@brief</w:t>
            </w:r>
            <w:r w:rsidRPr="0091432A">
              <w:rPr>
                <w:rFonts w:ascii="Consolas" w:hAnsi="Consolas"/>
                <w:color w:val="008000"/>
                <w:sz w:val="20"/>
                <w:szCs w:val="20"/>
                <w:lang w:val="en-GB" w:eastAsia="de-AT"/>
              </w:rPr>
              <w:t xml:space="preserve"> This function reads the barometer values and calculates temperature, pressure and altitude</w:t>
            </w:r>
          </w:p>
          <w:p w14:paraId="4CF5A3AE"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@details</w:t>
            </w:r>
            <w:r w:rsidRPr="0091432A">
              <w:rPr>
                <w:rFonts w:ascii="Consolas" w:hAnsi="Consolas"/>
                <w:color w:val="008000"/>
                <w:sz w:val="20"/>
                <w:szCs w:val="20"/>
                <w:lang w:val="en-GB" w:eastAsia="de-AT"/>
              </w:rPr>
              <w:t xml:space="preserve"> values gets stored in global variables 'baroTemperature', 'baroPressure' and 'baroAltitude'</w:t>
            </w:r>
          </w:p>
          <w:p w14:paraId="0695398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@retval</w:t>
            </w:r>
            <w:r w:rsidRPr="0091432A">
              <w:rPr>
                <w:rFonts w:ascii="Consolas" w:hAnsi="Consolas"/>
                <w:color w:val="008000"/>
                <w:sz w:val="20"/>
                <w:szCs w:val="20"/>
                <w:lang w:val="en-GB" w:eastAsia="de-AT"/>
              </w:rPr>
              <w:t xml:space="preserve"> None</w:t>
            </w:r>
          </w:p>
          <w:p w14:paraId="25CDD34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w:t>
            </w:r>
          </w:p>
          <w:p w14:paraId="642F2AB3"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 xml:space="preserve"> IMU_BARO_ReadBaro(</w:t>
            </w: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w:t>
            </w:r>
          </w:p>
          <w:p w14:paraId="0086020D"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w:t>
            </w:r>
          </w:p>
          <w:p w14:paraId="6F28B331" w14:textId="418F419E"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w:t>
            </w:r>
          </w:p>
          <w:p w14:paraId="076F50D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p>
          <w:p w14:paraId="547D33A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8000"/>
                <w:sz w:val="20"/>
                <w:szCs w:val="20"/>
                <w:lang w:val="en-GB" w:eastAsia="de-AT"/>
              </w:rPr>
              <w:t>// convert pressure to altitude according to datasheet</w:t>
            </w:r>
          </w:p>
          <w:p w14:paraId="6232741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00FF"/>
                <w:sz w:val="20"/>
                <w:szCs w:val="20"/>
                <w:lang w:val="en-GB" w:eastAsia="de-AT"/>
              </w:rPr>
              <w:t>float</w:t>
            </w:r>
            <w:r w:rsidRPr="0091432A">
              <w:rPr>
                <w:rFonts w:ascii="Consolas" w:hAnsi="Consolas"/>
                <w:color w:val="000000"/>
                <w:sz w:val="20"/>
                <w:szCs w:val="20"/>
                <w:lang w:val="en-GB" w:eastAsia="de-AT"/>
              </w:rPr>
              <w:t xml:space="preserve"> presshPa = baroPressure / </w:t>
            </w:r>
            <w:r w:rsidRPr="0091432A">
              <w:rPr>
                <w:rFonts w:ascii="Consolas" w:hAnsi="Consolas"/>
                <w:color w:val="098658"/>
                <w:sz w:val="20"/>
                <w:szCs w:val="20"/>
                <w:lang w:val="en-GB" w:eastAsia="de-AT"/>
              </w:rPr>
              <w:t>100</w:t>
            </w:r>
            <w:r w:rsidRPr="0091432A">
              <w:rPr>
                <w:rFonts w:ascii="Consolas" w:hAnsi="Consolas"/>
                <w:color w:val="000000"/>
                <w:sz w:val="20"/>
                <w:szCs w:val="20"/>
                <w:lang w:val="en-GB" w:eastAsia="de-AT"/>
              </w:rPr>
              <w:t>;</w:t>
            </w:r>
          </w:p>
          <w:p w14:paraId="449B7C14"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baroAltitude = (</w:t>
            </w:r>
            <w:r w:rsidRPr="0091432A">
              <w:rPr>
                <w:rFonts w:ascii="Consolas" w:hAnsi="Consolas"/>
                <w:color w:val="098658"/>
                <w:sz w:val="20"/>
                <w:szCs w:val="20"/>
                <w:lang w:val="en-GB" w:eastAsia="de-AT"/>
              </w:rPr>
              <w:t>44330.0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pow(presshPa / </w:t>
            </w:r>
            <w:r w:rsidRPr="0091432A">
              <w:rPr>
                <w:rFonts w:ascii="Consolas" w:hAnsi="Consolas"/>
                <w:color w:val="098658"/>
                <w:sz w:val="20"/>
                <w:szCs w:val="20"/>
                <w:lang w:val="en-GB" w:eastAsia="de-AT"/>
              </w:rPr>
              <w:t>1013.25</w:t>
            </w:r>
            <w:r w:rsidRPr="0091432A">
              <w:rPr>
                <w:rFonts w:ascii="Consolas" w:hAnsi="Consolas"/>
                <w:color w:val="000000"/>
                <w:sz w:val="20"/>
                <w:szCs w:val="20"/>
                <w:lang w:val="en-GB" w:eastAsia="de-AT"/>
              </w:rPr>
              <w:t xml:space="preserve">,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5.255</w:t>
            </w:r>
            <w:r w:rsidRPr="0091432A">
              <w:rPr>
                <w:rFonts w:ascii="Consolas" w:hAnsi="Consolas"/>
                <w:color w:val="000000"/>
                <w:sz w:val="20"/>
                <w:szCs w:val="20"/>
                <w:lang w:val="en-GB" w:eastAsia="de-AT"/>
              </w:rPr>
              <w:t>))) - baroAltitudeOffset;</w:t>
            </w:r>
          </w:p>
          <w:p w14:paraId="374EA2C8" w14:textId="77696878" w:rsidR="0091432A" w:rsidRPr="0091432A" w:rsidRDefault="0091432A" w:rsidP="0091432A">
            <w:pPr>
              <w:shd w:val="clear" w:color="auto" w:fill="FFFFFF"/>
              <w:spacing w:line="285" w:lineRule="atLeast"/>
              <w:rPr>
                <w:rFonts w:ascii="Consolas" w:hAnsi="Consolas"/>
                <w:color w:val="000000"/>
                <w:sz w:val="20"/>
                <w:szCs w:val="20"/>
                <w:lang w:eastAsia="de-AT"/>
              </w:rPr>
            </w:pPr>
            <w:r w:rsidRPr="0091432A">
              <w:rPr>
                <w:rFonts w:ascii="Consolas" w:hAnsi="Consolas"/>
                <w:color w:val="000000"/>
                <w:sz w:val="20"/>
                <w:szCs w:val="20"/>
                <w:lang w:eastAsia="de-AT"/>
              </w:rPr>
              <w:t>}</w:t>
            </w:r>
          </w:p>
        </w:tc>
      </w:tr>
    </w:tbl>
    <w:p w14:paraId="456B98E2" w14:textId="77777777" w:rsidR="0091432A" w:rsidRDefault="0091432A" w:rsidP="000217D9"/>
    <w:p w14:paraId="1862BE71" w14:textId="4B876674" w:rsidR="000F0605" w:rsidRDefault="00E8682C" w:rsidP="000217D9">
      <w:r>
        <w:t xml:space="preserve">Dadurch, dass in der Berechnung die Variable ‚baroAltitudeOffset‘ berücksichtigt wird, </w:t>
      </w:r>
      <w:r w:rsidR="00081538">
        <w:t xml:space="preserve">wird die relative Höhe der Drohne berechnet. </w:t>
      </w:r>
      <w:r w:rsidR="003C396C">
        <w:t xml:space="preserve">Wenn dieser Teil der Berechnung entfernt wird, kann die absolute Höhe bestimmt werden. </w:t>
      </w:r>
    </w:p>
    <w:p w14:paraId="40931E6A" w14:textId="77777777" w:rsidR="0091432A" w:rsidRDefault="0091432A" w:rsidP="000217D9"/>
    <w:p w14:paraId="3B5E8044" w14:textId="51511FDA" w:rsidR="00791195" w:rsidRDefault="00791195" w:rsidP="000217D9">
      <w:r w:rsidRPr="00791195">
        <w:rPr>
          <w:highlight w:val="yellow"/>
        </w:rPr>
        <w:t>Problem mit Höhenmessung mit Barometer (langsam und so)</w:t>
      </w:r>
    </w:p>
    <w:p w14:paraId="2EF11C32" w14:textId="77777777" w:rsidR="002D5F43" w:rsidRPr="000217D9" w:rsidRDefault="002D5F43" w:rsidP="000217D9"/>
    <w:p w14:paraId="5A31F9B2" w14:textId="77777777" w:rsidR="00132E77" w:rsidRDefault="00132E77">
      <w:pPr>
        <w:spacing w:line="240" w:lineRule="auto"/>
        <w:rPr>
          <w:rFonts w:cs="Arial"/>
          <w:b/>
          <w:bCs/>
          <w:sz w:val="26"/>
          <w:szCs w:val="26"/>
        </w:rPr>
      </w:pPr>
      <w:bookmarkStart w:id="133" w:name="_Toc157499230"/>
      <w:r>
        <w:br w:type="page"/>
      </w:r>
    </w:p>
    <w:p w14:paraId="68552C43" w14:textId="242FD603" w:rsidR="00003ABE" w:rsidRDefault="00E16891" w:rsidP="00003ABE">
      <w:pPr>
        <w:pStyle w:val="berschrift3"/>
      </w:pPr>
      <w:bookmarkStart w:id="134" w:name="_Toc159489177"/>
      <w:r>
        <w:lastRenderedPageBreak/>
        <w:t xml:space="preserve">Magnetometer - </w:t>
      </w:r>
      <w:r w:rsidR="00003ABE">
        <w:t>AK8963</w:t>
      </w:r>
      <w:bookmarkEnd w:id="133"/>
      <w:bookmarkEnd w:id="134"/>
    </w:p>
    <w:p w14:paraId="22F08E23" w14:textId="3747F98C" w:rsidR="00B45CAB" w:rsidRDefault="00B45CAB" w:rsidP="00B45CAB">
      <w:pPr>
        <w:pStyle w:val="berschrift4"/>
      </w:pPr>
      <w:bookmarkStart w:id="135" w:name="_Registerübersicht_1"/>
      <w:bookmarkStart w:id="136" w:name="_Toc159489178"/>
      <w:bookmarkEnd w:id="135"/>
      <w:r>
        <w:t>Registerübersicht</w:t>
      </w:r>
      <w:r w:rsidR="00EF0ECA">
        <w:t xml:space="preserve"> AK8963</w:t>
      </w:r>
      <w:bookmarkEnd w:id="136"/>
    </w:p>
    <w:p w14:paraId="01898F8A" w14:textId="77777777" w:rsidR="00B45CAB" w:rsidRDefault="00B45CAB" w:rsidP="00B45CAB">
      <w:r w:rsidRPr="008D78B5">
        <w:rPr>
          <w:highlight w:val="yellow"/>
        </w:rPr>
        <w:t>Bild von allen wichtigen Registern + vielleicht Beschreibung</w:t>
      </w:r>
    </w:p>
    <w:p w14:paraId="55651C03" w14:textId="77777777" w:rsidR="00B45CAB" w:rsidRPr="00B45CAB" w:rsidRDefault="00B45CAB" w:rsidP="00B45CAB"/>
    <w:p w14:paraId="268FEA12" w14:textId="7BBDE84C" w:rsidR="00003ABE" w:rsidRDefault="00003ABE" w:rsidP="00003ABE">
      <w:pPr>
        <w:pStyle w:val="berschrift4"/>
      </w:pPr>
      <w:bookmarkStart w:id="137" w:name="_Toc157499231"/>
      <w:bookmarkStart w:id="138" w:name="_Toc159489179"/>
      <w:r w:rsidRPr="00603A47">
        <w:t>Initialisierung</w:t>
      </w:r>
      <w:bookmarkEnd w:id="137"/>
      <w:r w:rsidR="00483131">
        <w:t xml:space="preserve"> Magne</w:t>
      </w:r>
      <w:r w:rsidR="00963550">
        <w:t>t</w:t>
      </w:r>
      <w:r w:rsidR="00483131">
        <w:t>ometer</w:t>
      </w:r>
      <w:bookmarkEnd w:id="138"/>
    </w:p>
    <w:tbl>
      <w:tblPr>
        <w:tblStyle w:val="Tabellenraster"/>
        <w:tblW w:w="0" w:type="auto"/>
        <w:tblLook w:val="04A0" w:firstRow="1" w:lastRow="0" w:firstColumn="1" w:lastColumn="0" w:noHBand="0" w:noVBand="1"/>
      </w:tblPr>
      <w:tblGrid>
        <w:gridCol w:w="9060"/>
      </w:tblGrid>
      <w:tr w:rsidR="00151BA5" w14:paraId="78C69D1D" w14:textId="77777777" w:rsidTr="00151BA5">
        <w:tc>
          <w:tcPr>
            <w:tcW w:w="9060" w:type="dxa"/>
          </w:tcPr>
          <w:p w14:paraId="6F430292" w14:textId="3FE9D0DB" w:rsidR="00151BA5" w:rsidRPr="008D7D2B" w:rsidRDefault="008D7D2B" w:rsidP="008D7D2B">
            <w:pPr>
              <w:shd w:val="clear" w:color="auto" w:fill="FFFFFF"/>
              <w:spacing w:line="285" w:lineRule="atLeast"/>
              <w:rPr>
                <w:sz w:val="20"/>
                <w:szCs w:val="20"/>
              </w:rPr>
            </w:pPr>
            <w:r w:rsidRPr="008D7D2B">
              <w:rPr>
                <w:rFonts w:ascii="Consolas" w:hAnsi="Consolas"/>
                <w:color w:val="000000"/>
                <w:sz w:val="20"/>
                <w:szCs w:val="20"/>
                <w:lang w:eastAsia="de-AT"/>
              </w:rPr>
              <w:t>IMU_10DOF.c</w:t>
            </w:r>
            <w:r w:rsidR="00AC25DB">
              <w:rPr>
                <w:rFonts w:ascii="Consolas" w:hAnsi="Consolas"/>
                <w:color w:val="000000"/>
                <w:sz w:val="20"/>
                <w:szCs w:val="20"/>
                <w:lang w:eastAsia="de-AT"/>
              </w:rPr>
              <w:t xml:space="preserve"> </w:t>
            </w:r>
            <w:r w:rsidR="00AC25DB" w:rsidRPr="00850FC9">
              <w:rPr>
                <w:rFonts w:ascii="Consolas" w:hAnsi="Consolas"/>
                <w:color w:val="000000"/>
                <w:sz w:val="20"/>
                <w:szCs w:val="20"/>
                <w:lang w:eastAsia="de-AT"/>
              </w:rPr>
              <w:t>| Ausschnitt aus IMU_Init() Funktion</w:t>
            </w:r>
          </w:p>
        </w:tc>
      </w:tr>
      <w:tr w:rsidR="00151BA5" w14:paraId="1BF8E611" w14:textId="77777777" w:rsidTr="00151BA5">
        <w:tc>
          <w:tcPr>
            <w:tcW w:w="9060" w:type="dxa"/>
          </w:tcPr>
          <w:p w14:paraId="29A3E05E"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w:t>
            </w:r>
          </w:p>
          <w:p w14:paraId="0EE34D9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 xml:space="preserve"> * </w:t>
            </w:r>
            <w:r w:rsidRPr="00151BA5">
              <w:rPr>
                <w:rFonts w:ascii="Consolas" w:hAnsi="Consolas"/>
                <w:color w:val="0000FF"/>
                <w:sz w:val="20"/>
                <w:szCs w:val="20"/>
                <w:lang w:val="en-GB" w:eastAsia="de-AT"/>
              </w:rPr>
              <w:t>@brief</w:t>
            </w:r>
            <w:r w:rsidRPr="00151BA5">
              <w:rPr>
                <w:rFonts w:ascii="Consolas" w:hAnsi="Consolas"/>
                <w:color w:val="008000"/>
                <w:sz w:val="20"/>
                <w:szCs w:val="20"/>
                <w:lang w:val="en-GB" w:eastAsia="de-AT"/>
              </w:rPr>
              <w:t xml:space="preserve"> This function initialzes the 10DOF IMU (accel, gyro, mag, baro)</w:t>
            </w:r>
          </w:p>
          <w:p w14:paraId="412472B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 xml:space="preserve"> * </w:t>
            </w:r>
            <w:r w:rsidRPr="00151BA5">
              <w:rPr>
                <w:rFonts w:ascii="Consolas" w:hAnsi="Consolas"/>
                <w:color w:val="0000FF"/>
                <w:sz w:val="20"/>
                <w:szCs w:val="20"/>
                <w:lang w:val="en-GB" w:eastAsia="de-AT"/>
              </w:rPr>
              <w:t>@param</w:t>
            </w:r>
            <w:r w:rsidRPr="00151BA5">
              <w:rPr>
                <w:rFonts w:ascii="Consolas" w:hAnsi="Consolas"/>
                <w:color w:val="008000"/>
                <w:sz w:val="20"/>
                <w:szCs w:val="20"/>
                <w:lang w:val="en-GB" w:eastAsia="de-AT"/>
              </w:rPr>
              <w:t xml:space="preserve"> imuInit pointer to IMU_InitTypeDef</w:t>
            </w:r>
          </w:p>
          <w:p w14:paraId="2E51E705"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8000"/>
                <w:sz w:val="20"/>
                <w:szCs w:val="20"/>
                <w:lang w:val="en-GB" w:eastAsia="de-AT"/>
              </w:rPr>
              <w:t> </w:t>
            </w:r>
            <w:r w:rsidRPr="00151BA5">
              <w:rPr>
                <w:rFonts w:ascii="Consolas" w:hAnsi="Consolas"/>
                <w:color w:val="008000"/>
                <w:sz w:val="20"/>
                <w:szCs w:val="20"/>
                <w:lang w:eastAsia="de-AT"/>
              </w:rPr>
              <w:t xml:space="preserve">* </w:t>
            </w:r>
            <w:r w:rsidRPr="00151BA5">
              <w:rPr>
                <w:rFonts w:ascii="Consolas" w:hAnsi="Consolas"/>
                <w:color w:val="0000FF"/>
                <w:sz w:val="20"/>
                <w:szCs w:val="20"/>
                <w:lang w:eastAsia="de-AT"/>
              </w:rPr>
              <w:t>@return</w:t>
            </w:r>
            <w:r w:rsidRPr="00151BA5">
              <w:rPr>
                <w:rFonts w:ascii="Consolas" w:hAnsi="Consolas"/>
                <w:color w:val="008000"/>
                <w:sz w:val="20"/>
                <w:szCs w:val="20"/>
                <w:lang w:eastAsia="de-AT"/>
              </w:rPr>
              <w:t xml:space="preserve"> IMU_Status</w:t>
            </w:r>
          </w:p>
          <w:p w14:paraId="17186D0E"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8000"/>
                <w:sz w:val="20"/>
                <w:szCs w:val="20"/>
                <w:lang w:eastAsia="de-AT"/>
              </w:rPr>
              <w:t> */</w:t>
            </w:r>
          </w:p>
          <w:p w14:paraId="1F1C7B71"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IMU_Status IMU_Init(IMU_InitTypeDef *imuInit)</w:t>
            </w:r>
          </w:p>
          <w:p w14:paraId="22B87139"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w:t>
            </w:r>
          </w:p>
          <w:p w14:paraId="3B31C8D4" w14:textId="0C9630C8" w:rsidR="00151BA5" w:rsidRPr="008D7D2B"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8D7D2B">
              <w:rPr>
                <w:rFonts w:ascii="Consolas" w:hAnsi="Consolas"/>
                <w:color w:val="000000"/>
                <w:sz w:val="20"/>
                <w:szCs w:val="20"/>
                <w:lang w:val="en-GB" w:eastAsia="de-AT"/>
              </w:rPr>
              <w:t>...</w:t>
            </w:r>
          </w:p>
          <w:p w14:paraId="7B2D08DD"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p>
          <w:p w14:paraId="7FF2383D"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power down AK8963</w:t>
            </w:r>
          </w:p>
          <w:p w14:paraId="0A648A74" w14:textId="77777777" w:rsidR="00151BA5" w:rsidRPr="007172D7"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7172D7">
              <w:rPr>
                <w:rFonts w:ascii="Consolas" w:hAnsi="Consolas"/>
                <w:color w:val="000000"/>
                <w:sz w:val="20"/>
                <w:szCs w:val="20"/>
                <w:lang w:val="en-GB" w:eastAsia="de-AT"/>
              </w:rPr>
              <w:t>IMU_WriteRegister(</w:t>
            </w:r>
            <w:r w:rsidRPr="007172D7">
              <w:rPr>
                <w:rFonts w:ascii="Consolas" w:hAnsi="Consolas"/>
                <w:color w:val="098658"/>
                <w:sz w:val="20"/>
                <w:szCs w:val="20"/>
                <w:lang w:val="en-GB" w:eastAsia="de-AT"/>
              </w:rPr>
              <w:t>AK8963</w:t>
            </w:r>
            <w:r w:rsidRPr="007172D7">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IMU_MAG_CNTL1_ADDR</w:t>
            </w:r>
            <w:r w:rsidRPr="007172D7">
              <w:rPr>
                <w:rFonts w:ascii="Consolas" w:hAnsi="Consolas"/>
                <w:color w:val="000000"/>
                <w:sz w:val="20"/>
                <w:szCs w:val="20"/>
                <w:lang w:val="en-GB" w:eastAsia="de-AT"/>
              </w:rPr>
              <w:t xml:space="preserve">, </w:t>
            </w:r>
            <w:r w:rsidRPr="007172D7">
              <w:rPr>
                <w:rFonts w:ascii="Consolas" w:hAnsi="Consolas"/>
                <w:color w:val="098658"/>
                <w:sz w:val="20"/>
                <w:szCs w:val="20"/>
                <w:lang w:val="en-GB" w:eastAsia="de-AT"/>
              </w:rPr>
              <w:t>0x00</w:t>
            </w:r>
            <w:r w:rsidRPr="007172D7">
              <w:rPr>
                <w:rFonts w:ascii="Consolas" w:hAnsi="Consolas"/>
                <w:color w:val="000000"/>
                <w:sz w:val="20"/>
                <w:szCs w:val="20"/>
                <w:lang w:val="en-GB" w:eastAsia="de-AT"/>
              </w:rPr>
              <w:t>);</w:t>
            </w:r>
          </w:p>
          <w:p w14:paraId="4E20353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151BA5">
              <w:rPr>
                <w:rFonts w:ascii="Consolas" w:hAnsi="Consolas"/>
                <w:color w:val="000000"/>
                <w:sz w:val="20"/>
                <w:szCs w:val="20"/>
                <w:lang w:val="en-GB" w:eastAsia="de-AT"/>
              </w:rPr>
              <w:t>IMU_DelayUs(</w:t>
            </w:r>
            <w:r w:rsidRPr="00151BA5">
              <w:rPr>
                <w:rFonts w:ascii="Consolas" w:hAnsi="Consolas"/>
                <w:color w:val="098658"/>
                <w:sz w:val="20"/>
                <w:szCs w:val="20"/>
                <w:lang w:val="en-GB" w:eastAsia="de-AT"/>
              </w:rPr>
              <w:t>10000</w:t>
            </w:r>
            <w:r w:rsidRPr="00151BA5">
              <w:rPr>
                <w:rFonts w:ascii="Consolas" w:hAnsi="Consolas"/>
                <w:color w:val="000000"/>
                <w:sz w:val="20"/>
                <w:szCs w:val="20"/>
                <w:lang w:val="en-GB" w:eastAsia="de-AT"/>
              </w:rPr>
              <w:t>);</w:t>
            </w:r>
          </w:p>
          <w:p w14:paraId="44A67E35"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soft reset the sensor</w:t>
            </w:r>
          </w:p>
          <w:p w14:paraId="4244A16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IMU_MAG_CNTL2_ADDR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0x01</w:t>
            </w:r>
            <w:r w:rsidRPr="00151BA5">
              <w:rPr>
                <w:rFonts w:ascii="Consolas" w:hAnsi="Consolas"/>
                <w:color w:val="000000"/>
                <w:sz w:val="20"/>
                <w:szCs w:val="20"/>
                <w:lang w:eastAsia="de-AT"/>
              </w:rPr>
              <w:t>);</w:t>
            </w:r>
          </w:p>
          <w:p w14:paraId="5DF1BB32"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1DA75CE2"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8000"/>
                <w:sz w:val="20"/>
                <w:szCs w:val="20"/>
                <w:lang w:val="en-GB" w:eastAsia="de-AT"/>
              </w:rPr>
              <w:t>// power down AK8963</w:t>
            </w:r>
          </w:p>
          <w:p w14:paraId="38A31D46" w14:textId="77777777" w:rsidR="00151BA5" w:rsidRPr="007172D7"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7172D7">
              <w:rPr>
                <w:rFonts w:ascii="Consolas" w:hAnsi="Consolas"/>
                <w:color w:val="000000"/>
                <w:sz w:val="20"/>
                <w:szCs w:val="20"/>
                <w:lang w:val="en-GB" w:eastAsia="de-AT"/>
              </w:rPr>
              <w:t>IMU_WriteRegister(</w:t>
            </w:r>
            <w:r w:rsidRPr="007172D7">
              <w:rPr>
                <w:rFonts w:ascii="Consolas" w:hAnsi="Consolas"/>
                <w:color w:val="098658"/>
                <w:sz w:val="20"/>
                <w:szCs w:val="20"/>
                <w:lang w:val="en-GB" w:eastAsia="de-AT"/>
              </w:rPr>
              <w:t>AK8963</w:t>
            </w:r>
            <w:r w:rsidRPr="007172D7">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IMU_MAG_CNTL1_ADDR</w:t>
            </w:r>
            <w:r w:rsidRPr="007172D7">
              <w:rPr>
                <w:rFonts w:ascii="Consolas" w:hAnsi="Consolas"/>
                <w:color w:val="000000"/>
                <w:sz w:val="20"/>
                <w:szCs w:val="20"/>
                <w:lang w:val="en-GB" w:eastAsia="de-AT"/>
              </w:rPr>
              <w:t xml:space="preserve">, </w:t>
            </w:r>
            <w:r w:rsidRPr="007172D7">
              <w:rPr>
                <w:rFonts w:ascii="Consolas" w:hAnsi="Consolas"/>
                <w:color w:val="098658"/>
                <w:sz w:val="20"/>
                <w:szCs w:val="20"/>
                <w:lang w:val="en-GB" w:eastAsia="de-AT"/>
              </w:rPr>
              <w:t>0x00</w:t>
            </w:r>
            <w:r w:rsidRPr="007172D7">
              <w:rPr>
                <w:rFonts w:ascii="Consolas" w:hAnsi="Consolas"/>
                <w:color w:val="000000"/>
                <w:sz w:val="20"/>
                <w:szCs w:val="20"/>
                <w:lang w:val="en-GB" w:eastAsia="de-AT"/>
              </w:rPr>
              <w:t>);</w:t>
            </w:r>
          </w:p>
          <w:p w14:paraId="64A6D1BB"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151BA5">
              <w:rPr>
                <w:rFonts w:ascii="Consolas" w:hAnsi="Consolas"/>
                <w:color w:val="000000"/>
                <w:sz w:val="20"/>
                <w:szCs w:val="20"/>
                <w:lang w:val="en-GB" w:eastAsia="de-AT"/>
              </w:rPr>
              <w:t>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6EC8E1D3"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set Fuse ROM access mode + 16-bit output</w:t>
            </w:r>
          </w:p>
          <w:p w14:paraId="2B8C5543"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0x1F</w:t>
            </w:r>
            <w:r w:rsidRPr="00151BA5">
              <w:rPr>
                <w:rFonts w:ascii="Consolas" w:hAnsi="Consolas"/>
                <w:color w:val="000000"/>
                <w:sz w:val="20"/>
                <w:szCs w:val="20"/>
                <w:lang w:eastAsia="de-AT"/>
              </w:rPr>
              <w:t>);</w:t>
            </w:r>
          </w:p>
          <w:p w14:paraId="41AFBDB0"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0000"/>
                <w:sz w:val="20"/>
                <w:szCs w:val="20"/>
                <w:lang w:val="en-GB" w:eastAsia="de-AT"/>
              </w:rPr>
              <w:t>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0E0CD452"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read sensitivity adjustment values</w:t>
            </w:r>
          </w:p>
          <w:p w14:paraId="1D39F6E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IMU_ReadRegister(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IMU_MAG_ASAX_ADDR</w:t>
            </w:r>
            <w:r w:rsidRPr="00151BA5">
              <w:rPr>
                <w:rFonts w:ascii="Consolas" w:hAnsi="Consolas"/>
                <w:color w:val="000000"/>
                <w:sz w:val="20"/>
                <w:szCs w:val="20"/>
                <w:lang w:eastAsia="de-AT"/>
              </w:rPr>
              <w:t xml:space="preserve">, magAdjust, </w:t>
            </w:r>
            <w:r w:rsidRPr="00151BA5">
              <w:rPr>
                <w:rFonts w:ascii="Consolas" w:hAnsi="Consolas"/>
                <w:color w:val="098658"/>
                <w:sz w:val="20"/>
                <w:szCs w:val="20"/>
                <w:lang w:eastAsia="de-AT"/>
              </w:rPr>
              <w:t>3</w:t>
            </w:r>
            <w:r w:rsidRPr="00151BA5">
              <w:rPr>
                <w:rFonts w:ascii="Consolas" w:hAnsi="Consolas"/>
                <w:color w:val="000000"/>
                <w:sz w:val="20"/>
                <w:szCs w:val="20"/>
                <w:lang w:eastAsia="de-AT"/>
              </w:rPr>
              <w:t>);</w:t>
            </w:r>
          </w:p>
          <w:p w14:paraId="53C2B139"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8000"/>
                <w:sz w:val="20"/>
                <w:szCs w:val="20"/>
                <w:lang w:val="en-GB" w:eastAsia="de-AT"/>
              </w:rPr>
              <w:t>// power down AK8963</w:t>
            </w:r>
          </w:p>
          <w:p w14:paraId="6F15AA5A" w14:textId="77777777" w:rsidR="00151BA5" w:rsidRPr="007172D7"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7172D7">
              <w:rPr>
                <w:rFonts w:ascii="Consolas" w:hAnsi="Consolas"/>
                <w:color w:val="000000"/>
                <w:sz w:val="20"/>
                <w:szCs w:val="20"/>
                <w:lang w:val="en-GB" w:eastAsia="de-AT"/>
              </w:rPr>
              <w:t>IMU_WriteRegister(</w:t>
            </w:r>
            <w:r w:rsidRPr="007172D7">
              <w:rPr>
                <w:rFonts w:ascii="Consolas" w:hAnsi="Consolas"/>
                <w:color w:val="098658"/>
                <w:sz w:val="20"/>
                <w:szCs w:val="20"/>
                <w:lang w:val="en-GB" w:eastAsia="de-AT"/>
              </w:rPr>
              <w:t>AK8963</w:t>
            </w:r>
            <w:r w:rsidRPr="007172D7">
              <w:rPr>
                <w:rFonts w:ascii="Consolas" w:hAnsi="Consolas"/>
                <w:color w:val="000000"/>
                <w:sz w:val="20"/>
                <w:szCs w:val="20"/>
                <w:lang w:val="en-GB" w:eastAsia="de-AT"/>
              </w:rPr>
              <w:t xml:space="preserve">, </w:t>
            </w:r>
            <w:r w:rsidRPr="007172D7">
              <w:rPr>
                <w:rFonts w:ascii="Consolas" w:hAnsi="Consolas"/>
                <w:color w:val="0000FF"/>
                <w:sz w:val="20"/>
                <w:szCs w:val="20"/>
                <w:lang w:val="en-GB" w:eastAsia="de-AT"/>
              </w:rPr>
              <w:t>IMU_MAG_CNTL1_ADDR</w:t>
            </w:r>
            <w:r w:rsidRPr="007172D7">
              <w:rPr>
                <w:rFonts w:ascii="Consolas" w:hAnsi="Consolas"/>
                <w:color w:val="000000"/>
                <w:sz w:val="20"/>
                <w:szCs w:val="20"/>
                <w:lang w:val="en-GB" w:eastAsia="de-AT"/>
              </w:rPr>
              <w:t xml:space="preserve">, </w:t>
            </w:r>
            <w:r w:rsidRPr="007172D7">
              <w:rPr>
                <w:rFonts w:ascii="Consolas" w:hAnsi="Consolas"/>
                <w:color w:val="098658"/>
                <w:sz w:val="20"/>
                <w:szCs w:val="20"/>
                <w:lang w:val="en-GB" w:eastAsia="de-AT"/>
              </w:rPr>
              <w:t>0x00</w:t>
            </w:r>
            <w:r w:rsidRPr="007172D7">
              <w:rPr>
                <w:rFonts w:ascii="Consolas" w:hAnsi="Consolas"/>
                <w:color w:val="000000"/>
                <w:sz w:val="20"/>
                <w:szCs w:val="20"/>
                <w:lang w:val="en-GB" w:eastAsia="de-AT"/>
              </w:rPr>
              <w:t>);</w:t>
            </w:r>
          </w:p>
          <w:p w14:paraId="2D3525F3"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7172D7">
              <w:rPr>
                <w:rFonts w:ascii="Consolas" w:hAnsi="Consolas"/>
                <w:color w:val="000000"/>
                <w:sz w:val="20"/>
                <w:szCs w:val="20"/>
                <w:lang w:val="en-GB" w:eastAsia="de-AT"/>
              </w:rPr>
              <w:t xml:space="preserve">    </w:t>
            </w:r>
            <w:r w:rsidRPr="00151BA5">
              <w:rPr>
                <w:rFonts w:ascii="Consolas" w:hAnsi="Consolas"/>
                <w:color w:val="000000"/>
                <w:sz w:val="20"/>
                <w:szCs w:val="20"/>
                <w:lang w:val="en-GB" w:eastAsia="de-AT"/>
              </w:rPr>
              <w:t>HAL_Delay(</w:t>
            </w:r>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6AFD9A71"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xml:space="preserve">// set Continuous measurement mode 2 + 16-bit output </w:t>
            </w:r>
          </w:p>
          <w:p w14:paraId="1E1ABF9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r w:rsidRPr="00151BA5">
              <w:rPr>
                <w:rFonts w:ascii="Consolas" w:hAnsi="Consolas"/>
                <w:color w:val="000000"/>
                <w:sz w:val="20"/>
                <w:szCs w:val="20"/>
                <w:lang w:eastAsia="de-AT"/>
              </w:rPr>
              <w:t>IMU_WriteRegister(</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0x16</w:t>
            </w:r>
            <w:r w:rsidRPr="00151BA5">
              <w:rPr>
                <w:rFonts w:ascii="Consolas" w:hAnsi="Consolas"/>
                <w:color w:val="000000"/>
                <w:sz w:val="20"/>
                <w:szCs w:val="20"/>
                <w:lang w:eastAsia="de-AT"/>
              </w:rPr>
              <w:t>);</w:t>
            </w:r>
          </w:p>
          <w:p w14:paraId="0335A682"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HAL_Delay(</w:t>
            </w:r>
            <w:r w:rsidRPr="00151BA5">
              <w:rPr>
                <w:rFonts w:ascii="Consolas" w:hAnsi="Consolas"/>
                <w:color w:val="098658"/>
                <w:sz w:val="20"/>
                <w:szCs w:val="20"/>
                <w:lang w:eastAsia="de-AT"/>
              </w:rPr>
              <w:t>100</w:t>
            </w:r>
            <w:r w:rsidRPr="00151BA5">
              <w:rPr>
                <w:rFonts w:ascii="Consolas" w:hAnsi="Consolas"/>
                <w:color w:val="000000"/>
                <w:sz w:val="20"/>
                <w:szCs w:val="20"/>
                <w:lang w:eastAsia="de-AT"/>
              </w:rPr>
              <w:t>);</w:t>
            </w:r>
          </w:p>
          <w:p w14:paraId="3C416CBE"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IMU_WriteRegister(</w:t>
            </w:r>
            <w:r w:rsidRPr="00151BA5">
              <w:rPr>
                <w:rFonts w:ascii="Consolas" w:hAnsi="Consolas"/>
                <w:color w:val="098658"/>
                <w:sz w:val="20"/>
                <w:szCs w:val="20"/>
                <w:lang w:eastAsia="de-AT"/>
              </w:rPr>
              <w:t>MPU9250</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IMU_MPU_PWR_MGMT_1_ADDR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0x01</w:t>
            </w:r>
            <w:r w:rsidRPr="00151BA5">
              <w:rPr>
                <w:rFonts w:ascii="Consolas" w:hAnsi="Consolas"/>
                <w:color w:val="000000"/>
                <w:sz w:val="20"/>
                <w:szCs w:val="20"/>
                <w:lang w:eastAsia="de-AT"/>
              </w:rPr>
              <w:t>);</w:t>
            </w:r>
          </w:p>
          <w:p w14:paraId="34F5929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1F787C27" w14:textId="754B2E0F" w:rsidR="00151BA5" w:rsidRPr="008D7D2B" w:rsidRDefault="00151BA5" w:rsidP="00151BA5">
            <w:pPr>
              <w:shd w:val="clear" w:color="auto" w:fill="FFFFFF"/>
              <w:spacing w:line="285" w:lineRule="atLeast"/>
              <w:rPr>
                <w:rFonts w:ascii="Consolas" w:hAnsi="Consolas"/>
                <w:color w:val="000000"/>
                <w:sz w:val="20"/>
                <w:szCs w:val="20"/>
                <w:lang w:eastAsia="de-AT"/>
              </w:rPr>
            </w:pPr>
            <w:r w:rsidRPr="008D7D2B">
              <w:rPr>
                <w:rFonts w:ascii="Consolas" w:hAnsi="Consolas"/>
                <w:color w:val="000000"/>
                <w:sz w:val="20"/>
                <w:szCs w:val="20"/>
                <w:lang w:eastAsia="de-AT"/>
              </w:rPr>
              <w:t xml:space="preserve">    ...</w:t>
            </w:r>
          </w:p>
          <w:p w14:paraId="6A37DB3F"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6C3FB131"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return</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IMU_OK</w:t>
            </w:r>
            <w:r w:rsidRPr="00151BA5">
              <w:rPr>
                <w:rFonts w:ascii="Consolas" w:hAnsi="Consolas"/>
                <w:color w:val="000000"/>
                <w:sz w:val="20"/>
                <w:szCs w:val="20"/>
                <w:lang w:eastAsia="de-AT"/>
              </w:rPr>
              <w:t>;</w:t>
            </w:r>
          </w:p>
          <w:p w14:paraId="76865F09" w14:textId="2E6333FC" w:rsidR="00151BA5" w:rsidRPr="008D7D2B"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w:t>
            </w:r>
          </w:p>
        </w:tc>
      </w:tr>
    </w:tbl>
    <w:p w14:paraId="33C6665C" w14:textId="77777777" w:rsidR="003B306C" w:rsidRPr="00671C05" w:rsidRDefault="003B306C" w:rsidP="00671C05"/>
    <w:p w14:paraId="7A13854F" w14:textId="77777777" w:rsidR="00003ABE" w:rsidRDefault="00003ABE" w:rsidP="00003ABE">
      <w:pPr>
        <w:pStyle w:val="berschrift4"/>
      </w:pPr>
      <w:bookmarkStart w:id="139" w:name="_Toc157499232"/>
      <w:bookmarkStart w:id="140" w:name="_Toc159489180"/>
      <w:r w:rsidRPr="00603A47">
        <w:t>Einlesen der Daten</w:t>
      </w:r>
      <w:bookmarkEnd w:id="139"/>
      <w:bookmarkEnd w:id="140"/>
    </w:p>
    <w:p w14:paraId="203C6A94" w14:textId="71CA2E1B" w:rsidR="00A47987" w:rsidRDefault="002942F1" w:rsidP="00A47987">
      <w:r w:rsidRPr="002942F1">
        <w:t>Um zu überprüfen</w:t>
      </w:r>
      <w:r>
        <w:t xml:space="preserve">, ob </w:t>
      </w:r>
      <w:r w:rsidR="00474A85">
        <w:t xml:space="preserve">der AK8963 </w:t>
      </w:r>
      <w:r w:rsidR="004172E7">
        <w:t xml:space="preserve">die Messung abgeschlossen hat, </w:t>
      </w:r>
      <w:r w:rsidR="001F1402">
        <w:t>muss</w:t>
      </w:r>
      <w:r w:rsidR="00DD06C2">
        <w:t xml:space="preserve"> das Data Ready Bit </w:t>
      </w:r>
      <w:r w:rsidR="007B03DF">
        <w:t xml:space="preserve">im Register </w:t>
      </w:r>
      <w:r w:rsidR="008D4D44">
        <w:t xml:space="preserve">0x02 </w:t>
      </w:r>
      <w:r w:rsidR="00DD06C2">
        <w:t xml:space="preserve">ausgelesen werden. </w:t>
      </w:r>
      <w:r w:rsidR="00A47987">
        <w:t xml:space="preserve">Die Messdaten werden in den Registern 0x03 HXL bis </w:t>
      </w:r>
      <w:r w:rsidR="0019177C">
        <w:t xml:space="preserve">zum Register </w:t>
      </w:r>
      <w:r w:rsidR="00A47987">
        <w:t>0x</w:t>
      </w:r>
      <w:r w:rsidR="002473E2">
        <w:t>08</w:t>
      </w:r>
      <w:r w:rsidR="00A47987">
        <w:t xml:space="preserve"> </w:t>
      </w:r>
      <w:r w:rsidR="002473E2">
        <w:t xml:space="preserve">HZH </w:t>
      </w:r>
      <w:r w:rsidR="0019177C">
        <w:t xml:space="preserve">gespeichert </w:t>
      </w:r>
      <w:hyperlink w:anchor="_Registerübersicht_1" w:history="1">
        <w:r w:rsidR="00A47987" w:rsidRPr="00023BDC">
          <w:rPr>
            <w:rStyle w:val="Hyperlink"/>
            <w:i/>
            <w:highlight w:val="yellow"/>
          </w:rPr>
          <w:t>(siehe: 5.4.</w:t>
        </w:r>
        <w:r w:rsidR="00233A8E">
          <w:rPr>
            <w:rStyle w:val="Hyperlink"/>
            <w:i/>
            <w:highlight w:val="yellow"/>
          </w:rPr>
          <w:t>5</w:t>
        </w:r>
        <w:r w:rsidR="00A47987" w:rsidRPr="00023BDC">
          <w:rPr>
            <w:rStyle w:val="Hyperlink"/>
            <w:i/>
            <w:highlight w:val="yellow"/>
          </w:rPr>
          <w:t>.1 Registerübersicht)</w:t>
        </w:r>
      </w:hyperlink>
      <w:r w:rsidR="00A47987">
        <w:t>.</w:t>
      </w:r>
    </w:p>
    <w:p w14:paraId="28CE50AF" w14:textId="77777777" w:rsidR="00141180" w:rsidRDefault="00141180" w:rsidP="003B306C"/>
    <w:p w14:paraId="0E6B481A" w14:textId="2D2C6147" w:rsidR="00992158" w:rsidRPr="00992158" w:rsidRDefault="00992158" w:rsidP="003B306C">
      <w:pPr>
        <w:rPr>
          <w:b/>
        </w:rPr>
      </w:pPr>
      <w:r w:rsidRPr="00992158">
        <w:rPr>
          <w:b/>
        </w:rPr>
        <w:t>Einlesen der Magnetometer</w:t>
      </w:r>
      <w:r w:rsidR="006E0387">
        <w:rPr>
          <w:b/>
        </w:rPr>
        <w:t>-D</w:t>
      </w:r>
      <w:r w:rsidRPr="00992158">
        <w:rPr>
          <w:b/>
        </w:rPr>
        <w:t>aten:</w:t>
      </w:r>
    </w:p>
    <w:tbl>
      <w:tblPr>
        <w:tblStyle w:val="Tabellenraster"/>
        <w:tblW w:w="0" w:type="auto"/>
        <w:tblLook w:val="04A0" w:firstRow="1" w:lastRow="0" w:firstColumn="1" w:lastColumn="0" w:noHBand="0" w:noVBand="1"/>
      </w:tblPr>
      <w:tblGrid>
        <w:gridCol w:w="9060"/>
      </w:tblGrid>
      <w:tr w:rsidR="00A90BB1" w14:paraId="71EC91BC" w14:textId="77777777" w:rsidTr="00A90BB1">
        <w:tc>
          <w:tcPr>
            <w:tcW w:w="9060" w:type="dxa"/>
          </w:tcPr>
          <w:p w14:paraId="387815E4" w14:textId="374BC7A8" w:rsidR="00A90BB1" w:rsidRPr="00A90BB1" w:rsidRDefault="00A90BB1" w:rsidP="00A90BB1">
            <w:pPr>
              <w:shd w:val="clear" w:color="auto" w:fill="FFFFFF"/>
              <w:spacing w:line="285" w:lineRule="atLeast"/>
              <w:rPr>
                <w:sz w:val="20"/>
                <w:szCs w:val="20"/>
              </w:rPr>
            </w:pPr>
            <w:r w:rsidRPr="00A90BB1">
              <w:rPr>
                <w:rFonts w:ascii="Consolas" w:hAnsi="Consolas"/>
                <w:color w:val="000000"/>
                <w:sz w:val="20"/>
                <w:szCs w:val="20"/>
                <w:lang w:val="en-GB" w:eastAsia="de-AT"/>
              </w:rPr>
              <w:lastRenderedPageBreak/>
              <w:t>IMU_10DOF.c</w:t>
            </w:r>
          </w:p>
        </w:tc>
      </w:tr>
      <w:tr w:rsidR="00A90BB1" w14:paraId="5B5CD838" w14:textId="77777777" w:rsidTr="00A90BB1">
        <w:tc>
          <w:tcPr>
            <w:tcW w:w="9060" w:type="dxa"/>
          </w:tcPr>
          <w:p w14:paraId="6FFF4AB6"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w:t>
            </w:r>
          </w:p>
          <w:p w14:paraId="2FE22480"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xml:space="preserve"> * </w:t>
            </w:r>
            <w:r w:rsidRPr="00A90BB1">
              <w:rPr>
                <w:rFonts w:ascii="Consolas" w:hAnsi="Consolas"/>
                <w:color w:val="0000FF"/>
                <w:sz w:val="20"/>
                <w:szCs w:val="20"/>
                <w:lang w:val="en-GB" w:eastAsia="de-AT"/>
              </w:rPr>
              <w:t>@brief</w:t>
            </w:r>
            <w:r w:rsidRPr="00A90BB1">
              <w:rPr>
                <w:rFonts w:ascii="Consolas" w:hAnsi="Consolas"/>
                <w:color w:val="008000"/>
                <w:sz w:val="20"/>
                <w:szCs w:val="20"/>
                <w:lang w:val="en-GB" w:eastAsia="de-AT"/>
              </w:rPr>
              <w:t xml:space="preserve"> This function reads magnetometer register data (x,y,z)</w:t>
            </w:r>
          </w:p>
          <w:p w14:paraId="119F0A0F"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xml:space="preserve"> * </w:t>
            </w:r>
            <w:r w:rsidRPr="00A90BB1">
              <w:rPr>
                <w:rFonts w:ascii="Consolas" w:hAnsi="Consolas"/>
                <w:color w:val="0000FF"/>
                <w:sz w:val="20"/>
                <w:szCs w:val="20"/>
                <w:lang w:val="en-GB" w:eastAsia="de-AT"/>
              </w:rPr>
              <w:t>@return</w:t>
            </w:r>
            <w:r w:rsidRPr="00A90BB1">
              <w:rPr>
                <w:rFonts w:ascii="Consolas" w:hAnsi="Consolas"/>
                <w:color w:val="008000"/>
                <w:sz w:val="20"/>
                <w:szCs w:val="20"/>
                <w:lang w:val="en-GB" w:eastAsia="de-AT"/>
              </w:rPr>
              <w:t xml:space="preserve"> IMU_RegCoordinates</w:t>
            </w:r>
          </w:p>
          <w:p w14:paraId="1D51A6D6"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w:t>
            </w:r>
          </w:p>
          <w:p w14:paraId="607A1ADC"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IMU_RegCoordinates IMU_MAG_ReadMag(</w:t>
            </w:r>
            <w:r w:rsidRPr="00A90BB1">
              <w:rPr>
                <w:rFonts w:ascii="Consolas" w:hAnsi="Consolas"/>
                <w:color w:val="0000FF"/>
                <w:sz w:val="20"/>
                <w:szCs w:val="20"/>
                <w:lang w:val="en-GB" w:eastAsia="de-AT"/>
              </w:rPr>
              <w:t>void</w:t>
            </w:r>
            <w:r w:rsidRPr="00A90BB1">
              <w:rPr>
                <w:rFonts w:ascii="Consolas" w:hAnsi="Consolas"/>
                <w:color w:val="000000"/>
                <w:sz w:val="20"/>
                <w:szCs w:val="20"/>
                <w:lang w:val="en-GB" w:eastAsia="de-AT"/>
              </w:rPr>
              <w:t>)</w:t>
            </w:r>
          </w:p>
          <w:p w14:paraId="47654FD3"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w:t>
            </w:r>
          </w:p>
          <w:p w14:paraId="14B42CB1"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uint8_t</w:t>
            </w:r>
            <w:r w:rsidRPr="00A90BB1">
              <w:rPr>
                <w:rFonts w:ascii="Consolas" w:hAnsi="Consolas"/>
                <w:color w:val="000000"/>
                <w:sz w:val="20"/>
                <w:szCs w:val="20"/>
                <w:lang w:val="en-GB" w:eastAsia="de-AT"/>
              </w:rPr>
              <w:t xml:space="preserve"> check = </w:t>
            </w:r>
            <w:r w:rsidRPr="00A90BB1">
              <w:rPr>
                <w:rFonts w:ascii="Consolas" w:hAnsi="Consolas"/>
                <w:color w:val="098658"/>
                <w:sz w:val="20"/>
                <w:szCs w:val="20"/>
                <w:lang w:val="en-GB" w:eastAsia="de-AT"/>
              </w:rPr>
              <w:t>0x00</w:t>
            </w:r>
            <w:r w:rsidRPr="00A90BB1">
              <w:rPr>
                <w:rFonts w:ascii="Consolas" w:hAnsi="Consolas"/>
                <w:color w:val="000000"/>
                <w:sz w:val="20"/>
                <w:szCs w:val="20"/>
                <w:lang w:val="en-GB" w:eastAsia="de-AT"/>
              </w:rPr>
              <w:t>;</w:t>
            </w:r>
          </w:p>
          <w:p w14:paraId="5F235060"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do</w:t>
            </w:r>
          </w:p>
          <w:p w14:paraId="68CF570D"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w:t>
            </w:r>
          </w:p>
          <w:p w14:paraId="754B884D"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IMU_ReadRegister(</w:t>
            </w:r>
            <w:r w:rsidRPr="00A90BB1">
              <w:rPr>
                <w:rFonts w:ascii="Consolas" w:hAnsi="Consolas"/>
                <w:color w:val="098658"/>
                <w:sz w:val="20"/>
                <w:szCs w:val="20"/>
                <w:lang w:val="en-GB" w:eastAsia="de-AT"/>
              </w:rPr>
              <w:t>AK8963</w:t>
            </w: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IMU_MAG_ST1_ADDR</w:t>
            </w:r>
            <w:r w:rsidRPr="00A90BB1">
              <w:rPr>
                <w:rFonts w:ascii="Consolas" w:hAnsi="Consolas"/>
                <w:color w:val="000000"/>
                <w:sz w:val="20"/>
                <w:szCs w:val="20"/>
                <w:lang w:val="en-GB" w:eastAsia="de-AT"/>
              </w:rPr>
              <w:t xml:space="preserve">, &amp;check, </w:t>
            </w:r>
            <w:r w:rsidRPr="00A90BB1">
              <w:rPr>
                <w:rFonts w:ascii="Consolas" w:hAnsi="Consolas"/>
                <w:color w:val="098658"/>
                <w:sz w:val="20"/>
                <w:szCs w:val="20"/>
                <w:lang w:val="en-GB" w:eastAsia="de-AT"/>
              </w:rPr>
              <w:t>1</w:t>
            </w:r>
            <w:r w:rsidRPr="00A90BB1">
              <w:rPr>
                <w:rFonts w:ascii="Consolas" w:hAnsi="Consolas"/>
                <w:color w:val="000000"/>
                <w:sz w:val="20"/>
                <w:szCs w:val="20"/>
                <w:lang w:val="en-GB" w:eastAsia="de-AT"/>
              </w:rPr>
              <w:t>);</w:t>
            </w:r>
          </w:p>
          <w:p w14:paraId="6DB8F877"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w:t>
            </w:r>
          </w:p>
          <w:p w14:paraId="6C20EF3B"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while</w:t>
            </w:r>
            <w:r w:rsidRPr="00A90BB1">
              <w:rPr>
                <w:rFonts w:ascii="Consolas" w:hAnsi="Consolas"/>
                <w:color w:val="000000"/>
                <w:sz w:val="20"/>
                <w:szCs w:val="20"/>
                <w:lang w:val="en-GB" w:eastAsia="de-AT"/>
              </w:rPr>
              <w:t xml:space="preserve">(!(check &amp; </w:t>
            </w:r>
            <w:r w:rsidRPr="00A90BB1">
              <w:rPr>
                <w:rFonts w:ascii="Consolas" w:hAnsi="Consolas"/>
                <w:color w:val="098658"/>
                <w:sz w:val="20"/>
                <w:szCs w:val="20"/>
                <w:lang w:val="en-GB" w:eastAsia="de-AT"/>
              </w:rPr>
              <w:t>0x01</w:t>
            </w:r>
            <w:r w:rsidRPr="00A90BB1">
              <w:rPr>
                <w:rFonts w:ascii="Consolas" w:hAnsi="Consolas"/>
                <w:color w:val="000000"/>
                <w:sz w:val="20"/>
                <w:szCs w:val="20"/>
                <w:lang w:val="en-GB" w:eastAsia="de-AT"/>
              </w:rPr>
              <w:t>));</w:t>
            </w:r>
          </w:p>
          <w:p w14:paraId="468689F8" w14:textId="77777777" w:rsidR="00A90BB1" w:rsidRPr="00A90BB1" w:rsidRDefault="00A90BB1" w:rsidP="00A90BB1">
            <w:pPr>
              <w:shd w:val="clear" w:color="auto" w:fill="FFFFFF"/>
              <w:spacing w:after="240" w:line="285" w:lineRule="atLeast"/>
              <w:rPr>
                <w:rFonts w:ascii="Consolas" w:hAnsi="Consolas"/>
                <w:color w:val="000000"/>
                <w:sz w:val="20"/>
                <w:szCs w:val="20"/>
                <w:lang w:val="en-GB" w:eastAsia="de-AT"/>
              </w:rPr>
            </w:pPr>
          </w:p>
          <w:p w14:paraId="3267B959"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uint8_t</w:t>
            </w:r>
            <w:r w:rsidRPr="00A90BB1">
              <w:rPr>
                <w:rFonts w:ascii="Consolas" w:hAnsi="Consolas"/>
                <w:color w:val="000000"/>
                <w:sz w:val="20"/>
                <w:szCs w:val="20"/>
                <w:lang w:val="en-GB" w:eastAsia="de-AT"/>
              </w:rPr>
              <w:t xml:space="preserve"> buffer[</w:t>
            </w:r>
            <w:r w:rsidRPr="00A90BB1">
              <w:rPr>
                <w:rFonts w:ascii="Consolas" w:hAnsi="Consolas"/>
                <w:color w:val="098658"/>
                <w:sz w:val="20"/>
                <w:szCs w:val="20"/>
                <w:lang w:val="en-GB" w:eastAsia="de-AT"/>
              </w:rPr>
              <w:t>6</w:t>
            </w:r>
            <w:r w:rsidRPr="00A90BB1">
              <w:rPr>
                <w:rFonts w:ascii="Consolas" w:hAnsi="Consolas"/>
                <w:color w:val="000000"/>
                <w:sz w:val="20"/>
                <w:szCs w:val="20"/>
                <w:lang w:val="en-GB" w:eastAsia="de-AT"/>
              </w:rPr>
              <w:t>] = {</w:t>
            </w:r>
            <w:r w:rsidRPr="00A90BB1">
              <w:rPr>
                <w:rFonts w:ascii="Consolas" w:hAnsi="Consolas"/>
                <w:color w:val="098658"/>
                <w:sz w:val="20"/>
                <w:szCs w:val="20"/>
                <w:lang w:val="en-GB" w:eastAsia="de-AT"/>
              </w:rPr>
              <w:t>0</w:t>
            </w:r>
            <w:r w:rsidRPr="00A90BB1">
              <w:rPr>
                <w:rFonts w:ascii="Consolas" w:hAnsi="Consolas"/>
                <w:color w:val="000000"/>
                <w:sz w:val="20"/>
                <w:szCs w:val="20"/>
                <w:lang w:val="en-GB" w:eastAsia="de-AT"/>
              </w:rPr>
              <w:t>};</w:t>
            </w:r>
          </w:p>
          <w:p w14:paraId="503E6565"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val="en-GB" w:eastAsia="de-AT"/>
              </w:rPr>
              <w:t xml:space="preserve">    </w:t>
            </w:r>
            <w:r w:rsidRPr="00A90BB1">
              <w:rPr>
                <w:rFonts w:ascii="Consolas" w:hAnsi="Consolas"/>
                <w:color w:val="000000"/>
                <w:sz w:val="20"/>
                <w:szCs w:val="20"/>
                <w:lang w:eastAsia="de-AT"/>
              </w:rPr>
              <w:t>IMU_ReadRegister(</w:t>
            </w:r>
            <w:r w:rsidRPr="00A90BB1">
              <w:rPr>
                <w:rFonts w:ascii="Consolas" w:hAnsi="Consolas"/>
                <w:color w:val="098658"/>
                <w:sz w:val="20"/>
                <w:szCs w:val="20"/>
                <w:lang w:eastAsia="de-AT"/>
              </w:rPr>
              <w:t>AK8963</w:t>
            </w:r>
            <w:r w:rsidRPr="00A90BB1">
              <w:rPr>
                <w:rFonts w:ascii="Consolas" w:hAnsi="Consolas"/>
                <w:color w:val="000000"/>
                <w:sz w:val="20"/>
                <w:szCs w:val="20"/>
                <w:lang w:eastAsia="de-AT"/>
              </w:rPr>
              <w:t xml:space="preserve">, </w:t>
            </w:r>
            <w:r w:rsidRPr="00A90BB1">
              <w:rPr>
                <w:rFonts w:ascii="Consolas" w:hAnsi="Consolas"/>
                <w:color w:val="0000FF"/>
                <w:sz w:val="20"/>
                <w:szCs w:val="20"/>
                <w:lang w:eastAsia="de-AT"/>
              </w:rPr>
              <w:t>IMU_MAG_HXL_ADDR</w:t>
            </w:r>
            <w:r w:rsidRPr="00A90BB1">
              <w:rPr>
                <w:rFonts w:ascii="Consolas" w:hAnsi="Consolas"/>
                <w:color w:val="000000"/>
                <w:sz w:val="20"/>
                <w:szCs w:val="20"/>
                <w:lang w:eastAsia="de-AT"/>
              </w:rPr>
              <w:t xml:space="preserve">, buffer, </w:t>
            </w:r>
            <w:r w:rsidRPr="00A90BB1">
              <w:rPr>
                <w:rFonts w:ascii="Consolas" w:hAnsi="Consolas"/>
                <w:color w:val="098658"/>
                <w:sz w:val="20"/>
                <w:szCs w:val="20"/>
                <w:lang w:eastAsia="de-AT"/>
              </w:rPr>
              <w:t>6</w:t>
            </w:r>
            <w:r w:rsidRPr="00A90BB1">
              <w:rPr>
                <w:rFonts w:ascii="Consolas" w:hAnsi="Consolas"/>
                <w:color w:val="000000"/>
                <w:sz w:val="20"/>
                <w:szCs w:val="20"/>
                <w:lang w:eastAsia="de-AT"/>
              </w:rPr>
              <w:t>);</w:t>
            </w:r>
          </w:p>
          <w:p w14:paraId="04C4BA46"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p>
          <w:p w14:paraId="0A2AB619"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IMU_RegCoordinates magData = {</w:t>
            </w:r>
            <w:r w:rsidRPr="00A90BB1">
              <w:rPr>
                <w:rFonts w:ascii="Consolas" w:hAnsi="Consolas"/>
                <w:color w:val="098658"/>
                <w:sz w:val="20"/>
                <w:szCs w:val="20"/>
                <w:lang w:eastAsia="de-AT"/>
              </w:rPr>
              <w:t>0</w:t>
            </w:r>
            <w:r w:rsidRPr="00A90BB1">
              <w:rPr>
                <w:rFonts w:ascii="Consolas" w:hAnsi="Consolas"/>
                <w:color w:val="000000"/>
                <w:sz w:val="20"/>
                <w:szCs w:val="20"/>
                <w:lang w:eastAsia="de-AT"/>
              </w:rPr>
              <w:t>};</w:t>
            </w:r>
          </w:p>
          <w:p w14:paraId="23988612"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magData.x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1</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0</w:t>
            </w:r>
            <w:r w:rsidRPr="00A90BB1">
              <w:rPr>
                <w:rFonts w:ascii="Consolas" w:hAnsi="Consolas"/>
                <w:color w:val="000000"/>
                <w:sz w:val="20"/>
                <w:szCs w:val="20"/>
                <w:lang w:eastAsia="de-AT"/>
              </w:rPr>
              <w:t>];</w:t>
            </w:r>
          </w:p>
          <w:p w14:paraId="2D5C21BA"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magData.y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3</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2</w:t>
            </w:r>
            <w:r w:rsidRPr="00A90BB1">
              <w:rPr>
                <w:rFonts w:ascii="Consolas" w:hAnsi="Consolas"/>
                <w:color w:val="000000"/>
                <w:sz w:val="20"/>
                <w:szCs w:val="20"/>
                <w:lang w:eastAsia="de-AT"/>
              </w:rPr>
              <w:t>];</w:t>
            </w:r>
          </w:p>
          <w:p w14:paraId="4286B775"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magData.z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5</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)buffer[</w:t>
            </w:r>
            <w:r w:rsidRPr="00A90BB1">
              <w:rPr>
                <w:rFonts w:ascii="Consolas" w:hAnsi="Consolas"/>
                <w:color w:val="098658"/>
                <w:sz w:val="20"/>
                <w:szCs w:val="20"/>
                <w:lang w:eastAsia="de-AT"/>
              </w:rPr>
              <w:t>4</w:t>
            </w:r>
            <w:r w:rsidRPr="00A90BB1">
              <w:rPr>
                <w:rFonts w:ascii="Consolas" w:hAnsi="Consolas"/>
                <w:color w:val="000000"/>
                <w:sz w:val="20"/>
                <w:szCs w:val="20"/>
                <w:lang w:eastAsia="de-AT"/>
              </w:rPr>
              <w:t>];</w:t>
            </w:r>
          </w:p>
          <w:p w14:paraId="4538EA01"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p>
          <w:p w14:paraId="337614C9"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xml:space="preserve">    </w:t>
            </w:r>
            <w:r w:rsidRPr="00A90BB1">
              <w:rPr>
                <w:rFonts w:ascii="Consolas" w:hAnsi="Consolas"/>
                <w:color w:val="0000FF"/>
                <w:sz w:val="20"/>
                <w:szCs w:val="20"/>
                <w:lang w:eastAsia="de-AT"/>
              </w:rPr>
              <w:t>return</w:t>
            </w:r>
            <w:r w:rsidRPr="00A90BB1">
              <w:rPr>
                <w:rFonts w:ascii="Consolas" w:hAnsi="Consolas"/>
                <w:color w:val="000000"/>
                <w:sz w:val="20"/>
                <w:szCs w:val="20"/>
                <w:lang w:eastAsia="de-AT"/>
              </w:rPr>
              <w:t xml:space="preserve"> magData;</w:t>
            </w:r>
          </w:p>
          <w:p w14:paraId="1B9FC532" w14:textId="2A8ED298"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w:t>
            </w:r>
          </w:p>
        </w:tc>
      </w:tr>
    </w:tbl>
    <w:p w14:paraId="4E7E3E94" w14:textId="77777777" w:rsidR="00141180" w:rsidRDefault="00141180" w:rsidP="003B306C"/>
    <w:p w14:paraId="178B9BB0" w14:textId="11E984D8" w:rsidR="003B306C" w:rsidRDefault="003B306C" w:rsidP="003B306C">
      <w:r w:rsidRPr="009F5BFC">
        <w:rPr>
          <w:highlight w:val="yellow"/>
        </w:rPr>
        <w:t xml:space="preserve"> Fehlererklärung</w:t>
      </w:r>
    </w:p>
    <w:p w14:paraId="68C42A53" w14:textId="77777777" w:rsidR="002F3E93" w:rsidRPr="003B306C" w:rsidRDefault="002F3E93" w:rsidP="003B306C"/>
    <w:p w14:paraId="537FB4E3" w14:textId="77777777" w:rsidR="00132E77" w:rsidRDefault="00132E77">
      <w:pPr>
        <w:spacing w:line="240" w:lineRule="auto"/>
        <w:rPr>
          <w:rFonts w:cs="Courier New"/>
          <w:b/>
          <w:bCs/>
          <w:sz w:val="28"/>
        </w:rPr>
      </w:pPr>
      <w:bookmarkStart w:id="141" w:name="_Toc157499233"/>
      <w:r>
        <w:br w:type="page"/>
      </w:r>
    </w:p>
    <w:p w14:paraId="59EE208F" w14:textId="4A44FBE1" w:rsidR="00003ABE" w:rsidRDefault="00C82A81" w:rsidP="00003ABE">
      <w:pPr>
        <w:pStyle w:val="berschrift2"/>
      </w:pPr>
      <w:bookmarkStart w:id="142" w:name="_Toc159489181"/>
      <w:r>
        <w:lastRenderedPageBreak/>
        <w:t xml:space="preserve">Smart Battery Monitor - </w:t>
      </w:r>
      <w:r w:rsidR="00003ABE">
        <w:t>DS2438</w:t>
      </w:r>
      <w:bookmarkEnd w:id="141"/>
      <w:bookmarkEnd w:id="142"/>
    </w:p>
    <w:p w14:paraId="12681FD0" w14:textId="5D6EDE53" w:rsidR="007172D7" w:rsidRDefault="00962060" w:rsidP="000B0D85">
      <w:r>
        <w:t>Für</w:t>
      </w:r>
      <w:r w:rsidR="009D0FFE">
        <w:t xml:space="preserve"> </w:t>
      </w:r>
      <w:r w:rsidR="007308AF">
        <w:t xml:space="preserve">die </w:t>
      </w:r>
      <w:r w:rsidR="009D0FFE">
        <w:t xml:space="preserve">Diplomarbeit wird der DS2438 für die Spannungsüberwachung des Akkus verwendet. </w:t>
      </w:r>
      <w:r w:rsidR="00066234">
        <w:t xml:space="preserve">Die Kommunikation zwischen dem Flight-Controller und dem DS2438 </w:t>
      </w:r>
      <w:r w:rsidR="005A5D8D">
        <w:t>findet</w:t>
      </w:r>
      <w:r w:rsidR="00066234">
        <w:t xml:space="preserve"> </w:t>
      </w:r>
      <w:r w:rsidR="005A5D8D">
        <w:t xml:space="preserve">mit dem </w:t>
      </w:r>
      <w:r w:rsidR="00066234">
        <w:t>One-Wire Protokoll</w:t>
      </w:r>
      <w:r w:rsidR="005A5D8D">
        <w:t xml:space="preserve"> statt</w:t>
      </w:r>
      <w:r w:rsidR="00066234">
        <w:t xml:space="preserve">. </w:t>
      </w:r>
    </w:p>
    <w:p w14:paraId="70D485AE" w14:textId="77777777" w:rsidR="00130F36" w:rsidRDefault="00130F36" w:rsidP="000B0D85"/>
    <w:p w14:paraId="7BCF5807" w14:textId="2E159859" w:rsidR="00130F36" w:rsidRDefault="00130F36" w:rsidP="000B0D85">
      <w:r>
        <w:t xml:space="preserve">Als Vorlage für die Programmierung wurde ein in der 4. </w:t>
      </w:r>
      <w:r w:rsidR="00AB3A3B">
        <w:t>Klasse erstellte</w:t>
      </w:r>
      <w:r w:rsidR="001B5844">
        <w:t xml:space="preserve">s Projekt </w:t>
      </w:r>
      <w:r w:rsidR="00FB35E3">
        <w:t xml:space="preserve">verwendet. </w:t>
      </w:r>
      <w:r w:rsidR="0056149B">
        <w:t>Nach Absprache mit den Autoren Marcel Bieder und Lukas Lindmayr</w:t>
      </w:r>
      <w:r w:rsidR="00F42781">
        <w:t>, wurde die Erlaubnis</w:t>
      </w:r>
      <w:r w:rsidR="00696F7F">
        <w:t>,</w:t>
      </w:r>
      <w:r w:rsidR="00F42781">
        <w:t xml:space="preserve"> der Verwendung und </w:t>
      </w:r>
      <w:r w:rsidR="00E5599F">
        <w:t>Anpassung an die FPV-Droh</w:t>
      </w:r>
      <w:r w:rsidR="00A262C9">
        <w:t>ne</w:t>
      </w:r>
      <w:r w:rsidR="00360FC3">
        <w:t xml:space="preserve"> Diplomarbeit</w:t>
      </w:r>
      <w:r w:rsidR="00696F7F">
        <w:t>,</w:t>
      </w:r>
      <w:r w:rsidR="00E5599F">
        <w:t xml:space="preserve"> </w:t>
      </w:r>
      <w:r w:rsidR="000E4BC7">
        <w:t>erteilt</w:t>
      </w:r>
      <w:r w:rsidR="00A262C9">
        <w:t>.</w:t>
      </w:r>
    </w:p>
    <w:p w14:paraId="647361F5" w14:textId="77777777" w:rsidR="001C3E77" w:rsidRDefault="001C3E77" w:rsidP="000B0D85"/>
    <w:p w14:paraId="69FE33AB" w14:textId="77777777" w:rsidR="001C3E77" w:rsidRDefault="001C3E77" w:rsidP="001C3E77">
      <w:pPr>
        <w:pStyle w:val="berschrift3"/>
      </w:pPr>
      <w:bookmarkStart w:id="143" w:name="_Toc157499234"/>
      <w:bookmarkStart w:id="144" w:name="_Toc159489182"/>
      <w:r>
        <w:t>One-Wire Protokoll</w:t>
      </w:r>
      <w:bookmarkEnd w:id="143"/>
      <w:bookmarkEnd w:id="144"/>
    </w:p>
    <w:p w14:paraId="58110AA0" w14:textId="77777777" w:rsidR="001C3E77" w:rsidRDefault="001C3E77" w:rsidP="001C3E77">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selbstständig implementiert werden. Die Kommunikation mit dem DS2438 beginnt immer aus einer Initialisierungssequenz. Als nächstes wird ein ROM-Funktionsbefehl ausgeführt. Danach wird ein Memory-Funktionsbefehl gesendet, und am Ende werden die Daten ausgetauscht.</w:t>
      </w:r>
    </w:p>
    <w:p w14:paraId="7B4B75E7" w14:textId="77777777" w:rsidR="000D38AB" w:rsidRDefault="000D38AB" w:rsidP="001C3E77"/>
    <w:p w14:paraId="71E12EC6" w14:textId="77777777" w:rsidR="000D38AB" w:rsidRDefault="000D38AB" w:rsidP="000D38AB">
      <w:r w:rsidRPr="007077BF">
        <w:rPr>
          <w:b/>
        </w:rPr>
        <w:t>GPIO-Einstellungen in STM32CubeMX</w:t>
      </w:r>
      <w:r>
        <w:t>:</w:t>
      </w:r>
    </w:p>
    <w:p w14:paraId="66CC4881" w14:textId="77777777" w:rsidR="000D38AB" w:rsidRDefault="000D38AB" w:rsidP="000D38AB"/>
    <w:p w14:paraId="46067054" w14:textId="77777777" w:rsidR="000D38AB" w:rsidRDefault="000D38AB" w:rsidP="000D38AB">
      <w:pPr>
        <w:keepNext/>
        <w:jc w:val="center"/>
      </w:pPr>
      <w:r>
        <w:rPr>
          <w:noProof/>
        </w:rPr>
        <mc:AlternateContent>
          <mc:Choice Requires="wps">
            <w:drawing>
              <wp:anchor distT="0" distB="0" distL="114300" distR="114300" simplePos="0" relativeHeight="251752448" behindDoc="0" locked="0" layoutInCell="1" allowOverlap="1" wp14:anchorId="35E7AC36" wp14:editId="13C65F00">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E2BD2" id="Rechteck 1" o:spid="_x0000_s1026" style="position:absolute;margin-left:91.25pt;margin-top:212.8pt;width:191.8pt;height:54.9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3C372C23" wp14:editId="2BA509D7">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36"/>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00101CD6" w14:textId="42238E4C" w:rsidR="000D38AB" w:rsidRDefault="000D38AB" w:rsidP="000D38AB">
      <w:pPr>
        <w:pStyle w:val="Beschriftung"/>
      </w:pPr>
      <w:r>
        <w:t xml:space="preserve">Abbildung </w:t>
      </w:r>
      <w:r>
        <w:fldChar w:fldCharType="begin"/>
      </w:r>
      <w:r>
        <w:instrText xml:space="preserve"> SEQ Abbildung \* ARABIC </w:instrText>
      </w:r>
      <w:r>
        <w:fldChar w:fldCharType="separate"/>
      </w:r>
      <w:r w:rsidR="00EE32CE">
        <w:rPr>
          <w:noProof/>
        </w:rPr>
        <w:t>11</w:t>
      </w:r>
      <w:r>
        <w:fldChar w:fldCharType="end"/>
      </w:r>
      <w:r>
        <w:t xml:space="preserve">: </w:t>
      </w:r>
      <w:r w:rsidRPr="005D5DED">
        <w:t>STM32CubeMX Einstellungen von DS2438</w:t>
      </w:r>
    </w:p>
    <w:p w14:paraId="052EFAD0" w14:textId="77777777" w:rsidR="000D38AB" w:rsidRDefault="000D38AB" w:rsidP="000D38AB"/>
    <w:p w14:paraId="7658B276" w14:textId="07962886" w:rsidR="000D38AB" w:rsidRDefault="000D38AB" w:rsidP="000D38AB">
      <w:r>
        <w:t xml:space="preserve">Der Pin PC0 wird am Flight-Controller für DS2438_DQ (Datenleitung) verwendet. Bei anderen Systemen kann der Pin beim Aufruf von </w:t>
      </w:r>
      <w:r w:rsidRPr="00F944DE">
        <w:rPr>
          <w:i/>
        </w:rPr>
        <w:t>DS2438_Init()</w:t>
      </w:r>
      <w:r>
        <w:t xml:space="preserve"> bestimmt werden. </w:t>
      </w:r>
      <w:r w:rsidRPr="004C4B94">
        <w:rPr>
          <w:i/>
          <w:highlight w:val="yellow"/>
        </w:rPr>
        <w:t xml:space="preserve">(siehe: </w:t>
      </w:r>
      <w:r w:rsidR="007D11F1">
        <w:rPr>
          <w:i/>
          <w:highlight w:val="yellow"/>
        </w:rPr>
        <w:t>Init Progamm</w:t>
      </w:r>
      <w:r w:rsidRPr="004C4B94">
        <w:rPr>
          <w:i/>
          <w:highlight w:val="yellow"/>
        </w:rPr>
        <w:t>)</w:t>
      </w:r>
    </w:p>
    <w:p w14:paraId="43C34981" w14:textId="77777777" w:rsidR="000D38AB" w:rsidRDefault="000D38AB" w:rsidP="000D38AB">
      <w:r>
        <w:lastRenderedPageBreak/>
        <w:t xml:space="preserve">Damit die Kommunikation funktionieren kann, muss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20D17E5C" w14:textId="77777777" w:rsidR="001C3E77" w:rsidRDefault="001C3E77" w:rsidP="001C3E77"/>
    <w:p w14:paraId="1FE947EC" w14:textId="77777777" w:rsidR="001C3E77" w:rsidRDefault="001C3E77" w:rsidP="001C3E77">
      <w:pPr>
        <w:pStyle w:val="berschrift4"/>
      </w:pPr>
      <w:bookmarkStart w:id="145" w:name="_Toc159489183"/>
      <w:r>
        <w:t>One-Wire Schreibzyklen</w:t>
      </w:r>
      <w:bookmarkEnd w:id="145"/>
    </w:p>
    <w:p w14:paraId="5378DA90" w14:textId="77777777" w:rsidR="001C3E77" w:rsidRDefault="001C3E77" w:rsidP="001C3E77">
      <w:r>
        <w:t>Bei der Kommunikation wird das niederwertigste Bit immer zuerst gesendet.</w:t>
      </w:r>
    </w:p>
    <w:p w14:paraId="5E659822" w14:textId="77777777" w:rsidR="001C3E77" w:rsidRDefault="001C3E77" w:rsidP="001C3E77"/>
    <w:p w14:paraId="7A8A37AD" w14:textId="77777777" w:rsidR="001C3E77" w:rsidRPr="007077BF" w:rsidRDefault="001C3E77" w:rsidP="001C3E77">
      <w:pPr>
        <w:rPr>
          <w:b/>
        </w:rPr>
      </w:pPr>
      <w:r w:rsidRPr="007077BF">
        <w:rPr>
          <w:b/>
        </w:rPr>
        <w:t>Um das Bit 1 zu senden, müssen folgende Zeitbedingungen eingehalten werden:</w:t>
      </w:r>
    </w:p>
    <w:p w14:paraId="2386D432" w14:textId="77777777" w:rsidR="001C3E77" w:rsidRDefault="001C3E77" w:rsidP="001C3E77"/>
    <w:p w14:paraId="06874ED2" w14:textId="77777777" w:rsidR="001C3E77" w:rsidRDefault="001C3E77" w:rsidP="001C3E77">
      <w:pPr>
        <w:keepNext/>
        <w:jc w:val="center"/>
      </w:pPr>
      <w:r w:rsidRPr="00933A39">
        <w:rPr>
          <w:noProof/>
        </w:rPr>
        <w:drawing>
          <wp:inline distT="0" distB="0" distL="0" distR="0" wp14:anchorId="6B1DDA2A" wp14:editId="73475C7D">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37"/>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0FE77ACD" w14:textId="64C56D82" w:rsidR="001C3E77" w:rsidRDefault="001C3E77" w:rsidP="001C3E77">
      <w:pPr>
        <w:pStyle w:val="Beschriftung"/>
      </w:pPr>
      <w:r>
        <w:t xml:space="preserve">Abbildung </w:t>
      </w:r>
      <w:r>
        <w:fldChar w:fldCharType="begin"/>
      </w:r>
      <w:r>
        <w:instrText xml:space="preserve"> SEQ Abbildung \* ARABIC </w:instrText>
      </w:r>
      <w:r>
        <w:fldChar w:fldCharType="separate"/>
      </w:r>
      <w:r w:rsidR="00EE32CE">
        <w:rPr>
          <w:noProof/>
        </w:rPr>
        <w:t>12</w:t>
      </w:r>
      <w:r>
        <w:fldChar w:fldCharType="end"/>
      </w:r>
      <w:r>
        <w:t xml:space="preserve">: </w:t>
      </w:r>
      <w:r w:rsidRPr="00A4771D">
        <w:t>One-Wire Bit 1 senden</w:t>
      </w:r>
    </w:p>
    <w:p w14:paraId="3E5EB9E7" w14:textId="77777777" w:rsidR="001C3E77" w:rsidRDefault="001C3E77" w:rsidP="001C3E77"/>
    <w:p w14:paraId="530EABEF" w14:textId="0466184F" w:rsidR="001C3E77" w:rsidRDefault="007077BF" w:rsidP="001C3E77">
      <w:r>
        <w:rPr>
          <w:b/>
        </w:rPr>
        <w:t>Um</w:t>
      </w:r>
      <w:r w:rsidR="001C3E77" w:rsidRPr="007077BF">
        <w:rPr>
          <w:b/>
        </w:rPr>
        <w:t xml:space="preserve"> das Bit 0 </w:t>
      </w:r>
      <w:r w:rsidR="00DE0415">
        <w:rPr>
          <w:b/>
        </w:rPr>
        <w:t>zu senden</w:t>
      </w:r>
      <w:r w:rsidR="001C3E77" w:rsidRPr="007077BF">
        <w:rPr>
          <w:b/>
        </w:rPr>
        <w:t>, müssen andere Zeitbedingungen eingehalten werden</w:t>
      </w:r>
      <w:r w:rsidR="001C3E77">
        <w:t>:</w:t>
      </w:r>
    </w:p>
    <w:p w14:paraId="74E6C191" w14:textId="77777777" w:rsidR="001C3E77" w:rsidRDefault="001C3E77" w:rsidP="001C3E77"/>
    <w:p w14:paraId="539CDE65" w14:textId="77777777" w:rsidR="001C3E77" w:rsidRDefault="001C3E77" w:rsidP="001C3E77">
      <w:pPr>
        <w:keepNext/>
        <w:jc w:val="center"/>
      </w:pPr>
      <w:r w:rsidRPr="00B9262C">
        <w:rPr>
          <w:noProof/>
        </w:rPr>
        <w:drawing>
          <wp:inline distT="0" distB="0" distL="0" distR="0" wp14:anchorId="13B42285" wp14:editId="009D0C95">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38"/>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440CB94F" w14:textId="46AEF7D5" w:rsidR="001C3E77" w:rsidRDefault="001C3E77" w:rsidP="001C3E77">
      <w:pPr>
        <w:pStyle w:val="Beschriftung"/>
      </w:pPr>
      <w:r>
        <w:t xml:space="preserve">Abbildung </w:t>
      </w:r>
      <w:r>
        <w:fldChar w:fldCharType="begin"/>
      </w:r>
      <w:r>
        <w:instrText xml:space="preserve"> SEQ Abbildung \* ARABIC </w:instrText>
      </w:r>
      <w:r>
        <w:fldChar w:fldCharType="separate"/>
      </w:r>
      <w:r w:rsidR="00EE32CE">
        <w:rPr>
          <w:noProof/>
        </w:rPr>
        <w:t>13</w:t>
      </w:r>
      <w:r>
        <w:fldChar w:fldCharType="end"/>
      </w:r>
      <w:r>
        <w:t xml:space="preserve">: </w:t>
      </w:r>
      <w:r w:rsidRPr="00C245C5">
        <w:t>One-Wire Bit 0 senden</w:t>
      </w:r>
    </w:p>
    <w:p w14:paraId="372DE5C4" w14:textId="77777777" w:rsidR="001C3E77" w:rsidRDefault="001C3E77" w:rsidP="001C3E77"/>
    <w:p w14:paraId="3CFE9C17" w14:textId="52A02068" w:rsidR="000330FD" w:rsidRPr="000330FD" w:rsidRDefault="000330FD" w:rsidP="001C3E77">
      <w:pPr>
        <w:rPr>
          <w:b/>
        </w:rPr>
      </w:pPr>
      <w:r>
        <w:rPr>
          <w:b/>
        </w:rPr>
        <w:t xml:space="preserve">Ein </w:t>
      </w:r>
      <w:r w:rsidRPr="000330FD">
        <w:rPr>
          <w:b/>
        </w:rPr>
        <w:t>Byte zum DS2438 senden:</w:t>
      </w:r>
    </w:p>
    <w:tbl>
      <w:tblPr>
        <w:tblStyle w:val="Tabellenraster"/>
        <w:tblW w:w="0" w:type="auto"/>
        <w:tblLook w:val="04A0" w:firstRow="1" w:lastRow="0" w:firstColumn="1" w:lastColumn="0" w:noHBand="0" w:noVBand="1"/>
      </w:tblPr>
      <w:tblGrid>
        <w:gridCol w:w="9060"/>
      </w:tblGrid>
      <w:tr w:rsidR="001C3E77" w14:paraId="4A1DE5E6" w14:textId="77777777" w:rsidTr="002C79C6">
        <w:tc>
          <w:tcPr>
            <w:tcW w:w="9060" w:type="dxa"/>
          </w:tcPr>
          <w:p w14:paraId="76D4506A"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59354A77" w14:textId="77777777" w:rsidTr="002C79C6">
        <w:tc>
          <w:tcPr>
            <w:tcW w:w="9060" w:type="dxa"/>
          </w:tcPr>
          <w:p w14:paraId="780977E7"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w:t>
            </w:r>
          </w:p>
          <w:p w14:paraId="1E49C079"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@brief</w:t>
            </w:r>
            <w:r w:rsidRPr="008C0525">
              <w:rPr>
                <w:rFonts w:ascii="Consolas" w:hAnsi="Consolas"/>
                <w:color w:val="008000"/>
                <w:sz w:val="20"/>
                <w:szCs w:val="20"/>
                <w:lang w:val="en-GB" w:eastAsia="de-AT"/>
              </w:rPr>
              <w:t xml:space="preserve"> This function writes one byte to the DS2438</w:t>
            </w:r>
          </w:p>
          <w:p w14:paraId="0E6996A3"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@param</w:t>
            </w:r>
            <w:r w:rsidRPr="008C0525">
              <w:rPr>
                <w:rFonts w:ascii="Consolas" w:hAnsi="Consolas"/>
                <w:color w:val="008000"/>
                <w:sz w:val="20"/>
                <w:szCs w:val="20"/>
                <w:lang w:val="en-GB" w:eastAsia="de-AT"/>
              </w:rPr>
              <w:t xml:space="preserve"> byte byte to write</w:t>
            </w:r>
          </w:p>
          <w:p w14:paraId="03C492EE"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@retval</w:t>
            </w:r>
            <w:r w:rsidRPr="008C0525">
              <w:rPr>
                <w:rFonts w:ascii="Consolas" w:hAnsi="Consolas"/>
                <w:color w:val="008000"/>
                <w:sz w:val="20"/>
                <w:szCs w:val="20"/>
                <w:lang w:val="en-GB" w:eastAsia="de-AT"/>
              </w:rPr>
              <w:t xml:space="preserve"> None</w:t>
            </w:r>
          </w:p>
          <w:p w14:paraId="27457247"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w:t>
            </w:r>
          </w:p>
          <w:p w14:paraId="2E3DE204"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FF"/>
                <w:sz w:val="20"/>
                <w:szCs w:val="20"/>
                <w:lang w:val="en-GB" w:eastAsia="de-AT"/>
              </w:rPr>
              <w:t>void</w:t>
            </w:r>
            <w:r w:rsidRPr="008C0525">
              <w:rPr>
                <w:rFonts w:ascii="Consolas" w:hAnsi="Consolas"/>
                <w:color w:val="000000"/>
                <w:sz w:val="20"/>
                <w:szCs w:val="20"/>
                <w:lang w:val="en-GB" w:eastAsia="de-AT"/>
              </w:rPr>
              <w:t xml:space="preserve"> DS2438_WriteByte(</w:t>
            </w:r>
            <w:r w:rsidRPr="008C0525">
              <w:rPr>
                <w:rFonts w:ascii="Consolas" w:hAnsi="Consolas"/>
                <w:color w:val="0000FF"/>
                <w:sz w:val="20"/>
                <w:szCs w:val="20"/>
                <w:lang w:val="en-GB" w:eastAsia="de-AT"/>
              </w:rPr>
              <w:t>uint8_t</w:t>
            </w:r>
            <w:r w:rsidRPr="008C0525">
              <w:rPr>
                <w:rFonts w:ascii="Consolas" w:hAnsi="Consolas"/>
                <w:color w:val="000000"/>
                <w:sz w:val="20"/>
                <w:szCs w:val="20"/>
                <w:lang w:val="en-GB" w:eastAsia="de-AT"/>
              </w:rPr>
              <w:t xml:space="preserve"> byte)</w:t>
            </w:r>
          </w:p>
          <w:p w14:paraId="17146D3A"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lastRenderedPageBreak/>
              <w:t>{</w:t>
            </w:r>
          </w:p>
          <w:p w14:paraId="05AEFF46"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w:t>
            </w:r>
            <w:r w:rsidRPr="008C0525">
              <w:rPr>
                <w:rFonts w:ascii="Consolas" w:hAnsi="Consolas"/>
                <w:color w:val="0000FF"/>
                <w:sz w:val="20"/>
                <w:szCs w:val="20"/>
                <w:lang w:val="en-GB" w:eastAsia="de-AT"/>
              </w:rPr>
              <w:t>for</w:t>
            </w:r>
            <w:r w:rsidRPr="008C0525">
              <w:rPr>
                <w:rFonts w:ascii="Consolas" w:hAnsi="Consolas"/>
                <w:color w:val="000000"/>
                <w:sz w:val="20"/>
                <w:szCs w:val="20"/>
                <w:lang w:val="en-GB" w:eastAsia="de-AT"/>
              </w:rPr>
              <w:t>(</w:t>
            </w:r>
            <w:r w:rsidRPr="008C0525">
              <w:rPr>
                <w:rFonts w:ascii="Consolas" w:hAnsi="Consolas"/>
                <w:color w:val="0000FF"/>
                <w:sz w:val="20"/>
                <w:szCs w:val="20"/>
                <w:lang w:val="en-GB" w:eastAsia="de-AT"/>
              </w:rPr>
              <w:t>int8_t</w:t>
            </w:r>
            <w:r w:rsidRPr="008C0525">
              <w:rPr>
                <w:rFonts w:ascii="Consolas" w:hAnsi="Consolas"/>
                <w:color w:val="000000"/>
                <w:sz w:val="20"/>
                <w:szCs w:val="20"/>
                <w:lang w:val="en-GB" w:eastAsia="de-AT"/>
              </w:rPr>
              <w:t xml:space="preserve"> i = </w:t>
            </w:r>
            <w:r w:rsidRPr="008C0525">
              <w:rPr>
                <w:rFonts w:ascii="Consolas" w:hAnsi="Consolas"/>
                <w:color w:val="098658"/>
                <w:sz w:val="20"/>
                <w:szCs w:val="20"/>
                <w:lang w:val="en-GB" w:eastAsia="de-AT"/>
              </w:rPr>
              <w:t>0</w:t>
            </w:r>
            <w:r w:rsidRPr="008C0525">
              <w:rPr>
                <w:rFonts w:ascii="Consolas" w:hAnsi="Consolas"/>
                <w:color w:val="000000"/>
                <w:sz w:val="20"/>
                <w:szCs w:val="20"/>
                <w:lang w:val="en-GB" w:eastAsia="de-AT"/>
              </w:rPr>
              <w:t xml:space="preserve">; i &lt; </w:t>
            </w:r>
            <w:r w:rsidRPr="008C0525">
              <w:rPr>
                <w:rFonts w:ascii="Consolas" w:hAnsi="Consolas"/>
                <w:color w:val="098658"/>
                <w:sz w:val="20"/>
                <w:szCs w:val="20"/>
                <w:lang w:val="en-GB" w:eastAsia="de-AT"/>
              </w:rPr>
              <w:t>8</w:t>
            </w:r>
            <w:r w:rsidRPr="008C0525">
              <w:rPr>
                <w:rFonts w:ascii="Consolas" w:hAnsi="Consolas"/>
                <w:color w:val="000000"/>
                <w:sz w:val="20"/>
                <w:szCs w:val="20"/>
                <w:lang w:val="en-GB" w:eastAsia="de-AT"/>
              </w:rPr>
              <w:t>; i++)</w:t>
            </w:r>
          </w:p>
          <w:p w14:paraId="2583D28F"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4D317F48"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DS2438_WriteBit(byte &amp; </w:t>
            </w:r>
            <w:r w:rsidRPr="008C0525">
              <w:rPr>
                <w:rFonts w:ascii="Consolas" w:hAnsi="Consolas"/>
                <w:color w:val="098658"/>
                <w:sz w:val="20"/>
                <w:szCs w:val="20"/>
                <w:lang w:val="en-GB" w:eastAsia="de-AT"/>
              </w:rPr>
              <w:t>0x01</w:t>
            </w:r>
            <w:r w:rsidRPr="008C0525">
              <w:rPr>
                <w:rFonts w:ascii="Consolas" w:hAnsi="Consolas"/>
                <w:color w:val="000000"/>
                <w:sz w:val="20"/>
                <w:szCs w:val="20"/>
                <w:lang w:val="en-GB" w:eastAsia="de-AT"/>
              </w:rPr>
              <w:t>);</w:t>
            </w:r>
          </w:p>
          <w:p w14:paraId="7EECC3FF"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byte &gt;&gt;= </w:t>
            </w:r>
            <w:r w:rsidRPr="008C0525">
              <w:rPr>
                <w:rFonts w:ascii="Consolas" w:hAnsi="Consolas"/>
                <w:color w:val="098658"/>
                <w:sz w:val="20"/>
                <w:szCs w:val="20"/>
                <w:lang w:val="en-GB" w:eastAsia="de-AT"/>
              </w:rPr>
              <w:t>1</w:t>
            </w:r>
            <w:r w:rsidRPr="008C0525">
              <w:rPr>
                <w:rFonts w:ascii="Consolas" w:hAnsi="Consolas"/>
                <w:color w:val="000000"/>
                <w:sz w:val="20"/>
                <w:szCs w:val="20"/>
                <w:lang w:val="en-GB" w:eastAsia="de-AT"/>
              </w:rPr>
              <w:t>;</w:t>
            </w:r>
          </w:p>
          <w:p w14:paraId="5C27FB7B"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04E7829E" w14:textId="77777777" w:rsidR="001C3E77" w:rsidRPr="008943F6"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w:t>
            </w:r>
          </w:p>
          <w:p w14:paraId="408A8E36" w14:textId="77777777" w:rsidR="001C3E77" w:rsidRPr="008943F6" w:rsidRDefault="001C3E77" w:rsidP="002C79C6">
            <w:pPr>
              <w:shd w:val="clear" w:color="auto" w:fill="FFFFFF"/>
              <w:spacing w:line="285" w:lineRule="atLeast"/>
              <w:rPr>
                <w:rFonts w:ascii="Consolas" w:hAnsi="Consolas"/>
                <w:color w:val="000000"/>
                <w:sz w:val="20"/>
                <w:szCs w:val="20"/>
                <w:lang w:val="en-GB"/>
              </w:rPr>
            </w:pPr>
          </w:p>
          <w:p w14:paraId="1E7E8AE8"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w:t>
            </w:r>
          </w:p>
          <w:p w14:paraId="77A39F3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@brief</w:t>
            </w:r>
            <w:r w:rsidRPr="008010B5">
              <w:rPr>
                <w:rFonts w:ascii="Consolas" w:hAnsi="Consolas"/>
                <w:color w:val="008000"/>
                <w:sz w:val="20"/>
                <w:szCs w:val="20"/>
                <w:lang w:val="en-GB" w:eastAsia="de-AT"/>
              </w:rPr>
              <w:t xml:space="preserve"> This function writes one bit to the DS2438</w:t>
            </w:r>
          </w:p>
          <w:p w14:paraId="5B204FB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@param</w:t>
            </w:r>
            <w:r w:rsidRPr="008010B5">
              <w:rPr>
                <w:rFonts w:ascii="Consolas" w:hAnsi="Consolas"/>
                <w:color w:val="008000"/>
                <w:sz w:val="20"/>
                <w:szCs w:val="20"/>
                <w:lang w:val="en-GB" w:eastAsia="de-AT"/>
              </w:rPr>
              <w:t xml:space="preserve"> bit bit to write</w:t>
            </w:r>
          </w:p>
          <w:p w14:paraId="019EB24B"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@retval</w:t>
            </w:r>
            <w:r w:rsidRPr="008010B5">
              <w:rPr>
                <w:rFonts w:ascii="Consolas" w:hAnsi="Consolas"/>
                <w:color w:val="008000"/>
                <w:sz w:val="20"/>
                <w:szCs w:val="20"/>
                <w:lang w:val="en-GB" w:eastAsia="de-AT"/>
              </w:rPr>
              <w:t xml:space="preserve"> None</w:t>
            </w:r>
          </w:p>
          <w:p w14:paraId="402A8B10"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w:t>
            </w:r>
          </w:p>
          <w:p w14:paraId="3B25B7E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FF"/>
                <w:sz w:val="20"/>
                <w:szCs w:val="20"/>
                <w:lang w:val="en-GB" w:eastAsia="de-AT"/>
              </w:rPr>
              <w:t>void</w:t>
            </w:r>
            <w:r w:rsidRPr="008010B5">
              <w:rPr>
                <w:rFonts w:ascii="Consolas" w:hAnsi="Consolas"/>
                <w:color w:val="000000"/>
                <w:sz w:val="20"/>
                <w:szCs w:val="20"/>
                <w:lang w:val="en-GB" w:eastAsia="de-AT"/>
              </w:rPr>
              <w:t xml:space="preserve"> DS2438_WriteBit(</w:t>
            </w:r>
            <w:r w:rsidRPr="008010B5">
              <w:rPr>
                <w:rFonts w:ascii="Consolas" w:hAnsi="Consolas"/>
                <w:color w:val="0000FF"/>
                <w:sz w:val="20"/>
                <w:szCs w:val="20"/>
                <w:lang w:val="en-GB" w:eastAsia="de-AT"/>
              </w:rPr>
              <w:t>int8_t</w:t>
            </w:r>
            <w:r w:rsidRPr="008010B5">
              <w:rPr>
                <w:rFonts w:ascii="Consolas" w:hAnsi="Consolas"/>
                <w:color w:val="000000"/>
                <w:sz w:val="20"/>
                <w:szCs w:val="20"/>
                <w:lang w:val="en-GB" w:eastAsia="de-AT"/>
              </w:rPr>
              <w:t xml:space="preserve"> bit)</w:t>
            </w:r>
          </w:p>
          <w:p w14:paraId="310D3572"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w:t>
            </w:r>
          </w:p>
          <w:p w14:paraId="62C81B0C"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if</w:t>
            </w:r>
            <w:r w:rsidRPr="008010B5">
              <w:rPr>
                <w:rFonts w:ascii="Consolas" w:hAnsi="Consolas"/>
                <w:color w:val="000000"/>
                <w:sz w:val="20"/>
                <w:szCs w:val="20"/>
                <w:lang w:val="en-GB" w:eastAsia="de-AT"/>
              </w:rPr>
              <w:t xml:space="preserve">(bit == </w:t>
            </w:r>
            <w:r w:rsidRPr="008010B5">
              <w:rPr>
                <w:rFonts w:ascii="Consolas" w:hAnsi="Consolas"/>
                <w:color w:val="098658"/>
                <w:sz w:val="20"/>
                <w:szCs w:val="20"/>
                <w:lang w:val="en-GB" w:eastAsia="de-AT"/>
              </w:rPr>
              <w:t>1</w:t>
            </w:r>
            <w:r w:rsidRPr="008010B5">
              <w:rPr>
                <w:rFonts w:ascii="Consolas" w:hAnsi="Consolas"/>
                <w:color w:val="000000"/>
                <w:sz w:val="20"/>
                <w:szCs w:val="20"/>
                <w:lang w:val="en-GB" w:eastAsia="de-AT"/>
              </w:rPr>
              <w:t>)</w:t>
            </w:r>
          </w:p>
          <w:p w14:paraId="31C283E3"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0E4A5DDB"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55FF4B7C"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10</w:t>
            </w:r>
            <w:r w:rsidRPr="008010B5">
              <w:rPr>
                <w:rFonts w:ascii="Consolas" w:hAnsi="Consolas"/>
                <w:color w:val="000000"/>
                <w:sz w:val="20"/>
                <w:szCs w:val="20"/>
                <w:lang w:val="en-GB" w:eastAsia="de-AT"/>
              </w:rPr>
              <w:t>);</w:t>
            </w:r>
          </w:p>
          <w:p w14:paraId="3DFFC557"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184266A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70</w:t>
            </w:r>
            <w:r w:rsidRPr="008010B5">
              <w:rPr>
                <w:rFonts w:ascii="Consolas" w:hAnsi="Consolas"/>
                <w:color w:val="000000"/>
                <w:sz w:val="20"/>
                <w:szCs w:val="20"/>
                <w:lang w:val="en-GB" w:eastAsia="de-AT"/>
              </w:rPr>
              <w:t>);</w:t>
            </w:r>
          </w:p>
          <w:p w14:paraId="466922E2"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4A6C0880"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else</w:t>
            </w:r>
          </w:p>
          <w:p w14:paraId="2D8EEC8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5F1471DF"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2E6163C3"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60</w:t>
            </w:r>
            <w:r w:rsidRPr="008010B5">
              <w:rPr>
                <w:rFonts w:ascii="Consolas" w:hAnsi="Consolas"/>
                <w:color w:val="000000"/>
                <w:sz w:val="20"/>
                <w:szCs w:val="20"/>
                <w:lang w:val="en-GB" w:eastAsia="de-AT"/>
              </w:rPr>
              <w:t>);</w:t>
            </w:r>
          </w:p>
          <w:p w14:paraId="693CEAF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610E9EE8" w14:textId="77777777" w:rsidR="001C3E77" w:rsidRPr="008010B5"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val="en-GB" w:eastAsia="de-AT"/>
              </w:rPr>
              <w:t xml:space="preserve">        </w:t>
            </w:r>
            <w:r w:rsidRPr="008010B5">
              <w:rPr>
                <w:rFonts w:ascii="Consolas" w:hAnsi="Consolas"/>
                <w:color w:val="000000"/>
                <w:sz w:val="20"/>
                <w:szCs w:val="20"/>
                <w:lang w:eastAsia="de-AT"/>
              </w:rPr>
              <w:t>DS2438_DelayUs(</w:t>
            </w:r>
            <w:r w:rsidRPr="008010B5">
              <w:rPr>
                <w:rFonts w:ascii="Consolas" w:hAnsi="Consolas"/>
                <w:color w:val="098658"/>
                <w:sz w:val="20"/>
                <w:szCs w:val="20"/>
                <w:lang w:eastAsia="de-AT"/>
              </w:rPr>
              <w:t>10</w:t>
            </w:r>
            <w:r w:rsidRPr="008010B5">
              <w:rPr>
                <w:rFonts w:ascii="Consolas" w:hAnsi="Consolas"/>
                <w:color w:val="000000"/>
                <w:sz w:val="20"/>
                <w:szCs w:val="20"/>
                <w:lang w:eastAsia="de-AT"/>
              </w:rPr>
              <w:t>);</w:t>
            </w:r>
          </w:p>
          <w:p w14:paraId="08F30553" w14:textId="77777777" w:rsidR="001C3E77" w:rsidRPr="008010B5"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    }</w:t>
            </w:r>
          </w:p>
          <w:p w14:paraId="6E1FE8DD" w14:textId="77777777" w:rsidR="001C3E77" w:rsidRPr="008943F6"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w:t>
            </w:r>
          </w:p>
        </w:tc>
      </w:tr>
    </w:tbl>
    <w:p w14:paraId="6C768B86" w14:textId="77777777" w:rsidR="001C3E77" w:rsidRDefault="001C3E77" w:rsidP="001C3E77">
      <w:r>
        <w:lastRenderedPageBreak/>
        <w:br/>
        <w:t>Um auf eine bestimmte Page Daten schreiben zu können, müssen diese zuerst auf das Scratchpad geschrieben werden. Danach muss das Scratchpad in den ROM oder RAM kopiert werden.</w:t>
      </w:r>
    </w:p>
    <w:p w14:paraId="1AD37AC9" w14:textId="77777777" w:rsidR="001C3E77" w:rsidRDefault="001C3E77" w:rsidP="001C3E77">
      <w:r>
        <w:t xml:space="preserve">Zuerst wird die Initialisierungssequenz ausgeführt, und danach wird der Skip-ROM- (0xCC) und der Write-Scratchpad-Befehl (0x4E) ausgeführt. Anschießend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3E1A2219" w14:textId="77777777" w:rsidR="001C3E77" w:rsidRDefault="001C3E77" w:rsidP="001C3E77"/>
    <w:p w14:paraId="5E86DF3E" w14:textId="6B2166D7" w:rsidR="00FA64FB" w:rsidRPr="00FA64FB" w:rsidRDefault="00FA64FB" w:rsidP="001C3E77">
      <w:pPr>
        <w:rPr>
          <w:b/>
        </w:rPr>
      </w:pPr>
      <w:r w:rsidRPr="00FA64FB">
        <w:rPr>
          <w:b/>
        </w:rPr>
        <w:t>Zu einer Page Daten senden:</w:t>
      </w:r>
    </w:p>
    <w:tbl>
      <w:tblPr>
        <w:tblStyle w:val="Tabellenraster"/>
        <w:tblW w:w="0" w:type="auto"/>
        <w:tblLook w:val="04A0" w:firstRow="1" w:lastRow="0" w:firstColumn="1" w:lastColumn="0" w:noHBand="0" w:noVBand="1"/>
      </w:tblPr>
      <w:tblGrid>
        <w:gridCol w:w="9060"/>
      </w:tblGrid>
      <w:tr w:rsidR="001C3E77" w14:paraId="5240BB16" w14:textId="77777777" w:rsidTr="002C79C6">
        <w:tc>
          <w:tcPr>
            <w:tcW w:w="9060" w:type="dxa"/>
          </w:tcPr>
          <w:p w14:paraId="0B9AF1F3"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0675B673" w14:textId="77777777" w:rsidTr="002C79C6">
        <w:tc>
          <w:tcPr>
            <w:tcW w:w="9060" w:type="dxa"/>
          </w:tcPr>
          <w:p w14:paraId="1856239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w:t>
            </w:r>
          </w:p>
          <w:p w14:paraId="3BA0479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@brief</w:t>
            </w:r>
            <w:r w:rsidRPr="00AE7021">
              <w:rPr>
                <w:rFonts w:ascii="Consolas" w:hAnsi="Consolas"/>
                <w:color w:val="008000"/>
                <w:sz w:val="20"/>
                <w:szCs w:val="20"/>
                <w:lang w:val="en-GB" w:eastAsia="de-AT"/>
              </w:rPr>
              <w:t xml:space="preserve"> This function writes the data to one page of the DS2438</w:t>
            </w:r>
          </w:p>
          <w:p w14:paraId="0EE6A59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 page number (0 - 7)</w:t>
            </w:r>
          </w:p>
          <w:p w14:paraId="416AC3B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pageData data of page</w:t>
            </w:r>
          </w:p>
          <w:p w14:paraId="37E2BF4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@return</w:t>
            </w:r>
            <w:r w:rsidRPr="00AE7021">
              <w:rPr>
                <w:rFonts w:ascii="Consolas" w:hAnsi="Consolas"/>
                <w:color w:val="008000"/>
                <w:sz w:val="20"/>
                <w:szCs w:val="20"/>
                <w:lang w:val="en-GB" w:eastAsia="de-AT"/>
              </w:rPr>
              <w:t xml:space="preserve"> DS2438_Status</w:t>
            </w:r>
          </w:p>
          <w:p w14:paraId="10D126C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w:t>
            </w:r>
          </w:p>
          <w:p w14:paraId="42C8FF7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lastRenderedPageBreak/>
              <w:t>DS2438_Status DS2438_WritePage(</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page, </w:t>
            </w:r>
            <w:r w:rsidRPr="00AE7021">
              <w:rPr>
                <w:rFonts w:ascii="Consolas" w:hAnsi="Consolas"/>
                <w:color w:val="0000FF"/>
                <w:sz w:val="20"/>
                <w:szCs w:val="20"/>
                <w:lang w:val="en-GB" w:eastAsia="de-AT"/>
              </w:rPr>
              <w:t>int16_t</w:t>
            </w:r>
            <w:r w:rsidRPr="00AE7021">
              <w:rPr>
                <w:rFonts w:ascii="Consolas" w:hAnsi="Consolas"/>
                <w:color w:val="000000"/>
                <w:sz w:val="20"/>
                <w:szCs w:val="20"/>
                <w:lang w:val="en-GB" w:eastAsia="de-AT"/>
              </w:rPr>
              <w:t xml:space="preserve"> *pageData)</w:t>
            </w:r>
          </w:p>
          <w:p w14:paraId="33FDAFBB"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w:t>
            </w:r>
          </w:p>
          <w:p w14:paraId="264B6C8E"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3690525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59B3836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56C528A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64B4D8B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copy current data to scratchpad</w:t>
            </w:r>
          </w:p>
          <w:p w14:paraId="08EAED14"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3795D0C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DS2438_WRITE_SP</w:t>
            </w:r>
            <w:r w:rsidRPr="00AE7021">
              <w:rPr>
                <w:rFonts w:ascii="Consolas" w:hAnsi="Consolas"/>
                <w:color w:val="000000"/>
                <w:sz w:val="20"/>
                <w:szCs w:val="20"/>
                <w:lang w:val="en-GB" w:eastAsia="de-AT"/>
              </w:rPr>
              <w:t>);</w:t>
            </w:r>
          </w:p>
          <w:p w14:paraId="0976A10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270C81BB"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25D9A3E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for</w:t>
            </w:r>
            <w:r w:rsidRPr="00AE7021">
              <w:rPr>
                <w:rFonts w:ascii="Consolas" w:hAnsi="Consolas"/>
                <w:color w:val="000000"/>
                <w:sz w:val="20"/>
                <w:szCs w:val="20"/>
                <w:lang w:val="en-GB" w:eastAsia="de-AT"/>
              </w:rPr>
              <w:t>(</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i = </w:t>
            </w:r>
            <w:r w:rsidRPr="00AE7021">
              <w:rPr>
                <w:rFonts w:ascii="Consolas" w:hAnsi="Consolas"/>
                <w:color w:val="098658"/>
                <w:sz w:val="20"/>
                <w:szCs w:val="20"/>
                <w:lang w:val="en-GB" w:eastAsia="de-AT"/>
              </w:rPr>
              <w:t>0</w:t>
            </w:r>
            <w:r w:rsidRPr="00AE7021">
              <w:rPr>
                <w:rFonts w:ascii="Consolas" w:hAnsi="Consolas"/>
                <w:color w:val="000000"/>
                <w:sz w:val="20"/>
                <w:szCs w:val="20"/>
                <w:lang w:val="en-GB" w:eastAsia="de-AT"/>
              </w:rPr>
              <w:t xml:space="preserve">; i &lt; </w:t>
            </w:r>
            <w:r w:rsidRPr="00AE7021">
              <w:rPr>
                <w:rFonts w:ascii="Consolas" w:hAnsi="Consolas"/>
                <w:color w:val="098658"/>
                <w:sz w:val="20"/>
                <w:szCs w:val="20"/>
                <w:lang w:val="en-GB" w:eastAsia="de-AT"/>
              </w:rPr>
              <w:t>9</w:t>
            </w:r>
            <w:r w:rsidRPr="00AE7021">
              <w:rPr>
                <w:rFonts w:ascii="Consolas" w:hAnsi="Consolas"/>
                <w:color w:val="000000"/>
                <w:sz w:val="20"/>
                <w:szCs w:val="20"/>
                <w:lang w:val="en-GB" w:eastAsia="de-AT"/>
              </w:rPr>
              <w:t>; i++)</w:t>
            </w:r>
          </w:p>
          <w:p w14:paraId="2971748A"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DS2438_WriteByte(pageData[i]);</w:t>
            </w:r>
          </w:p>
          <w:p w14:paraId="00909EA4"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4722982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1533C7D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7E8666D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0523F08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4ECECA9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6E3F36D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DS2438_COPY_SP</w:t>
            </w:r>
            <w:r w:rsidRPr="00AE7021">
              <w:rPr>
                <w:rFonts w:ascii="Consolas" w:hAnsi="Consolas"/>
                <w:color w:val="000000"/>
                <w:sz w:val="20"/>
                <w:szCs w:val="20"/>
                <w:lang w:val="en-GB" w:eastAsia="de-AT"/>
              </w:rPr>
              <w:t>);</w:t>
            </w:r>
          </w:p>
          <w:p w14:paraId="0A276EC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25D0D92D"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58285EE0"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DS2438_OK</w:t>
            </w:r>
            <w:r w:rsidRPr="00AE7021">
              <w:rPr>
                <w:rFonts w:ascii="Consolas" w:hAnsi="Consolas"/>
                <w:color w:val="000000"/>
                <w:sz w:val="20"/>
                <w:szCs w:val="20"/>
                <w:lang w:val="en-GB" w:eastAsia="de-AT"/>
              </w:rPr>
              <w:t>;</w:t>
            </w:r>
          </w:p>
          <w:p w14:paraId="1FCC94D0" w14:textId="77777777" w:rsidR="001C3E77" w:rsidRPr="008943F6" w:rsidRDefault="001C3E77" w:rsidP="002C79C6">
            <w:pPr>
              <w:shd w:val="clear" w:color="auto" w:fill="FFFFFF"/>
              <w:spacing w:line="285" w:lineRule="atLeast"/>
              <w:rPr>
                <w:rFonts w:ascii="Consolas" w:hAnsi="Consolas"/>
                <w:color w:val="000000"/>
                <w:sz w:val="20"/>
                <w:szCs w:val="20"/>
                <w:lang w:eastAsia="de-AT"/>
              </w:rPr>
            </w:pPr>
            <w:r w:rsidRPr="00AE7021">
              <w:rPr>
                <w:rFonts w:ascii="Consolas" w:hAnsi="Consolas"/>
                <w:color w:val="000000"/>
                <w:sz w:val="20"/>
                <w:szCs w:val="20"/>
                <w:lang w:eastAsia="de-AT"/>
              </w:rPr>
              <w:t>}</w:t>
            </w:r>
          </w:p>
        </w:tc>
      </w:tr>
    </w:tbl>
    <w:p w14:paraId="6CE506CF" w14:textId="77777777" w:rsidR="001C3E77" w:rsidRPr="008B4F54" w:rsidRDefault="001C3E77" w:rsidP="001C3E77">
      <w:r>
        <w:lastRenderedPageBreak/>
        <w:t xml:space="preserve"> </w:t>
      </w:r>
    </w:p>
    <w:p w14:paraId="29431369" w14:textId="77777777" w:rsidR="001C3E77" w:rsidRDefault="001C3E77" w:rsidP="001C3E77">
      <w:pPr>
        <w:pStyle w:val="berschrift4"/>
      </w:pPr>
      <w:bookmarkStart w:id="146" w:name="_Toc159489184"/>
      <w:r>
        <w:t>One-Wire Lesezyklen</w:t>
      </w:r>
      <w:bookmarkEnd w:id="146"/>
    </w:p>
    <w:p w14:paraId="0D4C5F51" w14:textId="4C16841C" w:rsidR="001C3E77" w:rsidRDefault="001C3E77" w:rsidP="001C3E77">
      <w:r>
        <w:t>Genau wie bei den Schreibzyklen gibt es auch spezielle Zeitkriterien, die bei den Lesezyklen eingehalten werden müssen</w:t>
      </w:r>
      <w:r w:rsidR="00DC382F">
        <w:t>.</w:t>
      </w:r>
      <w:r>
        <w:t xml:space="preserve"> </w:t>
      </w:r>
      <w:r w:rsidR="00DC382F">
        <w:t>E</w:t>
      </w:r>
      <w:r>
        <w:t xml:space="preserve">s wird </w:t>
      </w:r>
      <w:r w:rsidR="00DC382F">
        <w:t xml:space="preserve">auch das niederwertigste Byte </w:t>
      </w:r>
      <w:r>
        <w:t>zuerst empfangen.</w:t>
      </w:r>
    </w:p>
    <w:p w14:paraId="45F1546F" w14:textId="77777777" w:rsidR="001C3E77" w:rsidRDefault="001C3E77" w:rsidP="001C3E77"/>
    <w:p w14:paraId="5640EE08" w14:textId="77777777" w:rsidR="001C3E77" w:rsidRDefault="001C3E77" w:rsidP="001C3E77">
      <w:pPr>
        <w:keepNext/>
        <w:jc w:val="center"/>
      </w:pPr>
      <w:r w:rsidRPr="00201DF7">
        <w:rPr>
          <w:noProof/>
        </w:rPr>
        <w:drawing>
          <wp:inline distT="0" distB="0" distL="0" distR="0" wp14:anchorId="23F84F73" wp14:editId="080CC5C6">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39"/>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13F87C3B" w14:textId="72F073CA" w:rsidR="001C3E77" w:rsidRDefault="001C3E77" w:rsidP="001C3E77">
      <w:pPr>
        <w:pStyle w:val="Beschriftung"/>
      </w:pPr>
      <w:r>
        <w:t xml:space="preserve">Abbildung </w:t>
      </w:r>
      <w:r>
        <w:fldChar w:fldCharType="begin"/>
      </w:r>
      <w:r>
        <w:instrText xml:space="preserve"> SEQ Abbildung \* ARABIC </w:instrText>
      </w:r>
      <w:r>
        <w:fldChar w:fldCharType="separate"/>
      </w:r>
      <w:r w:rsidR="00EE32CE">
        <w:rPr>
          <w:noProof/>
        </w:rPr>
        <w:t>14</w:t>
      </w:r>
      <w:r>
        <w:fldChar w:fldCharType="end"/>
      </w:r>
      <w:r>
        <w:t>: One-Wire Bit empfangen</w:t>
      </w:r>
    </w:p>
    <w:p w14:paraId="3EC2964F" w14:textId="77777777" w:rsidR="001C3E77" w:rsidRDefault="001C3E77" w:rsidP="001C3E77"/>
    <w:p w14:paraId="0AD79433" w14:textId="53F8BE06" w:rsidR="002F6231" w:rsidRPr="000330FD" w:rsidRDefault="002F6231" w:rsidP="002F6231">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tbl>
      <w:tblPr>
        <w:tblStyle w:val="Tabellenraster"/>
        <w:tblW w:w="0" w:type="auto"/>
        <w:tblLook w:val="04A0" w:firstRow="1" w:lastRow="0" w:firstColumn="1" w:lastColumn="0" w:noHBand="0" w:noVBand="1"/>
      </w:tblPr>
      <w:tblGrid>
        <w:gridCol w:w="9060"/>
      </w:tblGrid>
      <w:tr w:rsidR="001C3E77" w14:paraId="78AABFB0" w14:textId="77777777" w:rsidTr="002C79C6">
        <w:tc>
          <w:tcPr>
            <w:tcW w:w="9060" w:type="dxa"/>
          </w:tcPr>
          <w:p w14:paraId="4A0D3B5A"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6830AA24" w14:textId="77777777" w:rsidTr="002C79C6">
        <w:tc>
          <w:tcPr>
            <w:tcW w:w="9060" w:type="dxa"/>
          </w:tcPr>
          <w:p w14:paraId="4988B48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lastRenderedPageBreak/>
              <w:t>/**</w:t>
            </w:r>
          </w:p>
          <w:p w14:paraId="1C8286F9"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byte from the DS2438 (LSB first)</w:t>
            </w:r>
          </w:p>
          <w:p w14:paraId="5680AF7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@return</w:t>
            </w:r>
            <w:r w:rsidRPr="004560DA">
              <w:rPr>
                <w:rFonts w:ascii="Consolas" w:hAnsi="Consolas"/>
                <w:color w:val="008000"/>
                <w:sz w:val="20"/>
                <w:szCs w:val="20"/>
                <w:lang w:val="en-GB" w:eastAsia="de-AT"/>
              </w:rPr>
              <w:t xml:space="preserve"> uint8_t</w:t>
            </w:r>
          </w:p>
          <w:p w14:paraId="21D813C4"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w:t>
            </w:r>
          </w:p>
          <w:p w14:paraId="797B0E2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DS2438_ReadByte(</w:t>
            </w:r>
            <w:r w:rsidRPr="004560DA">
              <w:rPr>
                <w:rFonts w:ascii="Consolas" w:hAnsi="Consolas"/>
                <w:color w:val="0000FF"/>
                <w:sz w:val="20"/>
                <w:szCs w:val="20"/>
                <w:lang w:val="en-GB" w:eastAsia="de-AT"/>
              </w:rPr>
              <w:t>void</w:t>
            </w:r>
            <w:r w:rsidRPr="004560DA">
              <w:rPr>
                <w:rFonts w:ascii="Consolas" w:hAnsi="Consolas"/>
                <w:color w:val="000000"/>
                <w:sz w:val="20"/>
                <w:szCs w:val="20"/>
                <w:lang w:val="en-GB" w:eastAsia="de-AT"/>
              </w:rPr>
              <w:t>)</w:t>
            </w:r>
          </w:p>
          <w:p w14:paraId="00DA1695"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49A0F8B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byte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3F72733A"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24BB48D8"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for</w:t>
            </w:r>
            <w:r w:rsidRPr="004560DA">
              <w:rPr>
                <w:rFonts w:ascii="Consolas" w:hAnsi="Consolas"/>
                <w:color w:val="000000"/>
                <w:sz w:val="20"/>
                <w:szCs w:val="20"/>
                <w:lang w:val="en-GB" w:eastAsia="de-AT"/>
              </w:rPr>
              <w:t>(</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i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 xml:space="preserve">; i &lt; </w:t>
            </w:r>
            <w:r w:rsidRPr="004560DA">
              <w:rPr>
                <w:rFonts w:ascii="Consolas" w:hAnsi="Consolas"/>
                <w:color w:val="098658"/>
                <w:sz w:val="20"/>
                <w:szCs w:val="20"/>
                <w:lang w:val="en-GB" w:eastAsia="de-AT"/>
              </w:rPr>
              <w:t>8</w:t>
            </w:r>
            <w:r w:rsidRPr="004560DA">
              <w:rPr>
                <w:rFonts w:ascii="Consolas" w:hAnsi="Consolas"/>
                <w:color w:val="000000"/>
                <w:sz w:val="20"/>
                <w:szCs w:val="20"/>
                <w:lang w:val="en-GB" w:eastAsia="de-AT"/>
              </w:rPr>
              <w:t>; i++)</w:t>
            </w:r>
          </w:p>
          <w:p w14:paraId="3FE658F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byte |= (DS2438_ReadBit() &lt;&lt; i);</w:t>
            </w:r>
          </w:p>
          <w:p w14:paraId="02EFD50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45CCF49E"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return</w:t>
            </w:r>
            <w:r w:rsidRPr="004560DA">
              <w:rPr>
                <w:rFonts w:ascii="Consolas" w:hAnsi="Consolas"/>
                <w:color w:val="000000"/>
                <w:sz w:val="20"/>
                <w:szCs w:val="20"/>
                <w:lang w:val="en-GB" w:eastAsia="de-AT"/>
              </w:rPr>
              <w:t xml:space="preserve"> byte;</w:t>
            </w:r>
          </w:p>
          <w:p w14:paraId="62D1214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0BF65D0A"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055BFD9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w:t>
            </w:r>
          </w:p>
          <w:p w14:paraId="351D0D4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bit from the DS2438</w:t>
            </w:r>
          </w:p>
          <w:p w14:paraId="369270AC"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val="en-GB" w:eastAsia="de-AT"/>
              </w:rPr>
              <w:t> </w:t>
            </w:r>
            <w:r w:rsidRPr="004560DA">
              <w:rPr>
                <w:rFonts w:ascii="Consolas" w:hAnsi="Consolas"/>
                <w:color w:val="008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8000"/>
                <w:sz w:val="20"/>
                <w:szCs w:val="20"/>
                <w:lang w:eastAsia="de-AT"/>
              </w:rPr>
              <w:t xml:space="preserve"> int8_t</w:t>
            </w:r>
          </w:p>
          <w:p w14:paraId="2AF94C34"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eastAsia="de-AT"/>
              </w:rPr>
              <w:t> */</w:t>
            </w:r>
          </w:p>
          <w:p w14:paraId="38ED38F0"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FF"/>
                <w:sz w:val="20"/>
                <w:szCs w:val="20"/>
                <w:lang w:eastAsia="de-AT"/>
              </w:rPr>
              <w:t>int8_t</w:t>
            </w:r>
            <w:r w:rsidRPr="004560DA">
              <w:rPr>
                <w:rFonts w:ascii="Consolas" w:hAnsi="Consolas"/>
                <w:color w:val="000000"/>
                <w:sz w:val="20"/>
                <w:szCs w:val="20"/>
                <w:lang w:eastAsia="de-AT"/>
              </w:rPr>
              <w:t xml:space="preserve"> DS2438_ReadBit(</w:t>
            </w:r>
            <w:r w:rsidRPr="004560DA">
              <w:rPr>
                <w:rFonts w:ascii="Consolas" w:hAnsi="Consolas"/>
                <w:color w:val="0000FF"/>
                <w:sz w:val="20"/>
                <w:szCs w:val="20"/>
                <w:lang w:eastAsia="de-AT"/>
              </w:rPr>
              <w:t>void</w:t>
            </w:r>
            <w:r w:rsidRPr="004560DA">
              <w:rPr>
                <w:rFonts w:ascii="Consolas" w:hAnsi="Consolas"/>
                <w:color w:val="000000"/>
                <w:sz w:val="20"/>
                <w:szCs w:val="20"/>
                <w:lang w:eastAsia="de-AT"/>
              </w:rPr>
              <w:t>)</w:t>
            </w:r>
          </w:p>
          <w:p w14:paraId="7FAE250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56D06A11"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bit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1482023E"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5A9CC5D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GPIO_PIN_RESET</w:t>
            </w:r>
            <w:r w:rsidRPr="004560DA">
              <w:rPr>
                <w:rFonts w:ascii="Consolas" w:hAnsi="Consolas"/>
                <w:color w:val="000000"/>
                <w:sz w:val="20"/>
                <w:szCs w:val="20"/>
                <w:lang w:val="en-GB" w:eastAsia="de-AT"/>
              </w:rPr>
              <w:t>);</w:t>
            </w:r>
          </w:p>
          <w:p w14:paraId="4B5F71BF"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279B8AA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1522C91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728A29F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3978A6B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8000"/>
                <w:sz w:val="20"/>
                <w:szCs w:val="20"/>
                <w:lang w:val="en-GB" w:eastAsia="de-AT"/>
              </w:rPr>
              <w:t>// read current pin level</w:t>
            </w:r>
          </w:p>
          <w:p w14:paraId="649FDCE5"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bit = HAL_GPIO_ReadPin(ds2438_GPIOPort, ds2438_GPIOPin) ==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63EA1C0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2742F6EA"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val="en-GB" w:eastAsia="de-AT"/>
              </w:rPr>
              <w:t xml:space="preserve">    </w:t>
            </w:r>
            <w:r w:rsidRPr="004560DA">
              <w:rPr>
                <w:rFonts w:ascii="Consolas" w:hAnsi="Consolas"/>
                <w:color w:val="000000"/>
                <w:sz w:val="20"/>
                <w:szCs w:val="20"/>
                <w:lang w:eastAsia="de-AT"/>
              </w:rPr>
              <w:t>DS2438_DelayUs(</w:t>
            </w:r>
            <w:r w:rsidRPr="004560DA">
              <w:rPr>
                <w:rFonts w:ascii="Consolas" w:hAnsi="Consolas"/>
                <w:color w:val="098658"/>
                <w:sz w:val="20"/>
                <w:szCs w:val="20"/>
                <w:lang w:eastAsia="de-AT"/>
              </w:rPr>
              <w:t>60</w:t>
            </w:r>
            <w:r w:rsidRPr="004560DA">
              <w:rPr>
                <w:rFonts w:ascii="Consolas" w:hAnsi="Consolas"/>
                <w:color w:val="000000"/>
                <w:sz w:val="20"/>
                <w:szCs w:val="20"/>
                <w:lang w:eastAsia="de-AT"/>
              </w:rPr>
              <w:t>);</w:t>
            </w:r>
          </w:p>
          <w:p w14:paraId="4F0740D4"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p>
          <w:p w14:paraId="644EEC57"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0000"/>
                <w:sz w:val="20"/>
                <w:szCs w:val="20"/>
                <w:lang w:eastAsia="de-AT"/>
              </w:rPr>
              <w:t xml:space="preserve"> bit;</w:t>
            </w:r>
          </w:p>
          <w:p w14:paraId="42CDB1F4" w14:textId="77777777" w:rsidR="001C3E77" w:rsidRPr="008943F6" w:rsidRDefault="001C3E77" w:rsidP="002C79C6">
            <w:pPr>
              <w:shd w:val="clear" w:color="auto" w:fill="FFFFFF"/>
              <w:spacing w:line="285" w:lineRule="atLeast"/>
              <w:rPr>
                <w:sz w:val="20"/>
                <w:szCs w:val="20"/>
              </w:rPr>
            </w:pPr>
            <w:r w:rsidRPr="004560DA">
              <w:rPr>
                <w:rFonts w:ascii="Consolas" w:hAnsi="Consolas"/>
                <w:color w:val="000000"/>
                <w:sz w:val="20"/>
                <w:szCs w:val="20"/>
                <w:lang w:eastAsia="de-AT"/>
              </w:rPr>
              <w:t>}</w:t>
            </w:r>
          </w:p>
        </w:tc>
      </w:tr>
    </w:tbl>
    <w:p w14:paraId="2DFC1260" w14:textId="77777777" w:rsidR="001C3E77" w:rsidRDefault="001C3E77" w:rsidP="001C3E77"/>
    <w:p w14:paraId="3A59CAE9" w14:textId="77777777" w:rsidR="001C3E77" w:rsidRDefault="001C3E77" w:rsidP="001C3E77">
      <w:r>
        <w:t xml:space="preserve">Um von einer bestimmen Page Daten lesen zu können, müssen diese zuerst vom Sensor auf das Scratchpad geschrieben werden. Danach muss man die Daten vom Scratchpad einlesen. </w:t>
      </w:r>
    </w:p>
    <w:p w14:paraId="21CA24EA" w14:textId="77777777" w:rsidR="001C3E77" w:rsidRDefault="001C3E77" w:rsidP="001C3E77">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62F6D76F" w14:textId="77777777" w:rsidR="001C3E77" w:rsidRDefault="001C3E77" w:rsidP="001C3E77"/>
    <w:p w14:paraId="7708B193" w14:textId="2B8DE4C9" w:rsidR="002E3A7B" w:rsidRDefault="002E3A7B" w:rsidP="001C3E77">
      <w:r>
        <w:rPr>
          <w:b/>
        </w:rPr>
        <w:t>Von</w:t>
      </w:r>
      <w:r w:rsidRPr="00FA64FB">
        <w:rPr>
          <w:b/>
        </w:rPr>
        <w:t xml:space="preserve"> einer Page Daten </w:t>
      </w:r>
      <w:r>
        <w:rPr>
          <w:b/>
        </w:rPr>
        <w:t>auslesen:</w:t>
      </w:r>
    </w:p>
    <w:tbl>
      <w:tblPr>
        <w:tblStyle w:val="Tabellenraster"/>
        <w:tblW w:w="0" w:type="auto"/>
        <w:tblLook w:val="04A0" w:firstRow="1" w:lastRow="0" w:firstColumn="1" w:lastColumn="0" w:noHBand="0" w:noVBand="1"/>
      </w:tblPr>
      <w:tblGrid>
        <w:gridCol w:w="9060"/>
      </w:tblGrid>
      <w:tr w:rsidR="001C3E77" w14:paraId="302247C4" w14:textId="77777777" w:rsidTr="002C79C6">
        <w:tc>
          <w:tcPr>
            <w:tcW w:w="9060" w:type="dxa"/>
          </w:tcPr>
          <w:p w14:paraId="32B3A088"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3AA27858" w14:textId="77777777" w:rsidTr="002C79C6">
        <w:tc>
          <w:tcPr>
            <w:tcW w:w="9060" w:type="dxa"/>
          </w:tcPr>
          <w:p w14:paraId="2E27F32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w:t>
            </w:r>
          </w:p>
          <w:p w14:paraId="4DA928C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@brief</w:t>
            </w:r>
            <w:r w:rsidRPr="006E40B4">
              <w:rPr>
                <w:rFonts w:ascii="Consolas" w:hAnsi="Consolas"/>
                <w:color w:val="008000"/>
                <w:sz w:val="20"/>
                <w:szCs w:val="20"/>
                <w:lang w:val="en-GB" w:eastAsia="de-AT"/>
              </w:rPr>
              <w:t xml:space="preserve"> This function reads the data from one page of the DS2438</w:t>
            </w:r>
          </w:p>
          <w:p w14:paraId="6D8DC71C"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lastRenderedPageBreak/>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 page number (0 - 7)</w:t>
            </w:r>
          </w:p>
          <w:p w14:paraId="731C6A3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pageData data of page</w:t>
            </w:r>
          </w:p>
          <w:p w14:paraId="2422BEBB"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@return</w:t>
            </w:r>
            <w:r w:rsidRPr="006E40B4">
              <w:rPr>
                <w:rFonts w:ascii="Consolas" w:hAnsi="Consolas"/>
                <w:color w:val="008000"/>
                <w:sz w:val="20"/>
                <w:szCs w:val="20"/>
                <w:lang w:val="en-GB" w:eastAsia="de-AT"/>
              </w:rPr>
              <w:t xml:space="preserve"> DS2438_Status</w:t>
            </w:r>
          </w:p>
          <w:p w14:paraId="63FBD92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w:t>
            </w:r>
          </w:p>
          <w:p w14:paraId="4FC7C45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DS2438_Status DS2438_ReadPage(</w:t>
            </w:r>
            <w:r w:rsidRPr="006E40B4">
              <w:rPr>
                <w:rFonts w:ascii="Consolas" w:hAnsi="Consolas"/>
                <w:color w:val="0000FF"/>
                <w:sz w:val="20"/>
                <w:szCs w:val="20"/>
                <w:lang w:val="en-GB" w:eastAsia="de-AT"/>
              </w:rPr>
              <w:t>uint8_t</w:t>
            </w:r>
            <w:r w:rsidRPr="006E40B4">
              <w:rPr>
                <w:rFonts w:ascii="Consolas" w:hAnsi="Consolas"/>
                <w:color w:val="000000"/>
                <w:sz w:val="20"/>
                <w:szCs w:val="20"/>
                <w:lang w:val="en-GB" w:eastAsia="de-AT"/>
              </w:rPr>
              <w:t xml:space="preserve"> page, </w:t>
            </w:r>
            <w:r w:rsidRPr="006E40B4">
              <w:rPr>
                <w:rFonts w:ascii="Consolas" w:hAnsi="Consolas"/>
                <w:color w:val="0000FF"/>
                <w:sz w:val="20"/>
                <w:szCs w:val="20"/>
                <w:lang w:val="en-GB" w:eastAsia="de-AT"/>
              </w:rPr>
              <w:t>int16_t</w:t>
            </w:r>
            <w:r w:rsidRPr="006E40B4">
              <w:rPr>
                <w:rFonts w:ascii="Consolas" w:hAnsi="Consolas"/>
                <w:color w:val="000000"/>
                <w:sz w:val="20"/>
                <w:szCs w:val="20"/>
                <w:lang w:val="en-GB" w:eastAsia="de-AT"/>
              </w:rPr>
              <w:t xml:space="preserve"> *pageData)</w:t>
            </w:r>
          </w:p>
          <w:p w14:paraId="3DC3A5B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w:t>
            </w:r>
          </w:p>
          <w:p w14:paraId="15B8C668"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6CA0395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9C52D0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7C5D3EC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203E654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copy current data to scratchpad</w:t>
            </w:r>
          </w:p>
          <w:p w14:paraId="14C15BD9"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58ED46A2"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DS2438_RECALL_MEM</w:t>
            </w:r>
            <w:r w:rsidRPr="006E40B4">
              <w:rPr>
                <w:rFonts w:ascii="Consolas" w:hAnsi="Consolas"/>
                <w:color w:val="000000"/>
                <w:sz w:val="20"/>
                <w:szCs w:val="20"/>
                <w:lang w:val="en-GB" w:eastAsia="de-AT"/>
              </w:rPr>
              <w:t>);</w:t>
            </w:r>
          </w:p>
          <w:p w14:paraId="21BB948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343E23E3"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4EF3865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6F74BCD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6C7EA2FB"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13F6DA5"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095E338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read scratchpad data</w:t>
            </w:r>
          </w:p>
          <w:p w14:paraId="7DEB7AA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4DCE9810"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DS2438_READ_SP</w:t>
            </w:r>
            <w:r w:rsidRPr="006E40B4">
              <w:rPr>
                <w:rFonts w:ascii="Consolas" w:hAnsi="Consolas"/>
                <w:color w:val="000000"/>
                <w:sz w:val="20"/>
                <w:szCs w:val="20"/>
                <w:lang w:val="en-GB" w:eastAsia="de-AT"/>
              </w:rPr>
              <w:t>);</w:t>
            </w:r>
          </w:p>
          <w:p w14:paraId="09AC8DD5"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3BC9ED0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4C9839A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for</w:t>
            </w:r>
            <w:r w:rsidRPr="006E40B4">
              <w:rPr>
                <w:rFonts w:ascii="Consolas" w:hAnsi="Consolas"/>
                <w:color w:val="000000"/>
                <w:sz w:val="20"/>
                <w:szCs w:val="20"/>
                <w:lang w:val="en-GB" w:eastAsia="de-AT"/>
              </w:rPr>
              <w:t>(</w:t>
            </w:r>
            <w:r w:rsidRPr="006E40B4">
              <w:rPr>
                <w:rFonts w:ascii="Consolas" w:hAnsi="Consolas"/>
                <w:color w:val="0000FF"/>
                <w:sz w:val="20"/>
                <w:szCs w:val="20"/>
                <w:lang w:val="en-GB" w:eastAsia="de-AT"/>
              </w:rPr>
              <w:t>int8_t</w:t>
            </w:r>
            <w:r w:rsidRPr="006E40B4">
              <w:rPr>
                <w:rFonts w:ascii="Consolas" w:hAnsi="Consolas"/>
                <w:color w:val="000000"/>
                <w:sz w:val="20"/>
                <w:szCs w:val="20"/>
                <w:lang w:val="en-GB" w:eastAsia="de-AT"/>
              </w:rPr>
              <w:t xml:space="preserve"> i = </w:t>
            </w:r>
            <w:r w:rsidRPr="006E40B4">
              <w:rPr>
                <w:rFonts w:ascii="Consolas" w:hAnsi="Consolas"/>
                <w:color w:val="098658"/>
                <w:sz w:val="20"/>
                <w:szCs w:val="20"/>
                <w:lang w:val="en-GB" w:eastAsia="de-AT"/>
              </w:rPr>
              <w:t>0</w:t>
            </w:r>
            <w:r w:rsidRPr="006E40B4">
              <w:rPr>
                <w:rFonts w:ascii="Consolas" w:hAnsi="Consolas"/>
                <w:color w:val="000000"/>
                <w:sz w:val="20"/>
                <w:szCs w:val="20"/>
                <w:lang w:val="en-GB" w:eastAsia="de-AT"/>
              </w:rPr>
              <w:t xml:space="preserve">; i &lt; </w:t>
            </w:r>
            <w:r w:rsidRPr="006E40B4">
              <w:rPr>
                <w:rFonts w:ascii="Consolas" w:hAnsi="Consolas"/>
                <w:color w:val="098658"/>
                <w:sz w:val="20"/>
                <w:szCs w:val="20"/>
                <w:lang w:val="en-GB" w:eastAsia="de-AT"/>
              </w:rPr>
              <w:t>9</w:t>
            </w:r>
            <w:r w:rsidRPr="006E40B4">
              <w:rPr>
                <w:rFonts w:ascii="Consolas" w:hAnsi="Consolas"/>
                <w:color w:val="000000"/>
                <w:sz w:val="20"/>
                <w:szCs w:val="20"/>
                <w:lang w:val="en-GB" w:eastAsia="de-AT"/>
              </w:rPr>
              <w:t>; i++)</w:t>
            </w:r>
          </w:p>
          <w:p w14:paraId="06E7C5E2"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pageData[i] = DS2438_ReadByte();</w:t>
            </w:r>
          </w:p>
          <w:p w14:paraId="049F344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6AA4BAE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DS2438_OK</w:t>
            </w:r>
            <w:r w:rsidRPr="006E40B4">
              <w:rPr>
                <w:rFonts w:ascii="Consolas" w:hAnsi="Consolas"/>
                <w:color w:val="000000"/>
                <w:sz w:val="20"/>
                <w:szCs w:val="20"/>
                <w:lang w:val="en-GB" w:eastAsia="de-AT"/>
              </w:rPr>
              <w:t>;</w:t>
            </w:r>
          </w:p>
          <w:p w14:paraId="4CA39546" w14:textId="77777777" w:rsidR="001C3E77" w:rsidRPr="008943F6" w:rsidRDefault="001C3E77" w:rsidP="002C79C6">
            <w:pPr>
              <w:shd w:val="clear" w:color="auto" w:fill="FFFFFF"/>
              <w:spacing w:line="285" w:lineRule="atLeast"/>
              <w:rPr>
                <w:sz w:val="20"/>
                <w:szCs w:val="20"/>
              </w:rPr>
            </w:pPr>
            <w:r w:rsidRPr="006E40B4">
              <w:rPr>
                <w:rFonts w:ascii="Consolas" w:hAnsi="Consolas"/>
                <w:color w:val="000000"/>
                <w:sz w:val="20"/>
                <w:szCs w:val="20"/>
                <w:lang w:eastAsia="de-AT"/>
              </w:rPr>
              <w:t>}</w:t>
            </w:r>
          </w:p>
        </w:tc>
      </w:tr>
    </w:tbl>
    <w:p w14:paraId="05EFA09D" w14:textId="77777777" w:rsidR="001C3E77" w:rsidRDefault="001C3E77" w:rsidP="001C3E77"/>
    <w:p w14:paraId="54F155F0" w14:textId="77777777" w:rsidR="001C3E77" w:rsidRDefault="001C3E77" w:rsidP="001C3E77">
      <w:pPr>
        <w:pStyle w:val="berschrift4"/>
      </w:pPr>
      <w:bookmarkStart w:id="147" w:name="_Toc159489185"/>
      <w:r>
        <w:t>Initialisierungssequenz</w:t>
      </w:r>
      <w:bookmarkEnd w:id="147"/>
    </w:p>
    <w:p w14:paraId="497ACD26" w14:textId="77777777" w:rsidR="001C3E77" w:rsidRDefault="001C3E77" w:rsidP="001C3E77">
      <w:r>
        <w:t>Die Initialisierungssequenz besteht immer aus einen Reset- und einen Presence-Puls, die die folgenden zeitlichen Anforderungen einhalten müssen:</w:t>
      </w:r>
    </w:p>
    <w:p w14:paraId="071D1967" w14:textId="77777777" w:rsidR="001C3E77" w:rsidRDefault="001C3E77" w:rsidP="001C3E77"/>
    <w:p w14:paraId="02643BCB" w14:textId="77777777" w:rsidR="001C3E77" w:rsidRDefault="001C3E77" w:rsidP="001C3E77">
      <w:pPr>
        <w:keepNext/>
        <w:jc w:val="center"/>
      </w:pPr>
      <w:r w:rsidRPr="00882E92">
        <w:rPr>
          <w:noProof/>
        </w:rPr>
        <w:lastRenderedPageBreak/>
        <w:drawing>
          <wp:inline distT="0" distB="0" distL="0" distR="0" wp14:anchorId="6D0BF77C" wp14:editId="7F223B3A">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40"/>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A569723" w14:textId="0C9B723E" w:rsidR="001C3E77" w:rsidRDefault="001C3E77" w:rsidP="001C3E77">
      <w:pPr>
        <w:pStyle w:val="Beschriftung"/>
      </w:pPr>
      <w:bookmarkStart w:id="148" w:name="_Toc159069486"/>
      <w:r>
        <w:t xml:space="preserve">Abbildung </w:t>
      </w:r>
      <w:r>
        <w:fldChar w:fldCharType="begin"/>
      </w:r>
      <w:r>
        <w:instrText xml:space="preserve"> SEQ Abbildung \* ARABIC </w:instrText>
      </w:r>
      <w:r>
        <w:fldChar w:fldCharType="separate"/>
      </w:r>
      <w:r w:rsidR="00EE32CE">
        <w:rPr>
          <w:noProof/>
        </w:rPr>
        <w:t>15</w:t>
      </w:r>
      <w:r>
        <w:fldChar w:fldCharType="end"/>
      </w:r>
      <w:r>
        <w:t>: One-Wire Initialisierungssequenz</w:t>
      </w:r>
      <w:bookmarkEnd w:id="148"/>
    </w:p>
    <w:p w14:paraId="46F102FE" w14:textId="77777777" w:rsidR="001C3E77" w:rsidRPr="00565A3D" w:rsidRDefault="001C3E77" w:rsidP="001C3E77"/>
    <w:p w14:paraId="270C9C9F" w14:textId="77777777" w:rsidR="001C3E77" w:rsidRPr="00801B0E" w:rsidRDefault="001C3E77" w:rsidP="001C3E77">
      <w:r w:rsidRPr="00801B0E">
        <w:t>Wenn der One-Wire Slave bei</w:t>
      </w:r>
      <w:r>
        <w:t xml:space="preserve"> dem Presence-Puls nicht nach 60µs bis 240µs die Leitung in den high-Zustand setzt, besteht ein Problem bei der Kommunikation zwischen Master und Slave. </w:t>
      </w:r>
    </w:p>
    <w:p w14:paraId="29E14B24" w14:textId="77777777" w:rsidR="001C3E77" w:rsidRDefault="001C3E77" w:rsidP="001C3E77"/>
    <w:p w14:paraId="430C7394" w14:textId="4040D389" w:rsidR="001C3E77" w:rsidRPr="004F4ADE" w:rsidRDefault="004F4ADE" w:rsidP="001C3E77">
      <w:pPr>
        <w:rPr>
          <w:b/>
        </w:rPr>
      </w:pPr>
      <w:r w:rsidRPr="004F4ADE">
        <w:rPr>
          <w:b/>
        </w:rPr>
        <w:t>Initialisierungssequenz DS2438</w:t>
      </w:r>
      <w:r w:rsidR="001C3E77" w:rsidRPr="004F4ADE">
        <w:rPr>
          <w:b/>
        </w:rPr>
        <w:t>:</w:t>
      </w:r>
    </w:p>
    <w:tbl>
      <w:tblPr>
        <w:tblStyle w:val="Tabellenraster"/>
        <w:tblW w:w="0" w:type="auto"/>
        <w:tblLook w:val="04A0" w:firstRow="1" w:lastRow="0" w:firstColumn="1" w:lastColumn="0" w:noHBand="0" w:noVBand="1"/>
      </w:tblPr>
      <w:tblGrid>
        <w:gridCol w:w="9060"/>
      </w:tblGrid>
      <w:tr w:rsidR="001C3E77" w14:paraId="4AF9D479" w14:textId="77777777" w:rsidTr="002C79C6">
        <w:tc>
          <w:tcPr>
            <w:tcW w:w="9060" w:type="dxa"/>
          </w:tcPr>
          <w:p w14:paraId="4FBAC3E4" w14:textId="77777777" w:rsidR="001C3E77" w:rsidRPr="008943F6" w:rsidRDefault="001C3E77" w:rsidP="002C79C6">
            <w:pPr>
              <w:spacing w:line="285" w:lineRule="atLeast"/>
              <w:rPr>
                <w:rFonts w:ascii="Consolas" w:hAnsi="Consolas"/>
                <w:color w:val="008000"/>
                <w:sz w:val="20"/>
                <w:szCs w:val="20"/>
                <w:lang w:val="en-GB" w:eastAsia="de-AT"/>
              </w:rPr>
            </w:pPr>
            <w:r w:rsidRPr="008943F6">
              <w:rPr>
                <w:rFonts w:ascii="Consolas" w:hAnsi="Consolas"/>
                <w:sz w:val="20"/>
                <w:szCs w:val="20"/>
                <w:lang w:val="en-GB" w:eastAsia="de-AT"/>
              </w:rPr>
              <w:t>DS2438.c</w:t>
            </w:r>
          </w:p>
        </w:tc>
      </w:tr>
      <w:tr w:rsidR="001C3E77" w14:paraId="54FBC12D" w14:textId="77777777" w:rsidTr="002C79C6">
        <w:tc>
          <w:tcPr>
            <w:tcW w:w="9060" w:type="dxa"/>
          </w:tcPr>
          <w:p w14:paraId="6D590D35"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w:t>
            </w:r>
          </w:p>
          <w:p w14:paraId="0C5C8FA3"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@brief</w:t>
            </w:r>
            <w:r w:rsidRPr="00D74E7C">
              <w:rPr>
                <w:rFonts w:ascii="Consolas" w:hAnsi="Consolas"/>
                <w:color w:val="008000"/>
                <w:sz w:val="20"/>
                <w:szCs w:val="20"/>
                <w:lang w:val="en-GB" w:eastAsia="de-AT"/>
              </w:rPr>
              <w:t xml:space="preserve"> This function resets / checks device presence</w:t>
            </w:r>
          </w:p>
          <w:p w14:paraId="55FF0A8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@return</w:t>
            </w:r>
            <w:r w:rsidRPr="00D74E7C">
              <w:rPr>
                <w:rFonts w:ascii="Consolas" w:hAnsi="Consolas"/>
                <w:color w:val="008000"/>
                <w:sz w:val="20"/>
                <w:szCs w:val="20"/>
                <w:lang w:val="en-GB" w:eastAsia="de-AT"/>
              </w:rPr>
              <w:t xml:space="preserve"> DS2438_Status</w:t>
            </w:r>
          </w:p>
          <w:p w14:paraId="34448EC0"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w:t>
            </w:r>
          </w:p>
          <w:p w14:paraId="45253930"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DS2438_Status DS2438_Reset(</w:t>
            </w:r>
            <w:r w:rsidRPr="00D74E7C">
              <w:rPr>
                <w:rFonts w:ascii="Consolas" w:hAnsi="Consolas"/>
                <w:color w:val="0000FF"/>
                <w:sz w:val="20"/>
                <w:szCs w:val="20"/>
                <w:lang w:val="en-GB" w:eastAsia="de-AT"/>
              </w:rPr>
              <w:t>void</w:t>
            </w:r>
            <w:r w:rsidRPr="00D74E7C">
              <w:rPr>
                <w:rFonts w:ascii="Consolas" w:hAnsi="Consolas"/>
                <w:color w:val="000000"/>
                <w:sz w:val="20"/>
                <w:szCs w:val="20"/>
                <w:lang w:val="en-GB" w:eastAsia="de-AT"/>
              </w:rPr>
              <w:t>)</w:t>
            </w:r>
          </w:p>
          <w:p w14:paraId="400FAD52"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w:t>
            </w:r>
          </w:p>
          <w:p w14:paraId="3478F62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reset DS2438</w:t>
            </w:r>
          </w:p>
          <w:p w14:paraId="1F894949"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send reset pulse (min 480us)</w:t>
            </w:r>
          </w:p>
          <w:p w14:paraId="70CD31A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GPIO_PIN_RESET</w:t>
            </w:r>
            <w:r w:rsidRPr="00D74E7C">
              <w:rPr>
                <w:rFonts w:ascii="Consolas" w:hAnsi="Consolas"/>
                <w:color w:val="000000"/>
                <w:sz w:val="20"/>
                <w:szCs w:val="20"/>
                <w:lang w:val="en-GB" w:eastAsia="de-AT"/>
              </w:rPr>
              <w:t>);</w:t>
            </w:r>
          </w:p>
          <w:p w14:paraId="0AF8014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480</w:t>
            </w:r>
            <w:r w:rsidRPr="00D74E7C">
              <w:rPr>
                <w:rFonts w:ascii="Consolas" w:hAnsi="Consolas"/>
                <w:color w:val="000000"/>
                <w:sz w:val="20"/>
                <w:szCs w:val="20"/>
                <w:lang w:val="en-GB" w:eastAsia="de-AT"/>
              </w:rPr>
              <w:t>);</w:t>
            </w:r>
          </w:p>
          <w:p w14:paraId="6756FB8E"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release line -&gt; change to receive mode</w:t>
            </w:r>
          </w:p>
          <w:p w14:paraId="0EFD57D9"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    </w:t>
            </w:r>
          </w:p>
          <w:p w14:paraId="281FCA78"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66A71EA1"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wait until slave sends presence pulse</w:t>
            </w:r>
          </w:p>
          <w:p w14:paraId="344EF9CE"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70</w:t>
            </w:r>
            <w:r w:rsidRPr="00D74E7C">
              <w:rPr>
                <w:rFonts w:ascii="Consolas" w:hAnsi="Consolas"/>
                <w:color w:val="000000"/>
                <w:sz w:val="20"/>
                <w:szCs w:val="20"/>
                <w:lang w:val="en-GB" w:eastAsia="de-AT"/>
              </w:rPr>
              <w:t xml:space="preserve">); </w:t>
            </w:r>
          </w:p>
          <w:p w14:paraId="54D21C37"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read current pin state</w:t>
            </w:r>
          </w:p>
          <w:p w14:paraId="1B9155A8"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int8_t</w:t>
            </w:r>
            <w:r w:rsidRPr="00D74E7C">
              <w:rPr>
                <w:rFonts w:ascii="Consolas" w:hAnsi="Consolas"/>
                <w:color w:val="000000"/>
                <w:sz w:val="20"/>
                <w:szCs w:val="20"/>
                <w:lang w:val="en-GB" w:eastAsia="de-AT"/>
              </w:rPr>
              <w:t xml:space="preserve"> pin = HAL_GPIO_ReadPin(ds2438_GPIOPort, ds2438_GPIOPin);</w:t>
            </w:r>
          </w:p>
          <w:p w14:paraId="318FC22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410</w:t>
            </w:r>
            <w:r w:rsidRPr="00D74E7C">
              <w:rPr>
                <w:rFonts w:ascii="Consolas" w:hAnsi="Consolas"/>
                <w:color w:val="000000"/>
                <w:sz w:val="20"/>
                <w:szCs w:val="20"/>
                <w:lang w:val="en-GB" w:eastAsia="de-AT"/>
              </w:rPr>
              <w:t>);</w:t>
            </w:r>
          </w:p>
          <w:p w14:paraId="731948BB"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2C082EF6"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check pin state (0 -&gt; found, 1 -&gt; not found)</w:t>
            </w:r>
          </w:p>
          <w:p w14:paraId="50FE651D"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if</w:t>
            </w:r>
            <w:r w:rsidRPr="00D74E7C">
              <w:rPr>
                <w:rFonts w:ascii="Consolas" w:hAnsi="Consolas"/>
                <w:color w:val="000000"/>
                <w:sz w:val="20"/>
                <w:szCs w:val="20"/>
                <w:lang w:val="en-GB" w:eastAsia="de-AT"/>
              </w:rPr>
              <w:t xml:space="preserve">(pin ==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w:t>
            </w:r>
          </w:p>
          <w:p w14:paraId="4A79E9E5"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DS2438_ERROR</w:t>
            </w:r>
            <w:r w:rsidRPr="00D74E7C">
              <w:rPr>
                <w:rFonts w:ascii="Consolas" w:hAnsi="Consolas"/>
                <w:color w:val="000000"/>
                <w:sz w:val="20"/>
                <w:szCs w:val="20"/>
                <w:lang w:val="en-GB" w:eastAsia="de-AT"/>
              </w:rPr>
              <w:t>;</w:t>
            </w:r>
          </w:p>
          <w:p w14:paraId="420EC04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4AF3EFB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DS2438_OK</w:t>
            </w:r>
            <w:r w:rsidRPr="00D74E7C">
              <w:rPr>
                <w:rFonts w:ascii="Consolas" w:hAnsi="Consolas"/>
                <w:color w:val="000000"/>
                <w:sz w:val="20"/>
                <w:szCs w:val="20"/>
                <w:lang w:val="en-GB" w:eastAsia="de-AT"/>
              </w:rPr>
              <w:t>;</w:t>
            </w:r>
          </w:p>
          <w:p w14:paraId="0B40EE1F" w14:textId="77777777" w:rsidR="001C3E77" w:rsidRDefault="001C3E77" w:rsidP="002C79C6">
            <w:pPr>
              <w:shd w:val="clear" w:color="auto" w:fill="FFFFFF"/>
              <w:spacing w:line="285" w:lineRule="atLeast"/>
              <w:rPr>
                <w:rFonts w:ascii="Consolas" w:hAnsi="Consolas"/>
                <w:color w:val="008000"/>
                <w:sz w:val="21"/>
                <w:szCs w:val="21"/>
                <w:lang w:val="en-GB" w:eastAsia="de-AT"/>
              </w:rPr>
            </w:pPr>
            <w:r w:rsidRPr="00D74E7C">
              <w:rPr>
                <w:rFonts w:ascii="Consolas" w:hAnsi="Consolas"/>
                <w:color w:val="000000"/>
                <w:sz w:val="20"/>
                <w:szCs w:val="20"/>
                <w:lang w:eastAsia="de-AT"/>
              </w:rPr>
              <w:lastRenderedPageBreak/>
              <w:t>}</w:t>
            </w:r>
          </w:p>
        </w:tc>
      </w:tr>
    </w:tbl>
    <w:p w14:paraId="592EB1BD" w14:textId="77777777" w:rsidR="001C3E77" w:rsidRDefault="001C3E77" w:rsidP="001C3E77"/>
    <w:p w14:paraId="6F658A0E" w14:textId="77777777" w:rsidR="001C3E77" w:rsidRDefault="001C3E77" w:rsidP="001C3E77">
      <w:pPr>
        <w:pStyle w:val="berschrift4"/>
      </w:pPr>
      <w:bookmarkStart w:id="149" w:name="_Toc159489186"/>
      <w:r>
        <w:t>ROM-Funktionsbefehl</w:t>
      </w:r>
      <w:bookmarkEnd w:id="149"/>
    </w:p>
    <w:p w14:paraId="256E3898" w14:textId="77777777" w:rsidR="001C3E77" w:rsidRDefault="001C3E77" w:rsidP="001C3E77">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107DDC4A" w14:textId="77777777" w:rsidR="001C3E77" w:rsidRDefault="001C3E77" w:rsidP="001C3E77"/>
    <w:p w14:paraId="4778B7C8" w14:textId="77777777" w:rsidR="001C3E77" w:rsidRDefault="001C3E77" w:rsidP="001C3E77">
      <w:r w:rsidRPr="009F6FA9">
        <w:rPr>
          <w:highlight w:val="yellow"/>
        </w:rPr>
        <w:t>Vllt Liste von allen Befehlen mit Beschreibung</w:t>
      </w:r>
    </w:p>
    <w:p w14:paraId="7D2F56A2" w14:textId="77777777" w:rsidR="001C3E77" w:rsidRDefault="001C3E77" w:rsidP="001C3E77"/>
    <w:p w14:paraId="1C1B8309" w14:textId="77777777" w:rsidR="001C3E77" w:rsidRDefault="001C3E77" w:rsidP="001C3E77">
      <w:pPr>
        <w:pStyle w:val="berschrift4"/>
      </w:pPr>
      <w:bookmarkStart w:id="150" w:name="_Toc159489187"/>
      <w:r>
        <w:t>Memory-Funktionsbefehl</w:t>
      </w:r>
      <w:bookmarkEnd w:id="150"/>
    </w:p>
    <w:p w14:paraId="667E9F3F" w14:textId="77777777" w:rsidR="001C3E77" w:rsidRDefault="001C3E77" w:rsidP="001C3E77">
      <w:r>
        <w:t xml:space="preserve">Der einzige Memory-Funktionsbefehl, der wichtig für das Spannungsmonitoring wichtig ist, ist der CONVERT-V (0xB4) Befehl. Diese Anweisung startet die Analog-Digital-Spannungswandlung des Sensors. Wenn die Umwandlung beendet ist, wird das ADB-Flag (A/D Conversion Busy Flag) auf 0 gesetzt. </w:t>
      </w:r>
    </w:p>
    <w:p w14:paraId="22B02FD2" w14:textId="77777777" w:rsidR="001C3E77" w:rsidRDefault="001C3E77" w:rsidP="001C3E77"/>
    <w:p w14:paraId="5C274F66" w14:textId="77777777" w:rsidR="001C3E77" w:rsidRDefault="001C3E77" w:rsidP="001C3E77">
      <w:r w:rsidRPr="009F6FA9">
        <w:rPr>
          <w:highlight w:val="yellow"/>
        </w:rPr>
        <w:t>Vllt Liste von allen Befehlen mit Beschreibung</w:t>
      </w:r>
    </w:p>
    <w:p w14:paraId="0665E2B4" w14:textId="77777777" w:rsidR="0005025C" w:rsidRDefault="0005025C" w:rsidP="000B0D85"/>
    <w:p w14:paraId="6B3F2FAA" w14:textId="5C61E932" w:rsidR="00FD4496" w:rsidRDefault="00FD4496" w:rsidP="00C00930">
      <w:pPr>
        <w:pStyle w:val="berschrift3"/>
      </w:pPr>
      <w:bookmarkStart w:id="151" w:name="_Toc159489188"/>
      <w:r>
        <w:t>Registerübersicht DS2438</w:t>
      </w:r>
      <w:bookmarkEnd w:id="151"/>
    </w:p>
    <w:p w14:paraId="74E47CB5" w14:textId="49BD8360" w:rsidR="000B0D85" w:rsidRDefault="000B0D85" w:rsidP="000B0D85">
      <w:r>
        <w:t>Der DS2438 ist unterschiedliche Pages unterteilt, die alle notwendigen Einstellungen und Messdaten des Sensors beinhalten.</w:t>
      </w:r>
    </w:p>
    <w:p w14:paraId="7C9118B2" w14:textId="77777777" w:rsidR="000B0D85" w:rsidRDefault="000B0D85" w:rsidP="000B0D85"/>
    <w:p w14:paraId="7E52C150" w14:textId="77777777" w:rsidR="006C5AD5" w:rsidRDefault="000B0D85" w:rsidP="006C5AD5">
      <w:pPr>
        <w:keepNext/>
        <w:jc w:val="center"/>
      </w:pPr>
      <w:r w:rsidRPr="00D03684">
        <w:rPr>
          <w:noProof/>
        </w:rPr>
        <w:lastRenderedPageBreak/>
        <w:drawing>
          <wp:inline distT="0" distB="0" distL="0" distR="0" wp14:anchorId="733CAEEC" wp14:editId="7A0F992E">
            <wp:extent cx="5289186" cy="4598035"/>
            <wp:effectExtent l="0" t="0" r="6985" b="0"/>
            <wp:docPr id="204409564" name="Grafik 1" descr="Ein Bild, das Text, Karte Menü, Zahl,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564" name="Grafik 1" descr="Ein Bild, das Text, Karte Menü, Zahl, Dokument enthält.&#10;&#10;Automatisch generierte Beschreibung"/>
                    <pic:cNvPicPr/>
                  </pic:nvPicPr>
                  <pic:blipFill rotWithShape="1">
                    <a:blip r:embed="rId41"/>
                    <a:srcRect l="1969" t="1108" r="6172"/>
                    <a:stretch/>
                  </pic:blipFill>
                  <pic:spPr bwMode="auto">
                    <a:xfrm>
                      <a:off x="0" y="0"/>
                      <a:ext cx="5295624" cy="4603632"/>
                    </a:xfrm>
                    <a:prstGeom prst="rect">
                      <a:avLst/>
                    </a:prstGeom>
                    <a:ln>
                      <a:noFill/>
                    </a:ln>
                    <a:extLst>
                      <a:ext uri="{53640926-AAD7-44D8-BBD7-CCE9431645EC}">
                        <a14:shadowObscured xmlns:a14="http://schemas.microsoft.com/office/drawing/2010/main"/>
                      </a:ext>
                    </a:extLst>
                  </pic:spPr>
                </pic:pic>
              </a:graphicData>
            </a:graphic>
          </wp:inline>
        </w:drawing>
      </w:r>
    </w:p>
    <w:p w14:paraId="41B91842" w14:textId="48AA8983" w:rsidR="000B0D85" w:rsidRDefault="006C5AD5" w:rsidP="00D51269">
      <w:pPr>
        <w:pStyle w:val="Beschriftung"/>
      </w:pPr>
      <w:r>
        <w:t xml:space="preserve">Abbildung </w:t>
      </w:r>
      <w:r>
        <w:fldChar w:fldCharType="begin"/>
      </w:r>
      <w:r>
        <w:instrText xml:space="preserve"> SEQ Abbildung \* ARABIC </w:instrText>
      </w:r>
      <w:r>
        <w:fldChar w:fldCharType="separate"/>
      </w:r>
      <w:r w:rsidR="00EE32CE">
        <w:rPr>
          <w:noProof/>
        </w:rPr>
        <w:t>16</w:t>
      </w:r>
      <w:r>
        <w:fldChar w:fldCharType="end"/>
      </w:r>
      <w:r>
        <w:t>: DS2438 Memory Map</w:t>
      </w:r>
    </w:p>
    <w:p w14:paraId="2F861A1C" w14:textId="77777777" w:rsidR="006116C4" w:rsidRDefault="006116C4" w:rsidP="000B0D85"/>
    <w:p w14:paraId="20B55299" w14:textId="14C6F3DD" w:rsidR="00BF4722" w:rsidRDefault="002665E1" w:rsidP="000B0D85">
      <w:r>
        <w:t xml:space="preserve">Für die Spannungsüberwachung ist nur die Page 0 wichtig, da </w:t>
      </w:r>
      <w:r w:rsidR="00CC523F">
        <w:t>im Byte[0] Einstellungen gesetzt werden können und in den Byte[</w:t>
      </w:r>
      <w:r w:rsidR="004F1801">
        <w:t>3..4</w:t>
      </w:r>
      <w:r w:rsidR="00CC523F">
        <w:t>]</w:t>
      </w:r>
      <w:r w:rsidR="004F1801">
        <w:t xml:space="preserve"> die gemessenen Spannungswerte gespeichert werden. </w:t>
      </w:r>
    </w:p>
    <w:p w14:paraId="3E46F3E1" w14:textId="77777777" w:rsidR="00344512" w:rsidRPr="005618BC" w:rsidRDefault="00344512" w:rsidP="005618BC"/>
    <w:p w14:paraId="7414372F" w14:textId="345C6537" w:rsidR="00151842" w:rsidRDefault="00F5793C" w:rsidP="00151842">
      <w:pPr>
        <w:pStyle w:val="berschrift3"/>
      </w:pPr>
      <w:bookmarkStart w:id="152" w:name="_Toc157499235"/>
      <w:bookmarkStart w:id="153" w:name="_Toc159489189"/>
      <w:r>
        <w:t>Initialisierung DS2438</w:t>
      </w:r>
      <w:bookmarkEnd w:id="153"/>
    </w:p>
    <w:tbl>
      <w:tblPr>
        <w:tblStyle w:val="Tabellenraster"/>
        <w:tblW w:w="0" w:type="auto"/>
        <w:tblLook w:val="04A0" w:firstRow="1" w:lastRow="0" w:firstColumn="1" w:lastColumn="0" w:noHBand="0" w:noVBand="1"/>
      </w:tblPr>
      <w:tblGrid>
        <w:gridCol w:w="9060"/>
      </w:tblGrid>
      <w:tr w:rsidR="00151842" w14:paraId="0575B85E" w14:textId="77777777" w:rsidTr="002C79C6">
        <w:tc>
          <w:tcPr>
            <w:tcW w:w="9060" w:type="dxa"/>
          </w:tcPr>
          <w:p w14:paraId="46960CCC" w14:textId="77777777" w:rsidR="00151842" w:rsidRPr="008943F6" w:rsidRDefault="00151842"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51842" w14:paraId="55794510" w14:textId="77777777" w:rsidTr="002C79C6">
        <w:tc>
          <w:tcPr>
            <w:tcW w:w="9060" w:type="dxa"/>
          </w:tcPr>
          <w:p w14:paraId="102EA1D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w:t>
            </w:r>
          </w:p>
          <w:p w14:paraId="6803E868"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@brief</w:t>
            </w:r>
            <w:r w:rsidRPr="00F811A3">
              <w:rPr>
                <w:rFonts w:ascii="Consolas" w:hAnsi="Consolas"/>
                <w:color w:val="008000"/>
                <w:sz w:val="20"/>
                <w:szCs w:val="20"/>
                <w:lang w:val="en-GB" w:eastAsia="de-AT"/>
              </w:rPr>
              <w:t xml:space="preserve"> This function initializes the DS2438</w:t>
            </w:r>
          </w:p>
          <w:p w14:paraId="78F7D12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htim pointer to TIM_HandleTypeDef (timer for us delay)</w:t>
            </w:r>
          </w:p>
          <w:p w14:paraId="56205455"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gpio_Port GPIOx (port of DQ Pin)</w:t>
            </w:r>
          </w:p>
          <w:p w14:paraId="3150288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gpio_Pin GPIO_PIN_x (pin of DQ Pin)</w:t>
            </w:r>
          </w:p>
          <w:p w14:paraId="6B2EBEB8"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@return</w:t>
            </w:r>
            <w:r w:rsidRPr="00F811A3">
              <w:rPr>
                <w:rFonts w:ascii="Consolas" w:hAnsi="Consolas"/>
                <w:color w:val="008000"/>
                <w:sz w:val="20"/>
                <w:szCs w:val="20"/>
                <w:lang w:val="en-GB" w:eastAsia="de-AT"/>
              </w:rPr>
              <w:t xml:space="preserve"> DS2438_Status</w:t>
            </w:r>
          </w:p>
          <w:p w14:paraId="7B577B3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w:t>
            </w:r>
          </w:p>
          <w:p w14:paraId="661F2693"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DS2438_Status DS2438_Init(TIM_HandleTypeDef *htim, GPIO_TypeDef *gpio_Port, </w:t>
            </w:r>
            <w:r w:rsidRPr="00F811A3">
              <w:rPr>
                <w:rFonts w:ascii="Consolas" w:hAnsi="Consolas"/>
                <w:color w:val="0000FF"/>
                <w:sz w:val="20"/>
                <w:szCs w:val="20"/>
                <w:lang w:val="en-GB" w:eastAsia="de-AT"/>
              </w:rPr>
              <w:t>uint16_t</w:t>
            </w:r>
            <w:r w:rsidRPr="00F811A3">
              <w:rPr>
                <w:rFonts w:ascii="Consolas" w:hAnsi="Consolas"/>
                <w:color w:val="000000"/>
                <w:sz w:val="20"/>
                <w:szCs w:val="20"/>
                <w:lang w:val="en-GB" w:eastAsia="de-AT"/>
              </w:rPr>
              <w:t xml:space="preserve"> gpio_Pin)</w:t>
            </w:r>
          </w:p>
          <w:p w14:paraId="5417D2C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w:t>
            </w:r>
          </w:p>
          <w:p w14:paraId="30FD31E5"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(htim == </w:t>
            </w:r>
            <w:r w:rsidRPr="00F811A3">
              <w:rPr>
                <w:rFonts w:ascii="Consolas" w:hAnsi="Consolas"/>
                <w:color w:val="0000FF"/>
                <w:sz w:val="20"/>
                <w:szCs w:val="20"/>
                <w:lang w:val="en-GB" w:eastAsia="de-AT"/>
              </w:rPr>
              <w:t>NULL</w:t>
            </w:r>
            <w:r w:rsidRPr="00F811A3">
              <w:rPr>
                <w:rFonts w:ascii="Consolas" w:hAnsi="Consolas"/>
                <w:color w:val="000000"/>
                <w:sz w:val="20"/>
                <w:szCs w:val="20"/>
                <w:lang w:val="en-GB" w:eastAsia="de-AT"/>
              </w:rPr>
              <w:t>)</w:t>
            </w:r>
          </w:p>
          <w:p w14:paraId="7C6FFAB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EF297E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6BBB175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DS2438_DelayTimer = htim;</w:t>
            </w:r>
          </w:p>
          <w:p w14:paraId="037C5AE0"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lastRenderedPageBreak/>
              <w:t>    HAL_TIM_Base_Start(DS2438_DelayTimer);</w:t>
            </w:r>
            <w:r w:rsidRPr="00F811A3">
              <w:rPr>
                <w:rFonts w:ascii="Consolas" w:hAnsi="Consolas"/>
                <w:color w:val="008000"/>
                <w:sz w:val="20"/>
                <w:szCs w:val="20"/>
                <w:lang w:val="en-GB" w:eastAsia="de-AT"/>
              </w:rPr>
              <w:t xml:space="preserve"> // start timer for DS2438_DelayUs</w:t>
            </w:r>
          </w:p>
          <w:p w14:paraId="54B7023D"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BDDC737"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ds2438_GPIOPort = gpio_Port;</w:t>
            </w:r>
          </w:p>
          <w:p w14:paraId="56302F6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ds2438_GPIOPin = gpio_Pin;</w:t>
            </w:r>
          </w:p>
          <w:p w14:paraId="1197FCA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EC56CC4"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(DS2438_Reset()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46EA4E9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25D65B04"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2B6E5F9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set Vad as A/D converter input</w:t>
            </w:r>
          </w:p>
          <w:p w14:paraId="445664CC"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int16_t</w:t>
            </w:r>
            <w:r w:rsidRPr="00F811A3">
              <w:rPr>
                <w:rFonts w:ascii="Consolas" w:hAnsi="Consolas"/>
                <w:color w:val="000000"/>
                <w:sz w:val="20"/>
                <w:szCs w:val="20"/>
                <w:lang w:val="en-GB" w:eastAsia="de-AT"/>
              </w:rPr>
              <w:t xml:space="preserve"> pageData[</w:t>
            </w:r>
            <w:r w:rsidRPr="00F811A3">
              <w:rPr>
                <w:rFonts w:ascii="Consolas" w:hAnsi="Consolas"/>
                <w:color w:val="098658"/>
                <w:sz w:val="20"/>
                <w:szCs w:val="20"/>
                <w:lang w:val="en-GB" w:eastAsia="de-AT"/>
              </w:rPr>
              <w:t>9</w:t>
            </w:r>
            <w:r w:rsidRPr="00F811A3">
              <w:rPr>
                <w:rFonts w:ascii="Consolas" w:hAnsi="Consolas"/>
                <w:color w:val="000000"/>
                <w:sz w:val="20"/>
                <w:szCs w:val="20"/>
                <w:lang w:val="en-GB" w:eastAsia="de-AT"/>
              </w:rPr>
              <w:t>] = {</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w:t>
            </w:r>
          </w:p>
          <w:p w14:paraId="4165B56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75EC512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(DS2438_ReadPage(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05F35716"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360A6C1"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DEA2A0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pageData[0] |= 0x08; // supply voltage</w:t>
            </w:r>
          </w:p>
          <w:p w14:paraId="6B5C432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pageData[</w:t>
            </w:r>
            <w:r w:rsidRPr="00F811A3">
              <w:rPr>
                <w:rFonts w:ascii="Consolas" w:hAnsi="Consolas"/>
                <w:color w:val="098658"/>
                <w:sz w:val="20"/>
                <w:szCs w:val="20"/>
                <w:lang w:val="en-GB" w:eastAsia="de-AT"/>
              </w:rPr>
              <w:t>0</w:t>
            </w:r>
            <w:r w:rsidRPr="00F811A3">
              <w:rPr>
                <w:rFonts w:ascii="Consolas" w:hAnsi="Consolas"/>
                <w:color w:val="000000"/>
                <w:sz w:val="20"/>
                <w:szCs w:val="20"/>
                <w:lang w:val="en-GB" w:eastAsia="de-AT"/>
              </w:rPr>
              <w:t xml:space="preserve">] &amp;= </w:t>
            </w:r>
            <w:r w:rsidRPr="00F811A3">
              <w:rPr>
                <w:rFonts w:ascii="Consolas" w:hAnsi="Consolas"/>
                <w:color w:val="098658"/>
                <w:sz w:val="20"/>
                <w:szCs w:val="20"/>
                <w:lang w:val="en-GB" w:eastAsia="de-AT"/>
              </w:rPr>
              <w:t>0xF7</w:t>
            </w:r>
            <w:r w:rsidRPr="00F811A3">
              <w:rPr>
                <w:rFonts w:ascii="Consolas" w:hAnsi="Consolas"/>
                <w:color w:val="000000"/>
                <w:sz w:val="20"/>
                <w:szCs w:val="20"/>
                <w:lang w:val="en-GB" w:eastAsia="de-AT"/>
              </w:rPr>
              <w:t>;</w:t>
            </w:r>
            <w:r w:rsidRPr="00F811A3">
              <w:rPr>
                <w:rFonts w:ascii="Consolas" w:hAnsi="Consolas"/>
                <w:color w:val="008000"/>
                <w:sz w:val="20"/>
                <w:szCs w:val="20"/>
                <w:lang w:val="en-GB" w:eastAsia="de-AT"/>
              </w:rPr>
              <w:t xml:space="preserve">    // external input</w:t>
            </w:r>
          </w:p>
          <w:p w14:paraId="4D89613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2A62AB2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(DS2438_WritePage(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264DF2C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1766B74C"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5A92A8A3"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check current voltage</w:t>
            </w:r>
          </w:p>
          <w:p w14:paraId="475C60BD" w14:textId="77777777" w:rsidR="00151842" w:rsidRPr="00F811A3" w:rsidRDefault="00151842" w:rsidP="002C79C6">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eastAsia="de-AT"/>
              </w:rPr>
              <w:t>int8_t</w:t>
            </w:r>
            <w:r w:rsidRPr="00F811A3">
              <w:rPr>
                <w:rFonts w:ascii="Consolas" w:hAnsi="Consolas"/>
                <w:color w:val="000000"/>
                <w:sz w:val="20"/>
                <w:szCs w:val="20"/>
                <w:lang w:eastAsia="de-AT"/>
              </w:rPr>
              <w:t xml:space="preserve"> errorCode = DS2438_ReadVoltage();</w:t>
            </w:r>
          </w:p>
          <w:p w14:paraId="3DF7FF3D"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(errorCode != </w:t>
            </w:r>
            <w:r w:rsidRPr="00F811A3">
              <w:rPr>
                <w:rFonts w:ascii="Consolas" w:hAnsi="Consolas"/>
                <w:color w:val="098658"/>
                <w:sz w:val="20"/>
                <w:szCs w:val="20"/>
                <w:lang w:val="en-GB" w:eastAsia="de-AT"/>
              </w:rPr>
              <w:t>DS2438_OK</w:t>
            </w:r>
            <w:r w:rsidRPr="00F811A3">
              <w:rPr>
                <w:rFonts w:ascii="Consolas" w:hAnsi="Consolas"/>
                <w:color w:val="000000"/>
                <w:sz w:val="20"/>
                <w:szCs w:val="20"/>
                <w:lang w:val="en-GB" w:eastAsia="de-AT"/>
              </w:rPr>
              <w:t>)</w:t>
            </w:r>
          </w:p>
          <w:p w14:paraId="6E07930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errorCode;</w:t>
            </w:r>
          </w:p>
          <w:p w14:paraId="33A1A6B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5B860636" w14:textId="77777777" w:rsidR="00151842" w:rsidRPr="003F188C"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3F188C">
              <w:rPr>
                <w:rFonts w:ascii="Consolas" w:hAnsi="Consolas"/>
                <w:color w:val="0000FF"/>
                <w:sz w:val="20"/>
                <w:szCs w:val="20"/>
                <w:lang w:val="en-GB" w:eastAsia="de-AT"/>
              </w:rPr>
              <w:t>return</w:t>
            </w:r>
            <w:r w:rsidRPr="003F188C">
              <w:rPr>
                <w:rFonts w:ascii="Consolas" w:hAnsi="Consolas"/>
                <w:color w:val="000000"/>
                <w:sz w:val="20"/>
                <w:szCs w:val="20"/>
                <w:lang w:val="en-GB" w:eastAsia="de-AT"/>
              </w:rPr>
              <w:t xml:space="preserve"> </w:t>
            </w:r>
            <w:r w:rsidRPr="003F188C">
              <w:rPr>
                <w:rFonts w:ascii="Consolas" w:hAnsi="Consolas"/>
                <w:color w:val="098658"/>
                <w:sz w:val="20"/>
                <w:szCs w:val="20"/>
                <w:lang w:val="en-GB" w:eastAsia="de-AT"/>
              </w:rPr>
              <w:t>DS2438_OK</w:t>
            </w:r>
            <w:r w:rsidRPr="003F188C">
              <w:rPr>
                <w:rFonts w:ascii="Consolas" w:hAnsi="Consolas"/>
                <w:color w:val="000000"/>
                <w:sz w:val="20"/>
                <w:szCs w:val="20"/>
                <w:lang w:val="en-GB" w:eastAsia="de-AT"/>
              </w:rPr>
              <w:t>;</w:t>
            </w:r>
          </w:p>
          <w:p w14:paraId="3FA91AE3" w14:textId="77777777" w:rsidR="00151842" w:rsidRPr="008943F6" w:rsidRDefault="00151842" w:rsidP="002C79C6">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eastAsia="de-AT"/>
              </w:rPr>
              <w:t>}</w:t>
            </w:r>
          </w:p>
        </w:tc>
      </w:tr>
    </w:tbl>
    <w:p w14:paraId="285B6569" w14:textId="77777777" w:rsidR="00151842" w:rsidRDefault="00151842" w:rsidP="00151842"/>
    <w:p w14:paraId="554E2484" w14:textId="77777777" w:rsidR="00151842" w:rsidRPr="00255FDF" w:rsidRDefault="00151842" w:rsidP="00151842">
      <w:r>
        <w:t xml:space="preserve">Man kann sich aussuchen, ob man die Versorgungsspannung oder die Spannung am Eingang vom A/D-Wandler messen will. Dies funktioniert mit dem AD-Bit in der Page 0 im Byte[0]. Wenn das AD-Bit auf 1 gesetzt wird, wird die Versorgungsspannung gemessen. Wenn das Bit auf 0 gesetzt wird, misst der Sensor die Eingangsspannung vom A/D-Wandler. </w:t>
      </w:r>
    </w:p>
    <w:p w14:paraId="31DBBEB6" w14:textId="77777777" w:rsidR="00151842" w:rsidRDefault="00151842" w:rsidP="00151842">
      <w:pPr>
        <w:rPr>
          <w:highlight w:val="yellow"/>
        </w:rPr>
      </w:pPr>
    </w:p>
    <w:p w14:paraId="56300F07" w14:textId="77777777" w:rsidR="00151842" w:rsidRPr="00057AE2" w:rsidRDefault="00151842" w:rsidP="00151842">
      <w:r w:rsidRPr="00133652">
        <w:rPr>
          <w:b/>
        </w:rPr>
        <w:t>Beispiel Aufruf vom Programm</w:t>
      </w:r>
      <w:r>
        <w:t>:</w:t>
      </w:r>
    </w:p>
    <w:tbl>
      <w:tblPr>
        <w:tblStyle w:val="Tabellenraster"/>
        <w:tblW w:w="0" w:type="auto"/>
        <w:tblLook w:val="04A0" w:firstRow="1" w:lastRow="0" w:firstColumn="1" w:lastColumn="0" w:noHBand="0" w:noVBand="1"/>
      </w:tblPr>
      <w:tblGrid>
        <w:gridCol w:w="9060"/>
      </w:tblGrid>
      <w:tr w:rsidR="00151842" w14:paraId="5848A8B1" w14:textId="77777777" w:rsidTr="002C79C6">
        <w:tc>
          <w:tcPr>
            <w:tcW w:w="9060" w:type="dxa"/>
          </w:tcPr>
          <w:p w14:paraId="0CBD6141" w14:textId="77777777" w:rsidR="00151842" w:rsidRDefault="00151842" w:rsidP="002C79C6">
            <w:pPr>
              <w:shd w:val="clear" w:color="auto" w:fill="FFFFFF"/>
              <w:spacing w:line="285" w:lineRule="atLeast"/>
            </w:pPr>
            <w:r w:rsidRPr="00C80B22">
              <w:rPr>
                <w:rFonts w:ascii="Consolas" w:hAnsi="Consolas"/>
                <w:color w:val="000000"/>
                <w:sz w:val="20"/>
                <w:szCs w:val="20"/>
                <w:lang w:val="en-GB" w:eastAsia="de-AT"/>
              </w:rPr>
              <w:t>main.c</w:t>
            </w:r>
          </w:p>
        </w:tc>
      </w:tr>
      <w:tr w:rsidR="00151842" w:rsidRPr="00C80B22" w14:paraId="0ADBFDC8" w14:textId="77777777" w:rsidTr="002C79C6">
        <w:tc>
          <w:tcPr>
            <w:tcW w:w="9060" w:type="dxa"/>
          </w:tcPr>
          <w:p w14:paraId="767C8356" w14:textId="77777777" w:rsidR="00151842" w:rsidRPr="00C80B22" w:rsidRDefault="00151842" w:rsidP="002C79C6">
            <w:pPr>
              <w:shd w:val="clear" w:color="auto" w:fill="FFFFFF"/>
              <w:spacing w:line="285" w:lineRule="atLeast"/>
              <w:rPr>
                <w:rFonts w:ascii="Consolas" w:hAnsi="Consolas"/>
                <w:color w:val="000000"/>
                <w:sz w:val="20"/>
                <w:szCs w:val="20"/>
                <w:lang w:val="en-GB" w:eastAsia="de-AT"/>
              </w:rPr>
            </w:pPr>
            <w:r w:rsidRPr="00C80B22">
              <w:rPr>
                <w:rFonts w:ascii="Consolas" w:hAnsi="Consolas"/>
                <w:color w:val="000000"/>
                <w:sz w:val="20"/>
                <w:szCs w:val="20"/>
                <w:lang w:val="en-GB" w:eastAsia="de-AT"/>
              </w:rPr>
              <w:t xml:space="preserve">errorCode = DS2438_Init(&amp;htim16, </w:t>
            </w:r>
            <w:r w:rsidRPr="00C80B22">
              <w:rPr>
                <w:rFonts w:ascii="Consolas" w:hAnsi="Consolas"/>
                <w:color w:val="0000FF"/>
                <w:sz w:val="20"/>
                <w:szCs w:val="20"/>
                <w:lang w:val="en-GB" w:eastAsia="de-AT"/>
              </w:rPr>
              <w:t>GPIOC</w:t>
            </w:r>
            <w:r w:rsidRPr="00C80B22">
              <w:rPr>
                <w:rFonts w:ascii="Consolas" w:hAnsi="Consolas"/>
                <w:color w:val="000000"/>
                <w:sz w:val="20"/>
                <w:szCs w:val="20"/>
                <w:lang w:val="en-GB" w:eastAsia="de-AT"/>
              </w:rPr>
              <w:t xml:space="preserve">, </w:t>
            </w:r>
            <w:r w:rsidRPr="00C80B22">
              <w:rPr>
                <w:rFonts w:ascii="Consolas" w:hAnsi="Consolas"/>
                <w:color w:val="0000FF"/>
                <w:sz w:val="20"/>
                <w:szCs w:val="20"/>
                <w:lang w:val="en-GB" w:eastAsia="de-AT"/>
              </w:rPr>
              <w:t>GPIO_PIN_0</w:t>
            </w:r>
            <w:r w:rsidRPr="00C80B22">
              <w:rPr>
                <w:rFonts w:ascii="Consolas" w:hAnsi="Consolas"/>
                <w:color w:val="000000"/>
                <w:sz w:val="20"/>
                <w:szCs w:val="20"/>
                <w:lang w:val="en-GB" w:eastAsia="de-AT"/>
              </w:rPr>
              <w:t>);</w:t>
            </w:r>
          </w:p>
          <w:p w14:paraId="21C76FCF" w14:textId="77777777" w:rsidR="00151842" w:rsidRDefault="00151842" w:rsidP="002C79C6">
            <w:pPr>
              <w:shd w:val="clear" w:color="auto" w:fill="FFFFFF"/>
              <w:spacing w:line="285" w:lineRule="atLeast"/>
              <w:rPr>
                <w:rFonts w:ascii="Consolas" w:hAnsi="Consolas"/>
                <w:color w:val="000000"/>
                <w:sz w:val="20"/>
                <w:szCs w:val="20"/>
                <w:lang w:eastAsia="de-AT"/>
              </w:rPr>
            </w:pPr>
            <w:r w:rsidRPr="00C80B22">
              <w:rPr>
                <w:rFonts w:ascii="Consolas" w:hAnsi="Consolas"/>
                <w:color w:val="0000FF"/>
                <w:sz w:val="20"/>
                <w:szCs w:val="20"/>
                <w:lang w:eastAsia="de-AT"/>
              </w:rPr>
              <w:t>if</w:t>
            </w:r>
            <w:r w:rsidRPr="00C80B22">
              <w:rPr>
                <w:rFonts w:ascii="Consolas" w:hAnsi="Consolas"/>
                <w:color w:val="000000"/>
                <w:sz w:val="20"/>
                <w:szCs w:val="20"/>
                <w:lang w:eastAsia="de-AT"/>
              </w:rPr>
              <w:t xml:space="preserve">(errorCode != </w:t>
            </w:r>
            <w:r w:rsidRPr="00C80B22">
              <w:rPr>
                <w:rFonts w:ascii="Consolas" w:hAnsi="Consolas"/>
                <w:color w:val="098658"/>
                <w:sz w:val="20"/>
                <w:szCs w:val="20"/>
                <w:lang w:eastAsia="de-AT"/>
              </w:rPr>
              <w:t>DS2438_OK</w:t>
            </w:r>
            <w:r w:rsidRPr="00C80B22">
              <w:rPr>
                <w:rFonts w:ascii="Consolas" w:hAnsi="Consolas"/>
                <w:color w:val="000000"/>
                <w:sz w:val="20"/>
                <w:szCs w:val="20"/>
                <w:lang w:eastAsia="de-AT"/>
              </w:rPr>
              <w:t>)</w:t>
            </w:r>
          </w:p>
          <w:p w14:paraId="7B190B86" w14:textId="77777777" w:rsidR="00151842" w:rsidRPr="003C1351" w:rsidRDefault="00151842" w:rsidP="002C79C6">
            <w:pPr>
              <w:shd w:val="clear" w:color="auto" w:fill="FFFFFF"/>
              <w:spacing w:line="285" w:lineRule="atLeast"/>
              <w:rPr>
                <w:rFonts w:ascii="Consolas" w:hAnsi="Consolas"/>
                <w:color w:val="000000"/>
                <w:sz w:val="20"/>
                <w:szCs w:val="20"/>
                <w:lang w:eastAsia="de-AT"/>
              </w:rPr>
            </w:pPr>
            <w:r>
              <w:rPr>
                <w:rFonts w:ascii="Consolas" w:hAnsi="Consolas"/>
                <w:color w:val="000000"/>
                <w:sz w:val="20"/>
                <w:szCs w:val="20"/>
                <w:lang w:eastAsia="de-AT"/>
              </w:rPr>
              <w:t xml:space="preserve">    </w:t>
            </w:r>
            <w:r w:rsidRPr="00C80B22">
              <w:rPr>
                <w:rFonts w:ascii="Consolas" w:hAnsi="Consolas"/>
                <w:color w:val="000000"/>
                <w:sz w:val="20"/>
                <w:szCs w:val="20"/>
                <w:lang w:eastAsia="de-AT"/>
              </w:rPr>
              <w:t>Sensor_ErrorHandler(</w:t>
            </w:r>
            <w:r w:rsidRPr="00C80B22">
              <w:rPr>
                <w:rFonts w:ascii="Consolas" w:hAnsi="Consolas"/>
                <w:color w:val="098658"/>
                <w:sz w:val="20"/>
                <w:szCs w:val="20"/>
                <w:lang w:eastAsia="de-AT"/>
              </w:rPr>
              <w:t>DS2438</w:t>
            </w:r>
            <w:r w:rsidRPr="00C80B22">
              <w:rPr>
                <w:rFonts w:ascii="Consolas" w:hAnsi="Consolas"/>
                <w:color w:val="000000"/>
                <w:sz w:val="20"/>
                <w:szCs w:val="20"/>
                <w:lang w:eastAsia="de-AT"/>
              </w:rPr>
              <w:t>, errorCode);</w:t>
            </w:r>
          </w:p>
        </w:tc>
      </w:tr>
    </w:tbl>
    <w:p w14:paraId="1DE13C0A" w14:textId="77777777" w:rsidR="00733421" w:rsidRPr="00306DDF" w:rsidRDefault="00733421" w:rsidP="00306DDF"/>
    <w:p w14:paraId="56AEC2D4" w14:textId="3AE0BECE" w:rsidR="00003ABE" w:rsidRDefault="00003ABE" w:rsidP="00003ABE">
      <w:pPr>
        <w:pStyle w:val="berschrift3"/>
      </w:pPr>
      <w:bookmarkStart w:id="154" w:name="_Toc159489190"/>
      <w:r>
        <w:t>Spannung</w:t>
      </w:r>
      <w:bookmarkEnd w:id="152"/>
      <w:r w:rsidR="00274E91">
        <w:t>s</w:t>
      </w:r>
      <w:r w:rsidR="00452D86">
        <w:t>überwachung</w:t>
      </w:r>
      <w:bookmarkEnd w:id="154"/>
    </w:p>
    <w:p w14:paraId="04B6D7DE" w14:textId="128E6E53" w:rsidR="002817DD" w:rsidRDefault="001376A8" w:rsidP="00483BA8">
      <w:r>
        <w:t>Die eingelesen Spannungswerte werden in folgende</w:t>
      </w:r>
      <w:r w:rsidR="00833943">
        <w:t>m</w:t>
      </w:r>
      <w:r>
        <w:t xml:space="preserve"> Format gespeichert:</w:t>
      </w:r>
    </w:p>
    <w:p w14:paraId="402E197C" w14:textId="77777777" w:rsidR="009B0176" w:rsidRDefault="009B0176" w:rsidP="00483BA8"/>
    <w:p w14:paraId="7EB31668" w14:textId="77777777" w:rsidR="001E58D5" w:rsidRDefault="001376A8" w:rsidP="001E58D5">
      <w:pPr>
        <w:keepNext/>
        <w:jc w:val="center"/>
      </w:pPr>
      <w:r w:rsidRPr="001376A8">
        <w:rPr>
          <w:noProof/>
        </w:rPr>
        <w:lastRenderedPageBreak/>
        <w:drawing>
          <wp:inline distT="0" distB="0" distL="0" distR="0" wp14:anchorId="1C5DA2E7" wp14:editId="54524D37">
            <wp:extent cx="4125771" cy="1312268"/>
            <wp:effectExtent l="0" t="0" r="8255" b="2540"/>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42"/>
                    <a:stretch>
                      <a:fillRect/>
                    </a:stretch>
                  </pic:blipFill>
                  <pic:spPr>
                    <a:xfrm>
                      <a:off x="0" y="0"/>
                      <a:ext cx="4132583" cy="1314435"/>
                    </a:xfrm>
                    <a:prstGeom prst="rect">
                      <a:avLst/>
                    </a:prstGeom>
                  </pic:spPr>
                </pic:pic>
              </a:graphicData>
            </a:graphic>
          </wp:inline>
        </w:drawing>
      </w:r>
    </w:p>
    <w:p w14:paraId="2D4CF457" w14:textId="6B2E0114" w:rsidR="001376A8" w:rsidRDefault="001E58D5" w:rsidP="00D51269">
      <w:pPr>
        <w:pStyle w:val="Beschriftung"/>
      </w:pPr>
      <w:r>
        <w:t xml:space="preserve">Abbildung </w:t>
      </w:r>
      <w:r>
        <w:fldChar w:fldCharType="begin"/>
      </w:r>
      <w:r>
        <w:instrText xml:space="preserve"> SEQ Abbildung \* ARABIC </w:instrText>
      </w:r>
      <w:r>
        <w:fldChar w:fldCharType="separate"/>
      </w:r>
      <w:r w:rsidR="00EE32CE">
        <w:rPr>
          <w:noProof/>
        </w:rPr>
        <w:t>17</w:t>
      </w:r>
      <w:r>
        <w:fldChar w:fldCharType="end"/>
      </w:r>
      <w:r>
        <w:t>: DS2438 Spannungs</w:t>
      </w:r>
      <w:r w:rsidR="00DB6916">
        <w:t>register F</w:t>
      </w:r>
      <w:r>
        <w:t>ormat</w:t>
      </w:r>
    </w:p>
    <w:p w14:paraId="5C0B349B" w14:textId="77777777" w:rsidR="00727672" w:rsidRPr="00727672" w:rsidRDefault="00727672" w:rsidP="00727672"/>
    <w:p w14:paraId="78BB42BE" w14:textId="641301C9" w:rsidR="001376A8" w:rsidRDefault="00436DBA" w:rsidP="00662389">
      <w:r>
        <w:t xml:space="preserve">Um </w:t>
      </w:r>
      <w:r w:rsidR="0093742A">
        <w:t>mit den eingelesenen Werten</w:t>
      </w:r>
      <w:r>
        <w:t xml:space="preserve"> einen Spannungswert zu bilden, </w:t>
      </w:r>
      <w:r w:rsidR="00401E60">
        <w:t>müssen MSB und LSB zusammengefügt werden</w:t>
      </w:r>
      <w:r w:rsidR="00DE5904">
        <w:t>.</w:t>
      </w:r>
      <w:r w:rsidR="00401E60">
        <w:t xml:space="preserve"> </w:t>
      </w:r>
      <w:r w:rsidR="00DE5904">
        <w:t xml:space="preserve">Da die Werte im Spannungsregisters eine Auflösung von 10mV pro LSB haben, muss der Registerwert mit </w:t>
      </w:r>
      <w:r w:rsidR="00401E60">
        <w:t>10mV multipliziert oder durch 100 gerechnet werden</w:t>
      </w:r>
      <w:r w:rsidR="009F7F4A">
        <w:t>, um den eigentlichen Spannungswert zu bestimmen</w:t>
      </w:r>
      <w:r w:rsidR="00401E60">
        <w:t xml:space="preserve">. </w:t>
      </w:r>
    </w:p>
    <w:p w14:paraId="0D95E467" w14:textId="68FD94E2" w:rsidR="00F46C09" w:rsidRDefault="00F46C09" w:rsidP="00662389"/>
    <w:p w14:paraId="070C79F0" w14:textId="2049FE64" w:rsidR="00133652" w:rsidRPr="00133652" w:rsidRDefault="00133652" w:rsidP="00662389">
      <w:pPr>
        <w:rPr>
          <w:b/>
        </w:rPr>
      </w:pPr>
      <w:r w:rsidRPr="00133652">
        <w:rPr>
          <w:b/>
        </w:rPr>
        <w:t>Spannung einlesen:</w:t>
      </w:r>
    </w:p>
    <w:tbl>
      <w:tblPr>
        <w:tblStyle w:val="Tabellenraster"/>
        <w:tblW w:w="0" w:type="auto"/>
        <w:tblLook w:val="04A0" w:firstRow="1" w:lastRow="0" w:firstColumn="1" w:lastColumn="0" w:noHBand="0" w:noVBand="1"/>
      </w:tblPr>
      <w:tblGrid>
        <w:gridCol w:w="9060"/>
      </w:tblGrid>
      <w:tr w:rsidR="00403A50" w14:paraId="59D659ED" w14:textId="77777777" w:rsidTr="00403A50">
        <w:tc>
          <w:tcPr>
            <w:tcW w:w="9060" w:type="dxa"/>
          </w:tcPr>
          <w:p w14:paraId="5CC3AD25" w14:textId="6FD90F6D" w:rsidR="00403A50" w:rsidRPr="00403A50" w:rsidRDefault="00403A50" w:rsidP="008F4ABF">
            <w:pPr>
              <w:shd w:val="clear" w:color="auto" w:fill="FFFFFF"/>
              <w:spacing w:line="285" w:lineRule="atLeast"/>
              <w:rPr>
                <w:sz w:val="20"/>
                <w:szCs w:val="20"/>
              </w:rPr>
            </w:pPr>
            <w:r w:rsidRPr="008F4ABF">
              <w:rPr>
                <w:rFonts w:ascii="Consolas" w:hAnsi="Consolas"/>
                <w:color w:val="000000"/>
                <w:sz w:val="20"/>
                <w:szCs w:val="20"/>
                <w:lang w:val="en-GB" w:eastAsia="de-AT"/>
              </w:rPr>
              <w:t>DS2438</w:t>
            </w:r>
            <w:r w:rsidR="008F4ABF" w:rsidRPr="008F4ABF">
              <w:rPr>
                <w:rFonts w:ascii="Consolas" w:hAnsi="Consolas"/>
                <w:color w:val="000000"/>
                <w:sz w:val="20"/>
                <w:szCs w:val="20"/>
                <w:lang w:val="en-GB" w:eastAsia="de-AT"/>
              </w:rPr>
              <w:t>.c</w:t>
            </w:r>
          </w:p>
        </w:tc>
      </w:tr>
      <w:tr w:rsidR="00403A50" w14:paraId="5E3D3D0F" w14:textId="77777777" w:rsidTr="00403A50">
        <w:tc>
          <w:tcPr>
            <w:tcW w:w="9060" w:type="dxa"/>
          </w:tcPr>
          <w:p w14:paraId="1DC4782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w:t>
            </w:r>
          </w:p>
          <w:p w14:paraId="15425C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@brief</w:t>
            </w:r>
            <w:r w:rsidRPr="00B47467">
              <w:rPr>
                <w:rFonts w:ascii="Consolas" w:hAnsi="Consolas"/>
                <w:color w:val="008000"/>
                <w:sz w:val="20"/>
                <w:szCs w:val="20"/>
                <w:lang w:val="en-GB" w:eastAsia="de-AT"/>
              </w:rPr>
              <w:t xml:space="preserve"> This function reads the current voltage value of the DS2438</w:t>
            </w:r>
          </w:p>
          <w:p w14:paraId="2DECAB9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@attention</w:t>
            </w:r>
            <w:r w:rsidRPr="00B47467">
              <w:rPr>
                <w:rFonts w:ascii="Consolas" w:hAnsi="Consolas"/>
                <w:color w:val="008000"/>
                <w:sz w:val="20"/>
                <w:szCs w:val="20"/>
                <w:lang w:val="en-GB" w:eastAsia="de-AT"/>
              </w:rPr>
              <w:t xml:space="preserve"> the voltage gets stored in the global variable 'ds2438_Voltage'</w:t>
            </w:r>
          </w:p>
          <w:p w14:paraId="6B7EC74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@return</w:t>
            </w:r>
            <w:r w:rsidRPr="00B47467">
              <w:rPr>
                <w:rFonts w:ascii="Consolas" w:hAnsi="Consolas"/>
                <w:color w:val="008000"/>
                <w:sz w:val="20"/>
                <w:szCs w:val="20"/>
                <w:lang w:val="en-GB" w:eastAsia="de-AT"/>
              </w:rPr>
              <w:t xml:space="preserve"> DS2438_Status</w:t>
            </w:r>
          </w:p>
          <w:p w14:paraId="79AF0E8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w:t>
            </w:r>
          </w:p>
          <w:p w14:paraId="4BCDF1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DS2438_Status DS2438_ReadVoltage(</w:t>
            </w:r>
            <w:r w:rsidRPr="00B47467">
              <w:rPr>
                <w:rFonts w:ascii="Consolas" w:hAnsi="Consolas"/>
                <w:color w:val="0000FF"/>
                <w:sz w:val="20"/>
                <w:szCs w:val="20"/>
                <w:lang w:val="en-GB" w:eastAsia="de-AT"/>
              </w:rPr>
              <w:t>void</w:t>
            </w:r>
            <w:r w:rsidRPr="00B47467">
              <w:rPr>
                <w:rFonts w:ascii="Consolas" w:hAnsi="Consolas"/>
                <w:color w:val="000000"/>
                <w:sz w:val="20"/>
                <w:szCs w:val="20"/>
                <w:lang w:val="en-GB" w:eastAsia="de-AT"/>
              </w:rPr>
              <w:t>)</w:t>
            </w:r>
          </w:p>
          <w:p w14:paraId="36BFDA9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w:t>
            </w:r>
          </w:p>
          <w:p w14:paraId="7932BC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start measurement (send CONVERT T command)</w:t>
            </w:r>
          </w:p>
          <w:p w14:paraId="2A6386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(DS2438_StartVoltageMeasurement()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471A54C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5833F92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5CEA9F0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wait for measurement to be complete (ADB flag: 1 = busy, 0 = ready)</w:t>
            </w:r>
          </w:p>
          <w:p w14:paraId="2FE43A3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while</w:t>
            </w:r>
            <w:r w:rsidRPr="00B47467">
              <w:rPr>
                <w:rFonts w:ascii="Consolas" w:hAnsi="Consolas"/>
                <w:color w:val="000000"/>
                <w:sz w:val="20"/>
                <w:szCs w:val="20"/>
                <w:lang w:val="en-GB" w:eastAsia="de-AT"/>
              </w:rPr>
              <w:t>(DS2438_ReadControlVoltageFlag());</w:t>
            </w:r>
          </w:p>
          <w:p w14:paraId="619A4C49"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776D737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int16_t</w:t>
            </w:r>
            <w:r w:rsidRPr="00B47467">
              <w:rPr>
                <w:rFonts w:ascii="Consolas" w:hAnsi="Consolas"/>
                <w:color w:val="000000"/>
                <w:sz w:val="20"/>
                <w:szCs w:val="20"/>
                <w:lang w:val="en-GB" w:eastAsia="de-AT"/>
              </w:rPr>
              <w:t xml:space="preserve"> pageData[</w:t>
            </w:r>
            <w:r w:rsidRPr="00B47467">
              <w:rPr>
                <w:rFonts w:ascii="Consolas" w:hAnsi="Consolas"/>
                <w:color w:val="098658"/>
                <w:sz w:val="20"/>
                <w:szCs w:val="20"/>
                <w:lang w:val="en-GB" w:eastAsia="de-AT"/>
              </w:rPr>
              <w:t>9</w:t>
            </w:r>
            <w:r w:rsidRPr="00B47467">
              <w:rPr>
                <w:rFonts w:ascii="Consolas" w:hAnsi="Consolas"/>
                <w:color w:val="000000"/>
                <w:sz w:val="20"/>
                <w:szCs w:val="20"/>
                <w:lang w:val="en-GB" w:eastAsia="de-AT"/>
              </w:rPr>
              <w:t>] = {</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w:t>
            </w:r>
          </w:p>
          <w:p w14:paraId="3CF3B27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C123A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read data</w:t>
            </w:r>
          </w:p>
          <w:p w14:paraId="1249CEC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(DS2438_ReadPage(</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 xml:space="preserve">, pageData)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D874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B55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048F9A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xml:space="preserve">// extracting voltage bytes </w:t>
            </w:r>
          </w:p>
          <w:p w14:paraId="6A9D6F66"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voltageLSB = pageData[</w:t>
            </w:r>
            <w:r w:rsidRPr="00B47467">
              <w:rPr>
                <w:rFonts w:ascii="Consolas" w:hAnsi="Consolas"/>
                <w:color w:val="098658"/>
                <w:sz w:val="20"/>
                <w:szCs w:val="20"/>
                <w:lang w:eastAsia="de-AT"/>
              </w:rPr>
              <w:t>3</w:t>
            </w:r>
            <w:r w:rsidRPr="00B47467">
              <w:rPr>
                <w:rFonts w:ascii="Consolas" w:hAnsi="Consolas"/>
                <w:color w:val="000000"/>
                <w:sz w:val="20"/>
                <w:szCs w:val="20"/>
                <w:lang w:eastAsia="de-AT"/>
              </w:rPr>
              <w:t>];</w:t>
            </w:r>
          </w:p>
          <w:p w14:paraId="34C79B0F"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voltageMSB = pageData[</w:t>
            </w:r>
            <w:r w:rsidRPr="00B47467">
              <w:rPr>
                <w:rFonts w:ascii="Consolas" w:hAnsi="Consolas"/>
                <w:color w:val="098658"/>
                <w:sz w:val="20"/>
                <w:szCs w:val="20"/>
                <w:lang w:eastAsia="de-AT"/>
              </w:rPr>
              <w:t>4</w:t>
            </w:r>
            <w:r w:rsidRPr="00B47467">
              <w:rPr>
                <w:rFonts w:ascii="Consolas" w:hAnsi="Consolas"/>
                <w:color w:val="000000"/>
                <w:sz w:val="20"/>
                <w:szCs w:val="20"/>
                <w:lang w:eastAsia="de-AT"/>
              </w:rPr>
              <w:t>];</w:t>
            </w:r>
          </w:p>
          <w:p w14:paraId="689463B7"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p>
          <w:p w14:paraId="1FC25872"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ds2438_Voltage = (((voltageMSB &amp; </w:t>
            </w:r>
            <w:r w:rsidRPr="00B47467">
              <w:rPr>
                <w:rFonts w:ascii="Consolas" w:hAnsi="Consolas"/>
                <w:color w:val="098658"/>
                <w:sz w:val="20"/>
                <w:szCs w:val="20"/>
                <w:lang w:eastAsia="de-AT"/>
              </w:rPr>
              <w:t>0x3</w:t>
            </w:r>
            <w:r w:rsidRPr="00B47467">
              <w:rPr>
                <w:rFonts w:ascii="Consolas" w:hAnsi="Consolas"/>
                <w:color w:val="000000"/>
                <w:sz w:val="20"/>
                <w:szCs w:val="20"/>
                <w:lang w:eastAsia="de-AT"/>
              </w:rPr>
              <w:t xml:space="preserve">) &lt;&lt; </w:t>
            </w:r>
            <w:r w:rsidRPr="00B47467">
              <w:rPr>
                <w:rFonts w:ascii="Consolas" w:hAnsi="Consolas"/>
                <w:color w:val="098658"/>
                <w:sz w:val="20"/>
                <w:szCs w:val="20"/>
                <w:lang w:eastAsia="de-AT"/>
              </w:rPr>
              <w:t>8</w:t>
            </w:r>
            <w:r w:rsidRPr="00B47467">
              <w:rPr>
                <w:rFonts w:ascii="Consolas" w:hAnsi="Consolas"/>
                <w:color w:val="000000"/>
                <w:sz w:val="20"/>
                <w:szCs w:val="20"/>
                <w:lang w:eastAsia="de-AT"/>
              </w:rPr>
              <w:t xml:space="preserve">) | (voltageLSB)) / </w:t>
            </w:r>
            <w:r w:rsidRPr="00B47467">
              <w:rPr>
                <w:rFonts w:ascii="Consolas" w:hAnsi="Consolas"/>
                <w:color w:val="098658"/>
                <w:sz w:val="20"/>
                <w:szCs w:val="20"/>
                <w:lang w:eastAsia="de-AT"/>
              </w:rPr>
              <w:t>100.0</w:t>
            </w:r>
            <w:r w:rsidRPr="00B47467">
              <w:rPr>
                <w:rFonts w:ascii="Consolas" w:hAnsi="Consolas"/>
                <w:color w:val="000000"/>
                <w:sz w:val="20"/>
                <w:szCs w:val="20"/>
                <w:lang w:eastAsia="de-AT"/>
              </w:rPr>
              <w:t>;</w:t>
            </w:r>
          </w:p>
          <w:p w14:paraId="7DC7D5A4"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eastAsia="de-AT"/>
              </w:rPr>
              <w:t xml:space="preserve">    </w:t>
            </w:r>
            <w:r w:rsidRPr="00B47467">
              <w:rPr>
                <w:rFonts w:ascii="Consolas" w:hAnsi="Consolas"/>
                <w:color w:val="000000"/>
                <w:sz w:val="20"/>
                <w:szCs w:val="20"/>
                <w:lang w:val="en-GB" w:eastAsia="de-AT"/>
              </w:rPr>
              <w:t xml:space="preserve">ds2438_Voltage *= </w:t>
            </w:r>
            <w:r w:rsidRPr="00B47467">
              <w:rPr>
                <w:rFonts w:ascii="Consolas" w:hAnsi="Consolas"/>
                <w:color w:val="098658"/>
                <w:sz w:val="20"/>
                <w:szCs w:val="20"/>
                <w:lang w:val="en-GB" w:eastAsia="de-AT"/>
              </w:rPr>
              <w:t>3</w:t>
            </w:r>
            <w:r w:rsidRPr="00B47467">
              <w:rPr>
                <w:rFonts w:ascii="Consolas" w:hAnsi="Consolas"/>
                <w:color w:val="000000"/>
                <w:sz w:val="20"/>
                <w:szCs w:val="20"/>
                <w:lang w:val="en-GB" w:eastAsia="de-AT"/>
              </w:rPr>
              <w:t>;</w:t>
            </w:r>
            <w:r w:rsidRPr="00B47467">
              <w:rPr>
                <w:rFonts w:ascii="Consolas" w:hAnsi="Consolas"/>
                <w:color w:val="008000"/>
                <w:sz w:val="20"/>
                <w:szCs w:val="20"/>
                <w:lang w:val="en-GB" w:eastAsia="de-AT"/>
              </w:rPr>
              <w:t xml:space="preserve"> // times 3 because of resistor voltage divider</w:t>
            </w:r>
          </w:p>
          <w:p w14:paraId="765BF8A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15FE7A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(ds2438_Voltage &lt;= </w:t>
            </w:r>
            <w:r w:rsidRPr="00B47467">
              <w:rPr>
                <w:rFonts w:ascii="Consolas" w:hAnsi="Consolas"/>
                <w:color w:val="0000FF"/>
                <w:sz w:val="20"/>
                <w:szCs w:val="20"/>
                <w:lang w:val="en-GB" w:eastAsia="de-AT"/>
              </w:rPr>
              <w:t>DS2438_MIN_VOLTAGE</w:t>
            </w:r>
            <w:r w:rsidRPr="00B47467">
              <w:rPr>
                <w:rFonts w:ascii="Consolas" w:hAnsi="Consolas"/>
                <w:color w:val="000000"/>
                <w:sz w:val="20"/>
                <w:szCs w:val="20"/>
                <w:lang w:val="en-GB" w:eastAsia="de-AT"/>
              </w:rPr>
              <w:t>)</w:t>
            </w:r>
          </w:p>
          <w:p w14:paraId="1747C82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DS2438_VOLTAGE_ERROR</w:t>
            </w:r>
            <w:r w:rsidRPr="00B47467">
              <w:rPr>
                <w:rFonts w:ascii="Consolas" w:hAnsi="Consolas"/>
                <w:color w:val="000000"/>
                <w:sz w:val="20"/>
                <w:szCs w:val="20"/>
                <w:lang w:val="en-GB" w:eastAsia="de-AT"/>
              </w:rPr>
              <w:t>;</w:t>
            </w:r>
          </w:p>
          <w:p w14:paraId="37D6D7D0"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8221743"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return</w:t>
            </w:r>
            <w:r w:rsidRPr="00B47467">
              <w:rPr>
                <w:rFonts w:ascii="Consolas" w:hAnsi="Consolas"/>
                <w:color w:val="000000"/>
                <w:sz w:val="20"/>
                <w:szCs w:val="20"/>
                <w:lang w:eastAsia="de-AT"/>
              </w:rPr>
              <w:t xml:space="preserve"> </w:t>
            </w:r>
            <w:r w:rsidRPr="00B47467">
              <w:rPr>
                <w:rFonts w:ascii="Consolas" w:hAnsi="Consolas"/>
                <w:color w:val="098658"/>
                <w:sz w:val="20"/>
                <w:szCs w:val="20"/>
                <w:lang w:eastAsia="de-AT"/>
              </w:rPr>
              <w:t>DS2438_OK</w:t>
            </w:r>
            <w:r w:rsidRPr="00B47467">
              <w:rPr>
                <w:rFonts w:ascii="Consolas" w:hAnsi="Consolas"/>
                <w:color w:val="000000"/>
                <w:sz w:val="20"/>
                <w:szCs w:val="20"/>
                <w:lang w:eastAsia="de-AT"/>
              </w:rPr>
              <w:t>;</w:t>
            </w:r>
          </w:p>
          <w:p w14:paraId="0F44D21C" w14:textId="6D979246" w:rsidR="00403A50" w:rsidRPr="00403A50"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w:t>
            </w:r>
          </w:p>
        </w:tc>
      </w:tr>
    </w:tbl>
    <w:p w14:paraId="33FFDAF9" w14:textId="08BB59A5" w:rsidR="002572BD" w:rsidRDefault="002572BD" w:rsidP="001A4A58"/>
    <w:p w14:paraId="04166C3B" w14:textId="368F6F01" w:rsidR="006D0E6B" w:rsidRDefault="00B8326F" w:rsidP="002F1633">
      <w:r>
        <w:t>Da der</w:t>
      </w:r>
      <w:r w:rsidR="002F1633">
        <w:t xml:space="preserve"> </w:t>
      </w:r>
      <w:r w:rsidR="00267076">
        <w:t xml:space="preserve">A/D-Wandler des DS2438 </w:t>
      </w:r>
      <w:r>
        <w:t>nur</w:t>
      </w:r>
      <w:r w:rsidR="002F1633">
        <w:t xml:space="preserve"> einen Spannungsbereich von 0-10V</w:t>
      </w:r>
      <w:r w:rsidR="00267076">
        <w:t xml:space="preserve"> hat, muss</w:t>
      </w:r>
      <w:r w:rsidR="001371FE">
        <w:t xml:space="preserve"> die Eingangsspannung vor dem Sensor geteilt werden. </w:t>
      </w:r>
      <w:r w:rsidR="00897271">
        <w:t xml:space="preserve">Auf der Platine des Flight-Controllers ist </w:t>
      </w:r>
      <w:r w:rsidR="00CF199F">
        <w:t xml:space="preserve">vor dem Eingang des A/D-Wandlers des DS2438 </w:t>
      </w:r>
      <w:r w:rsidR="00897271">
        <w:t xml:space="preserve">ein 3:1 Spannungsteiler eingebaut. </w:t>
      </w:r>
      <w:r w:rsidR="001D47CA">
        <w:t xml:space="preserve">Um die richtige Akkuspannung zu bekommen, muss der eingelesen Spannungswert mit dem Faktor drei multipliert werden. </w:t>
      </w:r>
    </w:p>
    <w:p w14:paraId="0B9C8894" w14:textId="77777777" w:rsidR="004F3BC9" w:rsidRDefault="004F3BC9" w:rsidP="002F1633"/>
    <w:p w14:paraId="4BB2D2F8" w14:textId="438F96B8" w:rsidR="004F3BC9" w:rsidRDefault="004F3BC9" w:rsidP="002F1633">
      <w:r w:rsidRPr="00133652">
        <w:rPr>
          <w:b/>
        </w:rPr>
        <w:t>Beispiel Aufruf vom Programm</w:t>
      </w:r>
      <w:r>
        <w:t>:</w:t>
      </w:r>
    </w:p>
    <w:tbl>
      <w:tblPr>
        <w:tblStyle w:val="Tabellenraster"/>
        <w:tblW w:w="0" w:type="auto"/>
        <w:tblLook w:val="04A0" w:firstRow="1" w:lastRow="0" w:firstColumn="1" w:lastColumn="0" w:noHBand="0" w:noVBand="1"/>
      </w:tblPr>
      <w:tblGrid>
        <w:gridCol w:w="9060"/>
      </w:tblGrid>
      <w:tr w:rsidR="00533C4B" w14:paraId="5F6264BF" w14:textId="77777777" w:rsidTr="00533C4B">
        <w:tc>
          <w:tcPr>
            <w:tcW w:w="9060" w:type="dxa"/>
          </w:tcPr>
          <w:p w14:paraId="67FC9163" w14:textId="16A87D36" w:rsidR="00533C4B" w:rsidRDefault="009D7407" w:rsidP="000D30DE">
            <w:pPr>
              <w:shd w:val="clear" w:color="auto" w:fill="FFFFFF"/>
              <w:spacing w:line="285" w:lineRule="atLeast"/>
            </w:pPr>
            <w:r w:rsidRPr="000D30DE">
              <w:rPr>
                <w:rFonts w:ascii="Consolas" w:hAnsi="Consolas"/>
                <w:color w:val="000000"/>
                <w:sz w:val="20"/>
                <w:szCs w:val="20"/>
                <w:lang w:val="en-GB" w:eastAsia="de-AT"/>
              </w:rPr>
              <w:t>main.c</w:t>
            </w:r>
          </w:p>
        </w:tc>
      </w:tr>
      <w:tr w:rsidR="00533C4B" w14:paraId="456D5907" w14:textId="77777777" w:rsidTr="00533C4B">
        <w:tc>
          <w:tcPr>
            <w:tcW w:w="9060" w:type="dxa"/>
          </w:tcPr>
          <w:p w14:paraId="27E85E9E"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val="en-GB" w:eastAsia="de-AT"/>
              </w:rPr>
              <w:t>errorCode = DS2438_ReadVoltage();</w:t>
            </w:r>
          </w:p>
          <w:p w14:paraId="1882A719" w14:textId="536A99AF"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FF"/>
                <w:sz w:val="21"/>
                <w:szCs w:val="21"/>
                <w:lang w:val="en-GB" w:eastAsia="de-AT"/>
              </w:rPr>
              <w:t>if</w:t>
            </w:r>
            <w:r w:rsidRPr="00533C4B">
              <w:rPr>
                <w:rFonts w:ascii="Consolas" w:hAnsi="Consolas"/>
                <w:color w:val="000000"/>
                <w:sz w:val="21"/>
                <w:szCs w:val="21"/>
                <w:lang w:val="en-GB" w:eastAsia="de-AT"/>
              </w:rPr>
              <w:t xml:space="preserve">(errorCode != </w:t>
            </w:r>
            <w:r w:rsidRPr="00533C4B">
              <w:rPr>
                <w:rFonts w:ascii="Consolas" w:hAnsi="Consolas"/>
                <w:color w:val="098658"/>
                <w:sz w:val="21"/>
                <w:szCs w:val="21"/>
                <w:lang w:val="en-GB" w:eastAsia="de-AT"/>
              </w:rPr>
              <w:t>DS2438_OK</w:t>
            </w:r>
            <w:r w:rsidRPr="00533C4B">
              <w:rPr>
                <w:rFonts w:ascii="Consolas" w:hAnsi="Consolas"/>
                <w:color w:val="000000"/>
                <w:sz w:val="21"/>
                <w:szCs w:val="21"/>
                <w:lang w:val="en-GB" w:eastAsia="de-AT"/>
              </w:rPr>
              <w:t>)</w:t>
            </w:r>
          </w:p>
          <w:p w14:paraId="6751196F" w14:textId="5829A1CD" w:rsidR="00533C4B" w:rsidRPr="00533C4B" w:rsidRDefault="00533C4B" w:rsidP="00533C4B">
            <w:pPr>
              <w:shd w:val="clear" w:color="auto" w:fill="FFFFFF"/>
              <w:spacing w:line="285" w:lineRule="atLeast"/>
              <w:rPr>
                <w:rFonts w:ascii="Consolas" w:hAnsi="Consolas"/>
                <w:color w:val="000000"/>
                <w:sz w:val="21"/>
                <w:szCs w:val="21"/>
                <w:lang w:eastAsia="de-AT"/>
              </w:rPr>
            </w:pPr>
            <w:r w:rsidRPr="00533C4B">
              <w:rPr>
                <w:rFonts w:ascii="Consolas" w:hAnsi="Consolas"/>
                <w:color w:val="000000"/>
                <w:sz w:val="21"/>
                <w:szCs w:val="21"/>
                <w:lang w:eastAsia="de-AT"/>
              </w:rPr>
              <w:t>{</w:t>
            </w:r>
          </w:p>
          <w:p w14:paraId="2D49AFBC" w14:textId="48D5A2E9" w:rsidR="00533C4B" w:rsidRPr="00533C4B" w:rsidRDefault="00665F11" w:rsidP="00533C4B">
            <w:pPr>
              <w:shd w:val="clear" w:color="auto" w:fill="FFFFFF"/>
              <w:spacing w:line="285" w:lineRule="atLeast"/>
              <w:rPr>
                <w:rFonts w:ascii="Consolas" w:hAnsi="Consolas"/>
                <w:color w:val="000000"/>
                <w:sz w:val="21"/>
                <w:szCs w:val="21"/>
                <w:lang w:eastAsia="de-AT"/>
              </w:rPr>
            </w:pPr>
            <w:r w:rsidRPr="00B52259">
              <w:rPr>
                <w:rFonts w:ascii="Consolas" w:hAnsi="Consolas"/>
                <w:color w:val="000000"/>
                <w:sz w:val="21"/>
                <w:szCs w:val="21"/>
                <w:lang w:eastAsia="de-AT"/>
              </w:rPr>
              <w:t xml:space="preserve">  </w:t>
            </w:r>
            <w:r w:rsidR="00533C4B" w:rsidRPr="00533C4B">
              <w:rPr>
                <w:rFonts w:ascii="Consolas" w:hAnsi="Consolas"/>
                <w:color w:val="000000"/>
                <w:sz w:val="21"/>
                <w:szCs w:val="21"/>
                <w:lang w:eastAsia="de-AT"/>
              </w:rPr>
              <w:t xml:space="preserve">  sprintf(txt, </w:t>
            </w:r>
            <w:r w:rsidR="00533C4B" w:rsidRPr="00533C4B">
              <w:rPr>
                <w:rFonts w:ascii="Consolas" w:hAnsi="Consolas"/>
                <w:color w:val="A31515"/>
                <w:sz w:val="21"/>
                <w:szCs w:val="21"/>
                <w:lang w:eastAsia="de-AT"/>
              </w:rPr>
              <w:t>"DS2438 Error %d\n\r"</w:t>
            </w:r>
            <w:r w:rsidR="00533C4B" w:rsidRPr="00533C4B">
              <w:rPr>
                <w:rFonts w:ascii="Consolas" w:hAnsi="Consolas"/>
                <w:color w:val="000000"/>
                <w:sz w:val="21"/>
                <w:szCs w:val="21"/>
                <w:lang w:eastAsia="de-AT"/>
              </w:rPr>
              <w:t>, errorCode);</w:t>
            </w:r>
          </w:p>
          <w:p w14:paraId="7EE79529"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eastAsia="de-AT"/>
              </w:rPr>
              <w:t xml:space="preserve">    </w:t>
            </w:r>
            <w:r w:rsidRPr="00533C4B">
              <w:rPr>
                <w:rFonts w:ascii="Consolas" w:hAnsi="Consolas"/>
                <w:color w:val="000000"/>
                <w:sz w:val="21"/>
                <w:szCs w:val="21"/>
                <w:lang w:val="en-GB" w:eastAsia="de-AT"/>
              </w:rPr>
              <w:t>Terminal_Print(txt);</w:t>
            </w:r>
          </w:p>
          <w:p w14:paraId="5CBFCECC" w14:textId="40549004" w:rsidR="00533C4B" w:rsidRDefault="00533C4B" w:rsidP="00E575D1">
            <w:pPr>
              <w:shd w:val="clear" w:color="auto" w:fill="FFFFFF"/>
              <w:spacing w:line="285" w:lineRule="atLeast"/>
            </w:pPr>
            <w:r w:rsidRPr="00533C4B">
              <w:rPr>
                <w:rFonts w:ascii="Consolas" w:hAnsi="Consolas"/>
                <w:color w:val="000000"/>
                <w:sz w:val="21"/>
                <w:szCs w:val="21"/>
                <w:lang w:eastAsia="de-AT"/>
              </w:rPr>
              <w:t>}</w:t>
            </w:r>
          </w:p>
        </w:tc>
      </w:tr>
    </w:tbl>
    <w:p w14:paraId="6462F966" w14:textId="77777777" w:rsidR="00612845" w:rsidRPr="001A4A58" w:rsidRDefault="00612845" w:rsidP="001A4A58"/>
    <w:p w14:paraId="3B1D5D11" w14:textId="77777777" w:rsidR="000334C5" w:rsidRDefault="000334C5">
      <w:pPr>
        <w:spacing w:line="240" w:lineRule="auto"/>
        <w:rPr>
          <w:rFonts w:cs="Courier New"/>
          <w:b/>
          <w:bCs/>
          <w:sz w:val="28"/>
        </w:rPr>
        <w:sectPr w:rsidR="000334C5" w:rsidSect="00AB0C66">
          <w:headerReference w:type="default" r:id="rId43"/>
          <w:footerReference w:type="default" r:id="rId44"/>
          <w:pgSz w:w="11906" w:h="16838" w:code="9"/>
          <w:pgMar w:top="1213" w:right="1418" w:bottom="1134" w:left="1418" w:header="709" w:footer="709" w:gutter="0"/>
          <w:cols w:space="708"/>
          <w:docGrid w:linePitch="360"/>
        </w:sectPr>
      </w:pPr>
    </w:p>
    <w:p w14:paraId="5ACC1FED" w14:textId="46BDFDAE" w:rsidR="00D03D30" w:rsidRDefault="00D03D30" w:rsidP="00D03D30">
      <w:pPr>
        <w:pStyle w:val="berschrift2"/>
      </w:pPr>
      <w:bookmarkStart w:id="155" w:name="_Toc159489191"/>
      <w:r>
        <w:lastRenderedPageBreak/>
        <w:t>Abstandssensor - HCSR04</w:t>
      </w:r>
      <w:r w:rsidR="0019545A">
        <w:t xml:space="preserve"> (Ben)</w:t>
      </w:r>
      <w:bookmarkEnd w:id="155"/>
    </w:p>
    <w:p w14:paraId="2F2FC7D9" w14:textId="35D79488" w:rsidR="00D03D30" w:rsidRDefault="00D03D30" w:rsidP="00D03D30">
      <w:pPr>
        <w:pStyle w:val="berschrift3"/>
      </w:pPr>
      <w:bookmarkStart w:id="156" w:name="_Toc159489192"/>
      <w:r>
        <w:t>Funktionsweise</w:t>
      </w:r>
      <w:bookmarkEnd w:id="156"/>
    </w:p>
    <w:p w14:paraId="57129CC8" w14:textId="57A0C3C5" w:rsidR="00D03D30" w:rsidRDefault="00D03D30" w:rsidP="00D03D30">
      <w:pPr>
        <w:pStyle w:val="berschrift3"/>
      </w:pPr>
      <w:bookmarkStart w:id="157" w:name="_Toc159489193"/>
      <w:r>
        <w:t>Code</w:t>
      </w:r>
      <w:bookmarkEnd w:id="157"/>
    </w:p>
    <w:p w14:paraId="556CF375" w14:textId="77777777" w:rsidR="002D393E" w:rsidRDefault="002D393E">
      <w:pPr>
        <w:spacing w:line="240" w:lineRule="auto"/>
        <w:rPr>
          <w:rFonts w:cs="Courier New"/>
          <w:b/>
          <w:bCs/>
          <w:sz w:val="28"/>
        </w:rPr>
        <w:sectPr w:rsidR="002D393E" w:rsidSect="00AB0C66">
          <w:footerReference w:type="default" r:id="rId45"/>
          <w:pgSz w:w="11906" w:h="16838" w:code="9"/>
          <w:pgMar w:top="1213" w:right="1418" w:bottom="1134" w:left="1418" w:header="709" w:footer="709" w:gutter="0"/>
          <w:cols w:space="708"/>
          <w:docGrid w:linePitch="360"/>
        </w:sectPr>
      </w:pPr>
      <w:bookmarkStart w:id="158" w:name="_Toc157499236"/>
    </w:p>
    <w:p w14:paraId="09753123" w14:textId="51A5FEC6" w:rsidR="00003ABE" w:rsidRDefault="00C82A81" w:rsidP="00003ABE">
      <w:pPr>
        <w:pStyle w:val="berschrift2"/>
      </w:pPr>
      <w:bookmarkStart w:id="159" w:name="_Toc159489194"/>
      <w:r>
        <w:lastRenderedPageBreak/>
        <w:t>Motora</w:t>
      </w:r>
      <w:r w:rsidR="00003ABE">
        <w:t>nsteuerung</w:t>
      </w:r>
      <w:bookmarkEnd w:id="158"/>
      <w:bookmarkEnd w:id="159"/>
    </w:p>
    <w:p w14:paraId="6FEAB154" w14:textId="7938AFA1" w:rsidR="00003ABE" w:rsidRDefault="00E82CB3" w:rsidP="00003ABE">
      <w:pPr>
        <w:pStyle w:val="berschrift3"/>
      </w:pPr>
      <w:bookmarkStart w:id="160" w:name="_Toc157499237"/>
      <w:bookmarkStart w:id="161" w:name="_Toc159489195"/>
      <w:r>
        <w:t>Motorstrom</w:t>
      </w:r>
      <w:r w:rsidR="00003ABE">
        <w:t xml:space="preserve"> auslesen</w:t>
      </w:r>
      <w:bookmarkEnd w:id="160"/>
      <w:bookmarkEnd w:id="161"/>
    </w:p>
    <w:p w14:paraId="53415F89" w14:textId="5D7A4018" w:rsidR="0038113E" w:rsidRPr="008F0223" w:rsidRDefault="0038113E" w:rsidP="0038113E">
      <w:pPr>
        <w:rPr>
          <w:highlight w:val="yellow"/>
        </w:rPr>
      </w:pPr>
      <w:r w:rsidRPr="008F0223">
        <w:rPr>
          <w:highlight w:val="yellow"/>
        </w:rPr>
        <w:t>ADC Erklärung</w:t>
      </w:r>
    </w:p>
    <w:p w14:paraId="480760D4" w14:textId="12AB941E" w:rsidR="0038113E" w:rsidRDefault="0038113E" w:rsidP="0038113E">
      <w:r w:rsidRPr="008F0223">
        <w:rPr>
          <w:highlight w:val="yellow"/>
        </w:rPr>
        <w:t>ADC Einlesen Erklärung</w:t>
      </w:r>
    </w:p>
    <w:p w14:paraId="4A7F5E5A" w14:textId="77777777" w:rsidR="00ED5974" w:rsidRPr="0038113E" w:rsidRDefault="00ED5974" w:rsidP="0038113E"/>
    <w:p w14:paraId="19A1C467" w14:textId="77777777" w:rsidR="00003ABE" w:rsidRDefault="00003ABE" w:rsidP="00003ABE">
      <w:pPr>
        <w:pStyle w:val="berschrift3"/>
      </w:pPr>
      <w:bookmarkStart w:id="162" w:name="_Toc157499238"/>
      <w:bookmarkStart w:id="163" w:name="_Toc159489196"/>
      <w:r>
        <w:t>DShot Protokoll</w:t>
      </w:r>
      <w:bookmarkEnd w:id="162"/>
      <w:bookmarkEnd w:id="163"/>
    </w:p>
    <w:p w14:paraId="4F29365D" w14:textId="3C697F09" w:rsidR="00ED5974" w:rsidRDefault="003D43CA" w:rsidP="00ED5974">
      <w:r w:rsidRPr="008F0223">
        <w:rPr>
          <w:highlight w:val="yellow"/>
        </w:rPr>
        <w:t>Aufbau Protokoll</w:t>
      </w:r>
      <w:r w:rsidR="008F0223">
        <w:t xml:space="preserve"> </w:t>
      </w:r>
    </w:p>
    <w:p w14:paraId="137D07B5" w14:textId="270B4770" w:rsidR="009B25D5" w:rsidRPr="00415621" w:rsidRDefault="009B25D5" w:rsidP="00ED5974">
      <w:pPr>
        <w:rPr>
          <w:highlight w:val="yellow"/>
        </w:rPr>
      </w:pPr>
      <w:r w:rsidRPr="00415621">
        <w:rPr>
          <w:highlight w:val="yellow"/>
        </w:rPr>
        <w:t>Geschwindigkeiten</w:t>
      </w:r>
    </w:p>
    <w:p w14:paraId="4D25BD83" w14:textId="11B8617D" w:rsidR="009B25D5" w:rsidRDefault="009B25D5" w:rsidP="00ED5974">
      <w:r w:rsidRPr="00415621">
        <w:rPr>
          <w:highlight w:val="yellow"/>
        </w:rPr>
        <w:t>Init() Aufruf + Programm</w:t>
      </w:r>
      <w:r w:rsidR="005E1421" w:rsidRPr="00415621">
        <w:rPr>
          <w:highlight w:val="yellow"/>
        </w:rPr>
        <w:t xml:space="preserve"> selber</w:t>
      </w:r>
    </w:p>
    <w:p w14:paraId="5A5126BF" w14:textId="77777777" w:rsidR="00ED5974" w:rsidRPr="00ED5974" w:rsidRDefault="00ED5974" w:rsidP="00ED5974"/>
    <w:p w14:paraId="0B5550F2" w14:textId="77777777" w:rsidR="006A42E0" w:rsidRDefault="006A42E0">
      <w:pPr>
        <w:spacing w:line="240" w:lineRule="auto"/>
        <w:rPr>
          <w:rFonts w:cs="Courier New"/>
          <w:b/>
          <w:bCs/>
          <w:sz w:val="28"/>
        </w:rPr>
      </w:pPr>
      <w:bookmarkStart w:id="164" w:name="_Toc157499240"/>
      <w:r>
        <w:br w:type="page"/>
      </w:r>
    </w:p>
    <w:p w14:paraId="6A6129EA" w14:textId="73186E88" w:rsidR="00003ABE" w:rsidRDefault="00003ABE" w:rsidP="00003ABE">
      <w:pPr>
        <w:pStyle w:val="berschrift2"/>
      </w:pPr>
      <w:bookmarkStart w:id="165" w:name="_Toc159489197"/>
      <w:r>
        <w:lastRenderedPageBreak/>
        <w:t>PID-Regler</w:t>
      </w:r>
      <w:bookmarkEnd w:id="164"/>
      <w:bookmarkEnd w:id="165"/>
    </w:p>
    <w:p w14:paraId="2C91E354" w14:textId="77777777" w:rsidR="00003ABE" w:rsidRDefault="00003ABE" w:rsidP="00003ABE">
      <w:pPr>
        <w:pStyle w:val="berschrift3"/>
      </w:pPr>
      <w:bookmarkStart w:id="166" w:name="_Toc157499241"/>
      <w:bookmarkStart w:id="167" w:name="_Toc159489198"/>
      <w:r>
        <w:t>Hover Modus</w:t>
      </w:r>
      <w:bookmarkEnd w:id="166"/>
      <w:bookmarkEnd w:id="167"/>
    </w:p>
    <w:p w14:paraId="29572679" w14:textId="76BD7601" w:rsidR="005208DE" w:rsidRPr="0046579B" w:rsidRDefault="005208DE" w:rsidP="00415621">
      <w:pPr>
        <w:rPr>
          <w:highlight w:val="yellow"/>
        </w:rPr>
      </w:pPr>
      <w:r w:rsidRPr="0046579B">
        <w:rPr>
          <w:highlight w:val="yellow"/>
        </w:rPr>
        <w:t>Schalter auf Fernsteuerung Erkennung im Programm</w:t>
      </w:r>
    </w:p>
    <w:p w14:paraId="789A2AC0" w14:textId="5F06F7A4" w:rsidR="00415621" w:rsidRDefault="00487FFD" w:rsidP="00415621">
      <w:r w:rsidRPr="0046579B">
        <w:rPr>
          <w:highlight w:val="yellow"/>
        </w:rPr>
        <w:t xml:space="preserve">PID-Algorithmus </w:t>
      </w:r>
      <w:r w:rsidR="00A94935" w:rsidRPr="0046579B">
        <w:rPr>
          <w:highlight w:val="yellow"/>
        </w:rPr>
        <w:t>Programm</w:t>
      </w:r>
    </w:p>
    <w:p w14:paraId="03333E34" w14:textId="77777777" w:rsidR="00415621" w:rsidRPr="00415621" w:rsidRDefault="00415621" w:rsidP="00415621"/>
    <w:p w14:paraId="1841FD1F" w14:textId="26D94753" w:rsidR="00003ABE" w:rsidRDefault="00003ABE" w:rsidP="00003ABE">
      <w:pPr>
        <w:pStyle w:val="berschrift3"/>
      </w:pPr>
      <w:bookmarkStart w:id="168" w:name="_Toc157499242"/>
      <w:bookmarkStart w:id="169" w:name="_Toc159489199"/>
      <w:r>
        <w:t>Failsafe</w:t>
      </w:r>
      <w:bookmarkEnd w:id="168"/>
      <w:bookmarkEnd w:id="169"/>
    </w:p>
    <w:p w14:paraId="647DE596" w14:textId="1CCA9469" w:rsidR="00CB17BF" w:rsidRPr="0046579B" w:rsidRDefault="00CB17BF" w:rsidP="00CB17BF">
      <w:pPr>
        <w:rPr>
          <w:highlight w:val="yellow"/>
        </w:rPr>
      </w:pPr>
      <w:r w:rsidRPr="0046579B">
        <w:rPr>
          <w:highlight w:val="yellow"/>
        </w:rPr>
        <w:t>Wann?</w:t>
      </w:r>
    </w:p>
    <w:p w14:paraId="47DCD78A" w14:textId="75CA57B7" w:rsidR="00CB17BF" w:rsidRPr="0046579B" w:rsidRDefault="00CB17BF" w:rsidP="00CB17BF">
      <w:pPr>
        <w:rPr>
          <w:highlight w:val="yellow"/>
        </w:rPr>
      </w:pPr>
      <w:r w:rsidRPr="0046579B">
        <w:rPr>
          <w:highlight w:val="yellow"/>
        </w:rPr>
        <w:t>Wie?</w:t>
      </w:r>
    </w:p>
    <w:p w14:paraId="3E84C714" w14:textId="09C26C52" w:rsidR="00CB17BF" w:rsidRDefault="00CB17BF" w:rsidP="00CB17BF">
      <w:r w:rsidRPr="0046579B">
        <w:rPr>
          <w:highlight w:val="yellow"/>
        </w:rPr>
        <w:t>Programm</w:t>
      </w:r>
    </w:p>
    <w:p w14:paraId="6C2DDE92" w14:textId="77777777" w:rsidR="00CB17BF" w:rsidRPr="00CB17BF" w:rsidRDefault="00CB17BF" w:rsidP="00CB17BF"/>
    <w:p w14:paraId="507371D4" w14:textId="77777777" w:rsidR="006A42E0" w:rsidRDefault="006A42E0">
      <w:pPr>
        <w:spacing w:line="240" w:lineRule="auto"/>
        <w:rPr>
          <w:rFonts w:cs="Courier New"/>
          <w:b/>
          <w:bCs/>
          <w:sz w:val="28"/>
        </w:rPr>
      </w:pPr>
      <w:bookmarkStart w:id="170" w:name="_Toc157499200"/>
      <w:bookmarkStart w:id="171" w:name="_Toc157499239"/>
      <w:r>
        <w:br w:type="page"/>
      </w:r>
    </w:p>
    <w:p w14:paraId="07138757" w14:textId="630EF900" w:rsidR="008B46A6" w:rsidRDefault="008B46A6" w:rsidP="00E82CB3">
      <w:pPr>
        <w:pStyle w:val="berschrift2"/>
      </w:pPr>
      <w:bookmarkStart w:id="172" w:name="_Toc159489200"/>
      <w:r>
        <w:lastRenderedPageBreak/>
        <w:t>Debugging</w:t>
      </w:r>
      <w:bookmarkEnd w:id="172"/>
    </w:p>
    <w:p w14:paraId="7814F839" w14:textId="0EBB4E7D" w:rsidR="00E82CB3" w:rsidRDefault="00E82CB3" w:rsidP="008B46A6">
      <w:pPr>
        <w:pStyle w:val="berschrift3"/>
      </w:pPr>
      <w:bookmarkStart w:id="173" w:name="_Toc159489201"/>
      <w:r>
        <w:t>Terminal Ausgabe</w:t>
      </w:r>
      <w:bookmarkEnd w:id="170"/>
      <w:bookmarkEnd w:id="173"/>
    </w:p>
    <w:p w14:paraId="29DC3DED" w14:textId="4066A781" w:rsidR="008B46A6" w:rsidRPr="001F027D" w:rsidRDefault="00E77121" w:rsidP="008B46A6">
      <w:pPr>
        <w:rPr>
          <w:highlight w:val="yellow"/>
        </w:rPr>
      </w:pPr>
      <w:r w:rsidRPr="001F027D">
        <w:rPr>
          <w:highlight w:val="yellow"/>
        </w:rPr>
        <w:t>Wofür?</w:t>
      </w:r>
    </w:p>
    <w:p w14:paraId="2C57A52E" w14:textId="58DCAE7F" w:rsidR="00E77121" w:rsidRPr="001F027D" w:rsidRDefault="00E77121" w:rsidP="008B46A6">
      <w:pPr>
        <w:rPr>
          <w:highlight w:val="yellow"/>
        </w:rPr>
      </w:pPr>
      <w:r w:rsidRPr="001F027D">
        <w:rPr>
          <w:highlight w:val="yellow"/>
        </w:rPr>
        <w:t>Wie?</w:t>
      </w:r>
    </w:p>
    <w:p w14:paraId="35E1B83E" w14:textId="4206522D" w:rsidR="00E77121" w:rsidRPr="001F027D" w:rsidRDefault="00E77121" w:rsidP="008B46A6">
      <w:pPr>
        <w:rPr>
          <w:highlight w:val="yellow"/>
        </w:rPr>
      </w:pPr>
      <w:r w:rsidRPr="001F027D">
        <w:rPr>
          <w:highlight w:val="yellow"/>
        </w:rPr>
        <w:t xml:space="preserve">USB UART Platine </w:t>
      </w:r>
      <w:r w:rsidR="00C47670">
        <w:rPr>
          <w:highlight w:val="yellow"/>
        </w:rPr>
        <w:t>(siehe Kapitel vom Merlex)</w:t>
      </w:r>
    </w:p>
    <w:p w14:paraId="6ABDD486" w14:textId="788CF241" w:rsidR="00E77121" w:rsidRPr="001F027D" w:rsidRDefault="00E77121" w:rsidP="008B46A6">
      <w:pPr>
        <w:rPr>
          <w:highlight w:val="yellow"/>
        </w:rPr>
      </w:pPr>
      <w:r w:rsidRPr="001F027D">
        <w:rPr>
          <w:highlight w:val="yellow"/>
        </w:rPr>
        <w:t>Einstellungen CubeMX</w:t>
      </w:r>
    </w:p>
    <w:p w14:paraId="134FCB71" w14:textId="2DD4DAE6" w:rsidR="00E77121" w:rsidRDefault="005231FA" w:rsidP="008B46A6">
      <w:r w:rsidRPr="001F027D">
        <w:rPr>
          <w:highlight w:val="yellow"/>
        </w:rPr>
        <w:t>Einstellungen Terminal (VSCode, X-CTU)</w:t>
      </w:r>
    </w:p>
    <w:p w14:paraId="20357D03" w14:textId="77777777" w:rsidR="008B46A6" w:rsidRPr="008B46A6" w:rsidRDefault="008B46A6" w:rsidP="008B46A6"/>
    <w:p w14:paraId="5783A010" w14:textId="34CBE1D8" w:rsidR="00E82CB3" w:rsidRDefault="00E82CB3" w:rsidP="008B46A6">
      <w:pPr>
        <w:pStyle w:val="berschrift3"/>
      </w:pPr>
      <w:bookmarkStart w:id="174" w:name="_Toc159489202"/>
      <w:bookmarkEnd w:id="171"/>
      <w:r>
        <w:t xml:space="preserve">Status </w:t>
      </w:r>
      <w:r w:rsidR="005231FA">
        <w:t>–</w:t>
      </w:r>
      <w:r>
        <w:t xml:space="preserve"> LEDs</w:t>
      </w:r>
      <w:bookmarkEnd w:id="174"/>
    </w:p>
    <w:p w14:paraId="43CEC021" w14:textId="544CBF06" w:rsidR="005231FA" w:rsidRPr="001F027D" w:rsidRDefault="005231FA" w:rsidP="005231FA">
      <w:pPr>
        <w:rPr>
          <w:highlight w:val="yellow"/>
        </w:rPr>
      </w:pPr>
      <w:r w:rsidRPr="001F027D">
        <w:rPr>
          <w:highlight w:val="yellow"/>
        </w:rPr>
        <w:t xml:space="preserve">Was bedeuten Pattern </w:t>
      </w:r>
    </w:p>
    <w:p w14:paraId="578B9D8D" w14:textId="19B29D6B" w:rsidR="005231FA" w:rsidRDefault="005231FA" w:rsidP="005231FA">
      <w:r w:rsidRPr="001F027D">
        <w:rPr>
          <w:highlight w:val="yellow"/>
        </w:rPr>
        <w:t>Blaue rote LED</w:t>
      </w:r>
    </w:p>
    <w:p w14:paraId="21033806" w14:textId="7C5C14E3" w:rsidR="00C63E4D" w:rsidRPr="005231FA" w:rsidRDefault="00C63E4D" w:rsidP="005231FA">
      <w:r w:rsidRPr="000F4619">
        <w:rPr>
          <w:highlight w:val="yellow"/>
        </w:rPr>
        <w:t>Einstellungen CubeMX</w:t>
      </w:r>
    </w:p>
    <w:p w14:paraId="4FAC824D" w14:textId="3E887942" w:rsidR="00334A6A" w:rsidRDefault="00334A6A">
      <w:pPr>
        <w:spacing w:line="240" w:lineRule="auto"/>
        <w:rPr>
          <w:rFonts w:cs="Arial"/>
          <w:b/>
          <w:bCs/>
          <w:sz w:val="32"/>
          <w:szCs w:val="32"/>
        </w:rPr>
        <w:sectPr w:rsidR="00334A6A" w:rsidSect="00AB0C66">
          <w:footerReference w:type="default" r:id="rId46"/>
          <w:pgSz w:w="11906" w:h="16838" w:code="9"/>
          <w:pgMar w:top="1213" w:right="1418" w:bottom="1134" w:left="1418" w:header="709" w:footer="709" w:gutter="0"/>
          <w:cols w:space="708"/>
          <w:docGrid w:linePitch="360"/>
        </w:sectPr>
      </w:pPr>
    </w:p>
    <w:p w14:paraId="0994C78B" w14:textId="31C150B0" w:rsidR="00003ABE" w:rsidRDefault="00003ABE" w:rsidP="007901CA">
      <w:pPr>
        <w:pStyle w:val="berschrift1"/>
      </w:pPr>
      <w:bookmarkStart w:id="175" w:name="_Toc159489203"/>
      <w:r>
        <w:lastRenderedPageBreak/>
        <w:t>Datenübertragung</w:t>
      </w:r>
      <w:r w:rsidR="007901CA">
        <w:t xml:space="preserve"> der Mess- und Videodaten</w:t>
      </w:r>
      <w:r w:rsidR="0019545A">
        <w:t xml:space="preserve"> (Ben)</w:t>
      </w:r>
      <w:bookmarkEnd w:id="175"/>
    </w:p>
    <w:p w14:paraId="2BB7D885" w14:textId="23089B2F" w:rsidR="00003ABE" w:rsidRDefault="00003ABE" w:rsidP="007A394B">
      <w:pPr>
        <w:pStyle w:val="berschrift2"/>
      </w:pPr>
      <w:bookmarkStart w:id="176" w:name="_Toc159489204"/>
      <w:r>
        <w:t xml:space="preserve">Überblick </w:t>
      </w:r>
      <w:r w:rsidR="00CB76AE">
        <w:t>Datenübertragung</w:t>
      </w:r>
      <w:bookmarkEnd w:id="176"/>
    </w:p>
    <w:p w14:paraId="1F4F44BD" w14:textId="43693B8A" w:rsidR="0046659C" w:rsidRDefault="0046659C" w:rsidP="0046659C">
      <w:r>
        <w:t>Blockschaltbild und schaltung</w:t>
      </w:r>
    </w:p>
    <w:p w14:paraId="4F2A6589" w14:textId="6BFBB120" w:rsidR="007A394B" w:rsidRDefault="00562952" w:rsidP="003E7B51">
      <w:pPr>
        <w:pStyle w:val="berschrift2"/>
      </w:pPr>
      <w:bookmarkStart w:id="177" w:name="_Toc159489205"/>
      <w:r>
        <w:t>Kommunikation</w:t>
      </w:r>
      <w:r w:rsidR="00792A01">
        <w:t xml:space="preserve">: </w:t>
      </w:r>
      <w:r w:rsidR="007A394B">
        <w:t xml:space="preserve">Flight Controller </w:t>
      </w:r>
      <w:r w:rsidR="00084A41">
        <w:t xml:space="preserve">und </w:t>
      </w:r>
      <w:r>
        <w:t>Sender</w:t>
      </w:r>
      <w:bookmarkEnd w:id="177"/>
    </w:p>
    <w:p w14:paraId="04602317" w14:textId="404F36C5" w:rsidR="001D2E5B" w:rsidRPr="001D2E5B" w:rsidRDefault="009A5D4F" w:rsidP="001D2E5B">
      <w:pPr>
        <w:pStyle w:val="berschrift3"/>
        <w:rPr>
          <w:i/>
        </w:rPr>
      </w:pPr>
      <w:bookmarkStart w:id="178" w:name="_Toc159489206"/>
      <w:r>
        <w:rPr>
          <w:i/>
        </w:rPr>
        <w:t xml:space="preserve">Aufbau </w:t>
      </w:r>
      <w:r w:rsidR="001D2E5B">
        <w:rPr>
          <w:i/>
        </w:rPr>
        <w:t>Sender</w:t>
      </w:r>
      <w:r w:rsidR="00675FBD">
        <w:rPr>
          <w:i/>
        </w:rPr>
        <w:t>modul</w:t>
      </w:r>
      <w:r w:rsidR="001D2E5B">
        <w:rPr>
          <w:i/>
        </w:rPr>
        <w:t xml:space="preserve"> (VTx)</w:t>
      </w:r>
      <w:bookmarkEnd w:id="178"/>
    </w:p>
    <w:p w14:paraId="2886256B" w14:textId="5429560C" w:rsidR="007A394B" w:rsidRDefault="007A394B" w:rsidP="00CE370F">
      <w:pPr>
        <w:pStyle w:val="berschrift3"/>
      </w:pPr>
      <w:bookmarkStart w:id="179" w:name="_Toc159489207"/>
      <w:r>
        <w:t xml:space="preserve">ASK </w:t>
      </w:r>
      <w:r w:rsidR="0053636D">
        <w:t>–</w:t>
      </w:r>
      <w:r>
        <w:t xml:space="preserve"> Modulation</w:t>
      </w:r>
      <w:bookmarkEnd w:id="179"/>
    </w:p>
    <w:p w14:paraId="7DF1E9CF" w14:textId="6A67BD2B" w:rsidR="0053636D" w:rsidRPr="0053636D" w:rsidRDefault="0053636D" w:rsidP="0053636D">
      <w:r>
        <w:t>Überblick und wieso nicht verwendet</w:t>
      </w:r>
    </w:p>
    <w:p w14:paraId="3D563BE2" w14:textId="50440838" w:rsidR="007A394B" w:rsidRDefault="00985A8B" w:rsidP="00CE370F">
      <w:pPr>
        <w:pStyle w:val="berschrift3"/>
      </w:pPr>
      <w:bookmarkStart w:id="180" w:name="_Toc159489208"/>
      <w:r>
        <w:t>Transmit – Programm auf Cortex µC</w:t>
      </w:r>
      <w:bookmarkEnd w:id="180"/>
    </w:p>
    <w:p w14:paraId="1B388928" w14:textId="77777777" w:rsidR="00CA1B2F" w:rsidRDefault="00CA1B2F" w:rsidP="00CA1B2F">
      <w:pPr>
        <w:pStyle w:val="berschrift4"/>
        <w:rPr>
          <w:i/>
          <w:lang w:val="de-DE"/>
        </w:rPr>
      </w:pPr>
      <w:bookmarkStart w:id="181" w:name="_Toc159489209"/>
      <w:r>
        <w:rPr>
          <w:lang w:val="de-DE"/>
        </w:rPr>
        <w:t>Gleitkommadarstellung (memcpy)</w:t>
      </w:r>
      <w:bookmarkEnd w:id="181"/>
    </w:p>
    <w:p w14:paraId="62F28AC9" w14:textId="77777777" w:rsidR="00CA1B2F" w:rsidRPr="00EC49AB" w:rsidRDefault="00CA1B2F" w:rsidP="00CA1B2F">
      <w:pPr>
        <w:pStyle w:val="berschrift4"/>
        <w:rPr>
          <w:i/>
          <w:lang w:val="de-DE"/>
        </w:rPr>
      </w:pPr>
      <w:bookmarkStart w:id="182" w:name="_Toc159489210"/>
      <w:r>
        <w:rPr>
          <w:lang w:val="de-DE"/>
        </w:rPr>
        <w:t>Code</w:t>
      </w:r>
      <w:bookmarkEnd w:id="182"/>
    </w:p>
    <w:p w14:paraId="304427EA" w14:textId="77777777" w:rsidR="007A394B" w:rsidRPr="00F955AA" w:rsidRDefault="007A394B" w:rsidP="00CE370F">
      <w:pPr>
        <w:pStyle w:val="berschrift3"/>
        <w:rPr>
          <w:i/>
        </w:rPr>
      </w:pPr>
      <w:bookmarkStart w:id="183" w:name="_Toc159489211"/>
      <w:r>
        <w:t>Testen der Übertragung</w:t>
      </w:r>
      <w:bookmarkEnd w:id="183"/>
    </w:p>
    <w:p w14:paraId="524C2B6A" w14:textId="4EAF2745" w:rsidR="007A394B" w:rsidRPr="007A394B" w:rsidRDefault="00CA1B2F" w:rsidP="007A394B">
      <w:r>
        <w:t>+ probleme</w:t>
      </w:r>
    </w:p>
    <w:p w14:paraId="46FA228F" w14:textId="02CBE57E" w:rsidR="00003ABE" w:rsidRDefault="00BE1EFC" w:rsidP="007A394B">
      <w:pPr>
        <w:pStyle w:val="berschrift2"/>
      </w:pPr>
      <w:bookmarkStart w:id="184" w:name="_Toc159489212"/>
      <w:r>
        <w:t>Kommunikation</w:t>
      </w:r>
      <w:r w:rsidR="00E810BF">
        <w:t xml:space="preserve">: Sender </w:t>
      </w:r>
      <w:r>
        <w:t xml:space="preserve">und </w:t>
      </w:r>
      <w:r w:rsidR="00E810BF">
        <w:t>Empfänger</w:t>
      </w:r>
      <w:bookmarkEnd w:id="184"/>
    </w:p>
    <w:p w14:paraId="65F28EE1" w14:textId="1C8A149F" w:rsidR="00951982" w:rsidRPr="00951982" w:rsidRDefault="009A5D4F" w:rsidP="000C3E4B">
      <w:pPr>
        <w:pStyle w:val="berschrift3"/>
      </w:pPr>
      <w:bookmarkStart w:id="185" w:name="_Toc159489213"/>
      <w:r>
        <w:t xml:space="preserve">Aufbau </w:t>
      </w:r>
      <w:r w:rsidR="0081156D">
        <w:t>Empfängermodul</w:t>
      </w:r>
      <w:bookmarkEnd w:id="185"/>
      <w:r w:rsidR="00951982" w:rsidRPr="00951982">
        <w:t xml:space="preserve"> </w:t>
      </w:r>
    </w:p>
    <w:p w14:paraId="76AECC5E" w14:textId="04098AD1" w:rsidR="0081156D" w:rsidRDefault="009C4374" w:rsidP="00B43DC2">
      <w:pPr>
        <w:pStyle w:val="berschrift3"/>
      </w:pPr>
      <w:bookmarkStart w:id="186" w:name="_Toc159489214"/>
      <w:r>
        <w:t>Verbindung</w:t>
      </w:r>
      <w:r w:rsidR="00CB674A">
        <w:t>saufbau</w:t>
      </w:r>
      <w:bookmarkEnd w:id="186"/>
    </w:p>
    <w:p w14:paraId="162C2034" w14:textId="16DB7218" w:rsidR="00951982" w:rsidRDefault="00951982" w:rsidP="00951982">
      <w:pPr>
        <w:pStyle w:val="berschrift3"/>
      </w:pPr>
      <w:bookmarkStart w:id="187" w:name="_Toc159489215"/>
      <w:r>
        <w:t>Testen der Übertragung</w:t>
      </w:r>
      <w:bookmarkEnd w:id="187"/>
    </w:p>
    <w:p w14:paraId="5726D753" w14:textId="42E488E1" w:rsidR="00951982" w:rsidRDefault="00951982" w:rsidP="00951982">
      <w:pPr>
        <w:pStyle w:val="berschrift2"/>
      </w:pPr>
      <w:bookmarkStart w:id="188" w:name="_Toc159489216"/>
      <w:r>
        <w:t>Kommunikation: Empfänger und Raspberry Pi</w:t>
      </w:r>
      <w:bookmarkEnd w:id="188"/>
    </w:p>
    <w:p w14:paraId="12001627" w14:textId="614BBEE6" w:rsidR="00951982" w:rsidRDefault="005F48D4" w:rsidP="00803771">
      <w:pPr>
        <w:pStyle w:val="berschrift3"/>
      </w:pPr>
      <w:bookmarkStart w:id="189" w:name="_Toc159489217"/>
      <w:r>
        <w:t>Empfangsprogramm auf Raspberry Pi</w:t>
      </w:r>
      <w:bookmarkEnd w:id="189"/>
    </w:p>
    <w:p w14:paraId="567107CF" w14:textId="77777777" w:rsidR="005F48D4" w:rsidRDefault="005F48D4" w:rsidP="005F48D4">
      <w:pPr>
        <w:pStyle w:val="berschrift4"/>
        <w:rPr>
          <w:i/>
          <w:lang w:val="de-DE"/>
        </w:rPr>
      </w:pPr>
      <w:bookmarkStart w:id="190" w:name="_Toc159489218"/>
      <w:r w:rsidRPr="00B12797">
        <w:rPr>
          <w:lang w:val="de-DE"/>
        </w:rPr>
        <w:t>UART auf dem Raspberry P</w:t>
      </w:r>
      <w:r>
        <w:rPr>
          <w:lang w:val="de-DE"/>
        </w:rPr>
        <w:t>i</w:t>
      </w:r>
      <w:bookmarkEnd w:id="190"/>
    </w:p>
    <w:p w14:paraId="49457667" w14:textId="77777777" w:rsidR="005F48D4" w:rsidRDefault="005F48D4" w:rsidP="005F48D4">
      <w:pPr>
        <w:pStyle w:val="berschrift4"/>
        <w:rPr>
          <w:lang w:val="de-DE"/>
        </w:rPr>
      </w:pPr>
      <w:bookmarkStart w:id="191" w:name="_Toc159489219"/>
      <w:r>
        <w:rPr>
          <w:lang w:val="de-DE"/>
        </w:rPr>
        <w:t>Code</w:t>
      </w:r>
      <w:bookmarkEnd w:id="191"/>
    </w:p>
    <w:p w14:paraId="289712A3" w14:textId="0DB61D5A" w:rsidR="005F48D4" w:rsidRPr="00951982" w:rsidRDefault="005F48D4" w:rsidP="00B76DB9">
      <w:pPr>
        <w:pStyle w:val="berschrift3"/>
        <w:numPr>
          <w:ilvl w:val="2"/>
          <w:numId w:val="4"/>
        </w:numPr>
      </w:pPr>
      <w:bookmarkStart w:id="192" w:name="_Toc159489220"/>
      <w:r>
        <w:t>Senden der Daten auf dem MQTT-Server</w:t>
      </w:r>
      <w:bookmarkEnd w:id="192"/>
    </w:p>
    <w:p w14:paraId="5D28CCCA" w14:textId="40D6710D" w:rsidR="00003ABE" w:rsidRDefault="00003ABE" w:rsidP="001D33D6">
      <w:pPr>
        <w:pStyle w:val="berschrift2"/>
      </w:pPr>
      <w:bookmarkStart w:id="193" w:name="_Toc159489221"/>
      <w:r w:rsidRPr="00D03D30">
        <w:rPr>
          <w:lang w:val="en-GB"/>
        </w:rPr>
        <w:t>Testen der Datenübertragung</w:t>
      </w:r>
      <w:r w:rsidR="0088101C" w:rsidRPr="00D03D30">
        <w:rPr>
          <w:lang w:val="en-GB"/>
        </w:rPr>
        <w:t>skette</w:t>
      </w:r>
      <w:bookmarkEnd w:id="193"/>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194" w:name="_Toc157761684"/>
      <w:bookmarkStart w:id="195" w:name="_Toc159489222"/>
      <w:r>
        <w:lastRenderedPageBreak/>
        <w:t>Visualisierungs-App</w:t>
      </w:r>
      <w:bookmarkEnd w:id="194"/>
      <w:bookmarkEnd w:id="195"/>
    </w:p>
    <w:p w14:paraId="70FE4795" w14:textId="77777777" w:rsidR="004675A0" w:rsidRDefault="004675A0" w:rsidP="004675A0">
      <w:pPr>
        <w:pStyle w:val="berschrift2"/>
        <w:rPr>
          <w:rFonts w:eastAsia="TimesNewRomanPSMT"/>
        </w:rPr>
      </w:pPr>
      <w:bookmarkStart w:id="196" w:name="_Toc157761685"/>
      <w:bookmarkStart w:id="197" w:name="_Toc159489223"/>
      <w:r>
        <w:rPr>
          <w:rFonts w:eastAsia="TimesNewRomanPSMT"/>
        </w:rPr>
        <w:t>Applikation</w:t>
      </w:r>
      <w:bookmarkEnd w:id="196"/>
      <w:bookmarkEnd w:id="197"/>
    </w:p>
    <w:p w14:paraId="660D20FA" w14:textId="77777777" w:rsidR="004675A0" w:rsidRDefault="004675A0" w:rsidP="004675A0">
      <w:pPr>
        <w:pStyle w:val="berschrift3"/>
        <w:rPr>
          <w:rFonts w:eastAsia="TimesNewRomanPSMT"/>
        </w:rPr>
      </w:pPr>
      <w:bookmarkStart w:id="198" w:name="_Toc157761686"/>
      <w:bookmarkStart w:id="199" w:name="_Toc159489224"/>
      <w:r>
        <w:rPr>
          <w:rFonts w:eastAsia="TimesNewRomanPSMT"/>
        </w:rPr>
        <w:t>Einführung – Dart / Flutter - Framework</w:t>
      </w:r>
      <w:bookmarkEnd w:id="198"/>
      <w:bookmarkEnd w:id="199"/>
    </w:p>
    <w:p w14:paraId="20B70EC8" w14:textId="77777777" w:rsidR="004675A0" w:rsidRDefault="004675A0" w:rsidP="004675A0">
      <w:pPr>
        <w:pStyle w:val="berschrift4"/>
        <w:rPr>
          <w:rFonts w:eastAsia="TimesNewRomanPSMT"/>
        </w:rPr>
      </w:pPr>
      <w:bookmarkStart w:id="200" w:name="_Toc157761687"/>
      <w:bookmarkStart w:id="201" w:name="_Toc159489225"/>
      <w:r>
        <w:rPr>
          <w:rFonts w:eastAsia="TimesNewRomanPSMT"/>
        </w:rPr>
        <w:t>Allgemeines</w:t>
      </w:r>
      <w:bookmarkEnd w:id="200"/>
      <w:bookmarkEnd w:id="201"/>
    </w:p>
    <w:p w14:paraId="29BEE114" w14:textId="77777777" w:rsidR="004675A0" w:rsidRDefault="004675A0" w:rsidP="004675A0">
      <w:pPr>
        <w:pStyle w:val="berschrift4"/>
        <w:rPr>
          <w:rFonts w:eastAsia="TimesNewRomanPSMT"/>
        </w:rPr>
      </w:pPr>
      <w:bookmarkStart w:id="202" w:name="_Toc157761688"/>
      <w:bookmarkStart w:id="203" w:name="_Toc159489226"/>
      <w:r>
        <w:rPr>
          <w:rFonts w:eastAsia="TimesNewRomanPSMT"/>
        </w:rPr>
        <w:t>Pub Dev / Package Installer</w:t>
      </w:r>
      <w:bookmarkEnd w:id="202"/>
      <w:bookmarkEnd w:id="203"/>
    </w:p>
    <w:p w14:paraId="1ACD8E9D" w14:textId="77777777" w:rsidR="004675A0" w:rsidRDefault="004675A0" w:rsidP="004675A0">
      <w:pPr>
        <w:pStyle w:val="berschrift4"/>
        <w:rPr>
          <w:rFonts w:eastAsia="TimesNewRomanPSMT"/>
        </w:rPr>
      </w:pPr>
      <w:bookmarkStart w:id="204" w:name="_Toc157761689"/>
      <w:bookmarkStart w:id="205" w:name="_Toc159489227"/>
      <w:r>
        <w:rPr>
          <w:rFonts w:eastAsia="TimesNewRomanPSMT"/>
        </w:rPr>
        <w:t>Dart Syntax</w:t>
      </w:r>
      <w:bookmarkEnd w:id="204"/>
      <w:bookmarkEnd w:id="205"/>
    </w:p>
    <w:p w14:paraId="5AE4E869" w14:textId="77777777" w:rsidR="004675A0" w:rsidRDefault="004675A0" w:rsidP="004675A0">
      <w:pPr>
        <w:pStyle w:val="berschrift4"/>
        <w:rPr>
          <w:rFonts w:eastAsia="TimesNewRomanPSMT"/>
        </w:rPr>
      </w:pPr>
      <w:bookmarkStart w:id="206" w:name="_Toc157761690"/>
      <w:bookmarkStart w:id="207" w:name="_Toc159489228"/>
      <w:r>
        <w:rPr>
          <w:rFonts w:eastAsia="TimesNewRomanPSMT"/>
        </w:rPr>
        <w:t>State Management</w:t>
      </w:r>
      <w:bookmarkEnd w:id="206"/>
      <w:bookmarkEnd w:id="207"/>
    </w:p>
    <w:p w14:paraId="1AB4FA02" w14:textId="77777777" w:rsidR="004675A0" w:rsidRDefault="004675A0" w:rsidP="004675A0">
      <w:pPr>
        <w:pStyle w:val="berschrift5"/>
        <w:rPr>
          <w:rFonts w:eastAsia="TimesNewRomanPSMT"/>
        </w:rPr>
      </w:pPr>
      <w:bookmarkStart w:id="208" w:name="_Toc157761691"/>
      <w:bookmarkStart w:id="209" w:name="_Toc159489229"/>
      <w:r>
        <w:rPr>
          <w:rFonts w:eastAsia="TimesNewRomanPSMT"/>
        </w:rPr>
        <w:t>Stateful vs. Stateless Widgets</w:t>
      </w:r>
      <w:bookmarkEnd w:id="208"/>
      <w:bookmarkEnd w:id="209"/>
    </w:p>
    <w:p w14:paraId="2BE7EDDA" w14:textId="77777777" w:rsidR="004675A0" w:rsidRDefault="004675A0" w:rsidP="004675A0">
      <w:pPr>
        <w:pStyle w:val="berschrift5"/>
        <w:rPr>
          <w:rFonts w:eastAsia="TimesNewRomanPSMT"/>
        </w:rPr>
      </w:pPr>
      <w:bookmarkStart w:id="210" w:name="_Toc157761692"/>
      <w:bookmarkStart w:id="211" w:name="_Toc159489230"/>
      <w:r>
        <w:rPr>
          <w:rFonts w:eastAsia="TimesNewRomanPSMT"/>
        </w:rPr>
        <w:t>Provider</w:t>
      </w:r>
      <w:bookmarkEnd w:id="210"/>
      <w:bookmarkEnd w:id="211"/>
    </w:p>
    <w:p w14:paraId="7B9C96D7" w14:textId="77777777" w:rsidR="004675A0" w:rsidRDefault="004675A0" w:rsidP="004675A0">
      <w:pPr>
        <w:pStyle w:val="berschrift3"/>
        <w:rPr>
          <w:rFonts w:eastAsia="TimesNewRomanPSMT"/>
        </w:rPr>
      </w:pPr>
      <w:bookmarkStart w:id="212" w:name="_Toc157761693"/>
      <w:bookmarkStart w:id="213" w:name="_Toc159489231"/>
      <w:r>
        <w:rPr>
          <w:rFonts w:eastAsia="TimesNewRomanPSMT"/>
        </w:rPr>
        <w:t>Allgemeines zur App</w:t>
      </w:r>
      <w:bookmarkEnd w:id="212"/>
      <w:bookmarkEnd w:id="213"/>
    </w:p>
    <w:p w14:paraId="41539D5B" w14:textId="77777777" w:rsidR="004675A0" w:rsidRDefault="004675A0" w:rsidP="004675A0">
      <w:pPr>
        <w:pStyle w:val="berschrift4"/>
        <w:rPr>
          <w:rFonts w:eastAsia="TimesNewRomanPSMT"/>
        </w:rPr>
      </w:pPr>
      <w:bookmarkStart w:id="214" w:name="_Toc157761694"/>
      <w:bookmarkStart w:id="215" w:name="_Toc159489232"/>
      <w:r>
        <w:rPr>
          <w:rFonts w:eastAsia="TimesNewRomanPSMT"/>
        </w:rPr>
        <w:t>Usersystem</w:t>
      </w:r>
      <w:bookmarkEnd w:id="214"/>
      <w:bookmarkEnd w:id="215"/>
    </w:p>
    <w:p w14:paraId="3FC89196" w14:textId="77777777" w:rsidR="004675A0" w:rsidRDefault="004675A0" w:rsidP="004675A0">
      <w:pPr>
        <w:pStyle w:val="berschrift4"/>
        <w:rPr>
          <w:rFonts w:eastAsia="TimesNewRomanPSMT"/>
        </w:rPr>
      </w:pPr>
      <w:bookmarkStart w:id="216" w:name="_Toc157761695"/>
      <w:bookmarkStart w:id="217" w:name="_Toc159489233"/>
      <w:r>
        <w:rPr>
          <w:rFonts w:eastAsia="TimesNewRomanPSMT"/>
        </w:rPr>
        <w:t>Datenvisualiserung</w:t>
      </w:r>
      <w:bookmarkEnd w:id="216"/>
      <w:bookmarkEnd w:id="217"/>
    </w:p>
    <w:p w14:paraId="0C86060E" w14:textId="77777777" w:rsidR="004675A0" w:rsidRDefault="004675A0" w:rsidP="004675A0">
      <w:pPr>
        <w:pStyle w:val="berschrift4"/>
        <w:rPr>
          <w:rFonts w:eastAsia="TimesNewRomanPSMT"/>
        </w:rPr>
      </w:pPr>
      <w:bookmarkStart w:id="218" w:name="_Toc157761696"/>
      <w:bookmarkStart w:id="219" w:name="_Toc159489234"/>
      <w:r>
        <w:rPr>
          <w:rFonts w:eastAsia="TimesNewRomanPSMT"/>
        </w:rPr>
        <w:t>3D-Model-Viewer</w:t>
      </w:r>
      <w:bookmarkEnd w:id="218"/>
      <w:bookmarkEnd w:id="219"/>
    </w:p>
    <w:p w14:paraId="0CA30368" w14:textId="77777777" w:rsidR="004675A0" w:rsidRPr="00EC76F2" w:rsidRDefault="004675A0" w:rsidP="004675A0">
      <w:pPr>
        <w:pStyle w:val="berschrift4"/>
        <w:rPr>
          <w:rFonts w:eastAsia="TimesNewRomanPSMT"/>
        </w:rPr>
      </w:pPr>
      <w:bookmarkStart w:id="220" w:name="_Toc157761697"/>
      <w:bookmarkStart w:id="221" w:name="_Toc159489235"/>
      <w:r>
        <w:rPr>
          <w:rFonts w:eastAsia="TimesNewRomanPSMT"/>
        </w:rPr>
        <w:t>Livestream-Viewer</w:t>
      </w:r>
      <w:bookmarkEnd w:id="220"/>
      <w:bookmarkEnd w:id="221"/>
    </w:p>
    <w:p w14:paraId="64C668B9" w14:textId="77777777" w:rsidR="004675A0" w:rsidRDefault="004675A0" w:rsidP="004675A0">
      <w:pPr>
        <w:pStyle w:val="berschrift3"/>
        <w:rPr>
          <w:rFonts w:eastAsia="TimesNewRomanPSMT"/>
        </w:rPr>
      </w:pPr>
      <w:bookmarkStart w:id="222" w:name="_Toc157761698"/>
      <w:bookmarkStart w:id="223" w:name="_Toc159489236"/>
      <w:r>
        <w:rPr>
          <w:rFonts w:eastAsia="TimesNewRomanPSMT"/>
        </w:rPr>
        <w:t>UI-Konzept</w:t>
      </w:r>
      <w:bookmarkEnd w:id="222"/>
      <w:bookmarkEnd w:id="223"/>
    </w:p>
    <w:p w14:paraId="2AAC6709" w14:textId="77777777" w:rsidR="004675A0" w:rsidRDefault="004675A0" w:rsidP="004675A0">
      <w:pPr>
        <w:pStyle w:val="berschrift3"/>
        <w:rPr>
          <w:rFonts w:eastAsia="TimesNewRomanPSMT"/>
        </w:rPr>
      </w:pPr>
      <w:bookmarkStart w:id="224" w:name="_Toc157761699"/>
      <w:bookmarkStart w:id="225" w:name="_Toc159489237"/>
      <w:r>
        <w:rPr>
          <w:rFonts w:eastAsia="TimesNewRomanPSMT"/>
        </w:rPr>
        <w:t>Projektstruktur und -umgebung</w:t>
      </w:r>
      <w:bookmarkEnd w:id="224"/>
      <w:bookmarkEnd w:id="225"/>
    </w:p>
    <w:p w14:paraId="32F99857" w14:textId="77777777" w:rsidR="004675A0" w:rsidRDefault="004675A0" w:rsidP="004675A0">
      <w:pPr>
        <w:pStyle w:val="berschrift4"/>
        <w:rPr>
          <w:rFonts w:eastAsia="TimesNewRomanPSMT"/>
        </w:rPr>
      </w:pPr>
      <w:bookmarkStart w:id="226" w:name="_Toc157761700"/>
      <w:bookmarkStart w:id="227" w:name="_Toc159489238"/>
      <w:r>
        <w:rPr>
          <w:rFonts w:eastAsia="TimesNewRomanPSMT"/>
        </w:rPr>
        <w:t>Editor – Visual Studio Code</w:t>
      </w:r>
      <w:bookmarkEnd w:id="226"/>
      <w:bookmarkEnd w:id="227"/>
    </w:p>
    <w:p w14:paraId="2C5613CE" w14:textId="77777777" w:rsidR="004675A0" w:rsidRDefault="004675A0" w:rsidP="004675A0">
      <w:pPr>
        <w:pStyle w:val="berschrift4"/>
        <w:rPr>
          <w:rFonts w:eastAsia="TimesNewRomanPSMT"/>
        </w:rPr>
      </w:pPr>
      <w:bookmarkStart w:id="228" w:name="_Toc157761701"/>
      <w:bookmarkStart w:id="229" w:name="_Toc159489239"/>
      <w:r>
        <w:rPr>
          <w:rFonts w:eastAsia="TimesNewRomanPSMT"/>
        </w:rPr>
        <w:t>Flutter Installation</w:t>
      </w:r>
      <w:bookmarkEnd w:id="228"/>
      <w:bookmarkEnd w:id="229"/>
    </w:p>
    <w:p w14:paraId="7D428346" w14:textId="77777777" w:rsidR="004675A0" w:rsidRDefault="004675A0" w:rsidP="004675A0">
      <w:pPr>
        <w:pStyle w:val="berschrift4"/>
        <w:rPr>
          <w:rFonts w:eastAsia="TimesNewRomanPSMT"/>
        </w:rPr>
      </w:pPr>
      <w:bookmarkStart w:id="230" w:name="_Toc157761702"/>
      <w:bookmarkStart w:id="231" w:name="_Toc159489240"/>
      <w:r>
        <w:rPr>
          <w:rFonts w:eastAsia="TimesNewRomanPSMT"/>
        </w:rPr>
        <w:t>Projekterstellung</w:t>
      </w:r>
      <w:bookmarkEnd w:id="230"/>
      <w:bookmarkEnd w:id="231"/>
    </w:p>
    <w:p w14:paraId="7BB31288" w14:textId="77777777" w:rsidR="004675A0" w:rsidRDefault="004675A0" w:rsidP="004675A0">
      <w:pPr>
        <w:pStyle w:val="berschrift4"/>
        <w:rPr>
          <w:rFonts w:eastAsia="TimesNewRomanPSMT"/>
        </w:rPr>
      </w:pPr>
      <w:bookmarkStart w:id="232" w:name="_Toc157761703"/>
      <w:bookmarkStart w:id="233" w:name="_Toc159489241"/>
      <w:r>
        <w:rPr>
          <w:rFonts w:eastAsia="TimesNewRomanPSMT"/>
        </w:rPr>
        <w:t>Projektstruktur</w:t>
      </w:r>
      <w:bookmarkEnd w:id="232"/>
      <w:bookmarkEnd w:id="233"/>
    </w:p>
    <w:p w14:paraId="1FDAE039" w14:textId="77777777" w:rsidR="004675A0" w:rsidRDefault="004675A0" w:rsidP="004675A0">
      <w:pPr>
        <w:pStyle w:val="berschrift4"/>
        <w:rPr>
          <w:rFonts w:eastAsia="TimesNewRomanPSMT"/>
        </w:rPr>
      </w:pPr>
      <w:bookmarkStart w:id="234" w:name="_Toc157761704"/>
      <w:bookmarkStart w:id="235" w:name="_Toc159489242"/>
      <w:r>
        <w:rPr>
          <w:rFonts w:eastAsia="TimesNewRomanPSMT"/>
        </w:rPr>
        <w:t>Packages</w:t>
      </w:r>
      <w:bookmarkEnd w:id="234"/>
      <w:bookmarkEnd w:id="235"/>
    </w:p>
    <w:p w14:paraId="2AD8A514" w14:textId="77777777" w:rsidR="004675A0" w:rsidRPr="000D377B" w:rsidRDefault="004675A0" w:rsidP="004675A0">
      <w:pPr>
        <w:pStyle w:val="berschrift5"/>
        <w:rPr>
          <w:rFonts w:eastAsia="TimesNewRomanPSMT"/>
        </w:rPr>
      </w:pPr>
      <w:bookmarkStart w:id="236" w:name="_Toc157761705"/>
      <w:bookmarkStart w:id="237" w:name="_Toc159489243"/>
      <w:r>
        <w:rPr>
          <w:rFonts w:eastAsia="TimesNewRomanPSMT"/>
        </w:rPr>
        <w:t>Pubspec.yaml</w:t>
      </w:r>
      <w:bookmarkEnd w:id="236"/>
      <w:bookmarkEnd w:id="237"/>
    </w:p>
    <w:p w14:paraId="5441B6D9" w14:textId="77777777" w:rsidR="004675A0" w:rsidRDefault="004675A0" w:rsidP="004675A0">
      <w:pPr>
        <w:pStyle w:val="berschrift5"/>
        <w:rPr>
          <w:rFonts w:eastAsia="TimesNewRomanPSMT"/>
        </w:rPr>
      </w:pPr>
      <w:bookmarkStart w:id="238" w:name="_Toc157761706"/>
      <w:bookmarkStart w:id="239" w:name="_Toc159489244"/>
      <w:r>
        <w:rPr>
          <w:rFonts w:eastAsia="TimesNewRomanPSMT"/>
        </w:rPr>
        <w:t>Installieren neuer Packages</w:t>
      </w:r>
      <w:bookmarkEnd w:id="238"/>
      <w:bookmarkEnd w:id="239"/>
    </w:p>
    <w:p w14:paraId="781080B7" w14:textId="77777777" w:rsidR="004675A0" w:rsidRDefault="004675A0" w:rsidP="004675A0">
      <w:pPr>
        <w:rPr>
          <w:rFonts w:eastAsia="TimesNewRomanPSMT"/>
        </w:rPr>
      </w:pPr>
    </w:p>
    <w:p w14:paraId="2C26DD2D" w14:textId="77777777" w:rsidR="004675A0" w:rsidRDefault="004675A0" w:rsidP="004675A0">
      <w:pPr>
        <w:rPr>
          <w:rFonts w:eastAsia="TimesNewRomanPSMT"/>
        </w:rPr>
      </w:pPr>
    </w:p>
    <w:p w14:paraId="69FFC204" w14:textId="77777777" w:rsidR="004675A0" w:rsidRDefault="004675A0" w:rsidP="004675A0">
      <w:pPr>
        <w:rPr>
          <w:rFonts w:eastAsia="TimesNewRomanPSMT"/>
        </w:rPr>
      </w:pPr>
    </w:p>
    <w:p w14:paraId="13C2F5E9" w14:textId="77777777" w:rsidR="004675A0" w:rsidRDefault="004675A0" w:rsidP="004675A0">
      <w:pPr>
        <w:rPr>
          <w:rFonts w:eastAsia="TimesNewRomanPSMT"/>
        </w:rPr>
      </w:pPr>
    </w:p>
    <w:p w14:paraId="3960B90C" w14:textId="77777777" w:rsidR="004675A0" w:rsidRDefault="004675A0" w:rsidP="004675A0">
      <w:pPr>
        <w:rPr>
          <w:rFonts w:eastAsia="TimesNewRomanPSMT"/>
        </w:rPr>
      </w:pPr>
    </w:p>
    <w:p w14:paraId="4EA7CD30" w14:textId="77777777" w:rsidR="004675A0" w:rsidRDefault="004675A0" w:rsidP="004675A0">
      <w:pPr>
        <w:pStyle w:val="berschrift3"/>
        <w:rPr>
          <w:rFonts w:eastAsia="TimesNewRomanPSMT"/>
        </w:rPr>
      </w:pPr>
      <w:bookmarkStart w:id="240" w:name="_Toc157761707"/>
      <w:bookmarkStart w:id="241" w:name="_Toc159489245"/>
      <w:r>
        <w:rPr>
          <w:rFonts w:eastAsia="TimesNewRomanPSMT"/>
        </w:rPr>
        <w:lastRenderedPageBreak/>
        <w:t>Splash + Willkommensscreen</w:t>
      </w:r>
      <w:bookmarkEnd w:id="240"/>
      <w:bookmarkEnd w:id="241"/>
    </w:p>
    <w:p w14:paraId="16777D63" w14:textId="77777777" w:rsidR="004675A0" w:rsidRDefault="004675A0" w:rsidP="004675A0">
      <w:pPr>
        <w:pStyle w:val="berschrift4"/>
        <w:rPr>
          <w:rFonts w:eastAsia="TimesNewRomanPSMT"/>
        </w:rPr>
      </w:pPr>
      <w:bookmarkStart w:id="242" w:name="_Toc157761708"/>
      <w:bookmarkStart w:id="243" w:name="_Toc159489246"/>
      <w:r>
        <w:rPr>
          <w:rFonts w:eastAsia="TimesNewRomanPSMT"/>
        </w:rPr>
        <w:t>Native Splash Screen</w:t>
      </w:r>
      <w:bookmarkEnd w:id="242"/>
      <w:bookmarkEnd w:id="243"/>
    </w:p>
    <w:p w14:paraId="0111F55E" w14:textId="77777777" w:rsidR="004675A0" w:rsidRDefault="004675A0" w:rsidP="004675A0">
      <w:pPr>
        <w:pStyle w:val="berschrift4"/>
        <w:rPr>
          <w:rFonts w:eastAsia="TimesNewRomanPSMT"/>
        </w:rPr>
      </w:pPr>
      <w:bookmarkStart w:id="244" w:name="_Toc157761709"/>
      <w:bookmarkStart w:id="245" w:name="_Toc159489247"/>
      <w:r>
        <w:rPr>
          <w:rFonts w:eastAsia="TimesNewRomanPSMT"/>
        </w:rPr>
        <w:t>Willkommensbildschirm</w:t>
      </w:r>
      <w:bookmarkEnd w:id="244"/>
      <w:bookmarkEnd w:id="245"/>
    </w:p>
    <w:p w14:paraId="28FEC5AE" w14:textId="77777777" w:rsidR="004675A0" w:rsidRPr="00471086" w:rsidRDefault="004675A0" w:rsidP="004675A0">
      <w:pPr>
        <w:pStyle w:val="berschrift4"/>
        <w:rPr>
          <w:rFonts w:eastAsia="TimesNewRomanPSMT"/>
        </w:rPr>
      </w:pPr>
      <w:bookmarkStart w:id="246" w:name="_Toc157761710"/>
      <w:bookmarkStart w:id="247" w:name="_Toc159489248"/>
      <w:r>
        <w:rPr>
          <w:rFonts w:eastAsia="TimesNewRomanPSMT"/>
        </w:rPr>
        <w:t>Logo-Design</w:t>
      </w:r>
      <w:bookmarkEnd w:id="246"/>
      <w:bookmarkEnd w:id="247"/>
    </w:p>
    <w:p w14:paraId="50F27655" w14:textId="77777777" w:rsidR="004675A0" w:rsidRDefault="004675A0" w:rsidP="004675A0">
      <w:pPr>
        <w:pStyle w:val="berschrift3"/>
        <w:rPr>
          <w:rFonts w:eastAsia="TimesNewRomanPSMT"/>
        </w:rPr>
      </w:pPr>
      <w:bookmarkStart w:id="248" w:name="_Toc157761711"/>
      <w:bookmarkStart w:id="249" w:name="_Toc159489249"/>
      <w:r>
        <w:rPr>
          <w:rFonts w:eastAsia="TimesNewRomanPSMT"/>
        </w:rPr>
        <w:t>Login + Registrierung</w:t>
      </w:r>
      <w:bookmarkEnd w:id="248"/>
      <w:bookmarkEnd w:id="249"/>
    </w:p>
    <w:p w14:paraId="00B28339" w14:textId="77777777" w:rsidR="004675A0" w:rsidRDefault="004675A0" w:rsidP="004675A0">
      <w:pPr>
        <w:pStyle w:val="berschrift4"/>
        <w:rPr>
          <w:rFonts w:eastAsia="TimesNewRomanPSMT"/>
        </w:rPr>
      </w:pPr>
      <w:bookmarkStart w:id="250" w:name="_Toc157761712"/>
      <w:bookmarkStart w:id="251" w:name="_Toc159489250"/>
      <w:r>
        <w:rPr>
          <w:rFonts w:eastAsia="TimesNewRomanPSMT"/>
        </w:rPr>
        <w:t>E-Mail-Login</w:t>
      </w:r>
      <w:bookmarkEnd w:id="250"/>
      <w:bookmarkEnd w:id="251"/>
    </w:p>
    <w:p w14:paraId="5B60BF87" w14:textId="77777777" w:rsidR="004675A0" w:rsidRDefault="004675A0" w:rsidP="004675A0">
      <w:pPr>
        <w:pStyle w:val="berschrift4"/>
        <w:rPr>
          <w:rFonts w:eastAsia="TimesNewRomanPSMT"/>
        </w:rPr>
      </w:pPr>
      <w:bookmarkStart w:id="252" w:name="_Toc157761713"/>
      <w:bookmarkStart w:id="253" w:name="_Toc159489251"/>
      <w:r>
        <w:rPr>
          <w:rFonts w:eastAsia="TimesNewRomanPSMT"/>
        </w:rPr>
        <w:t>Google-Login</w:t>
      </w:r>
      <w:bookmarkEnd w:id="252"/>
      <w:bookmarkEnd w:id="253"/>
    </w:p>
    <w:p w14:paraId="29A08320" w14:textId="77777777" w:rsidR="004675A0" w:rsidRPr="00BF2CFD" w:rsidRDefault="004675A0" w:rsidP="004675A0">
      <w:pPr>
        <w:pStyle w:val="berschrift4"/>
        <w:rPr>
          <w:rFonts w:eastAsia="TimesNewRomanPSMT"/>
        </w:rPr>
      </w:pPr>
      <w:bookmarkStart w:id="254" w:name="_Toc157761714"/>
      <w:bookmarkStart w:id="255" w:name="_Toc159489252"/>
      <w:r>
        <w:rPr>
          <w:rFonts w:eastAsia="TimesNewRomanPSMT"/>
        </w:rPr>
        <w:t>Passwort vergessen</w:t>
      </w:r>
      <w:bookmarkEnd w:id="254"/>
      <w:bookmarkEnd w:id="255"/>
    </w:p>
    <w:p w14:paraId="0DD322D8" w14:textId="77777777" w:rsidR="004675A0" w:rsidRPr="00DD1CCA" w:rsidRDefault="004675A0" w:rsidP="004675A0">
      <w:pPr>
        <w:pStyle w:val="berschrift4"/>
        <w:rPr>
          <w:rFonts w:eastAsia="TimesNewRomanPSMT"/>
        </w:rPr>
      </w:pPr>
      <w:bookmarkStart w:id="256" w:name="_Toc157761715"/>
      <w:bookmarkStart w:id="257" w:name="_Toc159489253"/>
      <w:r>
        <w:rPr>
          <w:rFonts w:eastAsia="TimesNewRomanPSMT"/>
        </w:rPr>
        <w:t>Registrierung</w:t>
      </w:r>
      <w:bookmarkEnd w:id="256"/>
      <w:bookmarkEnd w:id="257"/>
    </w:p>
    <w:p w14:paraId="77EC5F21" w14:textId="77777777" w:rsidR="004675A0" w:rsidRDefault="004675A0" w:rsidP="004675A0">
      <w:pPr>
        <w:pStyle w:val="berschrift3"/>
        <w:rPr>
          <w:rFonts w:eastAsia="TimesNewRomanPSMT"/>
        </w:rPr>
      </w:pPr>
      <w:bookmarkStart w:id="258" w:name="_Toc157761716"/>
      <w:bookmarkStart w:id="259" w:name="_Toc159489254"/>
      <w:r>
        <w:rPr>
          <w:rFonts w:eastAsia="TimesNewRomanPSMT"/>
        </w:rPr>
        <w:t>Homepage</w:t>
      </w:r>
      <w:bookmarkEnd w:id="258"/>
      <w:bookmarkEnd w:id="259"/>
    </w:p>
    <w:p w14:paraId="420A6AB3" w14:textId="77777777" w:rsidR="004675A0" w:rsidRDefault="004675A0" w:rsidP="004675A0">
      <w:pPr>
        <w:pStyle w:val="berschrift4"/>
        <w:rPr>
          <w:rFonts w:eastAsia="TimesNewRomanPSMT"/>
          <w:lang w:val="en-GB"/>
        </w:rPr>
      </w:pPr>
      <w:bookmarkStart w:id="260" w:name="_Toc157761717"/>
      <w:bookmarkStart w:id="261" w:name="_Toc159489255"/>
      <w:r w:rsidRPr="00A33EA9">
        <w:rPr>
          <w:rFonts w:eastAsia="TimesNewRomanPSMT"/>
          <w:lang w:val="en-GB"/>
        </w:rPr>
        <w:t>Bottom Navigation Bar / GNav-B</w:t>
      </w:r>
      <w:r>
        <w:rPr>
          <w:rFonts w:eastAsia="TimesNewRomanPSMT"/>
          <w:lang w:val="en-GB"/>
        </w:rPr>
        <w:t>ar</w:t>
      </w:r>
      <w:bookmarkEnd w:id="260"/>
      <w:bookmarkEnd w:id="261"/>
    </w:p>
    <w:p w14:paraId="24AC3CA8" w14:textId="77777777" w:rsidR="004675A0" w:rsidRPr="00BF2CFD" w:rsidRDefault="004675A0" w:rsidP="004675A0">
      <w:pPr>
        <w:pStyle w:val="berschrift4"/>
        <w:rPr>
          <w:rFonts w:eastAsia="TimesNewRomanPSMT"/>
          <w:lang w:val="en-GB"/>
        </w:rPr>
      </w:pPr>
      <w:bookmarkStart w:id="262" w:name="_Toc157761718"/>
      <w:bookmarkStart w:id="263" w:name="_Toc159489256"/>
      <w:r>
        <w:rPr>
          <w:rFonts w:eastAsia="TimesNewRomanPSMT"/>
          <w:lang w:val="en-GB"/>
        </w:rPr>
        <w:t>Serverdatendialog</w:t>
      </w:r>
      <w:bookmarkEnd w:id="262"/>
      <w:bookmarkEnd w:id="263"/>
    </w:p>
    <w:p w14:paraId="7E9FB485" w14:textId="77777777" w:rsidR="004675A0" w:rsidRDefault="004675A0" w:rsidP="004675A0">
      <w:pPr>
        <w:pStyle w:val="berschrift4"/>
        <w:rPr>
          <w:rFonts w:eastAsia="TimesNewRomanPSMT"/>
        </w:rPr>
      </w:pPr>
      <w:bookmarkStart w:id="264" w:name="_Toc157761719"/>
      <w:bookmarkStart w:id="265" w:name="_Toc159489257"/>
      <w:r>
        <w:rPr>
          <w:rFonts w:eastAsia="TimesNewRomanPSMT"/>
        </w:rPr>
        <w:t>Flugdatenvisualisierung</w:t>
      </w:r>
      <w:bookmarkEnd w:id="264"/>
      <w:bookmarkEnd w:id="265"/>
    </w:p>
    <w:p w14:paraId="4FDD5B0F" w14:textId="77777777" w:rsidR="004675A0" w:rsidRDefault="004675A0" w:rsidP="004675A0">
      <w:pPr>
        <w:pStyle w:val="berschrift5"/>
        <w:rPr>
          <w:rFonts w:eastAsia="TimesNewRomanPSMT"/>
        </w:rPr>
      </w:pPr>
      <w:bookmarkStart w:id="266" w:name="_Toc157761720"/>
      <w:bookmarkStart w:id="267" w:name="_Toc159489258"/>
      <w:r>
        <w:rPr>
          <w:rFonts w:eastAsia="TimesNewRomanPSMT"/>
        </w:rPr>
        <w:t>MQTT-Datenstreams</w:t>
      </w:r>
      <w:bookmarkEnd w:id="266"/>
      <w:bookmarkEnd w:id="267"/>
    </w:p>
    <w:p w14:paraId="79FB3B51" w14:textId="77777777" w:rsidR="004675A0" w:rsidRDefault="004675A0" w:rsidP="004675A0">
      <w:pPr>
        <w:pStyle w:val="berschrift5"/>
        <w:rPr>
          <w:rFonts w:eastAsia="TimesNewRomanPSMT"/>
        </w:rPr>
      </w:pPr>
      <w:bookmarkStart w:id="268" w:name="_Toc157761721"/>
      <w:bookmarkStart w:id="269" w:name="_Toc159489259"/>
      <w:r>
        <w:rPr>
          <w:rFonts w:eastAsia="TimesNewRomanPSMT"/>
        </w:rPr>
        <w:t>Syncfusion Cartesian Charts</w:t>
      </w:r>
      <w:bookmarkEnd w:id="268"/>
      <w:bookmarkEnd w:id="269"/>
    </w:p>
    <w:p w14:paraId="361F8FB5" w14:textId="77777777" w:rsidR="004675A0" w:rsidRDefault="004675A0" w:rsidP="004675A0">
      <w:pPr>
        <w:pStyle w:val="berschrift5"/>
        <w:rPr>
          <w:rFonts w:eastAsia="TimesNewRomanPSMT"/>
        </w:rPr>
      </w:pPr>
      <w:bookmarkStart w:id="270" w:name="_Toc157761722"/>
      <w:bookmarkStart w:id="271" w:name="_Toc159489260"/>
      <w:r>
        <w:rPr>
          <w:rFonts w:eastAsia="TimesNewRomanPSMT"/>
        </w:rPr>
        <w:t>Echtzeitdaten + Animierte Diagramme</w:t>
      </w:r>
      <w:bookmarkEnd w:id="270"/>
      <w:bookmarkEnd w:id="271"/>
    </w:p>
    <w:p w14:paraId="73D8E133" w14:textId="77777777" w:rsidR="004675A0" w:rsidRPr="00BD1D90" w:rsidRDefault="004675A0" w:rsidP="004675A0">
      <w:pPr>
        <w:pStyle w:val="berschrift5"/>
        <w:rPr>
          <w:rFonts w:eastAsia="TimesNewRomanPSMT"/>
        </w:rPr>
      </w:pPr>
      <w:bookmarkStart w:id="272" w:name="_Toc157761723"/>
      <w:bookmarkStart w:id="273" w:name="_Toc159489261"/>
      <w:r>
        <w:rPr>
          <w:rFonts w:eastAsia="TimesNewRomanPSMT"/>
        </w:rPr>
        <w:t>Speicherung der Daten</w:t>
      </w:r>
      <w:bookmarkEnd w:id="272"/>
      <w:bookmarkEnd w:id="273"/>
    </w:p>
    <w:p w14:paraId="6244688C" w14:textId="77777777" w:rsidR="004675A0" w:rsidRDefault="004675A0" w:rsidP="004675A0">
      <w:pPr>
        <w:pStyle w:val="berschrift4"/>
        <w:rPr>
          <w:rFonts w:eastAsia="TimesNewRomanPSMT"/>
        </w:rPr>
      </w:pPr>
      <w:bookmarkStart w:id="274" w:name="_Toc157761724"/>
      <w:bookmarkStart w:id="275" w:name="_Toc159489262"/>
      <w:r>
        <w:rPr>
          <w:rFonts w:eastAsia="TimesNewRomanPSMT"/>
        </w:rPr>
        <w:t>3D-Model-Viewer</w:t>
      </w:r>
      <w:bookmarkEnd w:id="274"/>
      <w:bookmarkEnd w:id="275"/>
    </w:p>
    <w:p w14:paraId="756BA8FC" w14:textId="77777777" w:rsidR="004675A0" w:rsidRPr="004668EF" w:rsidRDefault="004675A0" w:rsidP="004675A0">
      <w:pPr>
        <w:pStyle w:val="berschrift5"/>
        <w:rPr>
          <w:rFonts w:eastAsia="TimesNewRomanPSMT"/>
        </w:rPr>
      </w:pPr>
      <w:bookmarkStart w:id="276" w:name="_Toc157761725"/>
      <w:bookmarkStart w:id="277" w:name="_Toc159489263"/>
      <w:r>
        <w:rPr>
          <w:rFonts w:eastAsia="TimesNewRomanPSMT"/>
        </w:rPr>
        <w:t>Flutter Cube</w:t>
      </w:r>
      <w:bookmarkEnd w:id="276"/>
      <w:bookmarkEnd w:id="277"/>
    </w:p>
    <w:p w14:paraId="3E3EBB7D" w14:textId="77777777" w:rsidR="004675A0" w:rsidRDefault="004675A0" w:rsidP="004675A0">
      <w:pPr>
        <w:pStyle w:val="berschrift5"/>
        <w:rPr>
          <w:rFonts w:eastAsia="TimesNewRomanPSMT"/>
        </w:rPr>
      </w:pPr>
      <w:bookmarkStart w:id="278" w:name="_Toc157761726"/>
      <w:bookmarkStart w:id="279" w:name="_Toc159489264"/>
      <w:r>
        <w:rPr>
          <w:rFonts w:eastAsia="TimesNewRomanPSMT"/>
        </w:rPr>
        <w:t>MQTT-Datenstream</w:t>
      </w:r>
      <w:bookmarkEnd w:id="278"/>
      <w:bookmarkEnd w:id="279"/>
    </w:p>
    <w:p w14:paraId="07AB92A4" w14:textId="77777777" w:rsidR="004675A0" w:rsidRDefault="004675A0" w:rsidP="004675A0">
      <w:pPr>
        <w:pStyle w:val="berschrift5"/>
        <w:rPr>
          <w:rFonts w:eastAsia="TimesNewRomanPSMT"/>
        </w:rPr>
      </w:pPr>
      <w:bookmarkStart w:id="280" w:name="_Toc157761727"/>
      <w:bookmarkStart w:id="281" w:name="_Toc159489265"/>
      <w:r>
        <w:rPr>
          <w:rFonts w:eastAsia="TimesNewRomanPSMT"/>
        </w:rPr>
        <w:t>3D-Dronenmodell</w:t>
      </w:r>
      <w:bookmarkEnd w:id="280"/>
      <w:bookmarkEnd w:id="281"/>
    </w:p>
    <w:p w14:paraId="5C254417" w14:textId="77777777" w:rsidR="004675A0" w:rsidRDefault="004675A0" w:rsidP="004675A0">
      <w:pPr>
        <w:pStyle w:val="berschrift6"/>
        <w:rPr>
          <w:rFonts w:eastAsia="TimesNewRomanPSMT"/>
        </w:rPr>
      </w:pPr>
      <w:bookmarkStart w:id="282" w:name="_Toc157761728"/>
      <w:bookmarkStart w:id="283" w:name="_Toc159489266"/>
      <w:r>
        <w:rPr>
          <w:rFonts w:eastAsia="TimesNewRomanPSMT"/>
        </w:rPr>
        <w:t>Optimierungen in Blender</w:t>
      </w:r>
      <w:bookmarkEnd w:id="282"/>
      <w:bookmarkEnd w:id="283"/>
    </w:p>
    <w:p w14:paraId="1CB20E22" w14:textId="77777777" w:rsidR="004675A0" w:rsidRPr="00702C26" w:rsidRDefault="004675A0" w:rsidP="004675A0">
      <w:pPr>
        <w:pStyle w:val="berschrift5"/>
        <w:rPr>
          <w:rFonts w:eastAsia="TimesNewRomanPSMT"/>
        </w:rPr>
      </w:pPr>
      <w:bookmarkStart w:id="284" w:name="_Toc157761729"/>
      <w:bookmarkStart w:id="285" w:name="_Toc159489267"/>
      <w:r>
        <w:rPr>
          <w:rFonts w:eastAsia="TimesNewRomanPSMT"/>
        </w:rPr>
        <w:t>Extrabedienungen</w:t>
      </w:r>
      <w:bookmarkEnd w:id="284"/>
      <w:bookmarkEnd w:id="285"/>
    </w:p>
    <w:p w14:paraId="75D4F7C7" w14:textId="77777777" w:rsidR="004675A0" w:rsidRDefault="004675A0" w:rsidP="004675A0">
      <w:pPr>
        <w:pStyle w:val="berschrift4"/>
        <w:numPr>
          <w:ilvl w:val="0"/>
          <w:numId w:val="0"/>
        </w:numPr>
        <w:rPr>
          <w:rFonts w:eastAsia="TimesNewRomanPSMT"/>
        </w:rPr>
      </w:pPr>
      <w:bookmarkStart w:id="286" w:name="_Toc157761730"/>
      <w:bookmarkStart w:id="287" w:name="_Toc159489268"/>
      <w:r>
        <w:rPr>
          <w:rFonts w:eastAsia="TimesNewRomanPSMT"/>
        </w:rPr>
        <w:t>Live-View</w:t>
      </w:r>
      <w:bookmarkEnd w:id="286"/>
      <w:bookmarkEnd w:id="287"/>
    </w:p>
    <w:p w14:paraId="06328DCD" w14:textId="77777777" w:rsidR="004675A0" w:rsidRDefault="004675A0" w:rsidP="004675A0">
      <w:pPr>
        <w:pStyle w:val="berschrift5"/>
        <w:rPr>
          <w:rFonts w:eastAsia="TimesNewRomanPSMT"/>
        </w:rPr>
      </w:pPr>
      <w:bookmarkStart w:id="288" w:name="_Toc157761731"/>
      <w:bookmarkStart w:id="289" w:name="_Toc159489269"/>
      <w:r>
        <w:rPr>
          <w:rFonts w:eastAsia="TimesNewRomanPSMT"/>
        </w:rPr>
        <w:t>VLC-Plugin</w:t>
      </w:r>
      <w:bookmarkEnd w:id="288"/>
      <w:bookmarkEnd w:id="289"/>
    </w:p>
    <w:p w14:paraId="5C76925D" w14:textId="77777777" w:rsidR="004675A0" w:rsidRDefault="004675A0" w:rsidP="004675A0">
      <w:pPr>
        <w:pStyle w:val="berschrift5"/>
        <w:rPr>
          <w:rFonts w:eastAsia="TimesNewRomanPSMT"/>
        </w:rPr>
      </w:pPr>
      <w:bookmarkStart w:id="290" w:name="_Toc157761732"/>
      <w:bookmarkStart w:id="291" w:name="_Toc159489270"/>
      <w:r>
        <w:rPr>
          <w:rFonts w:eastAsia="TimesNewRomanPSMT"/>
        </w:rPr>
        <w:t>Darstellung eines Netzwerkstreams</w:t>
      </w:r>
      <w:bookmarkEnd w:id="290"/>
      <w:bookmarkEnd w:id="291"/>
    </w:p>
    <w:p w14:paraId="4BD9F006" w14:textId="77777777" w:rsidR="004675A0" w:rsidRPr="00746829" w:rsidRDefault="004675A0" w:rsidP="004675A0">
      <w:pPr>
        <w:pStyle w:val="berschrift5"/>
        <w:rPr>
          <w:rFonts w:eastAsia="TimesNewRomanPSMT"/>
        </w:rPr>
      </w:pPr>
      <w:bookmarkStart w:id="292" w:name="_Toc157761733"/>
      <w:bookmarkStart w:id="293" w:name="_Toc159489271"/>
      <w:r>
        <w:rPr>
          <w:rFonts w:eastAsia="TimesNewRomanPSMT"/>
        </w:rPr>
        <w:t>Video-Overlay</w:t>
      </w:r>
      <w:bookmarkEnd w:id="292"/>
      <w:bookmarkEnd w:id="293"/>
    </w:p>
    <w:p w14:paraId="02D9E1C9" w14:textId="77777777" w:rsidR="004675A0" w:rsidRDefault="004675A0" w:rsidP="004675A0">
      <w:pPr>
        <w:pStyle w:val="berschrift3"/>
        <w:rPr>
          <w:rFonts w:eastAsia="TimesNewRomanPSMT"/>
        </w:rPr>
      </w:pPr>
      <w:bookmarkStart w:id="294" w:name="_Toc157761734"/>
      <w:bookmarkStart w:id="295" w:name="_Toc159489272"/>
      <w:r>
        <w:rPr>
          <w:rFonts w:eastAsia="TimesNewRomanPSMT"/>
        </w:rPr>
        <w:t>Sidemenu / Drawer</w:t>
      </w:r>
      <w:bookmarkEnd w:id="294"/>
      <w:bookmarkEnd w:id="295"/>
    </w:p>
    <w:p w14:paraId="7BB79A0F" w14:textId="77777777" w:rsidR="004675A0" w:rsidRDefault="004675A0" w:rsidP="004675A0">
      <w:pPr>
        <w:pStyle w:val="berschrift4"/>
        <w:rPr>
          <w:rFonts w:eastAsia="TimesNewRomanPSMT"/>
        </w:rPr>
      </w:pPr>
      <w:bookmarkStart w:id="296" w:name="_Toc157761735"/>
      <w:bookmarkStart w:id="297" w:name="_Toc159489273"/>
      <w:r>
        <w:rPr>
          <w:rFonts w:eastAsia="TimesNewRomanPSMT"/>
        </w:rPr>
        <w:t>Userprofil</w:t>
      </w:r>
      <w:bookmarkEnd w:id="296"/>
      <w:bookmarkEnd w:id="297"/>
    </w:p>
    <w:p w14:paraId="4D9E1A93" w14:textId="77777777" w:rsidR="004675A0" w:rsidRDefault="004675A0" w:rsidP="004675A0">
      <w:pPr>
        <w:pStyle w:val="berschrift5"/>
        <w:rPr>
          <w:rFonts w:eastAsia="TimesNewRomanPSMT"/>
        </w:rPr>
      </w:pPr>
      <w:bookmarkStart w:id="298" w:name="_Toc157761736"/>
      <w:bookmarkStart w:id="299" w:name="_Toc159489274"/>
      <w:r>
        <w:rPr>
          <w:rFonts w:eastAsia="TimesNewRomanPSMT"/>
        </w:rPr>
        <w:t>Darstellung der Userdaten</w:t>
      </w:r>
      <w:bookmarkEnd w:id="298"/>
      <w:bookmarkEnd w:id="299"/>
    </w:p>
    <w:p w14:paraId="456E642D" w14:textId="77777777" w:rsidR="004675A0" w:rsidRPr="009155C6" w:rsidRDefault="004675A0" w:rsidP="004675A0">
      <w:pPr>
        <w:pStyle w:val="berschrift5"/>
        <w:rPr>
          <w:rFonts w:eastAsia="TimesNewRomanPSMT"/>
        </w:rPr>
      </w:pPr>
      <w:bookmarkStart w:id="300" w:name="_Toc157761737"/>
      <w:bookmarkStart w:id="301" w:name="_Toc159489275"/>
      <w:r>
        <w:rPr>
          <w:rFonts w:eastAsia="TimesNewRomanPSMT"/>
        </w:rPr>
        <w:t>Profilbildauswahl</w:t>
      </w:r>
      <w:bookmarkEnd w:id="300"/>
      <w:bookmarkEnd w:id="301"/>
    </w:p>
    <w:p w14:paraId="3705E5F8" w14:textId="77777777" w:rsidR="004675A0" w:rsidRPr="003B7305" w:rsidRDefault="004675A0" w:rsidP="004675A0">
      <w:pPr>
        <w:pStyle w:val="berschrift5"/>
        <w:rPr>
          <w:rFonts w:eastAsia="TimesNewRomanPSMT"/>
        </w:rPr>
      </w:pPr>
      <w:bookmarkStart w:id="302" w:name="_Toc157761738"/>
      <w:bookmarkStart w:id="303" w:name="_Toc159489276"/>
      <w:r>
        <w:rPr>
          <w:rFonts w:eastAsia="TimesNewRomanPSMT"/>
        </w:rPr>
        <w:lastRenderedPageBreak/>
        <w:t>Änderung der Userdaten</w:t>
      </w:r>
      <w:bookmarkEnd w:id="302"/>
      <w:bookmarkEnd w:id="303"/>
    </w:p>
    <w:p w14:paraId="785429D7" w14:textId="77777777" w:rsidR="004675A0" w:rsidRDefault="004675A0" w:rsidP="004675A0">
      <w:pPr>
        <w:pStyle w:val="berschrift4"/>
        <w:rPr>
          <w:rFonts w:eastAsia="TimesNewRomanPSMT"/>
        </w:rPr>
      </w:pPr>
      <w:bookmarkStart w:id="304" w:name="_Toc157761739"/>
      <w:bookmarkStart w:id="305" w:name="_Toc159489277"/>
      <w:r>
        <w:rPr>
          <w:rFonts w:eastAsia="TimesNewRomanPSMT"/>
        </w:rPr>
        <w:t>Credits</w:t>
      </w:r>
      <w:bookmarkEnd w:id="304"/>
      <w:bookmarkEnd w:id="305"/>
    </w:p>
    <w:p w14:paraId="4FD619A3" w14:textId="77777777" w:rsidR="004675A0" w:rsidRDefault="004675A0" w:rsidP="004675A0">
      <w:pPr>
        <w:pStyle w:val="berschrift4"/>
        <w:rPr>
          <w:rFonts w:eastAsia="TimesNewRomanPSMT"/>
        </w:rPr>
      </w:pPr>
      <w:bookmarkStart w:id="306" w:name="_Toc157761740"/>
      <w:bookmarkStart w:id="307" w:name="_Toc159489278"/>
      <w:r>
        <w:rPr>
          <w:rFonts w:eastAsia="TimesNewRomanPSMT"/>
        </w:rPr>
        <w:t>Vorherige Flüge</w:t>
      </w:r>
      <w:bookmarkEnd w:id="306"/>
      <w:bookmarkEnd w:id="307"/>
    </w:p>
    <w:p w14:paraId="63A257DB" w14:textId="77777777" w:rsidR="004675A0" w:rsidRDefault="004675A0" w:rsidP="004675A0">
      <w:pPr>
        <w:pStyle w:val="berschrift5"/>
        <w:rPr>
          <w:rFonts w:eastAsia="TimesNewRomanPSMT"/>
        </w:rPr>
      </w:pPr>
      <w:bookmarkStart w:id="308" w:name="_Toc157761741"/>
      <w:bookmarkStart w:id="309" w:name="_Toc159489279"/>
      <w:r>
        <w:rPr>
          <w:rFonts w:eastAsia="TimesNewRomanPSMT"/>
        </w:rPr>
        <w:t>Darstellung aller gespeicherten Flüge</w:t>
      </w:r>
      <w:bookmarkEnd w:id="308"/>
      <w:bookmarkEnd w:id="309"/>
    </w:p>
    <w:p w14:paraId="66115DFF" w14:textId="77777777" w:rsidR="004675A0" w:rsidRDefault="004675A0" w:rsidP="004675A0">
      <w:pPr>
        <w:pStyle w:val="berschrift5"/>
        <w:rPr>
          <w:rFonts w:eastAsia="TimesNewRomanPSMT"/>
        </w:rPr>
      </w:pPr>
      <w:bookmarkStart w:id="310" w:name="_Toc157761742"/>
      <w:bookmarkStart w:id="311" w:name="_Toc159489280"/>
      <w:r>
        <w:rPr>
          <w:rFonts w:eastAsia="TimesNewRomanPSMT"/>
        </w:rPr>
        <w:t>Sortiermöglichkeiten</w:t>
      </w:r>
      <w:bookmarkEnd w:id="310"/>
      <w:bookmarkEnd w:id="311"/>
    </w:p>
    <w:p w14:paraId="434FFFFD" w14:textId="77777777" w:rsidR="004675A0" w:rsidRPr="009B394D" w:rsidRDefault="004675A0" w:rsidP="004675A0">
      <w:pPr>
        <w:pStyle w:val="berschrift5"/>
        <w:rPr>
          <w:rFonts w:eastAsia="TimesNewRomanPSMT"/>
        </w:rPr>
      </w:pPr>
      <w:bookmarkStart w:id="312" w:name="_Toc157761743"/>
      <w:bookmarkStart w:id="313" w:name="_Toc159489281"/>
      <w:r>
        <w:rPr>
          <w:rFonts w:eastAsia="TimesNewRomanPSMT"/>
        </w:rPr>
        <w:t>Einsicht in vorherigen Flug</w:t>
      </w:r>
      <w:bookmarkEnd w:id="312"/>
      <w:bookmarkEnd w:id="313"/>
    </w:p>
    <w:p w14:paraId="6F1C6C84" w14:textId="77777777" w:rsidR="004675A0" w:rsidRDefault="004675A0" w:rsidP="004675A0">
      <w:pPr>
        <w:pStyle w:val="berschrift4"/>
        <w:rPr>
          <w:rFonts w:eastAsia="TimesNewRomanPSMT"/>
        </w:rPr>
      </w:pPr>
      <w:bookmarkStart w:id="314" w:name="_Toc157761744"/>
      <w:bookmarkStart w:id="315" w:name="_Toc159489282"/>
      <w:r>
        <w:rPr>
          <w:rFonts w:eastAsia="TimesNewRomanPSMT"/>
        </w:rPr>
        <w:t>Einstellungen</w:t>
      </w:r>
      <w:bookmarkEnd w:id="314"/>
      <w:bookmarkEnd w:id="315"/>
    </w:p>
    <w:p w14:paraId="307BFB77" w14:textId="77777777" w:rsidR="004675A0" w:rsidRDefault="004675A0" w:rsidP="004675A0">
      <w:pPr>
        <w:pStyle w:val="berschrift5"/>
        <w:rPr>
          <w:rFonts w:eastAsia="TimesNewRomanPSMT"/>
        </w:rPr>
      </w:pPr>
      <w:bookmarkStart w:id="316" w:name="_Toc157761745"/>
      <w:bookmarkStart w:id="317" w:name="_Toc159489283"/>
      <w:r>
        <w:rPr>
          <w:rFonts w:eastAsia="TimesNewRomanPSMT"/>
        </w:rPr>
        <w:t>Dark- / Light-Mode</w:t>
      </w:r>
      <w:bookmarkEnd w:id="316"/>
      <w:bookmarkEnd w:id="317"/>
    </w:p>
    <w:p w14:paraId="1F6AD348" w14:textId="77777777" w:rsidR="004675A0" w:rsidRPr="009927D4" w:rsidRDefault="004675A0" w:rsidP="004675A0">
      <w:pPr>
        <w:pStyle w:val="berschrift5"/>
        <w:rPr>
          <w:rFonts w:eastAsia="TimesNewRomanPSMT"/>
        </w:rPr>
      </w:pPr>
      <w:bookmarkStart w:id="318" w:name="_Toc157761746"/>
      <w:bookmarkStart w:id="319" w:name="_Toc159489284"/>
      <w:r>
        <w:rPr>
          <w:rFonts w:eastAsia="TimesNewRomanPSMT"/>
        </w:rPr>
        <w:t>3D-Model Ausrichtung</w:t>
      </w:r>
      <w:bookmarkEnd w:id="318"/>
      <w:bookmarkEnd w:id="319"/>
    </w:p>
    <w:p w14:paraId="60383CD5" w14:textId="77777777" w:rsidR="004675A0" w:rsidRPr="000D377B" w:rsidRDefault="004675A0" w:rsidP="004675A0">
      <w:pPr>
        <w:pStyle w:val="berschrift4"/>
        <w:rPr>
          <w:rFonts w:eastAsia="TimesNewRomanPSMT"/>
        </w:rPr>
      </w:pPr>
      <w:bookmarkStart w:id="320" w:name="_Toc157761747"/>
      <w:bookmarkStart w:id="321" w:name="_Toc159489285"/>
      <w:r>
        <w:rPr>
          <w:rFonts w:eastAsia="TimesNewRomanPSMT"/>
        </w:rPr>
        <w:t>Logout´</w:t>
      </w:r>
      <w:bookmarkEnd w:id="320"/>
      <w:bookmarkEnd w:id="321"/>
    </w:p>
    <w:p w14:paraId="6882A2C0" w14:textId="77777777" w:rsidR="004675A0" w:rsidRDefault="004675A0" w:rsidP="004675A0">
      <w:pPr>
        <w:pStyle w:val="berschrift2"/>
        <w:rPr>
          <w:rFonts w:eastAsia="TimesNewRomanPSMT"/>
        </w:rPr>
      </w:pPr>
      <w:bookmarkStart w:id="322" w:name="_Toc157761748"/>
      <w:bookmarkStart w:id="323" w:name="_Toc159489286"/>
      <w:r>
        <w:rPr>
          <w:rFonts w:eastAsia="TimesNewRomanPSMT"/>
        </w:rPr>
        <w:t>Firebase Backend</w:t>
      </w:r>
      <w:bookmarkEnd w:id="322"/>
      <w:bookmarkEnd w:id="323"/>
    </w:p>
    <w:p w14:paraId="76AA84C0" w14:textId="77777777" w:rsidR="004675A0" w:rsidRDefault="004675A0" w:rsidP="004675A0">
      <w:pPr>
        <w:pStyle w:val="berschrift3"/>
        <w:rPr>
          <w:rFonts w:eastAsia="TimesNewRomanPSMT"/>
        </w:rPr>
      </w:pPr>
      <w:bookmarkStart w:id="324" w:name="_Toc157761749"/>
      <w:bookmarkStart w:id="325" w:name="_Toc159489287"/>
      <w:r>
        <w:rPr>
          <w:rFonts w:eastAsia="TimesNewRomanPSMT"/>
        </w:rPr>
        <w:t>Installation via Firebase CLI</w:t>
      </w:r>
      <w:bookmarkEnd w:id="324"/>
      <w:bookmarkEnd w:id="325"/>
    </w:p>
    <w:p w14:paraId="06B3B443" w14:textId="77777777" w:rsidR="004675A0" w:rsidRDefault="004675A0" w:rsidP="004675A0">
      <w:pPr>
        <w:pStyle w:val="berschrift5"/>
        <w:rPr>
          <w:rFonts w:eastAsia="TimesNewRomanPSMT"/>
        </w:rPr>
      </w:pPr>
      <w:bookmarkStart w:id="326" w:name="_Toc157761750"/>
      <w:bookmarkStart w:id="327" w:name="_Toc159489288"/>
      <w:r>
        <w:rPr>
          <w:rFonts w:eastAsia="TimesNewRomanPSMT"/>
        </w:rPr>
        <w:t>Firebase CLI – Setup</w:t>
      </w:r>
      <w:bookmarkEnd w:id="326"/>
      <w:bookmarkEnd w:id="327"/>
    </w:p>
    <w:p w14:paraId="37172138" w14:textId="77777777" w:rsidR="004675A0" w:rsidRDefault="004675A0" w:rsidP="004675A0">
      <w:pPr>
        <w:pStyle w:val="berschrift5"/>
        <w:rPr>
          <w:rFonts w:eastAsia="TimesNewRomanPSMT"/>
        </w:rPr>
      </w:pPr>
      <w:bookmarkStart w:id="328" w:name="_Toc157761751"/>
      <w:bookmarkStart w:id="329" w:name="_Toc159489289"/>
      <w:r>
        <w:rPr>
          <w:rFonts w:eastAsia="TimesNewRomanPSMT"/>
        </w:rPr>
        <w:t>Firebase für Dart / Flutter aktivieren</w:t>
      </w:r>
      <w:bookmarkEnd w:id="328"/>
      <w:bookmarkEnd w:id="329"/>
    </w:p>
    <w:p w14:paraId="0D6221A3" w14:textId="77777777" w:rsidR="004675A0" w:rsidRPr="00AA2B9A" w:rsidRDefault="004675A0" w:rsidP="004675A0">
      <w:pPr>
        <w:pStyle w:val="berschrift5"/>
        <w:rPr>
          <w:rFonts w:eastAsia="TimesNewRomanPSMT"/>
        </w:rPr>
      </w:pPr>
      <w:bookmarkStart w:id="330" w:name="_Toc157761752"/>
      <w:bookmarkStart w:id="331" w:name="_Toc159489290"/>
      <w:r>
        <w:rPr>
          <w:rFonts w:eastAsia="TimesNewRomanPSMT"/>
        </w:rPr>
        <w:t>Flutter App mit Flutterfire konfigurieren</w:t>
      </w:r>
      <w:bookmarkEnd w:id="330"/>
      <w:bookmarkEnd w:id="331"/>
    </w:p>
    <w:p w14:paraId="08B117DA" w14:textId="77777777" w:rsidR="004675A0" w:rsidRDefault="004675A0" w:rsidP="004675A0">
      <w:pPr>
        <w:pStyle w:val="berschrift3"/>
        <w:rPr>
          <w:rFonts w:eastAsia="TimesNewRomanPSMT"/>
        </w:rPr>
      </w:pPr>
      <w:bookmarkStart w:id="332" w:name="_Toc157761753"/>
      <w:bookmarkStart w:id="333" w:name="_Toc159489291"/>
      <w:r>
        <w:rPr>
          <w:rFonts w:eastAsia="TimesNewRomanPSMT"/>
        </w:rPr>
        <w:t>Einbindung in Flutter</w:t>
      </w:r>
      <w:bookmarkEnd w:id="332"/>
      <w:bookmarkEnd w:id="333"/>
    </w:p>
    <w:p w14:paraId="0CECAB10" w14:textId="77777777" w:rsidR="004675A0" w:rsidRDefault="004675A0" w:rsidP="004675A0">
      <w:pPr>
        <w:pStyle w:val="berschrift5"/>
        <w:rPr>
          <w:rFonts w:eastAsia="TimesNewRomanPSMT"/>
        </w:rPr>
      </w:pPr>
      <w:bookmarkStart w:id="334" w:name="_Toc157761754"/>
      <w:bookmarkStart w:id="335" w:name="_Toc159489292"/>
      <w:r>
        <w:rPr>
          <w:rFonts w:eastAsia="TimesNewRomanPSMT"/>
        </w:rPr>
        <w:t>Flutterfire Configure</w:t>
      </w:r>
      <w:bookmarkEnd w:id="334"/>
      <w:bookmarkEnd w:id="335"/>
    </w:p>
    <w:p w14:paraId="6E6B465F" w14:textId="77777777" w:rsidR="004675A0" w:rsidRPr="00AA2B9A" w:rsidRDefault="004675A0" w:rsidP="004675A0">
      <w:pPr>
        <w:pStyle w:val="berschrift5"/>
        <w:rPr>
          <w:rFonts w:eastAsia="TimesNewRomanPSMT"/>
        </w:rPr>
      </w:pPr>
      <w:bookmarkStart w:id="336" w:name="_Toc157761755"/>
      <w:bookmarkStart w:id="337" w:name="_Toc159489293"/>
      <w:r>
        <w:rPr>
          <w:rFonts w:eastAsia="TimesNewRomanPSMT"/>
        </w:rPr>
        <w:t>Benutzten Firebase Packages hinzufügen</w:t>
      </w:r>
      <w:bookmarkEnd w:id="336"/>
      <w:bookmarkEnd w:id="337"/>
    </w:p>
    <w:p w14:paraId="2477A83E" w14:textId="77777777" w:rsidR="004675A0" w:rsidRDefault="004675A0" w:rsidP="004675A0">
      <w:pPr>
        <w:pStyle w:val="berschrift3"/>
        <w:rPr>
          <w:rFonts w:eastAsia="TimesNewRomanPSMT"/>
        </w:rPr>
      </w:pPr>
      <w:bookmarkStart w:id="338" w:name="_Toc157761756"/>
      <w:bookmarkStart w:id="339" w:name="_Toc159489294"/>
      <w:r>
        <w:rPr>
          <w:rFonts w:eastAsia="TimesNewRomanPSMT"/>
        </w:rPr>
        <w:t>Nutzen der verschiedenen Datenbanksysteme</w:t>
      </w:r>
      <w:bookmarkEnd w:id="338"/>
      <w:bookmarkEnd w:id="339"/>
    </w:p>
    <w:p w14:paraId="1D7E2493" w14:textId="77777777" w:rsidR="004675A0" w:rsidRDefault="004675A0" w:rsidP="004675A0">
      <w:pPr>
        <w:pStyle w:val="berschrift4"/>
        <w:rPr>
          <w:rFonts w:eastAsia="TimesNewRomanPSMT"/>
        </w:rPr>
      </w:pPr>
      <w:bookmarkStart w:id="340" w:name="_Toc157761757"/>
      <w:bookmarkStart w:id="341" w:name="_Toc159489295"/>
      <w:r>
        <w:rPr>
          <w:rFonts w:eastAsia="TimesNewRomanPSMT"/>
        </w:rPr>
        <w:t>Auth</w:t>
      </w:r>
      <w:bookmarkEnd w:id="340"/>
      <w:bookmarkEnd w:id="341"/>
    </w:p>
    <w:p w14:paraId="0B4DCAE9" w14:textId="77777777" w:rsidR="004675A0" w:rsidRPr="001667B8" w:rsidRDefault="004675A0" w:rsidP="004675A0">
      <w:pPr>
        <w:pStyle w:val="berschrift5"/>
        <w:rPr>
          <w:rFonts w:eastAsia="TimesNewRomanPSMT"/>
        </w:rPr>
      </w:pPr>
      <w:bookmarkStart w:id="342" w:name="_Toc157761758"/>
      <w:bookmarkStart w:id="343" w:name="_Toc159489296"/>
      <w:r>
        <w:rPr>
          <w:rFonts w:eastAsia="TimesNewRomanPSMT"/>
        </w:rPr>
        <w:t>E-Mail + Passwort – Login</w:t>
      </w:r>
      <w:bookmarkEnd w:id="342"/>
      <w:bookmarkEnd w:id="343"/>
    </w:p>
    <w:p w14:paraId="426E0644" w14:textId="77777777" w:rsidR="004675A0" w:rsidRPr="001667B8" w:rsidRDefault="004675A0" w:rsidP="004675A0">
      <w:pPr>
        <w:pStyle w:val="berschrift5"/>
        <w:rPr>
          <w:rFonts w:eastAsia="TimesNewRomanPSMT"/>
        </w:rPr>
      </w:pPr>
      <w:bookmarkStart w:id="344" w:name="_Toc157761759"/>
      <w:bookmarkStart w:id="345" w:name="_Toc159489297"/>
      <w:r>
        <w:rPr>
          <w:rFonts w:eastAsia="TimesNewRomanPSMT"/>
        </w:rPr>
        <w:t>Google Login</w:t>
      </w:r>
      <w:bookmarkEnd w:id="344"/>
      <w:bookmarkEnd w:id="345"/>
    </w:p>
    <w:p w14:paraId="11F32C55" w14:textId="77777777" w:rsidR="004675A0" w:rsidRPr="001667B8" w:rsidRDefault="004675A0" w:rsidP="004675A0">
      <w:pPr>
        <w:pStyle w:val="berschrift4"/>
        <w:rPr>
          <w:rFonts w:eastAsia="TimesNewRomanPSMT"/>
        </w:rPr>
      </w:pPr>
      <w:bookmarkStart w:id="346" w:name="_Toc157761760"/>
      <w:bookmarkStart w:id="347" w:name="_Toc159489298"/>
      <w:r>
        <w:rPr>
          <w:rFonts w:eastAsia="TimesNewRomanPSMT"/>
        </w:rPr>
        <w:t>Firestore Database</w:t>
      </w:r>
      <w:bookmarkEnd w:id="346"/>
      <w:bookmarkEnd w:id="347"/>
    </w:p>
    <w:p w14:paraId="38F87340" w14:textId="77777777" w:rsidR="004675A0" w:rsidRDefault="004675A0" w:rsidP="004675A0">
      <w:pPr>
        <w:pStyle w:val="berschrift5"/>
        <w:rPr>
          <w:rFonts w:eastAsia="TimesNewRomanPSMT"/>
        </w:rPr>
      </w:pPr>
      <w:bookmarkStart w:id="348" w:name="_Toc157761761"/>
      <w:bookmarkStart w:id="349" w:name="_Toc159489299"/>
      <w:r>
        <w:rPr>
          <w:rFonts w:eastAsia="TimesNewRomanPSMT"/>
        </w:rPr>
        <w:t>Struktur</w:t>
      </w:r>
      <w:bookmarkEnd w:id="348"/>
      <w:bookmarkEnd w:id="349"/>
    </w:p>
    <w:p w14:paraId="2E6A24D5" w14:textId="77777777" w:rsidR="004675A0" w:rsidRPr="001667B8" w:rsidRDefault="004675A0" w:rsidP="004675A0">
      <w:pPr>
        <w:pStyle w:val="berschrift5"/>
        <w:rPr>
          <w:rFonts w:eastAsia="TimesNewRomanPSMT"/>
        </w:rPr>
      </w:pPr>
      <w:bookmarkStart w:id="350" w:name="_Toc157761762"/>
      <w:bookmarkStart w:id="351" w:name="_Toc159489300"/>
      <w:r>
        <w:rPr>
          <w:rFonts w:eastAsia="TimesNewRomanPSMT"/>
        </w:rPr>
        <w:t>Allgemeine Userdaten</w:t>
      </w:r>
      <w:bookmarkEnd w:id="350"/>
      <w:bookmarkEnd w:id="351"/>
    </w:p>
    <w:p w14:paraId="3913DD44" w14:textId="77777777" w:rsidR="004675A0" w:rsidRDefault="004675A0" w:rsidP="004675A0">
      <w:pPr>
        <w:pStyle w:val="berschrift5"/>
        <w:rPr>
          <w:rFonts w:eastAsia="TimesNewRomanPSMT"/>
        </w:rPr>
      </w:pPr>
      <w:bookmarkStart w:id="352" w:name="_Toc157761763"/>
      <w:bookmarkStart w:id="353" w:name="_Toc159489301"/>
      <w:r>
        <w:rPr>
          <w:rFonts w:eastAsia="TimesNewRomanPSMT"/>
        </w:rPr>
        <w:t>Flugdaten</w:t>
      </w:r>
      <w:bookmarkEnd w:id="352"/>
      <w:bookmarkEnd w:id="353"/>
    </w:p>
    <w:p w14:paraId="4A1C4408" w14:textId="77777777" w:rsidR="004675A0" w:rsidRPr="001667B8" w:rsidRDefault="004675A0" w:rsidP="004675A0">
      <w:pPr>
        <w:pStyle w:val="berschrift5"/>
        <w:rPr>
          <w:rFonts w:eastAsia="TimesNewRomanPSMT"/>
        </w:rPr>
      </w:pPr>
      <w:bookmarkStart w:id="354" w:name="_Toc157761764"/>
      <w:bookmarkStart w:id="355" w:name="_Toc159489302"/>
      <w:r>
        <w:rPr>
          <w:rFonts w:eastAsia="TimesNewRomanPSMT"/>
        </w:rPr>
        <w:t>Einstellungen</w:t>
      </w:r>
      <w:bookmarkEnd w:id="354"/>
      <w:bookmarkEnd w:id="355"/>
    </w:p>
    <w:p w14:paraId="396AC7F0" w14:textId="77777777" w:rsidR="004675A0" w:rsidRDefault="004675A0" w:rsidP="004675A0">
      <w:pPr>
        <w:pStyle w:val="berschrift4"/>
        <w:rPr>
          <w:rFonts w:eastAsia="TimesNewRomanPSMT"/>
        </w:rPr>
      </w:pPr>
      <w:bookmarkStart w:id="356" w:name="_Toc157761765"/>
      <w:bookmarkStart w:id="357" w:name="_Toc159489303"/>
      <w:r>
        <w:rPr>
          <w:rFonts w:eastAsia="TimesNewRomanPSMT"/>
        </w:rPr>
        <w:t>Realtime Database</w:t>
      </w:r>
      <w:bookmarkEnd w:id="356"/>
      <w:bookmarkEnd w:id="357"/>
    </w:p>
    <w:p w14:paraId="508524A5" w14:textId="77777777" w:rsidR="004675A0" w:rsidRPr="001667B8" w:rsidRDefault="004675A0" w:rsidP="004675A0">
      <w:pPr>
        <w:pStyle w:val="berschrift5"/>
        <w:rPr>
          <w:rFonts w:eastAsia="TimesNewRomanPSMT"/>
        </w:rPr>
      </w:pPr>
      <w:bookmarkStart w:id="358" w:name="_Toc157761766"/>
      <w:bookmarkStart w:id="359" w:name="_Toc159489304"/>
      <w:r>
        <w:rPr>
          <w:rFonts w:eastAsia="TimesNewRomanPSMT"/>
        </w:rPr>
        <w:t>Allgemein</w:t>
      </w:r>
      <w:bookmarkEnd w:id="358"/>
      <w:bookmarkEnd w:id="359"/>
    </w:p>
    <w:p w14:paraId="1EDB9B58" w14:textId="77777777" w:rsidR="004675A0" w:rsidRPr="001667B8" w:rsidRDefault="004675A0" w:rsidP="004675A0">
      <w:pPr>
        <w:pStyle w:val="berschrift5"/>
        <w:rPr>
          <w:rFonts w:eastAsia="TimesNewRomanPSMT"/>
        </w:rPr>
      </w:pPr>
      <w:bookmarkStart w:id="360" w:name="_Toc157761767"/>
      <w:bookmarkStart w:id="361" w:name="_Toc159489305"/>
      <w:r>
        <w:rPr>
          <w:rFonts w:eastAsia="TimesNewRomanPSMT"/>
        </w:rPr>
        <w:lastRenderedPageBreak/>
        <w:t>Sinn der verschiedenen Flags</w:t>
      </w:r>
      <w:bookmarkEnd w:id="360"/>
      <w:bookmarkEnd w:id="361"/>
    </w:p>
    <w:p w14:paraId="69E34ACB" w14:textId="77777777" w:rsidR="004675A0" w:rsidRDefault="004675A0" w:rsidP="004675A0">
      <w:pPr>
        <w:pStyle w:val="berschrift4"/>
        <w:rPr>
          <w:rFonts w:eastAsia="TimesNewRomanPSMT"/>
        </w:rPr>
      </w:pPr>
      <w:bookmarkStart w:id="362" w:name="_Toc157761768"/>
      <w:bookmarkStart w:id="363" w:name="_Toc159489306"/>
      <w:r>
        <w:rPr>
          <w:rFonts w:eastAsia="TimesNewRomanPSMT"/>
        </w:rPr>
        <w:t>Storage</w:t>
      </w:r>
      <w:bookmarkEnd w:id="362"/>
      <w:bookmarkEnd w:id="363"/>
    </w:p>
    <w:p w14:paraId="4FB9470E" w14:textId="77777777" w:rsidR="004675A0" w:rsidRDefault="004675A0" w:rsidP="004675A0">
      <w:pPr>
        <w:pStyle w:val="berschrift5"/>
        <w:rPr>
          <w:rFonts w:eastAsia="TimesNewRomanPSMT"/>
        </w:rPr>
      </w:pPr>
      <w:bookmarkStart w:id="364" w:name="_Toc157761769"/>
      <w:bookmarkStart w:id="365" w:name="_Toc159489307"/>
      <w:r>
        <w:rPr>
          <w:rFonts w:eastAsia="TimesNewRomanPSMT"/>
        </w:rPr>
        <w:t>Allgemein</w:t>
      </w:r>
      <w:bookmarkEnd w:id="364"/>
      <w:bookmarkEnd w:id="365"/>
    </w:p>
    <w:p w14:paraId="11E7C0DA" w14:textId="77777777" w:rsidR="004675A0" w:rsidRPr="00752229" w:rsidRDefault="004675A0" w:rsidP="004675A0">
      <w:pPr>
        <w:pStyle w:val="berschrift5"/>
        <w:rPr>
          <w:rFonts w:eastAsia="TimesNewRomanPSMT"/>
        </w:rPr>
      </w:pPr>
      <w:bookmarkStart w:id="366" w:name="_Toc157761770"/>
      <w:bookmarkStart w:id="367" w:name="_Toc159489308"/>
      <w:r>
        <w:rPr>
          <w:rFonts w:eastAsia="TimesNewRomanPSMT"/>
        </w:rPr>
        <w:t>Referenz zu User in Firestore</w:t>
      </w:r>
      <w:bookmarkEnd w:id="366"/>
      <w:bookmarkEnd w:id="367"/>
    </w:p>
    <w:p w14:paraId="02DE19BB" w14:textId="77777777" w:rsidR="004675A0" w:rsidRPr="00AA2B9A" w:rsidRDefault="004675A0" w:rsidP="004675A0">
      <w:pPr>
        <w:rPr>
          <w:rFonts w:eastAsia="TimesNewRomanPSMT"/>
        </w:rPr>
      </w:pPr>
    </w:p>
    <w:p w14:paraId="1D8DC6B2" w14:textId="77777777" w:rsidR="004675A0" w:rsidRPr="00752229" w:rsidRDefault="004675A0" w:rsidP="004675A0">
      <w:pPr>
        <w:rPr>
          <w:rFonts w:eastAsia="TimesNewRomanPSMT"/>
        </w:rPr>
      </w:pPr>
    </w:p>
    <w:p w14:paraId="630C5123" w14:textId="77777777" w:rsidR="004675A0" w:rsidRDefault="004675A0" w:rsidP="004675A0">
      <w:pPr>
        <w:pStyle w:val="berschrift1"/>
        <w:rPr>
          <w:rFonts w:eastAsia="TimesNewRomanPSMT"/>
        </w:rPr>
      </w:pPr>
      <w:bookmarkStart w:id="368" w:name="_Toc157761771"/>
      <w:bookmarkStart w:id="369" w:name="_Toc159489309"/>
      <w:r>
        <w:rPr>
          <w:rFonts w:eastAsia="TimesNewRomanPSMT"/>
        </w:rPr>
        <w:t>Videostreaming</w:t>
      </w:r>
      <w:bookmarkEnd w:id="368"/>
      <w:bookmarkEnd w:id="369"/>
    </w:p>
    <w:p w14:paraId="6A919E94" w14:textId="77777777" w:rsidR="004675A0" w:rsidRDefault="004675A0" w:rsidP="004675A0">
      <w:pPr>
        <w:pStyle w:val="berschrift2"/>
        <w:rPr>
          <w:rFonts w:eastAsia="TimesNewRomanPSMT"/>
        </w:rPr>
      </w:pPr>
      <w:bookmarkStart w:id="370" w:name="_Toc157761772"/>
      <w:bookmarkStart w:id="371" w:name="_Toc159489310"/>
      <w:r>
        <w:rPr>
          <w:rFonts w:eastAsia="TimesNewRomanPSMT"/>
        </w:rPr>
        <w:t>Allgemeiner Aufbau</w:t>
      </w:r>
      <w:bookmarkEnd w:id="370"/>
      <w:bookmarkEnd w:id="371"/>
    </w:p>
    <w:p w14:paraId="6F7D7F0F" w14:textId="77777777" w:rsidR="004675A0" w:rsidRPr="00366E9D" w:rsidRDefault="004675A0" w:rsidP="004675A0">
      <w:pPr>
        <w:pStyle w:val="berschrift3"/>
        <w:rPr>
          <w:rFonts w:eastAsia="TimesNewRomanPSMT"/>
        </w:rPr>
      </w:pPr>
      <w:bookmarkStart w:id="372" w:name="_Toc157761773"/>
      <w:bookmarkStart w:id="373" w:name="_Toc159489311"/>
      <w:r>
        <w:rPr>
          <w:rFonts w:eastAsia="TimesNewRomanPSMT"/>
        </w:rPr>
        <w:t>Anforderungen</w:t>
      </w:r>
      <w:bookmarkEnd w:id="372"/>
      <w:bookmarkEnd w:id="373"/>
    </w:p>
    <w:p w14:paraId="3C8066D9" w14:textId="77777777" w:rsidR="004675A0" w:rsidRPr="00366E9D" w:rsidRDefault="004675A0" w:rsidP="004675A0">
      <w:pPr>
        <w:pStyle w:val="berschrift3"/>
        <w:rPr>
          <w:rFonts w:eastAsia="TimesNewRomanPSMT"/>
        </w:rPr>
      </w:pPr>
      <w:bookmarkStart w:id="374" w:name="_Toc157761774"/>
      <w:bookmarkStart w:id="375" w:name="_Toc159489312"/>
      <w:r>
        <w:rPr>
          <w:rFonts w:eastAsia="TimesNewRomanPSMT"/>
        </w:rPr>
        <w:t>Übertragungskette</w:t>
      </w:r>
      <w:bookmarkEnd w:id="374"/>
      <w:bookmarkEnd w:id="375"/>
    </w:p>
    <w:p w14:paraId="24F66B2D" w14:textId="77777777" w:rsidR="004675A0" w:rsidRDefault="004675A0" w:rsidP="004675A0">
      <w:pPr>
        <w:pStyle w:val="berschrift2"/>
        <w:rPr>
          <w:rFonts w:eastAsia="TimesNewRomanPSMT"/>
        </w:rPr>
      </w:pPr>
      <w:bookmarkStart w:id="376" w:name="_Toc157761775"/>
      <w:bookmarkStart w:id="377" w:name="_Toc159489313"/>
      <w:r>
        <w:rPr>
          <w:rFonts w:eastAsia="TimesNewRomanPSMT"/>
        </w:rPr>
        <w:t>CADFPX Analog Kamera</w:t>
      </w:r>
      <w:bookmarkEnd w:id="376"/>
      <w:bookmarkEnd w:id="377"/>
    </w:p>
    <w:p w14:paraId="1C7A56BF" w14:textId="77777777" w:rsidR="004675A0" w:rsidRPr="00366E9D" w:rsidRDefault="004675A0" w:rsidP="004675A0">
      <w:pPr>
        <w:pStyle w:val="berschrift3"/>
        <w:rPr>
          <w:rFonts w:eastAsia="TimesNewRomanPSMT"/>
        </w:rPr>
      </w:pPr>
      <w:bookmarkStart w:id="378" w:name="_Toc157761776"/>
      <w:bookmarkStart w:id="379" w:name="_Toc159489314"/>
      <w:r>
        <w:rPr>
          <w:rFonts w:eastAsia="TimesNewRomanPSMT"/>
        </w:rPr>
        <w:t>Allgemein</w:t>
      </w:r>
      <w:bookmarkEnd w:id="378"/>
      <w:bookmarkEnd w:id="379"/>
    </w:p>
    <w:p w14:paraId="1C5E961C" w14:textId="77777777" w:rsidR="004675A0" w:rsidRDefault="004675A0" w:rsidP="004675A0">
      <w:pPr>
        <w:pStyle w:val="berschrift3"/>
        <w:rPr>
          <w:rFonts w:eastAsia="TimesNewRomanPSMT"/>
        </w:rPr>
      </w:pPr>
      <w:bookmarkStart w:id="380" w:name="_Toc157761777"/>
      <w:bookmarkStart w:id="381" w:name="_Toc159489315"/>
      <w:r>
        <w:rPr>
          <w:rFonts w:eastAsia="TimesNewRomanPSMT"/>
        </w:rPr>
        <w:t>Produktinformationen</w:t>
      </w:r>
      <w:bookmarkEnd w:id="380"/>
      <w:bookmarkEnd w:id="381"/>
    </w:p>
    <w:p w14:paraId="73B176E7" w14:textId="77777777" w:rsidR="004675A0" w:rsidRDefault="004675A0" w:rsidP="004675A0">
      <w:pPr>
        <w:pStyle w:val="berschrift3"/>
        <w:rPr>
          <w:rFonts w:eastAsia="TimesNewRomanPSMT"/>
        </w:rPr>
      </w:pPr>
      <w:bookmarkStart w:id="382" w:name="_Toc157761778"/>
      <w:bookmarkStart w:id="383" w:name="_Toc159489316"/>
      <w:r>
        <w:rPr>
          <w:rFonts w:eastAsia="TimesNewRomanPSMT"/>
        </w:rPr>
        <w:t>Verwendungszweck</w:t>
      </w:r>
      <w:bookmarkEnd w:id="382"/>
      <w:bookmarkEnd w:id="383"/>
    </w:p>
    <w:p w14:paraId="7A2B67BD" w14:textId="77777777" w:rsidR="004675A0" w:rsidRPr="00366E9D" w:rsidRDefault="004675A0" w:rsidP="004675A0">
      <w:pPr>
        <w:pStyle w:val="berschrift3"/>
        <w:rPr>
          <w:rFonts w:eastAsia="TimesNewRomanPSMT"/>
        </w:rPr>
      </w:pPr>
      <w:bookmarkStart w:id="384" w:name="_Toc157761779"/>
      <w:bookmarkStart w:id="385" w:name="_Toc159489317"/>
      <w:r>
        <w:rPr>
          <w:rFonts w:eastAsia="TimesNewRomanPSMT"/>
        </w:rPr>
        <w:t>Verbindungstest via USB-Camera App</w:t>
      </w:r>
      <w:bookmarkEnd w:id="384"/>
      <w:bookmarkEnd w:id="385"/>
    </w:p>
    <w:p w14:paraId="6E37A62F" w14:textId="77777777" w:rsidR="004675A0" w:rsidRDefault="004675A0" w:rsidP="004675A0">
      <w:pPr>
        <w:pStyle w:val="berschrift2"/>
        <w:rPr>
          <w:rFonts w:eastAsia="TimesNewRomanPSMT"/>
        </w:rPr>
      </w:pPr>
      <w:bookmarkStart w:id="386" w:name="_Toc157761780"/>
      <w:bookmarkStart w:id="387" w:name="_Toc159489318"/>
      <w:r>
        <w:rPr>
          <w:rFonts w:eastAsia="TimesNewRomanPSMT"/>
        </w:rPr>
        <w:t>USB2.0 VHS Video Grabber</w:t>
      </w:r>
      <w:bookmarkEnd w:id="386"/>
      <w:bookmarkEnd w:id="387"/>
    </w:p>
    <w:p w14:paraId="67EF41E6" w14:textId="77777777" w:rsidR="004675A0" w:rsidRDefault="004675A0" w:rsidP="004675A0">
      <w:pPr>
        <w:pStyle w:val="berschrift2"/>
        <w:rPr>
          <w:rFonts w:eastAsia="TimesNewRomanPSMT"/>
        </w:rPr>
      </w:pPr>
      <w:bookmarkStart w:id="388" w:name="_Toc157761781"/>
      <w:bookmarkStart w:id="389" w:name="_Toc159489319"/>
      <w:r w:rsidRPr="00AA2B9A">
        <w:rPr>
          <w:rFonts w:eastAsia="TimesNewRomanPSMT"/>
        </w:rPr>
        <w:t>RTMP-Server via NGINX aufsetze</w:t>
      </w:r>
      <w:r>
        <w:rPr>
          <w:rFonts w:eastAsia="TimesNewRomanPSMT"/>
        </w:rPr>
        <w:t>n</w:t>
      </w:r>
      <w:bookmarkEnd w:id="388"/>
      <w:bookmarkEnd w:id="389"/>
    </w:p>
    <w:p w14:paraId="60BFF2E3" w14:textId="77777777" w:rsidR="004675A0" w:rsidRDefault="004675A0" w:rsidP="004675A0">
      <w:pPr>
        <w:pStyle w:val="berschrift3"/>
        <w:rPr>
          <w:rFonts w:eastAsia="TimesNewRomanPSMT"/>
        </w:rPr>
      </w:pPr>
      <w:bookmarkStart w:id="390" w:name="_Toc157761782"/>
      <w:bookmarkStart w:id="391" w:name="_Toc159489320"/>
      <w:r>
        <w:rPr>
          <w:rFonts w:eastAsia="TimesNewRomanPSMT"/>
        </w:rPr>
        <w:t>RTMP Allgemein</w:t>
      </w:r>
      <w:bookmarkEnd w:id="390"/>
      <w:bookmarkEnd w:id="391"/>
    </w:p>
    <w:p w14:paraId="3ED5E29B" w14:textId="77777777" w:rsidR="004675A0" w:rsidRDefault="004675A0" w:rsidP="004675A0">
      <w:pPr>
        <w:pStyle w:val="berschrift3"/>
        <w:rPr>
          <w:rFonts w:eastAsia="TimesNewRomanPSMT"/>
        </w:rPr>
      </w:pPr>
      <w:bookmarkStart w:id="392" w:name="_Toc157761783"/>
      <w:bookmarkStart w:id="393" w:name="_Toc159489321"/>
      <w:r>
        <w:rPr>
          <w:rFonts w:eastAsia="TimesNewRomanPSMT"/>
        </w:rPr>
        <w:t>NGINX</w:t>
      </w:r>
      <w:bookmarkEnd w:id="392"/>
      <w:bookmarkEnd w:id="393"/>
    </w:p>
    <w:p w14:paraId="2E631C9E" w14:textId="77777777" w:rsidR="004675A0" w:rsidRPr="00AA2B9A" w:rsidRDefault="004675A0" w:rsidP="004675A0">
      <w:pPr>
        <w:pStyle w:val="berschrift4"/>
        <w:rPr>
          <w:rFonts w:eastAsia="TimesNewRomanPSMT"/>
        </w:rPr>
      </w:pPr>
      <w:bookmarkStart w:id="394" w:name="_Toc157761784"/>
      <w:bookmarkStart w:id="395" w:name="_Toc159489322"/>
      <w:r>
        <w:rPr>
          <w:rFonts w:eastAsia="TimesNewRomanPSMT"/>
        </w:rPr>
        <w:t>Allgemein</w:t>
      </w:r>
      <w:bookmarkEnd w:id="394"/>
      <w:bookmarkEnd w:id="395"/>
    </w:p>
    <w:p w14:paraId="2B4D97BE" w14:textId="77777777" w:rsidR="004675A0" w:rsidRDefault="004675A0" w:rsidP="004675A0">
      <w:pPr>
        <w:pStyle w:val="berschrift4"/>
        <w:rPr>
          <w:rFonts w:eastAsia="TimesNewRomanPSMT"/>
        </w:rPr>
      </w:pPr>
      <w:bookmarkStart w:id="396" w:name="_Toc157761785"/>
      <w:bookmarkStart w:id="397" w:name="_Toc159489323"/>
      <w:r>
        <w:rPr>
          <w:rFonts w:eastAsia="TimesNewRomanPSMT"/>
        </w:rPr>
        <w:t>Installation</w:t>
      </w:r>
      <w:bookmarkEnd w:id="396"/>
      <w:bookmarkEnd w:id="397"/>
    </w:p>
    <w:p w14:paraId="5AC30C4B" w14:textId="77777777" w:rsidR="004675A0" w:rsidRDefault="004675A0" w:rsidP="004675A0">
      <w:pPr>
        <w:pStyle w:val="berschrift4"/>
        <w:rPr>
          <w:rFonts w:eastAsia="TimesNewRomanPSMT"/>
        </w:rPr>
      </w:pPr>
      <w:bookmarkStart w:id="398" w:name="_Toc157761786"/>
      <w:bookmarkStart w:id="399" w:name="_Toc159489324"/>
      <w:r>
        <w:rPr>
          <w:rFonts w:eastAsia="TimesNewRomanPSMT"/>
        </w:rPr>
        <w:t>RTMP-Konfiguration</w:t>
      </w:r>
      <w:bookmarkEnd w:id="398"/>
      <w:bookmarkEnd w:id="399"/>
    </w:p>
    <w:p w14:paraId="07BB82E6" w14:textId="77777777" w:rsidR="004675A0" w:rsidRPr="00AA2B9A" w:rsidRDefault="004675A0" w:rsidP="004675A0">
      <w:pPr>
        <w:pStyle w:val="berschrift4"/>
        <w:rPr>
          <w:rFonts w:eastAsia="TimesNewRomanPSMT"/>
        </w:rPr>
      </w:pPr>
      <w:bookmarkStart w:id="400" w:name="_Toc157761787"/>
      <w:bookmarkStart w:id="401" w:name="_Toc159489325"/>
      <w:r>
        <w:rPr>
          <w:rFonts w:eastAsia="TimesNewRomanPSMT"/>
        </w:rPr>
        <w:t>Serverstatus einsehen</w:t>
      </w:r>
      <w:bookmarkEnd w:id="400"/>
      <w:bookmarkEnd w:id="401"/>
    </w:p>
    <w:p w14:paraId="3F996960" w14:textId="77777777" w:rsidR="004675A0" w:rsidRDefault="004675A0" w:rsidP="004675A0">
      <w:pPr>
        <w:pStyle w:val="berschrift2"/>
        <w:rPr>
          <w:rFonts w:eastAsia="TimesNewRomanPSMT"/>
        </w:rPr>
      </w:pPr>
      <w:bookmarkStart w:id="402" w:name="_Toc157761788"/>
      <w:bookmarkStart w:id="403" w:name="_Toc159489326"/>
      <w:r>
        <w:rPr>
          <w:rFonts w:eastAsia="TimesNewRomanPSMT"/>
        </w:rPr>
        <w:t>RTMP-Stream erstellen</w:t>
      </w:r>
      <w:bookmarkEnd w:id="402"/>
      <w:bookmarkEnd w:id="403"/>
    </w:p>
    <w:p w14:paraId="7B6C6E13" w14:textId="77777777" w:rsidR="004675A0" w:rsidRDefault="004675A0" w:rsidP="004675A0">
      <w:pPr>
        <w:pStyle w:val="berschrift3"/>
        <w:rPr>
          <w:rFonts w:eastAsia="TimesNewRomanPSMT"/>
        </w:rPr>
      </w:pPr>
      <w:bookmarkStart w:id="404" w:name="_Toc157761789"/>
      <w:bookmarkStart w:id="405" w:name="_Toc159489327"/>
      <w:r>
        <w:rPr>
          <w:rFonts w:eastAsia="TimesNewRomanPSMT"/>
        </w:rPr>
        <w:t>FFMPEG Allgemein</w:t>
      </w:r>
      <w:bookmarkEnd w:id="404"/>
      <w:bookmarkEnd w:id="405"/>
    </w:p>
    <w:p w14:paraId="09C7C5D1" w14:textId="77777777" w:rsidR="004675A0" w:rsidRDefault="004675A0" w:rsidP="004675A0">
      <w:pPr>
        <w:pStyle w:val="berschrift3"/>
        <w:rPr>
          <w:rFonts w:eastAsia="TimesNewRomanPSMT"/>
        </w:rPr>
      </w:pPr>
      <w:bookmarkStart w:id="406" w:name="_Toc157761790"/>
      <w:bookmarkStart w:id="407" w:name="_Toc159489328"/>
      <w:r>
        <w:rPr>
          <w:rFonts w:eastAsia="TimesNewRomanPSMT"/>
        </w:rPr>
        <w:t>Aufbau der Konvertierung</w:t>
      </w:r>
      <w:bookmarkEnd w:id="406"/>
      <w:bookmarkEnd w:id="407"/>
    </w:p>
    <w:p w14:paraId="4FFCA097" w14:textId="77777777" w:rsidR="004675A0" w:rsidRDefault="004675A0" w:rsidP="004675A0">
      <w:pPr>
        <w:pStyle w:val="berschrift4"/>
        <w:rPr>
          <w:rFonts w:eastAsia="TimesNewRomanPSMT"/>
        </w:rPr>
      </w:pPr>
      <w:bookmarkStart w:id="408" w:name="_Toc157761791"/>
      <w:bookmarkStart w:id="409" w:name="_Toc159489329"/>
      <w:r>
        <w:rPr>
          <w:rFonts w:eastAsia="TimesNewRomanPSMT"/>
        </w:rPr>
        <w:t>Simple Konvertierung</w:t>
      </w:r>
      <w:bookmarkEnd w:id="408"/>
      <w:bookmarkEnd w:id="409"/>
    </w:p>
    <w:p w14:paraId="29A9AD81" w14:textId="77777777" w:rsidR="004675A0" w:rsidRDefault="004675A0" w:rsidP="004675A0">
      <w:pPr>
        <w:pStyle w:val="berschrift4"/>
        <w:rPr>
          <w:rFonts w:eastAsia="TimesNewRomanPSMT"/>
        </w:rPr>
      </w:pPr>
      <w:bookmarkStart w:id="410" w:name="_Toc157761792"/>
      <w:bookmarkStart w:id="411" w:name="_Toc159489330"/>
      <w:r>
        <w:rPr>
          <w:rFonts w:eastAsia="TimesNewRomanPSMT"/>
        </w:rPr>
        <w:t>Optimierungen</w:t>
      </w:r>
      <w:bookmarkEnd w:id="410"/>
      <w:bookmarkEnd w:id="411"/>
    </w:p>
    <w:p w14:paraId="6D71EFDF" w14:textId="77777777" w:rsidR="004675A0" w:rsidRDefault="004675A0" w:rsidP="004675A0">
      <w:pPr>
        <w:pStyle w:val="berschrift5"/>
        <w:rPr>
          <w:rFonts w:eastAsia="TimesNewRomanPSMT"/>
        </w:rPr>
      </w:pPr>
      <w:bookmarkStart w:id="412" w:name="_Toc157761793"/>
      <w:bookmarkStart w:id="413" w:name="_Toc159489331"/>
      <w:r>
        <w:rPr>
          <w:rFonts w:eastAsia="TimesNewRomanPSMT"/>
        </w:rPr>
        <w:t>Encodervergleich</w:t>
      </w:r>
      <w:bookmarkEnd w:id="412"/>
      <w:bookmarkEnd w:id="413"/>
    </w:p>
    <w:p w14:paraId="470C3F30" w14:textId="77777777" w:rsidR="004675A0" w:rsidRDefault="004675A0" w:rsidP="004675A0">
      <w:pPr>
        <w:pStyle w:val="berschrift5"/>
        <w:rPr>
          <w:rFonts w:eastAsia="TimesNewRomanPSMT"/>
        </w:rPr>
      </w:pPr>
      <w:bookmarkStart w:id="414" w:name="_Toc157761794"/>
      <w:bookmarkStart w:id="415" w:name="_Toc159489332"/>
      <w:r>
        <w:rPr>
          <w:rFonts w:eastAsia="TimesNewRomanPSMT"/>
        </w:rPr>
        <w:t>Optimierungsflags</w:t>
      </w:r>
      <w:bookmarkEnd w:id="414"/>
      <w:bookmarkEnd w:id="415"/>
    </w:p>
    <w:p w14:paraId="3BE0F3F9" w14:textId="77777777" w:rsidR="004675A0" w:rsidRDefault="004675A0" w:rsidP="004675A0">
      <w:pPr>
        <w:pStyle w:val="berschrift5"/>
        <w:rPr>
          <w:rFonts w:eastAsia="TimesNewRomanPSMT"/>
        </w:rPr>
      </w:pPr>
      <w:bookmarkStart w:id="416" w:name="_Toc157761795"/>
      <w:bookmarkStart w:id="417" w:name="_Toc159489333"/>
      <w:r>
        <w:rPr>
          <w:rFonts w:eastAsia="TimesNewRomanPSMT"/>
        </w:rPr>
        <w:lastRenderedPageBreak/>
        <w:t>Unoptimiert vs. Optimiert</w:t>
      </w:r>
      <w:bookmarkEnd w:id="416"/>
      <w:bookmarkEnd w:id="417"/>
    </w:p>
    <w:p w14:paraId="3FFC61A3" w14:textId="77777777" w:rsidR="004675A0" w:rsidRDefault="004675A0" w:rsidP="004675A0">
      <w:pPr>
        <w:pStyle w:val="berschrift1"/>
        <w:rPr>
          <w:rFonts w:eastAsia="TimesNewRomanPSMT"/>
        </w:rPr>
      </w:pPr>
      <w:bookmarkStart w:id="418" w:name="_Toc159489334"/>
      <w:r>
        <w:rPr>
          <w:rFonts w:eastAsia="TimesNewRomanPSMT"/>
        </w:rPr>
        <w:t>Videoserver-Port Forwarding</w:t>
      </w:r>
      <w:bookmarkEnd w:id="418"/>
    </w:p>
    <w:p w14:paraId="503A7D4F" w14:textId="77777777" w:rsidR="004675A0" w:rsidRDefault="004675A0" w:rsidP="004675A0">
      <w:pPr>
        <w:pStyle w:val="berschrift2"/>
        <w:rPr>
          <w:rFonts w:eastAsia="TimesNewRomanPSMT"/>
        </w:rPr>
      </w:pPr>
      <w:bookmarkStart w:id="419" w:name="_Toc157761797"/>
      <w:bookmarkStart w:id="420" w:name="_Toc159489335"/>
      <w:r>
        <w:rPr>
          <w:rFonts w:eastAsia="TimesNewRomanPSMT"/>
        </w:rPr>
        <w:t>Allgemein</w:t>
      </w:r>
      <w:bookmarkEnd w:id="419"/>
      <w:bookmarkEnd w:id="420"/>
    </w:p>
    <w:p w14:paraId="6EE62A65" w14:textId="77777777" w:rsidR="004675A0" w:rsidRDefault="004675A0" w:rsidP="004675A0">
      <w:pPr>
        <w:pStyle w:val="berschrift2"/>
        <w:rPr>
          <w:rFonts w:eastAsia="TimesNewRomanPSMT"/>
        </w:rPr>
      </w:pPr>
      <w:bookmarkStart w:id="421" w:name="_Toc157761798"/>
      <w:bookmarkStart w:id="422" w:name="_Toc159489336"/>
      <w:r>
        <w:rPr>
          <w:rFonts w:eastAsia="TimesNewRomanPSMT"/>
        </w:rPr>
        <w:t>Routereinstellungen</w:t>
      </w:r>
      <w:bookmarkEnd w:id="421"/>
      <w:bookmarkEnd w:id="422"/>
    </w:p>
    <w:p w14:paraId="0EF557B6" w14:textId="77777777" w:rsidR="004675A0" w:rsidRDefault="004675A0" w:rsidP="004675A0">
      <w:pPr>
        <w:pStyle w:val="berschrift2"/>
        <w:rPr>
          <w:rFonts w:eastAsia="TimesNewRomanPSMT"/>
        </w:rPr>
      </w:pPr>
      <w:bookmarkStart w:id="423" w:name="_Toc157761799"/>
      <w:bookmarkStart w:id="424" w:name="_Toc159489337"/>
      <w:r>
        <w:rPr>
          <w:rFonts w:eastAsia="TimesNewRomanPSMT"/>
        </w:rPr>
        <w:t>Kontakt mit Routerfirma zur Freischaltung</w:t>
      </w:r>
      <w:bookmarkEnd w:id="423"/>
      <w:bookmarkEnd w:id="424"/>
    </w:p>
    <w:p w14:paraId="75328DB2" w14:textId="77777777" w:rsidR="004675A0" w:rsidRDefault="004675A0" w:rsidP="004675A0">
      <w:pPr>
        <w:pStyle w:val="berschrift2"/>
        <w:rPr>
          <w:rFonts w:eastAsia="TimesNewRomanPSMT"/>
        </w:rPr>
      </w:pPr>
      <w:bookmarkStart w:id="425" w:name="_Toc157761800"/>
      <w:bookmarkStart w:id="426" w:name="_Toc159489338"/>
      <w:r>
        <w:rPr>
          <w:rFonts w:eastAsia="TimesNewRomanPSMT"/>
        </w:rPr>
        <w:t>Testen der Ports</w:t>
      </w:r>
      <w:bookmarkEnd w:id="425"/>
      <w:bookmarkEnd w:id="426"/>
    </w:p>
    <w:p w14:paraId="2F72E8CA" w14:textId="77777777" w:rsidR="004675A0" w:rsidRPr="00632196" w:rsidRDefault="004675A0" w:rsidP="004675A0">
      <w:pPr>
        <w:pStyle w:val="berschrift3"/>
        <w:rPr>
          <w:rFonts w:eastAsia="TimesNewRomanPSMT"/>
        </w:rPr>
      </w:pPr>
      <w:bookmarkStart w:id="427" w:name="_Toc157761801"/>
      <w:bookmarkStart w:id="428" w:name="_Toc159489339"/>
      <w:r>
        <w:rPr>
          <w:rFonts w:eastAsia="TimesNewRomanPSMT"/>
        </w:rPr>
        <w:t>Portchecker.co</w:t>
      </w:r>
      <w:bookmarkEnd w:id="427"/>
      <w:bookmarkEnd w:id="428"/>
    </w:p>
    <w:p w14:paraId="6659626D" w14:textId="77777777" w:rsidR="004675A0" w:rsidRDefault="004675A0" w:rsidP="004675A0">
      <w:pPr>
        <w:pStyle w:val="berschrift2"/>
      </w:pPr>
      <w:bookmarkStart w:id="429" w:name="_Toc157761802"/>
      <w:bookmarkStart w:id="430" w:name="_Toc159489340"/>
      <w:r>
        <w:t>Testen des Videostreams</w:t>
      </w:r>
      <w:bookmarkEnd w:id="429"/>
      <w:bookmarkEnd w:id="430"/>
    </w:p>
    <w:p w14:paraId="0E21CFA9" w14:textId="77777777" w:rsidR="004675A0" w:rsidRDefault="004675A0" w:rsidP="004675A0">
      <w:pPr>
        <w:pStyle w:val="berschrift3"/>
      </w:pPr>
      <w:bookmarkStart w:id="431" w:name="_Toc157761803"/>
      <w:bookmarkStart w:id="432" w:name="_Toc159489341"/>
      <w:r>
        <w:t>VLC-Player</w:t>
      </w:r>
      <w:bookmarkEnd w:id="431"/>
      <w:bookmarkEnd w:id="432"/>
    </w:p>
    <w:p w14:paraId="422834A0" w14:textId="77777777" w:rsidR="004675A0" w:rsidRDefault="004675A0" w:rsidP="004675A0">
      <w:pPr>
        <w:pStyle w:val="berschrift4"/>
      </w:pPr>
      <w:bookmarkStart w:id="433" w:name="_Toc157761804"/>
      <w:bookmarkStart w:id="434" w:name="_Toc159489342"/>
      <w:r>
        <w:t>Devicestream direkt testen</w:t>
      </w:r>
      <w:bookmarkEnd w:id="433"/>
      <w:bookmarkEnd w:id="434"/>
    </w:p>
    <w:p w14:paraId="1B77BABD" w14:textId="77777777" w:rsidR="004675A0" w:rsidRDefault="004675A0" w:rsidP="004675A0">
      <w:pPr>
        <w:pStyle w:val="berschrift4"/>
      </w:pPr>
      <w:bookmarkStart w:id="435" w:name="_Toc157761805"/>
      <w:bookmarkStart w:id="436" w:name="_Toc159489343"/>
      <w:r>
        <w:t>Netzwerkstream im selben Netzwerk</w:t>
      </w:r>
      <w:bookmarkEnd w:id="435"/>
      <w:bookmarkEnd w:id="436"/>
    </w:p>
    <w:p w14:paraId="5B43AB9E" w14:textId="77777777" w:rsidR="004675A0" w:rsidRDefault="004675A0" w:rsidP="004675A0">
      <w:pPr>
        <w:pStyle w:val="berschrift4"/>
      </w:pPr>
      <w:bookmarkStart w:id="437" w:name="_Toc157761806"/>
      <w:bookmarkStart w:id="438" w:name="_Toc159489344"/>
      <w:r>
        <w:t>Netzwerkstream via Public IP</w:t>
      </w:r>
      <w:bookmarkEnd w:id="437"/>
      <w:bookmarkEnd w:id="438"/>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439" w:name="_Toc159489345"/>
      <w:r>
        <w:t>Ergebnis</w:t>
      </w:r>
      <w:r w:rsidR="00B90C5A">
        <w:t>se</w:t>
      </w:r>
      <w:bookmarkEnd w:id="439"/>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basically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440" w:name="_Toc159489346"/>
      <w:r>
        <w:lastRenderedPageBreak/>
        <w:t>Anhang</w:t>
      </w:r>
      <w:bookmarkEnd w:id="440"/>
    </w:p>
    <w:p w14:paraId="164C26E1" w14:textId="3073C77F" w:rsidR="0070722D" w:rsidRDefault="0070722D" w:rsidP="0000082C">
      <w:pPr>
        <w:pStyle w:val="berschrift2"/>
      </w:pPr>
      <w:bookmarkStart w:id="441" w:name="_Toc159489347"/>
      <w:r>
        <w:t>Einführung CAD – Software (Fusion 360)</w:t>
      </w:r>
      <w:r w:rsidR="0090371D">
        <w:t xml:space="preserve"> (Ben)</w:t>
      </w:r>
      <w:bookmarkEnd w:id="441"/>
    </w:p>
    <w:p w14:paraId="027C39F8" w14:textId="77777777" w:rsidR="0070722D" w:rsidRPr="00603A47" w:rsidRDefault="0070722D" w:rsidP="0000082C">
      <w:pPr>
        <w:pStyle w:val="berschrift3"/>
        <w:rPr>
          <w:i/>
        </w:rPr>
      </w:pPr>
      <w:bookmarkStart w:id="442" w:name="_Toc159489348"/>
      <w:r>
        <w:t>UI und Projekterstellung</w:t>
      </w:r>
      <w:bookmarkEnd w:id="442"/>
    </w:p>
    <w:p w14:paraId="72C8835B" w14:textId="77777777" w:rsidR="0070722D" w:rsidRPr="004575A9" w:rsidRDefault="0070722D" w:rsidP="0000082C">
      <w:pPr>
        <w:pStyle w:val="berschrift3"/>
        <w:rPr>
          <w:i/>
        </w:rPr>
      </w:pPr>
      <w:bookmarkStart w:id="443" w:name="_Toc159489349"/>
      <w:r>
        <w:t>Skizze anfertigen</w:t>
      </w:r>
      <w:bookmarkEnd w:id="443"/>
    </w:p>
    <w:p w14:paraId="116436F8" w14:textId="77777777" w:rsidR="0070722D" w:rsidRPr="00603A47" w:rsidRDefault="0070722D" w:rsidP="0000082C">
      <w:pPr>
        <w:pStyle w:val="berschrift3"/>
        <w:rPr>
          <w:i/>
        </w:rPr>
      </w:pPr>
      <w:bookmarkStart w:id="444" w:name="_Toc159489350"/>
      <w:r>
        <w:t>Körper erstellen</w:t>
      </w:r>
      <w:bookmarkEnd w:id="444"/>
    </w:p>
    <w:p w14:paraId="4C9D8AB4" w14:textId="77777777" w:rsidR="0070722D" w:rsidRDefault="0070722D" w:rsidP="0000082C">
      <w:pPr>
        <w:pStyle w:val="berschrift3"/>
        <w:rPr>
          <w:i/>
        </w:rPr>
      </w:pPr>
      <w:bookmarkStart w:id="445" w:name="_Toc159489351"/>
      <w:r>
        <w:t>Schrift und Bilder einfügen</w:t>
      </w:r>
      <w:bookmarkEnd w:id="445"/>
    </w:p>
    <w:p w14:paraId="52DF0796" w14:textId="69D88839" w:rsidR="0070722D" w:rsidRDefault="0070722D" w:rsidP="0000082C">
      <w:pPr>
        <w:pStyle w:val="berschrift2"/>
      </w:pPr>
      <w:bookmarkStart w:id="446" w:name="_Toc159489352"/>
      <w:r>
        <w:t>3D – Druck</w:t>
      </w:r>
      <w:r w:rsidR="0090371D">
        <w:t xml:space="preserve"> (Ben)</w:t>
      </w:r>
      <w:bookmarkEnd w:id="446"/>
    </w:p>
    <w:p w14:paraId="5132EA6B" w14:textId="77777777" w:rsidR="0070722D" w:rsidRPr="00603A47" w:rsidRDefault="0070722D" w:rsidP="0000082C">
      <w:pPr>
        <w:pStyle w:val="berschrift3"/>
        <w:rPr>
          <w:i/>
        </w:rPr>
      </w:pPr>
      <w:bookmarkStart w:id="447" w:name="_Toc159489353"/>
      <w:r>
        <w:t>3D – Drucker</w:t>
      </w:r>
      <w:bookmarkEnd w:id="447"/>
      <w:r>
        <w:t xml:space="preserve"> </w:t>
      </w:r>
    </w:p>
    <w:p w14:paraId="2957FE6A" w14:textId="77777777" w:rsidR="0070722D" w:rsidRPr="004575A9" w:rsidRDefault="0070722D" w:rsidP="0000082C">
      <w:pPr>
        <w:pStyle w:val="berschrift3"/>
        <w:rPr>
          <w:i/>
        </w:rPr>
      </w:pPr>
      <w:bookmarkStart w:id="448" w:name="_Toc159489354"/>
      <w:r>
        <w:t>Filamente</w:t>
      </w:r>
      <w:bookmarkEnd w:id="448"/>
    </w:p>
    <w:p w14:paraId="2FC7DF6E" w14:textId="77777777" w:rsidR="0070722D" w:rsidRDefault="0070722D" w:rsidP="0000082C">
      <w:pPr>
        <w:pStyle w:val="berschrift3"/>
      </w:pPr>
      <w:bookmarkStart w:id="449" w:name="_Toc159489355"/>
      <w:r w:rsidRPr="001A741F">
        <w:t>3D – Drucker Software (Ultimaker Cura)</w:t>
      </w:r>
      <w:bookmarkEnd w:id="449"/>
    </w:p>
    <w:p w14:paraId="4D77E469" w14:textId="414A3452" w:rsidR="00EA7A78" w:rsidRDefault="00EA7A78" w:rsidP="0000082C">
      <w:pPr>
        <w:pStyle w:val="berschrift2"/>
      </w:pPr>
      <w:bookmarkStart w:id="450" w:name="_Toc159489356"/>
      <w:r>
        <w:t>Inbetriebnahme Anleitung</w:t>
      </w:r>
      <w:bookmarkEnd w:id="450"/>
    </w:p>
    <w:p w14:paraId="764DBE5C" w14:textId="47527D5A" w:rsidR="007C76B4" w:rsidRDefault="007C76B4" w:rsidP="0000082C">
      <w:pPr>
        <w:pStyle w:val="berschrift2"/>
      </w:pPr>
      <w:bookmarkStart w:id="451" w:name="_Toc159489357"/>
      <w:r>
        <w:t>Projektplan</w:t>
      </w:r>
      <w:bookmarkEnd w:id="451"/>
    </w:p>
    <w:p w14:paraId="04364B72" w14:textId="3C4C5318" w:rsidR="007C76B4" w:rsidRDefault="007C76B4" w:rsidP="0000082C">
      <w:pPr>
        <w:pStyle w:val="berschrift2"/>
      </w:pPr>
      <w:bookmarkStart w:id="452" w:name="_Toc159489358"/>
      <w:r>
        <w:t>Projektkosten</w:t>
      </w:r>
      <w:bookmarkEnd w:id="452"/>
    </w:p>
    <w:p w14:paraId="7BA11E22" w14:textId="1D9BC12F" w:rsidR="007C76B4" w:rsidRDefault="007C76B4" w:rsidP="0000082C">
      <w:pPr>
        <w:pStyle w:val="berschrift2"/>
      </w:pPr>
      <w:bookmarkStart w:id="453" w:name="_Toc159489359"/>
      <w:r>
        <w:t>Projekttagebuch</w:t>
      </w:r>
      <w:bookmarkEnd w:id="453"/>
    </w:p>
    <w:p w14:paraId="204E6817" w14:textId="77777777" w:rsidR="007C76B4" w:rsidRPr="007C76B4" w:rsidRDefault="007C76B4" w:rsidP="007C76B4"/>
    <w:p w14:paraId="4818EB4E" w14:textId="77777777" w:rsidR="00D2292C" w:rsidRDefault="00D2292C" w:rsidP="006E2BC8"/>
    <w:p w14:paraId="7F07E9C5" w14:textId="77777777" w:rsidR="00D2292C" w:rsidRPr="006E2BC8" w:rsidRDefault="00D2292C" w:rsidP="006E2BC8"/>
    <w:p w14:paraId="6DA033FC" w14:textId="77777777" w:rsidR="0095417B" w:rsidRDefault="0095417B">
      <w:pPr>
        <w:spacing w:line="240" w:lineRule="auto"/>
        <w:rPr>
          <w:rFonts w:cs="Arial"/>
          <w:b/>
          <w:bCs/>
          <w:sz w:val="32"/>
          <w:szCs w:val="32"/>
        </w:rPr>
      </w:pPr>
      <w:r>
        <w:br w:type="page"/>
      </w:r>
    </w:p>
    <w:p w14:paraId="35F7297B" w14:textId="77777777" w:rsidR="006C48E7" w:rsidRDefault="006C48E7" w:rsidP="00B13A59">
      <w:pPr>
        <w:pStyle w:val="berschrift1"/>
      </w:pPr>
      <w:bookmarkStart w:id="454" w:name="_Toc159489360"/>
      <w:r>
        <w:lastRenderedPageBreak/>
        <w:t>Quellen</w:t>
      </w:r>
      <w:bookmarkEnd w:id="454"/>
    </w:p>
    <w:p w14:paraId="65FF32EA" w14:textId="77777777" w:rsidR="001D4C7E" w:rsidRPr="001D4C7E" w:rsidRDefault="001D4C7E" w:rsidP="001D4C7E">
      <w:pPr>
        <w:pStyle w:val="berschrift2"/>
      </w:pPr>
      <w:bookmarkStart w:id="455" w:name="_Toc159489361"/>
      <w:r>
        <w:t>Gedruckte Medien</w:t>
      </w:r>
      <w:bookmarkEnd w:id="455"/>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3. Auflage, München: Oldenbourg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456" w:name="_Toc159489362"/>
      <w:r>
        <w:t>Online</w:t>
      </w:r>
      <w:bookmarkEnd w:id="456"/>
    </w:p>
    <w:p w14:paraId="4F466E36" w14:textId="77777777" w:rsidR="00C10843" w:rsidRDefault="001D4C7E" w:rsidP="00501B04">
      <w:r w:rsidRPr="001D4C7E">
        <w:rPr>
          <w:highlight w:val="lightGray"/>
        </w:rPr>
        <w:t xml:space="preserve">Für die Quellenangabe </w:t>
      </w:r>
      <w:r w:rsidR="004163F1">
        <w:rPr>
          <w:highlight w:val="lightGray"/>
        </w:rPr>
        <w:t xml:space="preserve">von </w:t>
      </w:r>
      <w:r w:rsidRPr="001D4C7E">
        <w:rPr>
          <w:highlight w:val="lightGray"/>
        </w:rPr>
        <w:t xml:space="preserve">Suchergebenisse </w:t>
      </w:r>
      <w:r w:rsidR="004163F1">
        <w:rPr>
          <w:highlight w:val="lightGray"/>
        </w:rPr>
        <w:t xml:space="preserve">in </w:t>
      </w:r>
      <w:r w:rsidRPr="001D4C7E">
        <w:rPr>
          <w:highlight w:val="lightGray"/>
        </w:rPr>
        <w:t>Internet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Pr>
          <w:highlight w:val="lightGray"/>
        </w:rPr>
        <w:t xml:space="preserve"> (löschen)</w:t>
      </w:r>
      <w:r w:rsidRPr="001D4C7E">
        <w:rPr>
          <w:highlight w:val="lightGray"/>
        </w:rPr>
        <w:t>:</w:t>
      </w:r>
    </w:p>
    <w:p w14:paraId="5BFEEF2C" w14:textId="77777777" w:rsidR="001D4C7E" w:rsidRDefault="001D4C7E" w:rsidP="001D4C7E"/>
    <w:p w14:paraId="5E2A57DB" w14:textId="77777777" w:rsidR="001D4C7E" w:rsidRDefault="004163F1" w:rsidP="001D4C7E">
      <w:r>
        <w:rPr>
          <w:highlight w:val="yellow"/>
        </w:rPr>
        <w:t>Vorname</w:t>
      </w:r>
      <w:r w:rsidR="00654E35">
        <w:rPr>
          <w:highlight w:val="yellow"/>
        </w:rPr>
        <w:t xml:space="preserve"> Nachname</w:t>
      </w:r>
      <w:r>
        <w:rPr>
          <w:highlight w:val="yellow"/>
        </w:rPr>
        <w:t xml:space="preserve"> des Au</w:t>
      </w:r>
      <w:r w:rsidR="001D4C7E" w:rsidRPr="0079513B">
        <w:rPr>
          <w:highlight w:val="yellow"/>
        </w:rPr>
        <w:t>tor</w:t>
      </w:r>
      <w:r>
        <w:rPr>
          <w:highlight w:val="yellow"/>
        </w:rPr>
        <w:t>s: Titel. Online in Internet: URL: www – Adresse, Datum</w:t>
      </w:r>
      <w:r w:rsidR="001D4C7E" w:rsidRPr="0079513B">
        <w:rPr>
          <w:highlight w:val="yellow"/>
        </w:rPr>
        <w:t>.</w:t>
      </w:r>
    </w:p>
    <w:p w14:paraId="1979437A" w14:textId="77777777" w:rsidR="004163F1" w:rsidRPr="004163F1" w:rsidRDefault="004163F1" w:rsidP="001D4C7E">
      <w:pPr>
        <w:rPr>
          <w:highlight w:val="lightGray"/>
        </w:rPr>
      </w:pPr>
      <w:r w:rsidRPr="004163F1">
        <w:rPr>
          <w:highlight w:val="lightGray"/>
        </w:rPr>
        <w:t>(Autor und Titel wenn vorhanden, Online in Internet: www-Adres</w:t>
      </w:r>
      <w:r w:rsidR="006E5473">
        <w:rPr>
          <w:highlight w:val="lightGray"/>
        </w:rPr>
        <w:t>s</w:t>
      </w:r>
      <w:r w:rsidRPr="004163F1">
        <w:rPr>
          <w:highlight w:val="lightGray"/>
        </w:rPr>
        <w:t>e, Datum auf jeden Fall )</w:t>
      </w:r>
    </w:p>
    <w:p w14:paraId="5C1E6DC5" w14:textId="77777777" w:rsidR="001D4C7E" w:rsidRDefault="001D4C7E" w:rsidP="00501B04"/>
    <w:p w14:paraId="1665FF3A" w14:textId="77777777" w:rsidR="00021265" w:rsidRPr="00E53A13" w:rsidRDefault="00021265" w:rsidP="00501B04">
      <w:pPr>
        <w:rPr>
          <w:lang w:val="en-US"/>
        </w:rPr>
      </w:pPr>
      <w:r w:rsidRPr="00E53A13">
        <w:rPr>
          <w:highlight w:val="yellow"/>
          <w:lang w:val="en-US"/>
        </w:rPr>
        <w:t>z.B.:</w:t>
      </w:r>
    </w:p>
    <w:p w14:paraId="61FD13AF" w14:textId="77777777" w:rsidR="00021265" w:rsidRPr="00E53A13" w:rsidRDefault="00021265" w:rsidP="00501B04">
      <w:pPr>
        <w:rPr>
          <w:lang w:val="en-US"/>
        </w:rPr>
      </w:pPr>
    </w:p>
    <w:p w14:paraId="44E90295" w14:textId="77777777" w:rsidR="00021265" w:rsidRPr="00E53A13" w:rsidRDefault="002328F9" w:rsidP="00501B04">
      <w:pPr>
        <w:rPr>
          <w:lang w:val="en-US"/>
        </w:rPr>
      </w:pPr>
      <w:r w:rsidRPr="00E53A13">
        <w:rPr>
          <w:lang w:val="en-US"/>
        </w:rPr>
        <w:t>[APA17]</w:t>
      </w:r>
      <w:r w:rsidRPr="00E53A13">
        <w:rPr>
          <w:lang w:val="en-US"/>
        </w:rPr>
        <w:tab/>
        <w:t>Apache Foundation: The Maven Project</w:t>
      </w:r>
    </w:p>
    <w:p w14:paraId="3A14D815" w14:textId="77777777" w:rsidR="002328F9" w:rsidRDefault="002328F9" w:rsidP="00501B04">
      <w:r w:rsidRPr="00E53A13">
        <w:rPr>
          <w:lang w:val="en-US"/>
        </w:rPr>
        <w:tab/>
      </w:r>
      <w:r w:rsidRPr="00E53A13">
        <w:rPr>
          <w:lang w:val="en-US"/>
        </w:rPr>
        <w:tab/>
      </w:r>
      <w:hyperlink r:id="rId47" w:history="1">
        <w:r w:rsidRPr="005C700E">
          <w:rPr>
            <w:rStyle w:val="Hyperlink"/>
          </w:rPr>
          <w:t>http://maven.apache.org/</w:t>
        </w:r>
      </w:hyperlink>
      <w:r>
        <w:t xml:space="preserve"> </w:t>
      </w:r>
    </w:p>
    <w:p w14:paraId="4CB2822F" w14:textId="77777777" w:rsidR="002328F9" w:rsidRDefault="002328F9" w:rsidP="00501B04">
      <w:r>
        <w:tab/>
      </w:r>
      <w:r>
        <w:tab/>
        <w:t>(Letzter Aufruf: 17.12.2017)</w:t>
      </w:r>
    </w:p>
    <w:p w14:paraId="773915C5" w14:textId="77777777" w:rsidR="00984BFE" w:rsidRDefault="00984BFE" w:rsidP="00501B04"/>
    <w:p w14:paraId="64051875" w14:textId="77777777" w:rsidR="00984BFE" w:rsidRPr="00A0790D" w:rsidRDefault="00984BFE" w:rsidP="00501B04">
      <w:pPr>
        <w:rPr>
          <w:lang w:val="en-GB"/>
        </w:rPr>
      </w:pPr>
      <w:r w:rsidRPr="00A0790D">
        <w:rPr>
          <w:lang w:val="en-GB"/>
        </w:rPr>
        <w:t>[TOR91]</w:t>
      </w:r>
      <w:r w:rsidRPr="00A0790D">
        <w:rPr>
          <w:lang w:val="en-GB"/>
        </w:rPr>
        <w:tab/>
      </w:r>
      <w:r w:rsidR="006E5473" w:rsidRPr="00A0790D">
        <w:rPr>
          <w:lang w:val="en-GB"/>
        </w:rPr>
        <w:t>Linus Torvalds: Linux announcement</w:t>
      </w:r>
    </w:p>
    <w:p w14:paraId="32881DF1" w14:textId="77777777" w:rsidR="006E5473" w:rsidRPr="00A0790D" w:rsidRDefault="006E5473" w:rsidP="00501B04">
      <w:pPr>
        <w:rPr>
          <w:sz w:val="18"/>
          <w:lang w:val="en-GB"/>
        </w:rPr>
      </w:pPr>
      <w:r w:rsidRPr="00A0790D">
        <w:rPr>
          <w:lang w:val="en-GB"/>
        </w:rPr>
        <w:tab/>
      </w:r>
      <w:r w:rsidRPr="00A0790D">
        <w:rPr>
          <w:lang w:val="en-GB"/>
        </w:rPr>
        <w:tab/>
      </w:r>
      <w:hyperlink r:id="rId48" w:history="1">
        <w:r w:rsidRPr="00A0790D">
          <w:rPr>
            <w:rStyle w:val="Hyperlink"/>
            <w:sz w:val="18"/>
            <w:lang w:val="en-GB"/>
          </w:rPr>
          <w:t>https://web.archive.org/web/20100104211620/http://www.linux.org/people/linus_post.html</w:t>
        </w:r>
      </w:hyperlink>
      <w:r w:rsidRPr="00A0790D">
        <w:rPr>
          <w:sz w:val="18"/>
          <w:lang w:val="en-GB"/>
        </w:rPr>
        <w:t xml:space="preserve"> </w:t>
      </w:r>
    </w:p>
    <w:p w14:paraId="2AF16D6F" w14:textId="77777777" w:rsidR="006E5473" w:rsidRDefault="006E5473" w:rsidP="00501B04">
      <w:r w:rsidRPr="00A0790D">
        <w:rPr>
          <w:lang w:val="en-GB"/>
        </w:rPr>
        <w:tab/>
      </w:r>
      <w:r w:rsidRPr="00A0790D">
        <w:rPr>
          <w:lang w:val="en-GB"/>
        </w:rPr>
        <w:tab/>
      </w:r>
      <w:r>
        <w:t>(</w:t>
      </w:r>
      <w:r w:rsidR="00F37132">
        <w:t>Erstellt: 25.08.1991, Letzter Aufruf: 17.12.2017)</w:t>
      </w:r>
    </w:p>
    <w:p w14:paraId="0B000EB9" w14:textId="77777777" w:rsidR="00B13A59" w:rsidRDefault="000408C4" w:rsidP="006E5473">
      <w:pPr>
        <w:pStyle w:val="berschrift2"/>
      </w:pPr>
      <w:r>
        <w:br w:type="page"/>
      </w:r>
    </w:p>
    <w:p w14:paraId="1C41890E" w14:textId="77777777" w:rsidR="00B13A59" w:rsidRDefault="00B13A59" w:rsidP="00B13A59">
      <w:pPr>
        <w:pStyle w:val="berschrift1"/>
      </w:pPr>
      <w:bookmarkStart w:id="457" w:name="_Toc159489363"/>
      <w:r>
        <w:lastRenderedPageBreak/>
        <w:t>Verzeichnis der Abbildungen</w:t>
      </w:r>
      <w:bookmarkEnd w:id="457"/>
    </w:p>
    <w:p w14:paraId="19339A42" w14:textId="77777777" w:rsidR="00B13A59" w:rsidRDefault="00B13A59" w:rsidP="00B13A59"/>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458" w:name="_Toc159489364"/>
      <w:r>
        <w:t>Begleitprotokoll</w:t>
      </w:r>
      <w:bookmarkEnd w:id="458"/>
    </w:p>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459" w:name="_Toc159489365"/>
      <w:r>
        <w:lastRenderedPageBreak/>
        <w:t>Anhang</w:t>
      </w:r>
      <w:bookmarkEnd w:id="459"/>
    </w:p>
    <w:p w14:paraId="36D4A08A" w14:textId="77777777" w:rsidR="00B13A59" w:rsidRPr="00B13A59" w:rsidRDefault="00B13A59" w:rsidP="00B13A59"/>
    <w:p w14:paraId="161F9D56" w14:textId="77777777" w:rsidR="00B13A59" w:rsidRPr="003512F3" w:rsidRDefault="00B13A59" w:rsidP="00B13A59">
      <w:pPr>
        <w:pStyle w:val="berschrift2"/>
      </w:pPr>
      <w:bookmarkStart w:id="460" w:name="_Toc159489366"/>
      <w:r w:rsidRPr="003512F3">
        <w:t>— Projektdokumentation (Kostendarstellung, Besprechungsprotokolle etc.)</w:t>
      </w:r>
      <w:bookmarkEnd w:id="460"/>
    </w:p>
    <w:p w14:paraId="55E39F7E" w14:textId="77777777" w:rsidR="00B13A59" w:rsidRPr="003512F3" w:rsidRDefault="00B13A59" w:rsidP="00B13A59">
      <w:pPr>
        <w:pStyle w:val="berschrift2"/>
      </w:pPr>
      <w:bookmarkStart w:id="461" w:name="_Toc159489367"/>
      <w:r w:rsidRPr="003512F3">
        <w:t>— Technische Dokumentation (technische Beschreibungen, Berechnungen,</w:t>
      </w:r>
      <w:bookmarkEnd w:id="461"/>
    </w:p>
    <w:p w14:paraId="186A87E8" w14:textId="77777777" w:rsidR="00B13A59" w:rsidRPr="003512F3" w:rsidRDefault="00B13A59" w:rsidP="00B13A59">
      <w:pPr>
        <w:pStyle w:val="berschrift2"/>
      </w:pPr>
      <w:bookmarkStart w:id="462" w:name="_Toc159489368"/>
      <w:r w:rsidRPr="003512F3">
        <w:t>Konstruktionszeichnungen, Versuchsberichte, betriebswirtschaftliche Kalkulationen etc.)</w:t>
      </w:r>
      <w:bookmarkEnd w:id="462"/>
    </w:p>
    <w:p w14:paraId="49EC8EAC" w14:textId="77777777" w:rsidR="00C10843" w:rsidRPr="003512F3" w:rsidRDefault="00C10843" w:rsidP="00B13A59">
      <w:pPr>
        <w:pStyle w:val="berschrift2"/>
      </w:pPr>
      <w:bookmarkStart w:id="463" w:name="_Toc159489369"/>
      <w:r w:rsidRPr="003512F3">
        <w:t>Schaltungen, Zeichnungssätze, sonstiges</w:t>
      </w:r>
      <w:bookmarkEnd w:id="463"/>
    </w:p>
    <w:p w14:paraId="132A2997" w14:textId="77777777" w:rsidR="00A3269F" w:rsidRPr="00A3269F" w:rsidRDefault="00A3269F" w:rsidP="001E2D38"/>
    <w:sectPr w:rsidR="00A3269F" w:rsidRPr="00A3269F" w:rsidSect="00AB0C66">
      <w:footerReference w:type="default" r:id="rId49"/>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9C87B" w14:textId="77777777" w:rsidR="00AB0C66" w:rsidRDefault="00AB0C66">
      <w:r>
        <w:separator/>
      </w:r>
    </w:p>
    <w:p w14:paraId="691CED13" w14:textId="77777777" w:rsidR="00AB0C66" w:rsidRDefault="00AB0C66"/>
    <w:p w14:paraId="15BFDC4E" w14:textId="77777777" w:rsidR="00AB0C66" w:rsidRDefault="00AB0C66"/>
    <w:p w14:paraId="7C734D1C" w14:textId="77777777" w:rsidR="00AB0C66" w:rsidRDefault="00AB0C66"/>
    <w:p w14:paraId="6E6234E3" w14:textId="77777777" w:rsidR="00AB0C66" w:rsidRDefault="00AB0C66"/>
    <w:p w14:paraId="4893E346" w14:textId="77777777" w:rsidR="00AB0C66" w:rsidRDefault="00AB0C66"/>
    <w:p w14:paraId="6C82C32D" w14:textId="77777777" w:rsidR="00AB0C66" w:rsidRDefault="00AB0C66"/>
    <w:p w14:paraId="6F8691E0" w14:textId="77777777" w:rsidR="00AB0C66" w:rsidRDefault="00AB0C66"/>
    <w:p w14:paraId="18973A62" w14:textId="77777777" w:rsidR="00AB0C66" w:rsidRDefault="00AB0C66"/>
    <w:p w14:paraId="7CA78CC0" w14:textId="77777777" w:rsidR="00AB0C66" w:rsidRDefault="00AB0C66"/>
  </w:endnote>
  <w:endnote w:type="continuationSeparator" w:id="0">
    <w:p w14:paraId="3395F32D" w14:textId="77777777" w:rsidR="00AB0C66" w:rsidRDefault="00AB0C66">
      <w:r>
        <w:continuationSeparator/>
      </w:r>
    </w:p>
    <w:p w14:paraId="1A9EE4CF" w14:textId="77777777" w:rsidR="00AB0C66" w:rsidRDefault="00AB0C66"/>
    <w:p w14:paraId="5CBC9C69" w14:textId="77777777" w:rsidR="00AB0C66" w:rsidRDefault="00AB0C66"/>
    <w:p w14:paraId="4AC93F5C" w14:textId="77777777" w:rsidR="00AB0C66" w:rsidRDefault="00AB0C66"/>
    <w:p w14:paraId="259096BF" w14:textId="77777777" w:rsidR="00AB0C66" w:rsidRDefault="00AB0C66"/>
    <w:p w14:paraId="36F3ED90" w14:textId="77777777" w:rsidR="00AB0C66" w:rsidRDefault="00AB0C66"/>
    <w:p w14:paraId="46ED6E6D" w14:textId="77777777" w:rsidR="00AB0C66" w:rsidRDefault="00AB0C66"/>
    <w:p w14:paraId="1DB21F85" w14:textId="77777777" w:rsidR="00AB0C66" w:rsidRDefault="00AB0C66"/>
    <w:p w14:paraId="556FF593" w14:textId="77777777" w:rsidR="00AB0C66" w:rsidRDefault="00AB0C66"/>
    <w:p w14:paraId="432CF473" w14:textId="77777777" w:rsidR="00AB0C66" w:rsidRDefault="00AB0C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2A0BF" w14:textId="2781CB56" w:rsidR="001059A4" w:rsidRPr="004D1F77" w:rsidRDefault="001059A4"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3C663" w14:textId="02464383" w:rsidR="006E5BA1" w:rsidRPr="004D1F77" w:rsidRDefault="006E5BA1" w:rsidP="00E977DC">
    <w:pPr>
      <w:pStyle w:val="Fuzeile"/>
      <w:pBdr>
        <w:top w:val="single" w:sz="4" w:space="1" w:color="auto"/>
      </w:pBdr>
      <w:tabs>
        <w:tab w:val="left" w:pos="4343"/>
      </w:tabs>
      <w:rPr>
        <w:highlight w:val="yellow"/>
      </w:rPr>
    </w:pPr>
    <w:r w:rsidRPr="00372321">
      <w:t>HTBL Hollabrunn</w:t>
    </w:r>
    <w:r w:rsidRPr="00372321">
      <w:tab/>
    </w:r>
    <w:r w:rsidR="006162C5">
      <w:t>Heinicke</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36B8C" w14:textId="77777777" w:rsidR="006162C5" w:rsidRPr="004D1F77" w:rsidRDefault="006162C5"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5AE0" w14:textId="0084004F" w:rsidR="00460D1D" w:rsidRPr="004D1F77" w:rsidRDefault="00460D1D"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15952" w14:textId="77777777" w:rsidR="00AB0C66" w:rsidRDefault="00AB0C66">
      <w:r>
        <w:separator/>
      </w:r>
    </w:p>
    <w:p w14:paraId="6DBC7567" w14:textId="77777777" w:rsidR="00AB0C66" w:rsidRDefault="00AB0C66"/>
    <w:p w14:paraId="71F0EFB8" w14:textId="77777777" w:rsidR="00AB0C66" w:rsidRDefault="00AB0C66"/>
    <w:p w14:paraId="4329570F" w14:textId="77777777" w:rsidR="00AB0C66" w:rsidRDefault="00AB0C66"/>
    <w:p w14:paraId="23FDC5F9" w14:textId="77777777" w:rsidR="00AB0C66" w:rsidRDefault="00AB0C66"/>
    <w:p w14:paraId="59A0AE08" w14:textId="77777777" w:rsidR="00AB0C66" w:rsidRDefault="00AB0C66"/>
    <w:p w14:paraId="04415B2D" w14:textId="77777777" w:rsidR="00AB0C66" w:rsidRDefault="00AB0C66"/>
    <w:p w14:paraId="5A5380E6" w14:textId="77777777" w:rsidR="00AB0C66" w:rsidRDefault="00AB0C66"/>
    <w:p w14:paraId="5084D032" w14:textId="77777777" w:rsidR="00AB0C66" w:rsidRDefault="00AB0C66"/>
    <w:p w14:paraId="1233E370" w14:textId="77777777" w:rsidR="00AB0C66" w:rsidRDefault="00AB0C66"/>
  </w:footnote>
  <w:footnote w:type="continuationSeparator" w:id="0">
    <w:p w14:paraId="49D63754" w14:textId="77777777" w:rsidR="00AB0C66" w:rsidRDefault="00AB0C66">
      <w:r>
        <w:continuationSeparator/>
      </w:r>
    </w:p>
    <w:p w14:paraId="3A156F40" w14:textId="77777777" w:rsidR="00AB0C66" w:rsidRDefault="00AB0C66"/>
    <w:p w14:paraId="6359CD01" w14:textId="77777777" w:rsidR="00AB0C66" w:rsidRDefault="00AB0C66"/>
    <w:p w14:paraId="071A88A4" w14:textId="77777777" w:rsidR="00AB0C66" w:rsidRDefault="00AB0C66"/>
    <w:p w14:paraId="1FF8B6EC" w14:textId="77777777" w:rsidR="00AB0C66" w:rsidRDefault="00AB0C66"/>
    <w:p w14:paraId="238E502E" w14:textId="77777777" w:rsidR="00AB0C66" w:rsidRDefault="00AB0C66"/>
    <w:p w14:paraId="25A6C363" w14:textId="77777777" w:rsidR="00AB0C66" w:rsidRDefault="00AB0C66"/>
    <w:p w14:paraId="09A27C2B" w14:textId="77777777" w:rsidR="00AB0C66" w:rsidRDefault="00AB0C66"/>
    <w:p w14:paraId="398230DF" w14:textId="77777777" w:rsidR="00AB0C66" w:rsidRDefault="00AB0C66"/>
    <w:p w14:paraId="5299BE24" w14:textId="77777777" w:rsidR="00AB0C66" w:rsidRDefault="00AB0C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6704"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2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C47670"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3BE9EDC" w:rsidR="006A7DFC" w:rsidRPr="00144D02" w:rsidRDefault="005C6713" w:rsidP="00144D02">
    <w:pPr>
      <w:pStyle w:val="Kopfzeile"/>
      <w:pBdr>
        <w:bottom w:val="single" w:sz="4" w:space="1" w:color="auto"/>
      </w:pBdr>
    </w:pPr>
    <w:r>
      <w:tab/>
      <w:t>FPV-Drohne</w:t>
    </w:r>
    <w:r w:rsidR="006A7DFC">
      <w:tab/>
    </w:r>
    <w:r w:rsidR="006A7DFC">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0D8A0" w14:textId="77777777" w:rsidR="00E60253" w:rsidRPr="00144D02" w:rsidRDefault="00E60253" w:rsidP="00144D02">
    <w:pPr>
      <w:pStyle w:val="Kopfzeile"/>
      <w:pBdr>
        <w:bottom w:val="single" w:sz="4" w:space="1" w:color="auto"/>
      </w:pBdr>
    </w:pPr>
    <w:r>
      <w:tab/>
      <w:t>FPV-Drohne</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33A86"/>
    <w:multiLevelType w:val="multilevel"/>
    <w:tmpl w:val="A1C2000C"/>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16cid:durableId="1004824497">
    <w:abstractNumId w:val="0"/>
  </w:num>
  <w:num w:numId="2" w16cid:durableId="1202324994">
    <w:abstractNumId w:val="1"/>
  </w:num>
  <w:num w:numId="3" w16cid:durableId="1714500866">
    <w:abstractNumId w:val="2"/>
  </w:num>
  <w:num w:numId="4" w16cid:durableId="16753063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3"/>
  </w:num>
  <w:num w:numId="6" w16cid:durableId="198512467">
    <w:abstractNumId w:val="0"/>
  </w:num>
  <w:num w:numId="7" w16cid:durableId="734164952">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82C"/>
    <w:rsid w:val="00001314"/>
    <w:rsid w:val="000029B2"/>
    <w:rsid w:val="00002C91"/>
    <w:rsid w:val="00003ABE"/>
    <w:rsid w:val="00003BE1"/>
    <w:rsid w:val="00005A78"/>
    <w:rsid w:val="00005EE5"/>
    <w:rsid w:val="0000656C"/>
    <w:rsid w:val="000070C7"/>
    <w:rsid w:val="000079A6"/>
    <w:rsid w:val="0001112A"/>
    <w:rsid w:val="00011173"/>
    <w:rsid w:val="000115D0"/>
    <w:rsid w:val="00011C74"/>
    <w:rsid w:val="00011E54"/>
    <w:rsid w:val="0001329C"/>
    <w:rsid w:val="000132AC"/>
    <w:rsid w:val="00013547"/>
    <w:rsid w:val="0001563A"/>
    <w:rsid w:val="00016816"/>
    <w:rsid w:val="00016A56"/>
    <w:rsid w:val="00016D7B"/>
    <w:rsid w:val="00017B11"/>
    <w:rsid w:val="00020209"/>
    <w:rsid w:val="00021265"/>
    <w:rsid w:val="000217D9"/>
    <w:rsid w:val="00021CCC"/>
    <w:rsid w:val="00022BF3"/>
    <w:rsid w:val="00022C88"/>
    <w:rsid w:val="0002311B"/>
    <w:rsid w:val="00023BDC"/>
    <w:rsid w:val="000247EF"/>
    <w:rsid w:val="000253A6"/>
    <w:rsid w:val="00025E61"/>
    <w:rsid w:val="00026E0B"/>
    <w:rsid w:val="00027112"/>
    <w:rsid w:val="0002789F"/>
    <w:rsid w:val="00027A2E"/>
    <w:rsid w:val="00030908"/>
    <w:rsid w:val="00030CF6"/>
    <w:rsid w:val="00032655"/>
    <w:rsid w:val="00032EC4"/>
    <w:rsid w:val="000330FD"/>
    <w:rsid w:val="000334C5"/>
    <w:rsid w:val="0003459C"/>
    <w:rsid w:val="00034A29"/>
    <w:rsid w:val="00034C5B"/>
    <w:rsid w:val="00036AF8"/>
    <w:rsid w:val="000408C4"/>
    <w:rsid w:val="00040E91"/>
    <w:rsid w:val="00041044"/>
    <w:rsid w:val="00041C6A"/>
    <w:rsid w:val="00042C18"/>
    <w:rsid w:val="000434F9"/>
    <w:rsid w:val="000442CB"/>
    <w:rsid w:val="00044363"/>
    <w:rsid w:val="00044E82"/>
    <w:rsid w:val="00046B0E"/>
    <w:rsid w:val="000478AA"/>
    <w:rsid w:val="0005025C"/>
    <w:rsid w:val="000506F9"/>
    <w:rsid w:val="00050E26"/>
    <w:rsid w:val="000514D6"/>
    <w:rsid w:val="000521B2"/>
    <w:rsid w:val="00053B71"/>
    <w:rsid w:val="000564CC"/>
    <w:rsid w:val="00056AB1"/>
    <w:rsid w:val="00056C13"/>
    <w:rsid w:val="00057AE2"/>
    <w:rsid w:val="00060181"/>
    <w:rsid w:val="000613DE"/>
    <w:rsid w:val="00061CCA"/>
    <w:rsid w:val="0006213F"/>
    <w:rsid w:val="000623F8"/>
    <w:rsid w:val="0006261D"/>
    <w:rsid w:val="000640A2"/>
    <w:rsid w:val="00064307"/>
    <w:rsid w:val="00066234"/>
    <w:rsid w:val="00066D9A"/>
    <w:rsid w:val="0006790A"/>
    <w:rsid w:val="00067AE0"/>
    <w:rsid w:val="00070373"/>
    <w:rsid w:val="000733EF"/>
    <w:rsid w:val="00073452"/>
    <w:rsid w:val="00074981"/>
    <w:rsid w:val="00074B5C"/>
    <w:rsid w:val="00075B04"/>
    <w:rsid w:val="0007620E"/>
    <w:rsid w:val="00076C8E"/>
    <w:rsid w:val="00076F75"/>
    <w:rsid w:val="0007736F"/>
    <w:rsid w:val="00077A84"/>
    <w:rsid w:val="00077F69"/>
    <w:rsid w:val="0008019D"/>
    <w:rsid w:val="00080B16"/>
    <w:rsid w:val="00080E8C"/>
    <w:rsid w:val="00081538"/>
    <w:rsid w:val="000818ED"/>
    <w:rsid w:val="00081C49"/>
    <w:rsid w:val="00082B03"/>
    <w:rsid w:val="00082D9D"/>
    <w:rsid w:val="00084A41"/>
    <w:rsid w:val="00084BA3"/>
    <w:rsid w:val="000855A4"/>
    <w:rsid w:val="00086118"/>
    <w:rsid w:val="00086B3B"/>
    <w:rsid w:val="0009038B"/>
    <w:rsid w:val="000908E0"/>
    <w:rsid w:val="00092B9B"/>
    <w:rsid w:val="00094CCB"/>
    <w:rsid w:val="00097CBF"/>
    <w:rsid w:val="000A0C91"/>
    <w:rsid w:val="000A18F9"/>
    <w:rsid w:val="000A1D56"/>
    <w:rsid w:val="000A335F"/>
    <w:rsid w:val="000A344D"/>
    <w:rsid w:val="000A420C"/>
    <w:rsid w:val="000A490A"/>
    <w:rsid w:val="000A6745"/>
    <w:rsid w:val="000B0D85"/>
    <w:rsid w:val="000B0DFC"/>
    <w:rsid w:val="000B18FB"/>
    <w:rsid w:val="000B2875"/>
    <w:rsid w:val="000B442A"/>
    <w:rsid w:val="000B47A9"/>
    <w:rsid w:val="000B4D1F"/>
    <w:rsid w:val="000B513D"/>
    <w:rsid w:val="000B5368"/>
    <w:rsid w:val="000B5CBB"/>
    <w:rsid w:val="000B6184"/>
    <w:rsid w:val="000B6A84"/>
    <w:rsid w:val="000B6F16"/>
    <w:rsid w:val="000B76E7"/>
    <w:rsid w:val="000B7BCB"/>
    <w:rsid w:val="000C0920"/>
    <w:rsid w:val="000C0A32"/>
    <w:rsid w:val="000C21FA"/>
    <w:rsid w:val="000C31BB"/>
    <w:rsid w:val="000C36E8"/>
    <w:rsid w:val="000C3CC4"/>
    <w:rsid w:val="000C7319"/>
    <w:rsid w:val="000D102E"/>
    <w:rsid w:val="000D30DE"/>
    <w:rsid w:val="000D38AB"/>
    <w:rsid w:val="000D3B7A"/>
    <w:rsid w:val="000D5107"/>
    <w:rsid w:val="000D537C"/>
    <w:rsid w:val="000D7338"/>
    <w:rsid w:val="000E018A"/>
    <w:rsid w:val="000E21B4"/>
    <w:rsid w:val="000E26AF"/>
    <w:rsid w:val="000E27BB"/>
    <w:rsid w:val="000E432A"/>
    <w:rsid w:val="000E4BC7"/>
    <w:rsid w:val="000E56BB"/>
    <w:rsid w:val="000F05A6"/>
    <w:rsid w:val="000F0605"/>
    <w:rsid w:val="000F17F5"/>
    <w:rsid w:val="000F1C16"/>
    <w:rsid w:val="000F2933"/>
    <w:rsid w:val="000F3048"/>
    <w:rsid w:val="000F37C0"/>
    <w:rsid w:val="000F3A33"/>
    <w:rsid w:val="000F4619"/>
    <w:rsid w:val="000F5310"/>
    <w:rsid w:val="000F5FD3"/>
    <w:rsid w:val="000F63A2"/>
    <w:rsid w:val="000F6DA4"/>
    <w:rsid w:val="000F722A"/>
    <w:rsid w:val="000F749F"/>
    <w:rsid w:val="001032BD"/>
    <w:rsid w:val="001045BF"/>
    <w:rsid w:val="00105484"/>
    <w:rsid w:val="0010572C"/>
    <w:rsid w:val="001059A4"/>
    <w:rsid w:val="00105A3C"/>
    <w:rsid w:val="00106E43"/>
    <w:rsid w:val="00106F07"/>
    <w:rsid w:val="00107636"/>
    <w:rsid w:val="00110669"/>
    <w:rsid w:val="00110952"/>
    <w:rsid w:val="00110F26"/>
    <w:rsid w:val="00111106"/>
    <w:rsid w:val="00111625"/>
    <w:rsid w:val="00111E29"/>
    <w:rsid w:val="00112A61"/>
    <w:rsid w:val="00114272"/>
    <w:rsid w:val="00114DB2"/>
    <w:rsid w:val="00114E5F"/>
    <w:rsid w:val="00116BA9"/>
    <w:rsid w:val="00116F64"/>
    <w:rsid w:val="00117A73"/>
    <w:rsid w:val="0012229A"/>
    <w:rsid w:val="00122A02"/>
    <w:rsid w:val="00122A5D"/>
    <w:rsid w:val="001253EA"/>
    <w:rsid w:val="0012735E"/>
    <w:rsid w:val="00130A02"/>
    <w:rsid w:val="00130D70"/>
    <w:rsid w:val="00130F36"/>
    <w:rsid w:val="0013184E"/>
    <w:rsid w:val="0013217B"/>
    <w:rsid w:val="00132E77"/>
    <w:rsid w:val="001331CC"/>
    <w:rsid w:val="00133652"/>
    <w:rsid w:val="001344B3"/>
    <w:rsid w:val="00134891"/>
    <w:rsid w:val="00136C48"/>
    <w:rsid w:val="0013719D"/>
    <w:rsid w:val="001371FE"/>
    <w:rsid w:val="001376A8"/>
    <w:rsid w:val="001403FF"/>
    <w:rsid w:val="00140F68"/>
    <w:rsid w:val="00140FB5"/>
    <w:rsid w:val="00141180"/>
    <w:rsid w:val="00141228"/>
    <w:rsid w:val="00142BA4"/>
    <w:rsid w:val="00143E1A"/>
    <w:rsid w:val="00144D02"/>
    <w:rsid w:val="00145CA0"/>
    <w:rsid w:val="00145CE2"/>
    <w:rsid w:val="0014678F"/>
    <w:rsid w:val="0014713C"/>
    <w:rsid w:val="00147288"/>
    <w:rsid w:val="001516C5"/>
    <w:rsid w:val="00151842"/>
    <w:rsid w:val="00151BA5"/>
    <w:rsid w:val="00154FFB"/>
    <w:rsid w:val="00155F63"/>
    <w:rsid w:val="00161E44"/>
    <w:rsid w:val="00162272"/>
    <w:rsid w:val="0016272B"/>
    <w:rsid w:val="0016337A"/>
    <w:rsid w:val="00164FB2"/>
    <w:rsid w:val="00165997"/>
    <w:rsid w:val="00166B19"/>
    <w:rsid w:val="00166C52"/>
    <w:rsid w:val="001673EF"/>
    <w:rsid w:val="00170984"/>
    <w:rsid w:val="00171D03"/>
    <w:rsid w:val="00173B46"/>
    <w:rsid w:val="001749E2"/>
    <w:rsid w:val="001763F3"/>
    <w:rsid w:val="00177142"/>
    <w:rsid w:val="00180F08"/>
    <w:rsid w:val="00181526"/>
    <w:rsid w:val="00181A10"/>
    <w:rsid w:val="00181BAA"/>
    <w:rsid w:val="00182D6A"/>
    <w:rsid w:val="00183430"/>
    <w:rsid w:val="00183925"/>
    <w:rsid w:val="00183CA3"/>
    <w:rsid w:val="00183EC2"/>
    <w:rsid w:val="001851F6"/>
    <w:rsid w:val="00186799"/>
    <w:rsid w:val="001867B2"/>
    <w:rsid w:val="00186F7C"/>
    <w:rsid w:val="00190079"/>
    <w:rsid w:val="0019177C"/>
    <w:rsid w:val="00192304"/>
    <w:rsid w:val="00192CDB"/>
    <w:rsid w:val="00192CEC"/>
    <w:rsid w:val="0019340A"/>
    <w:rsid w:val="00193FD0"/>
    <w:rsid w:val="00194B55"/>
    <w:rsid w:val="00195311"/>
    <w:rsid w:val="00195338"/>
    <w:rsid w:val="0019545A"/>
    <w:rsid w:val="0019600A"/>
    <w:rsid w:val="00197D6D"/>
    <w:rsid w:val="001A0716"/>
    <w:rsid w:val="001A1653"/>
    <w:rsid w:val="001A1DF1"/>
    <w:rsid w:val="001A436E"/>
    <w:rsid w:val="001A4A58"/>
    <w:rsid w:val="001A4B3E"/>
    <w:rsid w:val="001A5221"/>
    <w:rsid w:val="001A5691"/>
    <w:rsid w:val="001A7A81"/>
    <w:rsid w:val="001B116D"/>
    <w:rsid w:val="001B3B87"/>
    <w:rsid w:val="001B5844"/>
    <w:rsid w:val="001B6242"/>
    <w:rsid w:val="001B6369"/>
    <w:rsid w:val="001B652F"/>
    <w:rsid w:val="001B7F31"/>
    <w:rsid w:val="001C1058"/>
    <w:rsid w:val="001C11A1"/>
    <w:rsid w:val="001C383E"/>
    <w:rsid w:val="001C3E77"/>
    <w:rsid w:val="001C63BD"/>
    <w:rsid w:val="001D08D2"/>
    <w:rsid w:val="001D08F1"/>
    <w:rsid w:val="001D12EF"/>
    <w:rsid w:val="001D1AF1"/>
    <w:rsid w:val="001D1ED5"/>
    <w:rsid w:val="001D2E5B"/>
    <w:rsid w:val="001D3709"/>
    <w:rsid w:val="001D47CA"/>
    <w:rsid w:val="001D4837"/>
    <w:rsid w:val="001D4C7E"/>
    <w:rsid w:val="001D739B"/>
    <w:rsid w:val="001E0851"/>
    <w:rsid w:val="001E0ABB"/>
    <w:rsid w:val="001E0DBB"/>
    <w:rsid w:val="001E0E3F"/>
    <w:rsid w:val="001E229B"/>
    <w:rsid w:val="001E2D38"/>
    <w:rsid w:val="001E32EC"/>
    <w:rsid w:val="001E4766"/>
    <w:rsid w:val="001E58D5"/>
    <w:rsid w:val="001E7721"/>
    <w:rsid w:val="001F027D"/>
    <w:rsid w:val="001F03DE"/>
    <w:rsid w:val="001F0816"/>
    <w:rsid w:val="001F0A67"/>
    <w:rsid w:val="001F0BAB"/>
    <w:rsid w:val="001F1110"/>
    <w:rsid w:val="001F1402"/>
    <w:rsid w:val="001F1F6D"/>
    <w:rsid w:val="001F2685"/>
    <w:rsid w:val="001F2E2D"/>
    <w:rsid w:val="001F33C3"/>
    <w:rsid w:val="001F34F9"/>
    <w:rsid w:val="001F3A08"/>
    <w:rsid w:val="001F3A2F"/>
    <w:rsid w:val="001F6C84"/>
    <w:rsid w:val="001F6C9F"/>
    <w:rsid w:val="002010D1"/>
    <w:rsid w:val="0020131A"/>
    <w:rsid w:val="00201365"/>
    <w:rsid w:val="00201B23"/>
    <w:rsid w:val="00201BE2"/>
    <w:rsid w:val="00201C4C"/>
    <w:rsid w:val="00201DA0"/>
    <w:rsid w:val="00201DF7"/>
    <w:rsid w:val="00203670"/>
    <w:rsid w:val="0020580C"/>
    <w:rsid w:val="00206D65"/>
    <w:rsid w:val="002118A9"/>
    <w:rsid w:val="00211A5F"/>
    <w:rsid w:val="00211D17"/>
    <w:rsid w:val="00212646"/>
    <w:rsid w:val="002126D7"/>
    <w:rsid w:val="00213235"/>
    <w:rsid w:val="002171E2"/>
    <w:rsid w:val="0021721B"/>
    <w:rsid w:val="00217279"/>
    <w:rsid w:val="00217817"/>
    <w:rsid w:val="00217A94"/>
    <w:rsid w:val="002201A9"/>
    <w:rsid w:val="002210B3"/>
    <w:rsid w:val="00222C2A"/>
    <w:rsid w:val="002237B1"/>
    <w:rsid w:val="00223A2F"/>
    <w:rsid w:val="00224972"/>
    <w:rsid w:val="00225DE7"/>
    <w:rsid w:val="0022714D"/>
    <w:rsid w:val="002275AB"/>
    <w:rsid w:val="002278E5"/>
    <w:rsid w:val="00227FC1"/>
    <w:rsid w:val="00230E90"/>
    <w:rsid w:val="00230FC3"/>
    <w:rsid w:val="002328F9"/>
    <w:rsid w:val="00233A8E"/>
    <w:rsid w:val="00234A0C"/>
    <w:rsid w:val="00241C6D"/>
    <w:rsid w:val="0024453C"/>
    <w:rsid w:val="00246117"/>
    <w:rsid w:val="00247029"/>
    <w:rsid w:val="002473E2"/>
    <w:rsid w:val="00247EC1"/>
    <w:rsid w:val="00250A27"/>
    <w:rsid w:val="00252725"/>
    <w:rsid w:val="00253922"/>
    <w:rsid w:val="00254245"/>
    <w:rsid w:val="00255A00"/>
    <w:rsid w:val="00255A0A"/>
    <w:rsid w:val="00255FDF"/>
    <w:rsid w:val="002572BD"/>
    <w:rsid w:val="002577EA"/>
    <w:rsid w:val="00262ACC"/>
    <w:rsid w:val="00262ECD"/>
    <w:rsid w:val="00263384"/>
    <w:rsid w:val="002635E9"/>
    <w:rsid w:val="002648E3"/>
    <w:rsid w:val="00264C88"/>
    <w:rsid w:val="00265A55"/>
    <w:rsid w:val="00265B16"/>
    <w:rsid w:val="002665E1"/>
    <w:rsid w:val="002667E2"/>
    <w:rsid w:val="00267076"/>
    <w:rsid w:val="0026758A"/>
    <w:rsid w:val="00267874"/>
    <w:rsid w:val="002700F1"/>
    <w:rsid w:val="002704E9"/>
    <w:rsid w:val="00270A90"/>
    <w:rsid w:val="002715FD"/>
    <w:rsid w:val="00272066"/>
    <w:rsid w:val="00272774"/>
    <w:rsid w:val="002732B6"/>
    <w:rsid w:val="00274E91"/>
    <w:rsid w:val="002752F9"/>
    <w:rsid w:val="002754D7"/>
    <w:rsid w:val="00276201"/>
    <w:rsid w:val="002763B4"/>
    <w:rsid w:val="00276BF5"/>
    <w:rsid w:val="00276DE5"/>
    <w:rsid w:val="002817DD"/>
    <w:rsid w:val="00282984"/>
    <w:rsid w:val="002839BF"/>
    <w:rsid w:val="00283BA3"/>
    <w:rsid w:val="00283EDF"/>
    <w:rsid w:val="002840E3"/>
    <w:rsid w:val="00285BDA"/>
    <w:rsid w:val="0028648A"/>
    <w:rsid w:val="00286793"/>
    <w:rsid w:val="00290149"/>
    <w:rsid w:val="0029175D"/>
    <w:rsid w:val="00293030"/>
    <w:rsid w:val="002935C9"/>
    <w:rsid w:val="002941E3"/>
    <w:rsid w:val="002942F1"/>
    <w:rsid w:val="00294A98"/>
    <w:rsid w:val="00294F91"/>
    <w:rsid w:val="00294FCE"/>
    <w:rsid w:val="00295A7F"/>
    <w:rsid w:val="00295C44"/>
    <w:rsid w:val="00297609"/>
    <w:rsid w:val="00297B7C"/>
    <w:rsid w:val="002A1072"/>
    <w:rsid w:val="002A1584"/>
    <w:rsid w:val="002A285B"/>
    <w:rsid w:val="002A2C16"/>
    <w:rsid w:val="002A3607"/>
    <w:rsid w:val="002A48B9"/>
    <w:rsid w:val="002A5FAA"/>
    <w:rsid w:val="002A621B"/>
    <w:rsid w:val="002B1E85"/>
    <w:rsid w:val="002B23B8"/>
    <w:rsid w:val="002B3034"/>
    <w:rsid w:val="002B39C8"/>
    <w:rsid w:val="002B435F"/>
    <w:rsid w:val="002B43EF"/>
    <w:rsid w:val="002B4B25"/>
    <w:rsid w:val="002B4CA0"/>
    <w:rsid w:val="002B520A"/>
    <w:rsid w:val="002B6320"/>
    <w:rsid w:val="002B7917"/>
    <w:rsid w:val="002B7B46"/>
    <w:rsid w:val="002C0652"/>
    <w:rsid w:val="002C0F7B"/>
    <w:rsid w:val="002C1EE6"/>
    <w:rsid w:val="002C28B1"/>
    <w:rsid w:val="002C2918"/>
    <w:rsid w:val="002C2E30"/>
    <w:rsid w:val="002C566D"/>
    <w:rsid w:val="002C5671"/>
    <w:rsid w:val="002C60F8"/>
    <w:rsid w:val="002C67CB"/>
    <w:rsid w:val="002C6CBC"/>
    <w:rsid w:val="002C71C0"/>
    <w:rsid w:val="002C7979"/>
    <w:rsid w:val="002D393E"/>
    <w:rsid w:val="002D46A6"/>
    <w:rsid w:val="002D518E"/>
    <w:rsid w:val="002D54BB"/>
    <w:rsid w:val="002D5F43"/>
    <w:rsid w:val="002D7205"/>
    <w:rsid w:val="002D7686"/>
    <w:rsid w:val="002D7FAE"/>
    <w:rsid w:val="002E02ED"/>
    <w:rsid w:val="002E1231"/>
    <w:rsid w:val="002E1B17"/>
    <w:rsid w:val="002E2810"/>
    <w:rsid w:val="002E3A7B"/>
    <w:rsid w:val="002E6140"/>
    <w:rsid w:val="002E6A10"/>
    <w:rsid w:val="002E6BF8"/>
    <w:rsid w:val="002F1633"/>
    <w:rsid w:val="002F2596"/>
    <w:rsid w:val="002F25AF"/>
    <w:rsid w:val="002F2E29"/>
    <w:rsid w:val="002F33D9"/>
    <w:rsid w:val="002F3683"/>
    <w:rsid w:val="002F3E93"/>
    <w:rsid w:val="002F4168"/>
    <w:rsid w:val="002F45DD"/>
    <w:rsid w:val="002F5CBE"/>
    <w:rsid w:val="002F61FB"/>
    <w:rsid w:val="002F6231"/>
    <w:rsid w:val="002F6B66"/>
    <w:rsid w:val="002F70CA"/>
    <w:rsid w:val="002F738D"/>
    <w:rsid w:val="002F7B68"/>
    <w:rsid w:val="00300350"/>
    <w:rsid w:val="00300686"/>
    <w:rsid w:val="00300BBF"/>
    <w:rsid w:val="00303AA0"/>
    <w:rsid w:val="00304148"/>
    <w:rsid w:val="003067FF"/>
    <w:rsid w:val="00306AEA"/>
    <w:rsid w:val="00306DDF"/>
    <w:rsid w:val="003072CC"/>
    <w:rsid w:val="00307A9D"/>
    <w:rsid w:val="00312F58"/>
    <w:rsid w:val="003167B7"/>
    <w:rsid w:val="00317455"/>
    <w:rsid w:val="00321654"/>
    <w:rsid w:val="00321C0A"/>
    <w:rsid w:val="00321FF4"/>
    <w:rsid w:val="00322647"/>
    <w:rsid w:val="003227A2"/>
    <w:rsid w:val="00323275"/>
    <w:rsid w:val="00323739"/>
    <w:rsid w:val="0032413C"/>
    <w:rsid w:val="003248DD"/>
    <w:rsid w:val="003258A0"/>
    <w:rsid w:val="003258BE"/>
    <w:rsid w:val="00325DB2"/>
    <w:rsid w:val="003264F9"/>
    <w:rsid w:val="00330280"/>
    <w:rsid w:val="00332DC5"/>
    <w:rsid w:val="00333F83"/>
    <w:rsid w:val="00334A6A"/>
    <w:rsid w:val="00334BAB"/>
    <w:rsid w:val="00335BBF"/>
    <w:rsid w:val="0033642E"/>
    <w:rsid w:val="003403C5"/>
    <w:rsid w:val="0034066C"/>
    <w:rsid w:val="00343F1E"/>
    <w:rsid w:val="00344512"/>
    <w:rsid w:val="003454C4"/>
    <w:rsid w:val="00345568"/>
    <w:rsid w:val="00345E2F"/>
    <w:rsid w:val="0034628B"/>
    <w:rsid w:val="0035049A"/>
    <w:rsid w:val="003512F3"/>
    <w:rsid w:val="00351993"/>
    <w:rsid w:val="003534DF"/>
    <w:rsid w:val="00360FC3"/>
    <w:rsid w:val="003615F4"/>
    <w:rsid w:val="00361A4A"/>
    <w:rsid w:val="00362B9F"/>
    <w:rsid w:val="00362D36"/>
    <w:rsid w:val="00363DA4"/>
    <w:rsid w:val="00364A6B"/>
    <w:rsid w:val="00364F33"/>
    <w:rsid w:val="00366971"/>
    <w:rsid w:val="00366FFC"/>
    <w:rsid w:val="0036742E"/>
    <w:rsid w:val="003707B8"/>
    <w:rsid w:val="00370A04"/>
    <w:rsid w:val="00371225"/>
    <w:rsid w:val="003712C3"/>
    <w:rsid w:val="00372321"/>
    <w:rsid w:val="00372506"/>
    <w:rsid w:val="00372E4F"/>
    <w:rsid w:val="00373EFB"/>
    <w:rsid w:val="00374B66"/>
    <w:rsid w:val="00375B93"/>
    <w:rsid w:val="00375D07"/>
    <w:rsid w:val="00376F28"/>
    <w:rsid w:val="003773BF"/>
    <w:rsid w:val="00381020"/>
    <w:rsid w:val="0038113E"/>
    <w:rsid w:val="00381AA6"/>
    <w:rsid w:val="00385106"/>
    <w:rsid w:val="00385649"/>
    <w:rsid w:val="00386E74"/>
    <w:rsid w:val="003871A7"/>
    <w:rsid w:val="003903FA"/>
    <w:rsid w:val="00390897"/>
    <w:rsid w:val="00391C70"/>
    <w:rsid w:val="00392337"/>
    <w:rsid w:val="003A0E2F"/>
    <w:rsid w:val="003A1502"/>
    <w:rsid w:val="003A1D3E"/>
    <w:rsid w:val="003A2532"/>
    <w:rsid w:val="003A28B2"/>
    <w:rsid w:val="003A2F71"/>
    <w:rsid w:val="003A4161"/>
    <w:rsid w:val="003A54A8"/>
    <w:rsid w:val="003A7190"/>
    <w:rsid w:val="003A7944"/>
    <w:rsid w:val="003B0591"/>
    <w:rsid w:val="003B05CA"/>
    <w:rsid w:val="003B306C"/>
    <w:rsid w:val="003B703C"/>
    <w:rsid w:val="003C024D"/>
    <w:rsid w:val="003C1351"/>
    <w:rsid w:val="003C1363"/>
    <w:rsid w:val="003C1FAE"/>
    <w:rsid w:val="003C2615"/>
    <w:rsid w:val="003C2AD6"/>
    <w:rsid w:val="003C396C"/>
    <w:rsid w:val="003C3981"/>
    <w:rsid w:val="003C3F81"/>
    <w:rsid w:val="003C5345"/>
    <w:rsid w:val="003C5459"/>
    <w:rsid w:val="003C67C8"/>
    <w:rsid w:val="003D16FD"/>
    <w:rsid w:val="003D1ABB"/>
    <w:rsid w:val="003D4048"/>
    <w:rsid w:val="003D40AB"/>
    <w:rsid w:val="003D43CA"/>
    <w:rsid w:val="003D47DF"/>
    <w:rsid w:val="003D4B76"/>
    <w:rsid w:val="003E0620"/>
    <w:rsid w:val="003E1435"/>
    <w:rsid w:val="003E1CC4"/>
    <w:rsid w:val="003E34C0"/>
    <w:rsid w:val="003E544B"/>
    <w:rsid w:val="003E6576"/>
    <w:rsid w:val="003E6631"/>
    <w:rsid w:val="003E674F"/>
    <w:rsid w:val="003E6933"/>
    <w:rsid w:val="003E73FF"/>
    <w:rsid w:val="003F0AB3"/>
    <w:rsid w:val="003F0B55"/>
    <w:rsid w:val="003F14A8"/>
    <w:rsid w:val="003F188C"/>
    <w:rsid w:val="003F3123"/>
    <w:rsid w:val="003F4057"/>
    <w:rsid w:val="003F5921"/>
    <w:rsid w:val="003F7817"/>
    <w:rsid w:val="00400441"/>
    <w:rsid w:val="004018AF"/>
    <w:rsid w:val="00401CA4"/>
    <w:rsid w:val="00401E60"/>
    <w:rsid w:val="00402A6F"/>
    <w:rsid w:val="00403416"/>
    <w:rsid w:val="004035F9"/>
    <w:rsid w:val="00403A50"/>
    <w:rsid w:val="00403F57"/>
    <w:rsid w:val="00406C96"/>
    <w:rsid w:val="00410C3B"/>
    <w:rsid w:val="0041134D"/>
    <w:rsid w:val="0041213A"/>
    <w:rsid w:val="00414916"/>
    <w:rsid w:val="00415242"/>
    <w:rsid w:val="00415621"/>
    <w:rsid w:val="004161CB"/>
    <w:rsid w:val="004163F1"/>
    <w:rsid w:val="004164AC"/>
    <w:rsid w:val="004172E7"/>
    <w:rsid w:val="00417401"/>
    <w:rsid w:val="004174B4"/>
    <w:rsid w:val="00417A08"/>
    <w:rsid w:val="00417B25"/>
    <w:rsid w:val="004200A3"/>
    <w:rsid w:val="0042082A"/>
    <w:rsid w:val="004212B9"/>
    <w:rsid w:val="004219DF"/>
    <w:rsid w:val="0042280F"/>
    <w:rsid w:val="004234C7"/>
    <w:rsid w:val="004267B3"/>
    <w:rsid w:val="004267C9"/>
    <w:rsid w:val="00427205"/>
    <w:rsid w:val="0042788F"/>
    <w:rsid w:val="00427BE3"/>
    <w:rsid w:val="00430427"/>
    <w:rsid w:val="0043088D"/>
    <w:rsid w:val="00430B3B"/>
    <w:rsid w:val="00430DB1"/>
    <w:rsid w:val="004314A5"/>
    <w:rsid w:val="00432AEC"/>
    <w:rsid w:val="0043369D"/>
    <w:rsid w:val="00433D53"/>
    <w:rsid w:val="00434CBB"/>
    <w:rsid w:val="00435869"/>
    <w:rsid w:val="00435CFE"/>
    <w:rsid w:val="00436DBA"/>
    <w:rsid w:val="00437091"/>
    <w:rsid w:val="00437A3C"/>
    <w:rsid w:val="004418C5"/>
    <w:rsid w:val="00441A38"/>
    <w:rsid w:val="00442015"/>
    <w:rsid w:val="00442A61"/>
    <w:rsid w:val="00442B43"/>
    <w:rsid w:val="00443A4D"/>
    <w:rsid w:val="00443AB4"/>
    <w:rsid w:val="004468D3"/>
    <w:rsid w:val="00446CEB"/>
    <w:rsid w:val="00451EDA"/>
    <w:rsid w:val="00452D86"/>
    <w:rsid w:val="00454B21"/>
    <w:rsid w:val="004553C2"/>
    <w:rsid w:val="00455DA8"/>
    <w:rsid w:val="00455DEA"/>
    <w:rsid w:val="004560DA"/>
    <w:rsid w:val="004566BF"/>
    <w:rsid w:val="00457982"/>
    <w:rsid w:val="0046079E"/>
    <w:rsid w:val="00460D1D"/>
    <w:rsid w:val="00463C56"/>
    <w:rsid w:val="00464C5B"/>
    <w:rsid w:val="0046543A"/>
    <w:rsid w:val="0046579B"/>
    <w:rsid w:val="0046659C"/>
    <w:rsid w:val="00466A45"/>
    <w:rsid w:val="00466AB6"/>
    <w:rsid w:val="004675A0"/>
    <w:rsid w:val="004677D3"/>
    <w:rsid w:val="00467971"/>
    <w:rsid w:val="00470DF9"/>
    <w:rsid w:val="00471B53"/>
    <w:rsid w:val="004722DC"/>
    <w:rsid w:val="004732A1"/>
    <w:rsid w:val="004734C4"/>
    <w:rsid w:val="0047440B"/>
    <w:rsid w:val="00474A85"/>
    <w:rsid w:val="0047616D"/>
    <w:rsid w:val="0047701C"/>
    <w:rsid w:val="00477B21"/>
    <w:rsid w:val="00480587"/>
    <w:rsid w:val="00480644"/>
    <w:rsid w:val="00481086"/>
    <w:rsid w:val="00481ACA"/>
    <w:rsid w:val="00483131"/>
    <w:rsid w:val="00483BA8"/>
    <w:rsid w:val="00484D0E"/>
    <w:rsid w:val="00484E0A"/>
    <w:rsid w:val="00484E26"/>
    <w:rsid w:val="00485FA5"/>
    <w:rsid w:val="00486880"/>
    <w:rsid w:val="00486B47"/>
    <w:rsid w:val="00487B13"/>
    <w:rsid w:val="00487FFD"/>
    <w:rsid w:val="00492EF9"/>
    <w:rsid w:val="004938F6"/>
    <w:rsid w:val="00493935"/>
    <w:rsid w:val="00493F25"/>
    <w:rsid w:val="004940BF"/>
    <w:rsid w:val="0049417D"/>
    <w:rsid w:val="00494F46"/>
    <w:rsid w:val="00496114"/>
    <w:rsid w:val="004965A9"/>
    <w:rsid w:val="004A1BD9"/>
    <w:rsid w:val="004A3120"/>
    <w:rsid w:val="004A3D08"/>
    <w:rsid w:val="004A3E74"/>
    <w:rsid w:val="004A44E6"/>
    <w:rsid w:val="004A44ED"/>
    <w:rsid w:val="004A51AE"/>
    <w:rsid w:val="004A577B"/>
    <w:rsid w:val="004A6550"/>
    <w:rsid w:val="004A6FA7"/>
    <w:rsid w:val="004A746D"/>
    <w:rsid w:val="004A75A1"/>
    <w:rsid w:val="004B0462"/>
    <w:rsid w:val="004B05C6"/>
    <w:rsid w:val="004B242E"/>
    <w:rsid w:val="004B29AF"/>
    <w:rsid w:val="004B4309"/>
    <w:rsid w:val="004B50DB"/>
    <w:rsid w:val="004B54F2"/>
    <w:rsid w:val="004B567E"/>
    <w:rsid w:val="004B7B66"/>
    <w:rsid w:val="004C13FE"/>
    <w:rsid w:val="004C2168"/>
    <w:rsid w:val="004C2255"/>
    <w:rsid w:val="004C321F"/>
    <w:rsid w:val="004C4B94"/>
    <w:rsid w:val="004C5630"/>
    <w:rsid w:val="004C7813"/>
    <w:rsid w:val="004C7835"/>
    <w:rsid w:val="004C7E96"/>
    <w:rsid w:val="004D0024"/>
    <w:rsid w:val="004D07EC"/>
    <w:rsid w:val="004D0D3C"/>
    <w:rsid w:val="004D1E1B"/>
    <w:rsid w:val="004D1F77"/>
    <w:rsid w:val="004D3A9D"/>
    <w:rsid w:val="004D3E25"/>
    <w:rsid w:val="004D4A4F"/>
    <w:rsid w:val="004D5252"/>
    <w:rsid w:val="004D6628"/>
    <w:rsid w:val="004D6A84"/>
    <w:rsid w:val="004D72F3"/>
    <w:rsid w:val="004D7D7D"/>
    <w:rsid w:val="004D7D90"/>
    <w:rsid w:val="004E1177"/>
    <w:rsid w:val="004E14AA"/>
    <w:rsid w:val="004E2235"/>
    <w:rsid w:val="004E28EB"/>
    <w:rsid w:val="004E2FCD"/>
    <w:rsid w:val="004E3F93"/>
    <w:rsid w:val="004E44D8"/>
    <w:rsid w:val="004E4B4E"/>
    <w:rsid w:val="004E5774"/>
    <w:rsid w:val="004E588E"/>
    <w:rsid w:val="004E58A8"/>
    <w:rsid w:val="004E58F0"/>
    <w:rsid w:val="004E682E"/>
    <w:rsid w:val="004E7E81"/>
    <w:rsid w:val="004F0171"/>
    <w:rsid w:val="004F027F"/>
    <w:rsid w:val="004F0D6A"/>
    <w:rsid w:val="004F1801"/>
    <w:rsid w:val="004F1870"/>
    <w:rsid w:val="004F1EFB"/>
    <w:rsid w:val="004F20EE"/>
    <w:rsid w:val="004F3BC9"/>
    <w:rsid w:val="004F46CB"/>
    <w:rsid w:val="004F4ADE"/>
    <w:rsid w:val="004F4BC3"/>
    <w:rsid w:val="004F607D"/>
    <w:rsid w:val="004F6BC9"/>
    <w:rsid w:val="004F7007"/>
    <w:rsid w:val="00500F94"/>
    <w:rsid w:val="00500FB4"/>
    <w:rsid w:val="0050122C"/>
    <w:rsid w:val="00501B04"/>
    <w:rsid w:val="00501EDC"/>
    <w:rsid w:val="005034C3"/>
    <w:rsid w:val="00503772"/>
    <w:rsid w:val="00503B69"/>
    <w:rsid w:val="0050592C"/>
    <w:rsid w:val="00505AED"/>
    <w:rsid w:val="005100EA"/>
    <w:rsid w:val="00510481"/>
    <w:rsid w:val="00511CD7"/>
    <w:rsid w:val="0051295C"/>
    <w:rsid w:val="00515205"/>
    <w:rsid w:val="00515949"/>
    <w:rsid w:val="0051653C"/>
    <w:rsid w:val="00517F7D"/>
    <w:rsid w:val="00520850"/>
    <w:rsid w:val="005208DE"/>
    <w:rsid w:val="00520FEA"/>
    <w:rsid w:val="005219C9"/>
    <w:rsid w:val="00521D6D"/>
    <w:rsid w:val="005231FA"/>
    <w:rsid w:val="00523744"/>
    <w:rsid w:val="0052378A"/>
    <w:rsid w:val="00523F21"/>
    <w:rsid w:val="00524299"/>
    <w:rsid w:val="00524B94"/>
    <w:rsid w:val="00525104"/>
    <w:rsid w:val="0052662F"/>
    <w:rsid w:val="005267AE"/>
    <w:rsid w:val="00527433"/>
    <w:rsid w:val="0052785E"/>
    <w:rsid w:val="00527DC8"/>
    <w:rsid w:val="005319F3"/>
    <w:rsid w:val="005322C2"/>
    <w:rsid w:val="00532C79"/>
    <w:rsid w:val="00533C4B"/>
    <w:rsid w:val="005345ED"/>
    <w:rsid w:val="0053538F"/>
    <w:rsid w:val="00535F5C"/>
    <w:rsid w:val="0053636D"/>
    <w:rsid w:val="00536A11"/>
    <w:rsid w:val="00537003"/>
    <w:rsid w:val="00537D76"/>
    <w:rsid w:val="00537F16"/>
    <w:rsid w:val="00540BAF"/>
    <w:rsid w:val="00540DB9"/>
    <w:rsid w:val="0054163F"/>
    <w:rsid w:val="00541C93"/>
    <w:rsid w:val="00542967"/>
    <w:rsid w:val="005434C5"/>
    <w:rsid w:val="00543EA5"/>
    <w:rsid w:val="0054419D"/>
    <w:rsid w:val="005446E1"/>
    <w:rsid w:val="00544C00"/>
    <w:rsid w:val="005454DC"/>
    <w:rsid w:val="005459EE"/>
    <w:rsid w:val="00545AC6"/>
    <w:rsid w:val="00545FD6"/>
    <w:rsid w:val="00550577"/>
    <w:rsid w:val="00551316"/>
    <w:rsid w:val="0055217C"/>
    <w:rsid w:val="005523A4"/>
    <w:rsid w:val="0055271A"/>
    <w:rsid w:val="0055338E"/>
    <w:rsid w:val="005549C8"/>
    <w:rsid w:val="00554DF4"/>
    <w:rsid w:val="00555B16"/>
    <w:rsid w:val="005570C6"/>
    <w:rsid w:val="005572B0"/>
    <w:rsid w:val="00557DBB"/>
    <w:rsid w:val="00557F2D"/>
    <w:rsid w:val="00557FFB"/>
    <w:rsid w:val="0056149B"/>
    <w:rsid w:val="005618BC"/>
    <w:rsid w:val="00561B05"/>
    <w:rsid w:val="00562952"/>
    <w:rsid w:val="005643CD"/>
    <w:rsid w:val="00564455"/>
    <w:rsid w:val="00565A3D"/>
    <w:rsid w:val="00565F39"/>
    <w:rsid w:val="005661FF"/>
    <w:rsid w:val="00571B72"/>
    <w:rsid w:val="00571D7B"/>
    <w:rsid w:val="00572564"/>
    <w:rsid w:val="005728FC"/>
    <w:rsid w:val="00572EA2"/>
    <w:rsid w:val="0057565A"/>
    <w:rsid w:val="005766EA"/>
    <w:rsid w:val="005769DE"/>
    <w:rsid w:val="00576E76"/>
    <w:rsid w:val="0057743C"/>
    <w:rsid w:val="00580D72"/>
    <w:rsid w:val="00582582"/>
    <w:rsid w:val="005836E6"/>
    <w:rsid w:val="00585C68"/>
    <w:rsid w:val="00590DA5"/>
    <w:rsid w:val="00591037"/>
    <w:rsid w:val="00591159"/>
    <w:rsid w:val="00592D1F"/>
    <w:rsid w:val="00593B01"/>
    <w:rsid w:val="00594838"/>
    <w:rsid w:val="00595A1B"/>
    <w:rsid w:val="005A0521"/>
    <w:rsid w:val="005A0651"/>
    <w:rsid w:val="005A1071"/>
    <w:rsid w:val="005A1CEB"/>
    <w:rsid w:val="005A4125"/>
    <w:rsid w:val="005A43C3"/>
    <w:rsid w:val="005A4E4C"/>
    <w:rsid w:val="005A5BD6"/>
    <w:rsid w:val="005A5D8D"/>
    <w:rsid w:val="005A7A8A"/>
    <w:rsid w:val="005A7E8B"/>
    <w:rsid w:val="005B101C"/>
    <w:rsid w:val="005B13E1"/>
    <w:rsid w:val="005B1469"/>
    <w:rsid w:val="005B1BF4"/>
    <w:rsid w:val="005B2F30"/>
    <w:rsid w:val="005B326B"/>
    <w:rsid w:val="005B5DBA"/>
    <w:rsid w:val="005C11D6"/>
    <w:rsid w:val="005C1C1C"/>
    <w:rsid w:val="005C28BB"/>
    <w:rsid w:val="005C30CB"/>
    <w:rsid w:val="005C3D2B"/>
    <w:rsid w:val="005C4DDE"/>
    <w:rsid w:val="005C57FD"/>
    <w:rsid w:val="005C6713"/>
    <w:rsid w:val="005C6AC9"/>
    <w:rsid w:val="005C7D7A"/>
    <w:rsid w:val="005C7F41"/>
    <w:rsid w:val="005D0D12"/>
    <w:rsid w:val="005D46A7"/>
    <w:rsid w:val="005D50DD"/>
    <w:rsid w:val="005D5A4A"/>
    <w:rsid w:val="005D629E"/>
    <w:rsid w:val="005D6804"/>
    <w:rsid w:val="005D6A33"/>
    <w:rsid w:val="005D6E8A"/>
    <w:rsid w:val="005D6FC8"/>
    <w:rsid w:val="005D7C76"/>
    <w:rsid w:val="005E1421"/>
    <w:rsid w:val="005E25E4"/>
    <w:rsid w:val="005E29B1"/>
    <w:rsid w:val="005E2AEF"/>
    <w:rsid w:val="005E2CBD"/>
    <w:rsid w:val="005E5D1B"/>
    <w:rsid w:val="005E69A3"/>
    <w:rsid w:val="005E7B36"/>
    <w:rsid w:val="005F0515"/>
    <w:rsid w:val="005F1B2B"/>
    <w:rsid w:val="005F3151"/>
    <w:rsid w:val="005F41FA"/>
    <w:rsid w:val="005F48D4"/>
    <w:rsid w:val="005F4B86"/>
    <w:rsid w:val="005F5945"/>
    <w:rsid w:val="005F5A28"/>
    <w:rsid w:val="005F626F"/>
    <w:rsid w:val="006003F8"/>
    <w:rsid w:val="0060319B"/>
    <w:rsid w:val="0060411D"/>
    <w:rsid w:val="0060696A"/>
    <w:rsid w:val="006116C4"/>
    <w:rsid w:val="006121CA"/>
    <w:rsid w:val="00612702"/>
    <w:rsid w:val="00612845"/>
    <w:rsid w:val="006162C5"/>
    <w:rsid w:val="006209B8"/>
    <w:rsid w:val="006209F3"/>
    <w:rsid w:val="00620ABA"/>
    <w:rsid w:val="006210C0"/>
    <w:rsid w:val="00621100"/>
    <w:rsid w:val="00621ADB"/>
    <w:rsid w:val="00623ABD"/>
    <w:rsid w:val="006247D6"/>
    <w:rsid w:val="00624C1F"/>
    <w:rsid w:val="00624FCC"/>
    <w:rsid w:val="006251B5"/>
    <w:rsid w:val="0062521A"/>
    <w:rsid w:val="006254DB"/>
    <w:rsid w:val="00626E95"/>
    <w:rsid w:val="00627A58"/>
    <w:rsid w:val="0063060C"/>
    <w:rsid w:val="00630620"/>
    <w:rsid w:val="00630788"/>
    <w:rsid w:val="00630A74"/>
    <w:rsid w:val="00631022"/>
    <w:rsid w:val="00631991"/>
    <w:rsid w:val="00632719"/>
    <w:rsid w:val="00632DCE"/>
    <w:rsid w:val="006366E1"/>
    <w:rsid w:val="00636DD4"/>
    <w:rsid w:val="00637643"/>
    <w:rsid w:val="00637C49"/>
    <w:rsid w:val="0064113C"/>
    <w:rsid w:val="00641C4D"/>
    <w:rsid w:val="00642042"/>
    <w:rsid w:val="0064227E"/>
    <w:rsid w:val="006424D0"/>
    <w:rsid w:val="00642B35"/>
    <w:rsid w:val="006431FE"/>
    <w:rsid w:val="0064369B"/>
    <w:rsid w:val="00643D9A"/>
    <w:rsid w:val="006452BD"/>
    <w:rsid w:val="006458B2"/>
    <w:rsid w:val="0064656C"/>
    <w:rsid w:val="00651AE1"/>
    <w:rsid w:val="00653D38"/>
    <w:rsid w:val="0065424A"/>
    <w:rsid w:val="00654E35"/>
    <w:rsid w:val="006560BD"/>
    <w:rsid w:val="00656216"/>
    <w:rsid w:val="00656D4E"/>
    <w:rsid w:val="00656E63"/>
    <w:rsid w:val="00657A55"/>
    <w:rsid w:val="006606C4"/>
    <w:rsid w:val="00662168"/>
    <w:rsid w:val="00662389"/>
    <w:rsid w:val="00665B22"/>
    <w:rsid w:val="00665F11"/>
    <w:rsid w:val="0066758B"/>
    <w:rsid w:val="0067019F"/>
    <w:rsid w:val="00670969"/>
    <w:rsid w:val="00671778"/>
    <w:rsid w:val="00671C05"/>
    <w:rsid w:val="0067319E"/>
    <w:rsid w:val="00673354"/>
    <w:rsid w:val="0067578F"/>
    <w:rsid w:val="00675FBD"/>
    <w:rsid w:val="00676B67"/>
    <w:rsid w:val="0068171D"/>
    <w:rsid w:val="00681B79"/>
    <w:rsid w:val="00682003"/>
    <w:rsid w:val="00683333"/>
    <w:rsid w:val="00683845"/>
    <w:rsid w:val="00684ABB"/>
    <w:rsid w:val="006854C1"/>
    <w:rsid w:val="00686497"/>
    <w:rsid w:val="006871E7"/>
    <w:rsid w:val="00687967"/>
    <w:rsid w:val="00690AAD"/>
    <w:rsid w:val="00691421"/>
    <w:rsid w:val="00691EDD"/>
    <w:rsid w:val="00692731"/>
    <w:rsid w:val="00693380"/>
    <w:rsid w:val="00693C25"/>
    <w:rsid w:val="00693CF8"/>
    <w:rsid w:val="00695C7F"/>
    <w:rsid w:val="00696101"/>
    <w:rsid w:val="0069634D"/>
    <w:rsid w:val="00696C25"/>
    <w:rsid w:val="00696F7F"/>
    <w:rsid w:val="00697CE3"/>
    <w:rsid w:val="006A06AB"/>
    <w:rsid w:val="006A148A"/>
    <w:rsid w:val="006A1EA9"/>
    <w:rsid w:val="006A2C65"/>
    <w:rsid w:val="006A2DA0"/>
    <w:rsid w:val="006A31C2"/>
    <w:rsid w:val="006A42E0"/>
    <w:rsid w:val="006A5091"/>
    <w:rsid w:val="006A54F7"/>
    <w:rsid w:val="006A5A72"/>
    <w:rsid w:val="006A5EA7"/>
    <w:rsid w:val="006A6E2A"/>
    <w:rsid w:val="006A7DFC"/>
    <w:rsid w:val="006B018E"/>
    <w:rsid w:val="006B030B"/>
    <w:rsid w:val="006B1552"/>
    <w:rsid w:val="006B1815"/>
    <w:rsid w:val="006B1E14"/>
    <w:rsid w:val="006B375B"/>
    <w:rsid w:val="006B3A10"/>
    <w:rsid w:val="006B3A7B"/>
    <w:rsid w:val="006B3D1C"/>
    <w:rsid w:val="006B4C50"/>
    <w:rsid w:val="006B66BE"/>
    <w:rsid w:val="006B6A4F"/>
    <w:rsid w:val="006C0380"/>
    <w:rsid w:val="006C07CA"/>
    <w:rsid w:val="006C1BF2"/>
    <w:rsid w:val="006C28DD"/>
    <w:rsid w:val="006C3F2F"/>
    <w:rsid w:val="006C487E"/>
    <w:rsid w:val="006C48E7"/>
    <w:rsid w:val="006C4A01"/>
    <w:rsid w:val="006C50A4"/>
    <w:rsid w:val="006C536A"/>
    <w:rsid w:val="006C598B"/>
    <w:rsid w:val="006C5AD5"/>
    <w:rsid w:val="006C670F"/>
    <w:rsid w:val="006C79CA"/>
    <w:rsid w:val="006D061B"/>
    <w:rsid w:val="006D06F4"/>
    <w:rsid w:val="006D0A5B"/>
    <w:rsid w:val="006D0D88"/>
    <w:rsid w:val="006D0E6B"/>
    <w:rsid w:val="006D1F03"/>
    <w:rsid w:val="006D2BF1"/>
    <w:rsid w:val="006D575E"/>
    <w:rsid w:val="006D5BDE"/>
    <w:rsid w:val="006D60FE"/>
    <w:rsid w:val="006D63A6"/>
    <w:rsid w:val="006E0199"/>
    <w:rsid w:val="006E0387"/>
    <w:rsid w:val="006E08B6"/>
    <w:rsid w:val="006E1E81"/>
    <w:rsid w:val="006E1F07"/>
    <w:rsid w:val="006E22E9"/>
    <w:rsid w:val="006E263C"/>
    <w:rsid w:val="006E2933"/>
    <w:rsid w:val="006E2BC8"/>
    <w:rsid w:val="006E2F93"/>
    <w:rsid w:val="006E34D6"/>
    <w:rsid w:val="006E3EE6"/>
    <w:rsid w:val="006E40B4"/>
    <w:rsid w:val="006E5473"/>
    <w:rsid w:val="006E5BA1"/>
    <w:rsid w:val="006E6831"/>
    <w:rsid w:val="006E7811"/>
    <w:rsid w:val="006E7E0E"/>
    <w:rsid w:val="006F00DB"/>
    <w:rsid w:val="006F0A6E"/>
    <w:rsid w:val="006F1D22"/>
    <w:rsid w:val="006F46EE"/>
    <w:rsid w:val="006F70F8"/>
    <w:rsid w:val="00700448"/>
    <w:rsid w:val="00700A67"/>
    <w:rsid w:val="00701757"/>
    <w:rsid w:val="0070183D"/>
    <w:rsid w:val="00702947"/>
    <w:rsid w:val="00702EAD"/>
    <w:rsid w:val="007031A7"/>
    <w:rsid w:val="00703576"/>
    <w:rsid w:val="00703F2E"/>
    <w:rsid w:val="00704483"/>
    <w:rsid w:val="00704EFE"/>
    <w:rsid w:val="0070613F"/>
    <w:rsid w:val="0070671A"/>
    <w:rsid w:val="0070722D"/>
    <w:rsid w:val="007077BF"/>
    <w:rsid w:val="00710A15"/>
    <w:rsid w:val="00711DE5"/>
    <w:rsid w:val="007135AD"/>
    <w:rsid w:val="00713717"/>
    <w:rsid w:val="00715138"/>
    <w:rsid w:val="00716225"/>
    <w:rsid w:val="00716FB9"/>
    <w:rsid w:val="0071716A"/>
    <w:rsid w:val="007172D7"/>
    <w:rsid w:val="00717EF1"/>
    <w:rsid w:val="00721F3E"/>
    <w:rsid w:val="00723392"/>
    <w:rsid w:val="00727672"/>
    <w:rsid w:val="007307AC"/>
    <w:rsid w:val="007307D2"/>
    <w:rsid w:val="007308AF"/>
    <w:rsid w:val="00731A94"/>
    <w:rsid w:val="00733421"/>
    <w:rsid w:val="007342CC"/>
    <w:rsid w:val="00734383"/>
    <w:rsid w:val="007344EA"/>
    <w:rsid w:val="00734975"/>
    <w:rsid w:val="0073539F"/>
    <w:rsid w:val="0073608A"/>
    <w:rsid w:val="007364D5"/>
    <w:rsid w:val="0073680B"/>
    <w:rsid w:val="00740005"/>
    <w:rsid w:val="00740797"/>
    <w:rsid w:val="00740AD4"/>
    <w:rsid w:val="007423F2"/>
    <w:rsid w:val="007436D6"/>
    <w:rsid w:val="00745416"/>
    <w:rsid w:val="007473D5"/>
    <w:rsid w:val="00747A06"/>
    <w:rsid w:val="00747FC7"/>
    <w:rsid w:val="00750460"/>
    <w:rsid w:val="00750A41"/>
    <w:rsid w:val="00750C16"/>
    <w:rsid w:val="00751416"/>
    <w:rsid w:val="007516C8"/>
    <w:rsid w:val="00752D6C"/>
    <w:rsid w:val="0075362D"/>
    <w:rsid w:val="00754346"/>
    <w:rsid w:val="00754B79"/>
    <w:rsid w:val="00756841"/>
    <w:rsid w:val="007568D3"/>
    <w:rsid w:val="00760E9E"/>
    <w:rsid w:val="00761CC1"/>
    <w:rsid w:val="00762682"/>
    <w:rsid w:val="0076274C"/>
    <w:rsid w:val="00762F3B"/>
    <w:rsid w:val="00763437"/>
    <w:rsid w:val="00766117"/>
    <w:rsid w:val="007662DC"/>
    <w:rsid w:val="00767373"/>
    <w:rsid w:val="0076753C"/>
    <w:rsid w:val="00771A27"/>
    <w:rsid w:val="00774A0E"/>
    <w:rsid w:val="0077536E"/>
    <w:rsid w:val="00776983"/>
    <w:rsid w:val="007776B5"/>
    <w:rsid w:val="0077777A"/>
    <w:rsid w:val="00777BB8"/>
    <w:rsid w:val="0078095C"/>
    <w:rsid w:val="007809D5"/>
    <w:rsid w:val="0078113F"/>
    <w:rsid w:val="0078321E"/>
    <w:rsid w:val="0078381F"/>
    <w:rsid w:val="00783F76"/>
    <w:rsid w:val="007844F1"/>
    <w:rsid w:val="007845B0"/>
    <w:rsid w:val="00785202"/>
    <w:rsid w:val="0078594F"/>
    <w:rsid w:val="00785DAC"/>
    <w:rsid w:val="00787055"/>
    <w:rsid w:val="007901CA"/>
    <w:rsid w:val="00790401"/>
    <w:rsid w:val="00791195"/>
    <w:rsid w:val="00792A01"/>
    <w:rsid w:val="0079349D"/>
    <w:rsid w:val="00793DB8"/>
    <w:rsid w:val="0079513B"/>
    <w:rsid w:val="0079524B"/>
    <w:rsid w:val="00795CFB"/>
    <w:rsid w:val="007965C4"/>
    <w:rsid w:val="00797107"/>
    <w:rsid w:val="00797585"/>
    <w:rsid w:val="007A035C"/>
    <w:rsid w:val="007A174E"/>
    <w:rsid w:val="007A2A36"/>
    <w:rsid w:val="007A3625"/>
    <w:rsid w:val="007A394B"/>
    <w:rsid w:val="007A4B18"/>
    <w:rsid w:val="007A53E0"/>
    <w:rsid w:val="007A5FD5"/>
    <w:rsid w:val="007B03DF"/>
    <w:rsid w:val="007B135E"/>
    <w:rsid w:val="007B1C63"/>
    <w:rsid w:val="007B1CBD"/>
    <w:rsid w:val="007B22F4"/>
    <w:rsid w:val="007B2DFB"/>
    <w:rsid w:val="007B2EA4"/>
    <w:rsid w:val="007B46A2"/>
    <w:rsid w:val="007B4CA3"/>
    <w:rsid w:val="007B5705"/>
    <w:rsid w:val="007B5CA8"/>
    <w:rsid w:val="007B66B0"/>
    <w:rsid w:val="007B68C3"/>
    <w:rsid w:val="007C010F"/>
    <w:rsid w:val="007C0A7B"/>
    <w:rsid w:val="007C1675"/>
    <w:rsid w:val="007C1A35"/>
    <w:rsid w:val="007C21A5"/>
    <w:rsid w:val="007C2338"/>
    <w:rsid w:val="007C25CA"/>
    <w:rsid w:val="007C2F18"/>
    <w:rsid w:val="007C3047"/>
    <w:rsid w:val="007C3BE6"/>
    <w:rsid w:val="007C403C"/>
    <w:rsid w:val="007C509C"/>
    <w:rsid w:val="007C53FF"/>
    <w:rsid w:val="007C5840"/>
    <w:rsid w:val="007C5847"/>
    <w:rsid w:val="007C6E24"/>
    <w:rsid w:val="007C6EE8"/>
    <w:rsid w:val="007C75F1"/>
    <w:rsid w:val="007C76B4"/>
    <w:rsid w:val="007D09A5"/>
    <w:rsid w:val="007D11F1"/>
    <w:rsid w:val="007D128C"/>
    <w:rsid w:val="007D1C92"/>
    <w:rsid w:val="007D28C3"/>
    <w:rsid w:val="007D30CF"/>
    <w:rsid w:val="007D6BAC"/>
    <w:rsid w:val="007E3201"/>
    <w:rsid w:val="007E383A"/>
    <w:rsid w:val="007E5C89"/>
    <w:rsid w:val="007E5DAB"/>
    <w:rsid w:val="007E5EC9"/>
    <w:rsid w:val="007E6522"/>
    <w:rsid w:val="007E6728"/>
    <w:rsid w:val="007E6BC1"/>
    <w:rsid w:val="007E73BE"/>
    <w:rsid w:val="007E7B6B"/>
    <w:rsid w:val="007F2D82"/>
    <w:rsid w:val="007F3102"/>
    <w:rsid w:val="007F33B6"/>
    <w:rsid w:val="007F51F1"/>
    <w:rsid w:val="007F7040"/>
    <w:rsid w:val="007F73A3"/>
    <w:rsid w:val="007F7D88"/>
    <w:rsid w:val="008003C0"/>
    <w:rsid w:val="00800B4D"/>
    <w:rsid w:val="008010B5"/>
    <w:rsid w:val="008012A7"/>
    <w:rsid w:val="00801B0E"/>
    <w:rsid w:val="008020C7"/>
    <w:rsid w:val="00803BC5"/>
    <w:rsid w:val="00804E80"/>
    <w:rsid w:val="0080517F"/>
    <w:rsid w:val="008068C0"/>
    <w:rsid w:val="0081026E"/>
    <w:rsid w:val="00810327"/>
    <w:rsid w:val="00810F7C"/>
    <w:rsid w:val="0081156D"/>
    <w:rsid w:val="00816918"/>
    <w:rsid w:val="00817E4C"/>
    <w:rsid w:val="008201B6"/>
    <w:rsid w:val="008203C5"/>
    <w:rsid w:val="00822147"/>
    <w:rsid w:val="00822AB8"/>
    <w:rsid w:val="00824838"/>
    <w:rsid w:val="00825791"/>
    <w:rsid w:val="0082658D"/>
    <w:rsid w:val="008322FC"/>
    <w:rsid w:val="00833441"/>
    <w:rsid w:val="00833943"/>
    <w:rsid w:val="0083413C"/>
    <w:rsid w:val="00834974"/>
    <w:rsid w:val="00834C24"/>
    <w:rsid w:val="0083646D"/>
    <w:rsid w:val="008365E9"/>
    <w:rsid w:val="00836AEC"/>
    <w:rsid w:val="00837555"/>
    <w:rsid w:val="00840EE3"/>
    <w:rsid w:val="00843B96"/>
    <w:rsid w:val="008441AE"/>
    <w:rsid w:val="00845016"/>
    <w:rsid w:val="00845496"/>
    <w:rsid w:val="00845748"/>
    <w:rsid w:val="008468DC"/>
    <w:rsid w:val="00850FC9"/>
    <w:rsid w:val="0085115B"/>
    <w:rsid w:val="008528BA"/>
    <w:rsid w:val="00852F08"/>
    <w:rsid w:val="008530FE"/>
    <w:rsid w:val="0085313E"/>
    <w:rsid w:val="00853D4C"/>
    <w:rsid w:val="00854529"/>
    <w:rsid w:val="00857DED"/>
    <w:rsid w:val="00861546"/>
    <w:rsid w:val="00861A5D"/>
    <w:rsid w:val="00864B3C"/>
    <w:rsid w:val="00864B97"/>
    <w:rsid w:val="00864BB2"/>
    <w:rsid w:val="0086788C"/>
    <w:rsid w:val="00867DBA"/>
    <w:rsid w:val="0087495A"/>
    <w:rsid w:val="00874CE0"/>
    <w:rsid w:val="00875D47"/>
    <w:rsid w:val="00877E16"/>
    <w:rsid w:val="0088101C"/>
    <w:rsid w:val="008822BD"/>
    <w:rsid w:val="00882E92"/>
    <w:rsid w:val="00883754"/>
    <w:rsid w:val="00883885"/>
    <w:rsid w:val="00883D60"/>
    <w:rsid w:val="00884240"/>
    <w:rsid w:val="00884EA2"/>
    <w:rsid w:val="00885B29"/>
    <w:rsid w:val="0089070D"/>
    <w:rsid w:val="0089073D"/>
    <w:rsid w:val="00891010"/>
    <w:rsid w:val="00891115"/>
    <w:rsid w:val="00891737"/>
    <w:rsid w:val="00891D6B"/>
    <w:rsid w:val="00894120"/>
    <w:rsid w:val="008943F6"/>
    <w:rsid w:val="008944AB"/>
    <w:rsid w:val="00895702"/>
    <w:rsid w:val="00895D65"/>
    <w:rsid w:val="00896143"/>
    <w:rsid w:val="00897271"/>
    <w:rsid w:val="00897443"/>
    <w:rsid w:val="008A11D1"/>
    <w:rsid w:val="008A1D67"/>
    <w:rsid w:val="008A1FE7"/>
    <w:rsid w:val="008A223F"/>
    <w:rsid w:val="008A3A0E"/>
    <w:rsid w:val="008A3A7B"/>
    <w:rsid w:val="008A42C1"/>
    <w:rsid w:val="008A4BED"/>
    <w:rsid w:val="008A4F64"/>
    <w:rsid w:val="008A5769"/>
    <w:rsid w:val="008A5D4F"/>
    <w:rsid w:val="008A5FE5"/>
    <w:rsid w:val="008A68FC"/>
    <w:rsid w:val="008A6CF7"/>
    <w:rsid w:val="008A7470"/>
    <w:rsid w:val="008B3D0A"/>
    <w:rsid w:val="008B3D57"/>
    <w:rsid w:val="008B445E"/>
    <w:rsid w:val="008B46A6"/>
    <w:rsid w:val="008B4F54"/>
    <w:rsid w:val="008B7CBF"/>
    <w:rsid w:val="008C02F5"/>
    <w:rsid w:val="008C0525"/>
    <w:rsid w:val="008C1EE3"/>
    <w:rsid w:val="008C4053"/>
    <w:rsid w:val="008C5856"/>
    <w:rsid w:val="008C58C9"/>
    <w:rsid w:val="008C6DA8"/>
    <w:rsid w:val="008C75C3"/>
    <w:rsid w:val="008D0335"/>
    <w:rsid w:val="008D1CA1"/>
    <w:rsid w:val="008D21D8"/>
    <w:rsid w:val="008D2CAB"/>
    <w:rsid w:val="008D4C16"/>
    <w:rsid w:val="008D4D44"/>
    <w:rsid w:val="008D5644"/>
    <w:rsid w:val="008D78B5"/>
    <w:rsid w:val="008D7D2B"/>
    <w:rsid w:val="008D7E56"/>
    <w:rsid w:val="008E03F6"/>
    <w:rsid w:val="008E1971"/>
    <w:rsid w:val="008E20B4"/>
    <w:rsid w:val="008E27E8"/>
    <w:rsid w:val="008E2E00"/>
    <w:rsid w:val="008E47F8"/>
    <w:rsid w:val="008E5936"/>
    <w:rsid w:val="008E5F65"/>
    <w:rsid w:val="008F0223"/>
    <w:rsid w:val="008F03ED"/>
    <w:rsid w:val="008F067A"/>
    <w:rsid w:val="008F2486"/>
    <w:rsid w:val="008F2588"/>
    <w:rsid w:val="008F30F5"/>
    <w:rsid w:val="008F323F"/>
    <w:rsid w:val="008F33FB"/>
    <w:rsid w:val="008F4ABF"/>
    <w:rsid w:val="008F4DEE"/>
    <w:rsid w:val="008F5746"/>
    <w:rsid w:val="009001C2"/>
    <w:rsid w:val="00900625"/>
    <w:rsid w:val="009014B2"/>
    <w:rsid w:val="00902267"/>
    <w:rsid w:val="00902CCC"/>
    <w:rsid w:val="0090371D"/>
    <w:rsid w:val="009037BD"/>
    <w:rsid w:val="00903E07"/>
    <w:rsid w:val="009045A7"/>
    <w:rsid w:val="00906C08"/>
    <w:rsid w:val="00907553"/>
    <w:rsid w:val="009078F3"/>
    <w:rsid w:val="00910A34"/>
    <w:rsid w:val="00910B8F"/>
    <w:rsid w:val="00913C09"/>
    <w:rsid w:val="0091401C"/>
    <w:rsid w:val="0091432A"/>
    <w:rsid w:val="009144CC"/>
    <w:rsid w:val="00914E69"/>
    <w:rsid w:val="0091691A"/>
    <w:rsid w:val="00916FD1"/>
    <w:rsid w:val="009176D5"/>
    <w:rsid w:val="00917BC5"/>
    <w:rsid w:val="00920EF3"/>
    <w:rsid w:val="00922BE8"/>
    <w:rsid w:val="00923063"/>
    <w:rsid w:val="00923BEC"/>
    <w:rsid w:val="00924555"/>
    <w:rsid w:val="009246E2"/>
    <w:rsid w:val="0092477A"/>
    <w:rsid w:val="00924F17"/>
    <w:rsid w:val="00924F76"/>
    <w:rsid w:val="0092533D"/>
    <w:rsid w:val="00925849"/>
    <w:rsid w:val="0092668E"/>
    <w:rsid w:val="009304F8"/>
    <w:rsid w:val="00930A3A"/>
    <w:rsid w:val="00931702"/>
    <w:rsid w:val="00932103"/>
    <w:rsid w:val="00933A39"/>
    <w:rsid w:val="009345AE"/>
    <w:rsid w:val="00934BA1"/>
    <w:rsid w:val="00934EBC"/>
    <w:rsid w:val="0093742A"/>
    <w:rsid w:val="00937EAC"/>
    <w:rsid w:val="0094230D"/>
    <w:rsid w:val="00943346"/>
    <w:rsid w:val="00943A13"/>
    <w:rsid w:val="00943DAA"/>
    <w:rsid w:val="00945E0B"/>
    <w:rsid w:val="00945E32"/>
    <w:rsid w:val="00950A22"/>
    <w:rsid w:val="00950B05"/>
    <w:rsid w:val="00951613"/>
    <w:rsid w:val="00951982"/>
    <w:rsid w:val="00951FDD"/>
    <w:rsid w:val="0095283B"/>
    <w:rsid w:val="00952908"/>
    <w:rsid w:val="0095417B"/>
    <w:rsid w:val="00954AE9"/>
    <w:rsid w:val="00955292"/>
    <w:rsid w:val="00955C6B"/>
    <w:rsid w:val="00956B8E"/>
    <w:rsid w:val="00957DCB"/>
    <w:rsid w:val="00962060"/>
    <w:rsid w:val="00963550"/>
    <w:rsid w:val="00963A82"/>
    <w:rsid w:val="009641C6"/>
    <w:rsid w:val="00965179"/>
    <w:rsid w:val="00965E1F"/>
    <w:rsid w:val="009669C3"/>
    <w:rsid w:val="009675E3"/>
    <w:rsid w:val="00971A2F"/>
    <w:rsid w:val="00971F9E"/>
    <w:rsid w:val="009725E1"/>
    <w:rsid w:val="009728E0"/>
    <w:rsid w:val="00972C69"/>
    <w:rsid w:val="00973234"/>
    <w:rsid w:val="00974214"/>
    <w:rsid w:val="0097525B"/>
    <w:rsid w:val="00975E5C"/>
    <w:rsid w:val="0097767C"/>
    <w:rsid w:val="0098460A"/>
    <w:rsid w:val="009846A7"/>
    <w:rsid w:val="00984BFE"/>
    <w:rsid w:val="00984C88"/>
    <w:rsid w:val="00985A8B"/>
    <w:rsid w:val="00985D86"/>
    <w:rsid w:val="0098661E"/>
    <w:rsid w:val="00990D25"/>
    <w:rsid w:val="009911B1"/>
    <w:rsid w:val="00992158"/>
    <w:rsid w:val="009942B3"/>
    <w:rsid w:val="009945F7"/>
    <w:rsid w:val="009948BA"/>
    <w:rsid w:val="00995548"/>
    <w:rsid w:val="0099559A"/>
    <w:rsid w:val="00995B4F"/>
    <w:rsid w:val="00996AB0"/>
    <w:rsid w:val="00996B11"/>
    <w:rsid w:val="00996D35"/>
    <w:rsid w:val="0099752F"/>
    <w:rsid w:val="00997F9D"/>
    <w:rsid w:val="009A0A7A"/>
    <w:rsid w:val="009A10C1"/>
    <w:rsid w:val="009A1BE3"/>
    <w:rsid w:val="009A3F62"/>
    <w:rsid w:val="009A4BB9"/>
    <w:rsid w:val="009A4E0B"/>
    <w:rsid w:val="009A5673"/>
    <w:rsid w:val="009A5D4F"/>
    <w:rsid w:val="009A6D88"/>
    <w:rsid w:val="009B0176"/>
    <w:rsid w:val="009B0A79"/>
    <w:rsid w:val="009B0D08"/>
    <w:rsid w:val="009B222F"/>
    <w:rsid w:val="009B25D5"/>
    <w:rsid w:val="009B4F22"/>
    <w:rsid w:val="009B55F1"/>
    <w:rsid w:val="009B56E1"/>
    <w:rsid w:val="009B66D7"/>
    <w:rsid w:val="009C148D"/>
    <w:rsid w:val="009C14E7"/>
    <w:rsid w:val="009C2B3B"/>
    <w:rsid w:val="009C4374"/>
    <w:rsid w:val="009C4563"/>
    <w:rsid w:val="009C652B"/>
    <w:rsid w:val="009C6BE5"/>
    <w:rsid w:val="009C7293"/>
    <w:rsid w:val="009D0A8C"/>
    <w:rsid w:val="009D0FFE"/>
    <w:rsid w:val="009D14A5"/>
    <w:rsid w:val="009D18BC"/>
    <w:rsid w:val="009D2CFD"/>
    <w:rsid w:val="009D3317"/>
    <w:rsid w:val="009D4D45"/>
    <w:rsid w:val="009D5265"/>
    <w:rsid w:val="009D58E9"/>
    <w:rsid w:val="009D6E0A"/>
    <w:rsid w:val="009D7407"/>
    <w:rsid w:val="009E0109"/>
    <w:rsid w:val="009E105D"/>
    <w:rsid w:val="009E1BD4"/>
    <w:rsid w:val="009E2452"/>
    <w:rsid w:val="009E284C"/>
    <w:rsid w:val="009E28D5"/>
    <w:rsid w:val="009E3274"/>
    <w:rsid w:val="009E39EB"/>
    <w:rsid w:val="009E49BF"/>
    <w:rsid w:val="009E5878"/>
    <w:rsid w:val="009E5D04"/>
    <w:rsid w:val="009E640C"/>
    <w:rsid w:val="009F2A40"/>
    <w:rsid w:val="009F33D6"/>
    <w:rsid w:val="009F3694"/>
    <w:rsid w:val="009F3BA0"/>
    <w:rsid w:val="009F3F78"/>
    <w:rsid w:val="009F3FDC"/>
    <w:rsid w:val="009F4833"/>
    <w:rsid w:val="009F4FAB"/>
    <w:rsid w:val="009F5B06"/>
    <w:rsid w:val="009F5BFC"/>
    <w:rsid w:val="009F5D96"/>
    <w:rsid w:val="009F6FA9"/>
    <w:rsid w:val="009F7F4A"/>
    <w:rsid w:val="00A01354"/>
    <w:rsid w:val="00A01826"/>
    <w:rsid w:val="00A01875"/>
    <w:rsid w:val="00A01B0D"/>
    <w:rsid w:val="00A01C78"/>
    <w:rsid w:val="00A02424"/>
    <w:rsid w:val="00A024C3"/>
    <w:rsid w:val="00A0261D"/>
    <w:rsid w:val="00A02CC5"/>
    <w:rsid w:val="00A034C6"/>
    <w:rsid w:val="00A040B4"/>
    <w:rsid w:val="00A04EB0"/>
    <w:rsid w:val="00A05B96"/>
    <w:rsid w:val="00A062DA"/>
    <w:rsid w:val="00A06D59"/>
    <w:rsid w:val="00A0741A"/>
    <w:rsid w:val="00A0790D"/>
    <w:rsid w:val="00A1167C"/>
    <w:rsid w:val="00A117B4"/>
    <w:rsid w:val="00A118D3"/>
    <w:rsid w:val="00A11C5C"/>
    <w:rsid w:val="00A11FCC"/>
    <w:rsid w:val="00A13280"/>
    <w:rsid w:val="00A14544"/>
    <w:rsid w:val="00A15768"/>
    <w:rsid w:val="00A15873"/>
    <w:rsid w:val="00A15B55"/>
    <w:rsid w:val="00A162D1"/>
    <w:rsid w:val="00A1699B"/>
    <w:rsid w:val="00A22369"/>
    <w:rsid w:val="00A23DF9"/>
    <w:rsid w:val="00A25255"/>
    <w:rsid w:val="00A2545B"/>
    <w:rsid w:val="00A262C9"/>
    <w:rsid w:val="00A304F3"/>
    <w:rsid w:val="00A30E48"/>
    <w:rsid w:val="00A310C1"/>
    <w:rsid w:val="00A31AC2"/>
    <w:rsid w:val="00A3269F"/>
    <w:rsid w:val="00A32AB0"/>
    <w:rsid w:val="00A35708"/>
    <w:rsid w:val="00A3684D"/>
    <w:rsid w:val="00A36F60"/>
    <w:rsid w:val="00A3713B"/>
    <w:rsid w:val="00A40079"/>
    <w:rsid w:val="00A40B12"/>
    <w:rsid w:val="00A4245F"/>
    <w:rsid w:val="00A427E5"/>
    <w:rsid w:val="00A42935"/>
    <w:rsid w:val="00A42F5D"/>
    <w:rsid w:val="00A44C7D"/>
    <w:rsid w:val="00A47987"/>
    <w:rsid w:val="00A503C7"/>
    <w:rsid w:val="00A519A6"/>
    <w:rsid w:val="00A526BF"/>
    <w:rsid w:val="00A52B7D"/>
    <w:rsid w:val="00A531EB"/>
    <w:rsid w:val="00A53399"/>
    <w:rsid w:val="00A53BA8"/>
    <w:rsid w:val="00A53F7C"/>
    <w:rsid w:val="00A54A70"/>
    <w:rsid w:val="00A54EA8"/>
    <w:rsid w:val="00A55AFB"/>
    <w:rsid w:val="00A5773F"/>
    <w:rsid w:val="00A57A7A"/>
    <w:rsid w:val="00A607C0"/>
    <w:rsid w:val="00A61094"/>
    <w:rsid w:val="00A612D9"/>
    <w:rsid w:val="00A61405"/>
    <w:rsid w:val="00A6244E"/>
    <w:rsid w:val="00A63099"/>
    <w:rsid w:val="00A633E2"/>
    <w:rsid w:val="00A63649"/>
    <w:rsid w:val="00A647BB"/>
    <w:rsid w:val="00A64CD3"/>
    <w:rsid w:val="00A661FD"/>
    <w:rsid w:val="00A66DDD"/>
    <w:rsid w:val="00A67088"/>
    <w:rsid w:val="00A71D93"/>
    <w:rsid w:val="00A71F23"/>
    <w:rsid w:val="00A72A40"/>
    <w:rsid w:val="00A73204"/>
    <w:rsid w:val="00A73807"/>
    <w:rsid w:val="00A73A68"/>
    <w:rsid w:val="00A73F23"/>
    <w:rsid w:val="00A74506"/>
    <w:rsid w:val="00A74C83"/>
    <w:rsid w:val="00A7746E"/>
    <w:rsid w:val="00A8186E"/>
    <w:rsid w:val="00A81AA2"/>
    <w:rsid w:val="00A82527"/>
    <w:rsid w:val="00A82A02"/>
    <w:rsid w:val="00A82FCF"/>
    <w:rsid w:val="00A857BB"/>
    <w:rsid w:val="00A8681B"/>
    <w:rsid w:val="00A87BF3"/>
    <w:rsid w:val="00A908DA"/>
    <w:rsid w:val="00A90AC9"/>
    <w:rsid w:val="00A90BB1"/>
    <w:rsid w:val="00A91371"/>
    <w:rsid w:val="00A93827"/>
    <w:rsid w:val="00A939BB"/>
    <w:rsid w:val="00A93C08"/>
    <w:rsid w:val="00A94935"/>
    <w:rsid w:val="00A94D71"/>
    <w:rsid w:val="00A954D2"/>
    <w:rsid w:val="00A96802"/>
    <w:rsid w:val="00A97022"/>
    <w:rsid w:val="00A97585"/>
    <w:rsid w:val="00A97AA2"/>
    <w:rsid w:val="00AA0395"/>
    <w:rsid w:val="00AA0693"/>
    <w:rsid w:val="00AA12CD"/>
    <w:rsid w:val="00AA48BD"/>
    <w:rsid w:val="00AA5979"/>
    <w:rsid w:val="00AA5A9C"/>
    <w:rsid w:val="00AA6867"/>
    <w:rsid w:val="00AA75C1"/>
    <w:rsid w:val="00AB0C66"/>
    <w:rsid w:val="00AB3A3B"/>
    <w:rsid w:val="00AB4F0A"/>
    <w:rsid w:val="00AB5415"/>
    <w:rsid w:val="00AB55BB"/>
    <w:rsid w:val="00AB5CBB"/>
    <w:rsid w:val="00AB6102"/>
    <w:rsid w:val="00AB6B96"/>
    <w:rsid w:val="00AB793F"/>
    <w:rsid w:val="00AC09AC"/>
    <w:rsid w:val="00AC24DE"/>
    <w:rsid w:val="00AC25DB"/>
    <w:rsid w:val="00AC27F6"/>
    <w:rsid w:val="00AC341C"/>
    <w:rsid w:val="00AC3556"/>
    <w:rsid w:val="00AC3D0A"/>
    <w:rsid w:val="00AC435E"/>
    <w:rsid w:val="00AC4485"/>
    <w:rsid w:val="00AC4634"/>
    <w:rsid w:val="00AC4F6C"/>
    <w:rsid w:val="00AC6114"/>
    <w:rsid w:val="00AC6D2C"/>
    <w:rsid w:val="00AC7682"/>
    <w:rsid w:val="00AD2232"/>
    <w:rsid w:val="00AD2924"/>
    <w:rsid w:val="00AD4C29"/>
    <w:rsid w:val="00AD6764"/>
    <w:rsid w:val="00AD75E3"/>
    <w:rsid w:val="00AE0AB8"/>
    <w:rsid w:val="00AE182B"/>
    <w:rsid w:val="00AE33AE"/>
    <w:rsid w:val="00AE4F62"/>
    <w:rsid w:val="00AE5985"/>
    <w:rsid w:val="00AE6810"/>
    <w:rsid w:val="00AE6816"/>
    <w:rsid w:val="00AE7021"/>
    <w:rsid w:val="00AF0501"/>
    <w:rsid w:val="00AF0769"/>
    <w:rsid w:val="00AF07CE"/>
    <w:rsid w:val="00AF2297"/>
    <w:rsid w:val="00AF29B5"/>
    <w:rsid w:val="00AF5EAA"/>
    <w:rsid w:val="00B00C87"/>
    <w:rsid w:val="00B00FBE"/>
    <w:rsid w:val="00B025C6"/>
    <w:rsid w:val="00B0327C"/>
    <w:rsid w:val="00B05005"/>
    <w:rsid w:val="00B05787"/>
    <w:rsid w:val="00B057CF"/>
    <w:rsid w:val="00B05DC7"/>
    <w:rsid w:val="00B06069"/>
    <w:rsid w:val="00B06696"/>
    <w:rsid w:val="00B06A39"/>
    <w:rsid w:val="00B06BE3"/>
    <w:rsid w:val="00B073F5"/>
    <w:rsid w:val="00B07B06"/>
    <w:rsid w:val="00B07C1F"/>
    <w:rsid w:val="00B10F6E"/>
    <w:rsid w:val="00B11134"/>
    <w:rsid w:val="00B12960"/>
    <w:rsid w:val="00B12A92"/>
    <w:rsid w:val="00B13299"/>
    <w:rsid w:val="00B13A59"/>
    <w:rsid w:val="00B13ED3"/>
    <w:rsid w:val="00B173CF"/>
    <w:rsid w:val="00B17FB0"/>
    <w:rsid w:val="00B21348"/>
    <w:rsid w:val="00B21BA1"/>
    <w:rsid w:val="00B2433E"/>
    <w:rsid w:val="00B24E6D"/>
    <w:rsid w:val="00B261D3"/>
    <w:rsid w:val="00B26CCF"/>
    <w:rsid w:val="00B31265"/>
    <w:rsid w:val="00B32705"/>
    <w:rsid w:val="00B32EE0"/>
    <w:rsid w:val="00B34089"/>
    <w:rsid w:val="00B36122"/>
    <w:rsid w:val="00B36223"/>
    <w:rsid w:val="00B36AA0"/>
    <w:rsid w:val="00B415B7"/>
    <w:rsid w:val="00B42745"/>
    <w:rsid w:val="00B43E98"/>
    <w:rsid w:val="00B4446A"/>
    <w:rsid w:val="00B44F08"/>
    <w:rsid w:val="00B45054"/>
    <w:rsid w:val="00B45CAB"/>
    <w:rsid w:val="00B47467"/>
    <w:rsid w:val="00B478B7"/>
    <w:rsid w:val="00B51C32"/>
    <w:rsid w:val="00B52259"/>
    <w:rsid w:val="00B52719"/>
    <w:rsid w:val="00B52B8B"/>
    <w:rsid w:val="00B52D6D"/>
    <w:rsid w:val="00B53F3E"/>
    <w:rsid w:val="00B5410E"/>
    <w:rsid w:val="00B541A0"/>
    <w:rsid w:val="00B54475"/>
    <w:rsid w:val="00B551FE"/>
    <w:rsid w:val="00B561B3"/>
    <w:rsid w:val="00B56403"/>
    <w:rsid w:val="00B5683C"/>
    <w:rsid w:val="00B56D29"/>
    <w:rsid w:val="00B57EA2"/>
    <w:rsid w:val="00B60406"/>
    <w:rsid w:val="00B606AB"/>
    <w:rsid w:val="00B61073"/>
    <w:rsid w:val="00B61E90"/>
    <w:rsid w:val="00B6255B"/>
    <w:rsid w:val="00B64C27"/>
    <w:rsid w:val="00B64FA9"/>
    <w:rsid w:val="00B65AD9"/>
    <w:rsid w:val="00B66BE6"/>
    <w:rsid w:val="00B67996"/>
    <w:rsid w:val="00B7150A"/>
    <w:rsid w:val="00B71C01"/>
    <w:rsid w:val="00B71D50"/>
    <w:rsid w:val="00B742F3"/>
    <w:rsid w:val="00B7512A"/>
    <w:rsid w:val="00B760DA"/>
    <w:rsid w:val="00B76DB9"/>
    <w:rsid w:val="00B777CA"/>
    <w:rsid w:val="00B80A09"/>
    <w:rsid w:val="00B80B9E"/>
    <w:rsid w:val="00B80D39"/>
    <w:rsid w:val="00B818E0"/>
    <w:rsid w:val="00B8218A"/>
    <w:rsid w:val="00B8326F"/>
    <w:rsid w:val="00B8349F"/>
    <w:rsid w:val="00B838E4"/>
    <w:rsid w:val="00B83C77"/>
    <w:rsid w:val="00B83F91"/>
    <w:rsid w:val="00B847DA"/>
    <w:rsid w:val="00B84B9E"/>
    <w:rsid w:val="00B84CB3"/>
    <w:rsid w:val="00B869A6"/>
    <w:rsid w:val="00B86A3D"/>
    <w:rsid w:val="00B87D94"/>
    <w:rsid w:val="00B90C5A"/>
    <w:rsid w:val="00B90CEF"/>
    <w:rsid w:val="00B913A8"/>
    <w:rsid w:val="00B91861"/>
    <w:rsid w:val="00B91E0D"/>
    <w:rsid w:val="00B9262C"/>
    <w:rsid w:val="00B92861"/>
    <w:rsid w:val="00B9319D"/>
    <w:rsid w:val="00B94559"/>
    <w:rsid w:val="00B957A8"/>
    <w:rsid w:val="00B95A26"/>
    <w:rsid w:val="00B95AEA"/>
    <w:rsid w:val="00B961CE"/>
    <w:rsid w:val="00BA043C"/>
    <w:rsid w:val="00BA3AF4"/>
    <w:rsid w:val="00BA4DF5"/>
    <w:rsid w:val="00BA4E50"/>
    <w:rsid w:val="00BA4FB2"/>
    <w:rsid w:val="00BB06E0"/>
    <w:rsid w:val="00BB0ECB"/>
    <w:rsid w:val="00BB2446"/>
    <w:rsid w:val="00BB37A6"/>
    <w:rsid w:val="00BB3CF2"/>
    <w:rsid w:val="00BB4730"/>
    <w:rsid w:val="00BB4B0D"/>
    <w:rsid w:val="00BB51DF"/>
    <w:rsid w:val="00BB6113"/>
    <w:rsid w:val="00BC22D5"/>
    <w:rsid w:val="00BC2CF2"/>
    <w:rsid w:val="00BC2FDD"/>
    <w:rsid w:val="00BC329D"/>
    <w:rsid w:val="00BC35ED"/>
    <w:rsid w:val="00BC4341"/>
    <w:rsid w:val="00BC5D79"/>
    <w:rsid w:val="00BC6A62"/>
    <w:rsid w:val="00BC79B2"/>
    <w:rsid w:val="00BD0D6B"/>
    <w:rsid w:val="00BD2AD1"/>
    <w:rsid w:val="00BD301D"/>
    <w:rsid w:val="00BD31AF"/>
    <w:rsid w:val="00BD3D5A"/>
    <w:rsid w:val="00BD3E11"/>
    <w:rsid w:val="00BD49B6"/>
    <w:rsid w:val="00BD5843"/>
    <w:rsid w:val="00BD5A43"/>
    <w:rsid w:val="00BE1747"/>
    <w:rsid w:val="00BE1EFC"/>
    <w:rsid w:val="00BE1F94"/>
    <w:rsid w:val="00BE1FD1"/>
    <w:rsid w:val="00BE3C41"/>
    <w:rsid w:val="00BE4132"/>
    <w:rsid w:val="00BE4CFF"/>
    <w:rsid w:val="00BE59C5"/>
    <w:rsid w:val="00BE7560"/>
    <w:rsid w:val="00BE7C3E"/>
    <w:rsid w:val="00BE7DEB"/>
    <w:rsid w:val="00BF1798"/>
    <w:rsid w:val="00BF1A14"/>
    <w:rsid w:val="00BF2689"/>
    <w:rsid w:val="00BF2A91"/>
    <w:rsid w:val="00BF2A94"/>
    <w:rsid w:val="00BF41E2"/>
    <w:rsid w:val="00BF4722"/>
    <w:rsid w:val="00BF47BE"/>
    <w:rsid w:val="00BF4C6D"/>
    <w:rsid w:val="00BF51E4"/>
    <w:rsid w:val="00BF5B6B"/>
    <w:rsid w:val="00BF5F1C"/>
    <w:rsid w:val="00BF6D4C"/>
    <w:rsid w:val="00BF7567"/>
    <w:rsid w:val="00C00930"/>
    <w:rsid w:val="00C00ED7"/>
    <w:rsid w:val="00C01091"/>
    <w:rsid w:val="00C011F6"/>
    <w:rsid w:val="00C01698"/>
    <w:rsid w:val="00C02B5E"/>
    <w:rsid w:val="00C05A8B"/>
    <w:rsid w:val="00C07C48"/>
    <w:rsid w:val="00C1067A"/>
    <w:rsid w:val="00C10843"/>
    <w:rsid w:val="00C11217"/>
    <w:rsid w:val="00C114B8"/>
    <w:rsid w:val="00C12426"/>
    <w:rsid w:val="00C132E5"/>
    <w:rsid w:val="00C14459"/>
    <w:rsid w:val="00C15402"/>
    <w:rsid w:val="00C16258"/>
    <w:rsid w:val="00C17924"/>
    <w:rsid w:val="00C213F2"/>
    <w:rsid w:val="00C22130"/>
    <w:rsid w:val="00C2247C"/>
    <w:rsid w:val="00C2266D"/>
    <w:rsid w:val="00C24D03"/>
    <w:rsid w:val="00C2539A"/>
    <w:rsid w:val="00C25A88"/>
    <w:rsid w:val="00C25B30"/>
    <w:rsid w:val="00C305D4"/>
    <w:rsid w:val="00C319DA"/>
    <w:rsid w:val="00C330B4"/>
    <w:rsid w:val="00C342FD"/>
    <w:rsid w:val="00C34352"/>
    <w:rsid w:val="00C3492D"/>
    <w:rsid w:val="00C351FC"/>
    <w:rsid w:val="00C36C9F"/>
    <w:rsid w:val="00C37816"/>
    <w:rsid w:val="00C37D3D"/>
    <w:rsid w:val="00C40552"/>
    <w:rsid w:val="00C407EF"/>
    <w:rsid w:val="00C40BD2"/>
    <w:rsid w:val="00C41DD9"/>
    <w:rsid w:val="00C4501A"/>
    <w:rsid w:val="00C45A13"/>
    <w:rsid w:val="00C46149"/>
    <w:rsid w:val="00C46344"/>
    <w:rsid w:val="00C470C5"/>
    <w:rsid w:val="00C470C8"/>
    <w:rsid w:val="00C47670"/>
    <w:rsid w:val="00C47B5D"/>
    <w:rsid w:val="00C503D9"/>
    <w:rsid w:val="00C50FCE"/>
    <w:rsid w:val="00C53403"/>
    <w:rsid w:val="00C53475"/>
    <w:rsid w:val="00C54352"/>
    <w:rsid w:val="00C54788"/>
    <w:rsid w:val="00C56173"/>
    <w:rsid w:val="00C57C48"/>
    <w:rsid w:val="00C60D1E"/>
    <w:rsid w:val="00C62338"/>
    <w:rsid w:val="00C626C1"/>
    <w:rsid w:val="00C63E4D"/>
    <w:rsid w:val="00C64482"/>
    <w:rsid w:val="00C6513A"/>
    <w:rsid w:val="00C654AC"/>
    <w:rsid w:val="00C6553D"/>
    <w:rsid w:val="00C67D3F"/>
    <w:rsid w:val="00C67F27"/>
    <w:rsid w:val="00C67F8C"/>
    <w:rsid w:val="00C70B23"/>
    <w:rsid w:val="00C723F1"/>
    <w:rsid w:val="00C725A0"/>
    <w:rsid w:val="00C740C3"/>
    <w:rsid w:val="00C748D2"/>
    <w:rsid w:val="00C75029"/>
    <w:rsid w:val="00C754D6"/>
    <w:rsid w:val="00C75A6E"/>
    <w:rsid w:val="00C77324"/>
    <w:rsid w:val="00C80481"/>
    <w:rsid w:val="00C80B22"/>
    <w:rsid w:val="00C80CA6"/>
    <w:rsid w:val="00C81CF2"/>
    <w:rsid w:val="00C82183"/>
    <w:rsid w:val="00C8255C"/>
    <w:rsid w:val="00C82A63"/>
    <w:rsid w:val="00C82A81"/>
    <w:rsid w:val="00C840AB"/>
    <w:rsid w:val="00C8413A"/>
    <w:rsid w:val="00C854BC"/>
    <w:rsid w:val="00C86ABB"/>
    <w:rsid w:val="00C873DA"/>
    <w:rsid w:val="00C87720"/>
    <w:rsid w:val="00C87D55"/>
    <w:rsid w:val="00C87D71"/>
    <w:rsid w:val="00C90656"/>
    <w:rsid w:val="00C914B0"/>
    <w:rsid w:val="00C91551"/>
    <w:rsid w:val="00C927A4"/>
    <w:rsid w:val="00C92C6C"/>
    <w:rsid w:val="00C92C70"/>
    <w:rsid w:val="00C943F7"/>
    <w:rsid w:val="00C94E43"/>
    <w:rsid w:val="00C95631"/>
    <w:rsid w:val="00C96AD4"/>
    <w:rsid w:val="00C97D92"/>
    <w:rsid w:val="00CA03AB"/>
    <w:rsid w:val="00CA0515"/>
    <w:rsid w:val="00CA0DF4"/>
    <w:rsid w:val="00CA1252"/>
    <w:rsid w:val="00CA1B2F"/>
    <w:rsid w:val="00CA4373"/>
    <w:rsid w:val="00CA471C"/>
    <w:rsid w:val="00CA4FFF"/>
    <w:rsid w:val="00CA68DB"/>
    <w:rsid w:val="00CA6A0A"/>
    <w:rsid w:val="00CA6D34"/>
    <w:rsid w:val="00CA72DA"/>
    <w:rsid w:val="00CA761F"/>
    <w:rsid w:val="00CA7659"/>
    <w:rsid w:val="00CB107A"/>
    <w:rsid w:val="00CB17BF"/>
    <w:rsid w:val="00CB2CFA"/>
    <w:rsid w:val="00CB479C"/>
    <w:rsid w:val="00CB4D49"/>
    <w:rsid w:val="00CB4FB6"/>
    <w:rsid w:val="00CB5D07"/>
    <w:rsid w:val="00CB5D8D"/>
    <w:rsid w:val="00CB61B9"/>
    <w:rsid w:val="00CB674A"/>
    <w:rsid w:val="00CB6AB2"/>
    <w:rsid w:val="00CB6AB7"/>
    <w:rsid w:val="00CB76AE"/>
    <w:rsid w:val="00CC06AB"/>
    <w:rsid w:val="00CC0733"/>
    <w:rsid w:val="00CC134F"/>
    <w:rsid w:val="00CC175A"/>
    <w:rsid w:val="00CC1FEA"/>
    <w:rsid w:val="00CC22BF"/>
    <w:rsid w:val="00CC27E3"/>
    <w:rsid w:val="00CC2ADE"/>
    <w:rsid w:val="00CC2CD4"/>
    <w:rsid w:val="00CC3DD0"/>
    <w:rsid w:val="00CC523F"/>
    <w:rsid w:val="00CC6AD3"/>
    <w:rsid w:val="00CC6B10"/>
    <w:rsid w:val="00CC71C5"/>
    <w:rsid w:val="00CC7320"/>
    <w:rsid w:val="00CC799A"/>
    <w:rsid w:val="00CC7E81"/>
    <w:rsid w:val="00CD056C"/>
    <w:rsid w:val="00CD153D"/>
    <w:rsid w:val="00CD204C"/>
    <w:rsid w:val="00CD33C3"/>
    <w:rsid w:val="00CD3578"/>
    <w:rsid w:val="00CD3601"/>
    <w:rsid w:val="00CD407E"/>
    <w:rsid w:val="00CD51C0"/>
    <w:rsid w:val="00CD571C"/>
    <w:rsid w:val="00CE0E1F"/>
    <w:rsid w:val="00CE12A1"/>
    <w:rsid w:val="00CE311E"/>
    <w:rsid w:val="00CE370F"/>
    <w:rsid w:val="00CE4C7B"/>
    <w:rsid w:val="00CE5325"/>
    <w:rsid w:val="00CE5350"/>
    <w:rsid w:val="00CE6DC5"/>
    <w:rsid w:val="00CF0BC7"/>
    <w:rsid w:val="00CF0D13"/>
    <w:rsid w:val="00CF1013"/>
    <w:rsid w:val="00CF199F"/>
    <w:rsid w:val="00CF26A1"/>
    <w:rsid w:val="00CF3550"/>
    <w:rsid w:val="00CF59E4"/>
    <w:rsid w:val="00CF618A"/>
    <w:rsid w:val="00CF6B2C"/>
    <w:rsid w:val="00D00CC2"/>
    <w:rsid w:val="00D010CD"/>
    <w:rsid w:val="00D01410"/>
    <w:rsid w:val="00D02DCF"/>
    <w:rsid w:val="00D0342A"/>
    <w:rsid w:val="00D03684"/>
    <w:rsid w:val="00D03D30"/>
    <w:rsid w:val="00D03E07"/>
    <w:rsid w:val="00D04057"/>
    <w:rsid w:val="00D047A1"/>
    <w:rsid w:val="00D062A8"/>
    <w:rsid w:val="00D067F6"/>
    <w:rsid w:val="00D06848"/>
    <w:rsid w:val="00D07E11"/>
    <w:rsid w:val="00D113A5"/>
    <w:rsid w:val="00D11447"/>
    <w:rsid w:val="00D12029"/>
    <w:rsid w:val="00D131BE"/>
    <w:rsid w:val="00D13B25"/>
    <w:rsid w:val="00D15922"/>
    <w:rsid w:val="00D16BCB"/>
    <w:rsid w:val="00D173D8"/>
    <w:rsid w:val="00D178B9"/>
    <w:rsid w:val="00D211FD"/>
    <w:rsid w:val="00D2155D"/>
    <w:rsid w:val="00D21613"/>
    <w:rsid w:val="00D2188F"/>
    <w:rsid w:val="00D21F34"/>
    <w:rsid w:val="00D2292C"/>
    <w:rsid w:val="00D22FEC"/>
    <w:rsid w:val="00D23FDA"/>
    <w:rsid w:val="00D2425F"/>
    <w:rsid w:val="00D25AD9"/>
    <w:rsid w:val="00D26C70"/>
    <w:rsid w:val="00D30208"/>
    <w:rsid w:val="00D31D9F"/>
    <w:rsid w:val="00D33BEE"/>
    <w:rsid w:val="00D33F30"/>
    <w:rsid w:val="00D34003"/>
    <w:rsid w:val="00D34CC9"/>
    <w:rsid w:val="00D35641"/>
    <w:rsid w:val="00D3669B"/>
    <w:rsid w:val="00D37B33"/>
    <w:rsid w:val="00D42587"/>
    <w:rsid w:val="00D4356D"/>
    <w:rsid w:val="00D43E85"/>
    <w:rsid w:val="00D44541"/>
    <w:rsid w:val="00D44F77"/>
    <w:rsid w:val="00D4582E"/>
    <w:rsid w:val="00D46074"/>
    <w:rsid w:val="00D47470"/>
    <w:rsid w:val="00D47C5F"/>
    <w:rsid w:val="00D502C4"/>
    <w:rsid w:val="00D51269"/>
    <w:rsid w:val="00D51FCC"/>
    <w:rsid w:val="00D53CC4"/>
    <w:rsid w:val="00D55082"/>
    <w:rsid w:val="00D55B1E"/>
    <w:rsid w:val="00D560EE"/>
    <w:rsid w:val="00D615C3"/>
    <w:rsid w:val="00D63AE7"/>
    <w:rsid w:val="00D64327"/>
    <w:rsid w:val="00D64BB8"/>
    <w:rsid w:val="00D64D91"/>
    <w:rsid w:val="00D654A1"/>
    <w:rsid w:val="00D661C4"/>
    <w:rsid w:val="00D66B35"/>
    <w:rsid w:val="00D7049E"/>
    <w:rsid w:val="00D721E1"/>
    <w:rsid w:val="00D73392"/>
    <w:rsid w:val="00D74E7C"/>
    <w:rsid w:val="00D7511A"/>
    <w:rsid w:val="00D75968"/>
    <w:rsid w:val="00D761C1"/>
    <w:rsid w:val="00D817B4"/>
    <w:rsid w:val="00D8353F"/>
    <w:rsid w:val="00D845C6"/>
    <w:rsid w:val="00D849F6"/>
    <w:rsid w:val="00D858FF"/>
    <w:rsid w:val="00D86BDD"/>
    <w:rsid w:val="00D86C7A"/>
    <w:rsid w:val="00D8742B"/>
    <w:rsid w:val="00D874CB"/>
    <w:rsid w:val="00D87B6B"/>
    <w:rsid w:val="00D9194A"/>
    <w:rsid w:val="00D92073"/>
    <w:rsid w:val="00D9293A"/>
    <w:rsid w:val="00D953CE"/>
    <w:rsid w:val="00D95809"/>
    <w:rsid w:val="00D95E34"/>
    <w:rsid w:val="00D96940"/>
    <w:rsid w:val="00D96BB8"/>
    <w:rsid w:val="00D97FE1"/>
    <w:rsid w:val="00DA014E"/>
    <w:rsid w:val="00DA1B89"/>
    <w:rsid w:val="00DA39FC"/>
    <w:rsid w:val="00DA3EDC"/>
    <w:rsid w:val="00DA47FB"/>
    <w:rsid w:val="00DA51D0"/>
    <w:rsid w:val="00DA6483"/>
    <w:rsid w:val="00DA68EF"/>
    <w:rsid w:val="00DA750F"/>
    <w:rsid w:val="00DB1316"/>
    <w:rsid w:val="00DB139D"/>
    <w:rsid w:val="00DB4E04"/>
    <w:rsid w:val="00DB4FF1"/>
    <w:rsid w:val="00DB5025"/>
    <w:rsid w:val="00DB6916"/>
    <w:rsid w:val="00DB6DA1"/>
    <w:rsid w:val="00DB7245"/>
    <w:rsid w:val="00DB72C9"/>
    <w:rsid w:val="00DB75FF"/>
    <w:rsid w:val="00DB79D4"/>
    <w:rsid w:val="00DC088F"/>
    <w:rsid w:val="00DC382F"/>
    <w:rsid w:val="00DC49B9"/>
    <w:rsid w:val="00DC57D2"/>
    <w:rsid w:val="00DC692C"/>
    <w:rsid w:val="00DC7012"/>
    <w:rsid w:val="00DC7165"/>
    <w:rsid w:val="00DC7919"/>
    <w:rsid w:val="00DC798F"/>
    <w:rsid w:val="00DD06C2"/>
    <w:rsid w:val="00DD09FA"/>
    <w:rsid w:val="00DD1490"/>
    <w:rsid w:val="00DD296A"/>
    <w:rsid w:val="00DD2B7C"/>
    <w:rsid w:val="00DD3C98"/>
    <w:rsid w:val="00DD5AED"/>
    <w:rsid w:val="00DE0415"/>
    <w:rsid w:val="00DE0809"/>
    <w:rsid w:val="00DE0F79"/>
    <w:rsid w:val="00DE18AF"/>
    <w:rsid w:val="00DE3359"/>
    <w:rsid w:val="00DE3AB6"/>
    <w:rsid w:val="00DE53A8"/>
    <w:rsid w:val="00DE5904"/>
    <w:rsid w:val="00DE62FD"/>
    <w:rsid w:val="00DE77DF"/>
    <w:rsid w:val="00DE7C55"/>
    <w:rsid w:val="00DF0140"/>
    <w:rsid w:val="00DF0713"/>
    <w:rsid w:val="00DF0B6D"/>
    <w:rsid w:val="00DF2926"/>
    <w:rsid w:val="00DF294D"/>
    <w:rsid w:val="00DF31C0"/>
    <w:rsid w:val="00DF391A"/>
    <w:rsid w:val="00DF54DC"/>
    <w:rsid w:val="00DF5B65"/>
    <w:rsid w:val="00DF72D9"/>
    <w:rsid w:val="00E00B1B"/>
    <w:rsid w:val="00E00B34"/>
    <w:rsid w:val="00E0245D"/>
    <w:rsid w:val="00E02D62"/>
    <w:rsid w:val="00E03D74"/>
    <w:rsid w:val="00E04ABA"/>
    <w:rsid w:val="00E0646D"/>
    <w:rsid w:val="00E07EE8"/>
    <w:rsid w:val="00E11883"/>
    <w:rsid w:val="00E15DB6"/>
    <w:rsid w:val="00E1684D"/>
    <w:rsid w:val="00E16891"/>
    <w:rsid w:val="00E175C1"/>
    <w:rsid w:val="00E176C9"/>
    <w:rsid w:val="00E17F12"/>
    <w:rsid w:val="00E20773"/>
    <w:rsid w:val="00E210AD"/>
    <w:rsid w:val="00E216A4"/>
    <w:rsid w:val="00E2193B"/>
    <w:rsid w:val="00E22378"/>
    <w:rsid w:val="00E22B0C"/>
    <w:rsid w:val="00E243F7"/>
    <w:rsid w:val="00E24664"/>
    <w:rsid w:val="00E25A66"/>
    <w:rsid w:val="00E25CB8"/>
    <w:rsid w:val="00E25D20"/>
    <w:rsid w:val="00E26254"/>
    <w:rsid w:val="00E27A3A"/>
    <w:rsid w:val="00E27FAD"/>
    <w:rsid w:val="00E30A0A"/>
    <w:rsid w:val="00E30EF7"/>
    <w:rsid w:val="00E30FE4"/>
    <w:rsid w:val="00E31305"/>
    <w:rsid w:val="00E31423"/>
    <w:rsid w:val="00E31876"/>
    <w:rsid w:val="00E328A7"/>
    <w:rsid w:val="00E32A8E"/>
    <w:rsid w:val="00E32F03"/>
    <w:rsid w:val="00E33D4E"/>
    <w:rsid w:val="00E34AC9"/>
    <w:rsid w:val="00E3534F"/>
    <w:rsid w:val="00E35CC8"/>
    <w:rsid w:val="00E36F99"/>
    <w:rsid w:val="00E379E0"/>
    <w:rsid w:val="00E37AF1"/>
    <w:rsid w:val="00E37F76"/>
    <w:rsid w:val="00E40250"/>
    <w:rsid w:val="00E431D0"/>
    <w:rsid w:val="00E447A8"/>
    <w:rsid w:val="00E4515C"/>
    <w:rsid w:val="00E51333"/>
    <w:rsid w:val="00E51BA5"/>
    <w:rsid w:val="00E51D9B"/>
    <w:rsid w:val="00E53A13"/>
    <w:rsid w:val="00E557C5"/>
    <w:rsid w:val="00E5599F"/>
    <w:rsid w:val="00E56A97"/>
    <w:rsid w:val="00E56FE4"/>
    <w:rsid w:val="00E575D1"/>
    <w:rsid w:val="00E60253"/>
    <w:rsid w:val="00E60441"/>
    <w:rsid w:val="00E61C23"/>
    <w:rsid w:val="00E62173"/>
    <w:rsid w:val="00E62865"/>
    <w:rsid w:val="00E62F3D"/>
    <w:rsid w:val="00E63A77"/>
    <w:rsid w:val="00E65B38"/>
    <w:rsid w:val="00E65F21"/>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80679"/>
    <w:rsid w:val="00E810BF"/>
    <w:rsid w:val="00E81AF1"/>
    <w:rsid w:val="00E81B6D"/>
    <w:rsid w:val="00E82CAE"/>
    <w:rsid w:val="00E82CB3"/>
    <w:rsid w:val="00E83B3A"/>
    <w:rsid w:val="00E84A0D"/>
    <w:rsid w:val="00E856E7"/>
    <w:rsid w:val="00E858D0"/>
    <w:rsid w:val="00E85A3E"/>
    <w:rsid w:val="00E85C54"/>
    <w:rsid w:val="00E8682C"/>
    <w:rsid w:val="00E93B34"/>
    <w:rsid w:val="00E94E4C"/>
    <w:rsid w:val="00E9550C"/>
    <w:rsid w:val="00E96736"/>
    <w:rsid w:val="00E977DC"/>
    <w:rsid w:val="00EA210A"/>
    <w:rsid w:val="00EA2813"/>
    <w:rsid w:val="00EA28A8"/>
    <w:rsid w:val="00EA2B71"/>
    <w:rsid w:val="00EA2CC9"/>
    <w:rsid w:val="00EA4F85"/>
    <w:rsid w:val="00EA5E6E"/>
    <w:rsid w:val="00EA7A78"/>
    <w:rsid w:val="00EB1FC2"/>
    <w:rsid w:val="00EB2BD3"/>
    <w:rsid w:val="00EB2E22"/>
    <w:rsid w:val="00EB3308"/>
    <w:rsid w:val="00EB45DE"/>
    <w:rsid w:val="00EB5617"/>
    <w:rsid w:val="00EB5C72"/>
    <w:rsid w:val="00EB6654"/>
    <w:rsid w:val="00EB6EEE"/>
    <w:rsid w:val="00EC08F8"/>
    <w:rsid w:val="00EC0E2A"/>
    <w:rsid w:val="00EC1145"/>
    <w:rsid w:val="00EC13C7"/>
    <w:rsid w:val="00EC1FF2"/>
    <w:rsid w:val="00EC2E9C"/>
    <w:rsid w:val="00EC3CC5"/>
    <w:rsid w:val="00EC58C0"/>
    <w:rsid w:val="00ED0775"/>
    <w:rsid w:val="00ED0C7F"/>
    <w:rsid w:val="00ED2601"/>
    <w:rsid w:val="00ED525E"/>
    <w:rsid w:val="00ED5974"/>
    <w:rsid w:val="00ED7205"/>
    <w:rsid w:val="00ED7AB1"/>
    <w:rsid w:val="00EE1990"/>
    <w:rsid w:val="00EE20C2"/>
    <w:rsid w:val="00EE288D"/>
    <w:rsid w:val="00EE32CE"/>
    <w:rsid w:val="00EE47E1"/>
    <w:rsid w:val="00EE481D"/>
    <w:rsid w:val="00EE5BFF"/>
    <w:rsid w:val="00EE5C91"/>
    <w:rsid w:val="00EE69BE"/>
    <w:rsid w:val="00EF0718"/>
    <w:rsid w:val="00EF0AE6"/>
    <w:rsid w:val="00EF0E54"/>
    <w:rsid w:val="00EF0ECA"/>
    <w:rsid w:val="00EF10AC"/>
    <w:rsid w:val="00EF1576"/>
    <w:rsid w:val="00EF1E85"/>
    <w:rsid w:val="00EF2B83"/>
    <w:rsid w:val="00EF44BF"/>
    <w:rsid w:val="00EF7E81"/>
    <w:rsid w:val="00F00137"/>
    <w:rsid w:val="00F00BDC"/>
    <w:rsid w:val="00F00E4B"/>
    <w:rsid w:val="00F01F7B"/>
    <w:rsid w:val="00F02F93"/>
    <w:rsid w:val="00F05253"/>
    <w:rsid w:val="00F062CE"/>
    <w:rsid w:val="00F07196"/>
    <w:rsid w:val="00F077D8"/>
    <w:rsid w:val="00F1140D"/>
    <w:rsid w:val="00F115E9"/>
    <w:rsid w:val="00F1296A"/>
    <w:rsid w:val="00F129C9"/>
    <w:rsid w:val="00F131DC"/>
    <w:rsid w:val="00F202B4"/>
    <w:rsid w:val="00F207C1"/>
    <w:rsid w:val="00F21D4D"/>
    <w:rsid w:val="00F2285A"/>
    <w:rsid w:val="00F24A31"/>
    <w:rsid w:val="00F25A96"/>
    <w:rsid w:val="00F27725"/>
    <w:rsid w:val="00F318BA"/>
    <w:rsid w:val="00F31C9A"/>
    <w:rsid w:val="00F31D30"/>
    <w:rsid w:val="00F34DAB"/>
    <w:rsid w:val="00F36287"/>
    <w:rsid w:val="00F37132"/>
    <w:rsid w:val="00F37E33"/>
    <w:rsid w:val="00F414F7"/>
    <w:rsid w:val="00F4181F"/>
    <w:rsid w:val="00F41EC2"/>
    <w:rsid w:val="00F423EA"/>
    <w:rsid w:val="00F425B6"/>
    <w:rsid w:val="00F42781"/>
    <w:rsid w:val="00F4441E"/>
    <w:rsid w:val="00F444A0"/>
    <w:rsid w:val="00F446FA"/>
    <w:rsid w:val="00F44B06"/>
    <w:rsid w:val="00F44E82"/>
    <w:rsid w:val="00F45265"/>
    <w:rsid w:val="00F46188"/>
    <w:rsid w:val="00F468CE"/>
    <w:rsid w:val="00F46BBE"/>
    <w:rsid w:val="00F46C09"/>
    <w:rsid w:val="00F475AD"/>
    <w:rsid w:val="00F5011D"/>
    <w:rsid w:val="00F50209"/>
    <w:rsid w:val="00F5057E"/>
    <w:rsid w:val="00F5147B"/>
    <w:rsid w:val="00F518D4"/>
    <w:rsid w:val="00F521EE"/>
    <w:rsid w:val="00F52C76"/>
    <w:rsid w:val="00F52E9E"/>
    <w:rsid w:val="00F53049"/>
    <w:rsid w:val="00F56278"/>
    <w:rsid w:val="00F56CB8"/>
    <w:rsid w:val="00F5793C"/>
    <w:rsid w:val="00F60791"/>
    <w:rsid w:val="00F62DEB"/>
    <w:rsid w:val="00F633D7"/>
    <w:rsid w:val="00F642D9"/>
    <w:rsid w:val="00F64B06"/>
    <w:rsid w:val="00F65147"/>
    <w:rsid w:val="00F65C85"/>
    <w:rsid w:val="00F677B8"/>
    <w:rsid w:val="00F71F6F"/>
    <w:rsid w:val="00F72DE3"/>
    <w:rsid w:val="00F760F1"/>
    <w:rsid w:val="00F76C2C"/>
    <w:rsid w:val="00F80CCA"/>
    <w:rsid w:val="00F811A3"/>
    <w:rsid w:val="00F816C9"/>
    <w:rsid w:val="00F82EB6"/>
    <w:rsid w:val="00F84557"/>
    <w:rsid w:val="00F8513D"/>
    <w:rsid w:val="00F85BA4"/>
    <w:rsid w:val="00F86011"/>
    <w:rsid w:val="00F8612D"/>
    <w:rsid w:val="00F865FA"/>
    <w:rsid w:val="00F87199"/>
    <w:rsid w:val="00F87778"/>
    <w:rsid w:val="00F87812"/>
    <w:rsid w:val="00F90D53"/>
    <w:rsid w:val="00F91836"/>
    <w:rsid w:val="00F91FB0"/>
    <w:rsid w:val="00F92256"/>
    <w:rsid w:val="00F928B5"/>
    <w:rsid w:val="00F92A6A"/>
    <w:rsid w:val="00F93017"/>
    <w:rsid w:val="00F9316C"/>
    <w:rsid w:val="00F944DE"/>
    <w:rsid w:val="00F9492D"/>
    <w:rsid w:val="00F96176"/>
    <w:rsid w:val="00F96F33"/>
    <w:rsid w:val="00FA11C3"/>
    <w:rsid w:val="00FA2415"/>
    <w:rsid w:val="00FA2C7F"/>
    <w:rsid w:val="00FA3065"/>
    <w:rsid w:val="00FA41AD"/>
    <w:rsid w:val="00FA5933"/>
    <w:rsid w:val="00FA64FB"/>
    <w:rsid w:val="00FA6DE9"/>
    <w:rsid w:val="00FB07CF"/>
    <w:rsid w:val="00FB0955"/>
    <w:rsid w:val="00FB154E"/>
    <w:rsid w:val="00FB22D0"/>
    <w:rsid w:val="00FB35E3"/>
    <w:rsid w:val="00FB361A"/>
    <w:rsid w:val="00FB4AD8"/>
    <w:rsid w:val="00FB5EA5"/>
    <w:rsid w:val="00FB5F2D"/>
    <w:rsid w:val="00FB6841"/>
    <w:rsid w:val="00FB748D"/>
    <w:rsid w:val="00FC1ED8"/>
    <w:rsid w:val="00FC3AA4"/>
    <w:rsid w:val="00FC3BB8"/>
    <w:rsid w:val="00FC4F2B"/>
    <w:rsid w:val="00FC5C4E"/>
    <w:rsid w:val="00FC68B1"/>
    <w:rsid w:val="00FC7628"/>
    <w:rsid w:val="00FC7F66"/>
    <w:rsid w:val="00FD0D84"/>
    <w:rsid w:val="00FD2052"/>
    <w:rsid w:val="00FD2118"/>
    <w:rsid w:val="00FD22B1"/>
    <w:rsid w:val="00FD2EB6"/>
    <w:rsid w:val="00FD4496"/>
    <w:rsid w:val="00FD541C"/>
    <w:rsid w:val="00FD6AAD"/>
    <w:rsid w:val="00FE0F18"/>
    <w:rsid w:val="00FE15E3"/>
    <w:rsid w:val="00FE165C"/>
    <w:rsid w:val="00FE1A6B"/>
    <w:rsid w:val="00FE28C5"/>
    <w:rsid w:val="00FE2E1D"/>
    <w:rsid w:val="00FE4303"/>
    <w:rsid w:val="00FE4775"/>
    <w:rsid w:val="00FE4A20"/>
    <w:rsid w:val="00FE5AE6"/>
    <w:rsid w:val="00FE6417"/>
    <w:rsid w:val="00FE6EF6"/>
    <w:rsid w:val="00FE7A1C"/>
    <w:rsid w:val="00FE7D61"/>
    <w:rsid w:val="00FF0CAE"/>
    <w:rsid w:val="00FF0E6C"/>
    <w:rsid w:val="00FF13A9"/>
    <w:rsid w:val="00FF17A9"/>
    <w:rsid w:val="00FF188A"/>
    <w:rsid w:val="00FF25C4"/>
    <w:rsid w:val="00FF3F1C"/>
    <w:rsid w:val="00FF471D"/>
    <w:rsid w:val="00FF5225"/>
    <w:rsid w:val="00FF6371"/>
    <w:rsid w:val="00FF66A4"/>
    <w:rsid w:val="00FF676B"/>
    <w:rsid w:val="00FF6B2A"/>
    <w:rsid w:val="00FF6C8A"/>
    <w:rsid w:val="00FF6ED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06261D"/>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51269"/>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600796567">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34428413">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936714759">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8146871">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310252248">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12266831">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883949968">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245917369">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1756705322">
              <w:marLeft w:val="0"/>
              <w:marRight w:val="0"/>
              <w:marTop w:val="0"/>
              <w:marBottom w:val="0"/>
              <w:divBdr>
                <w:top w:val="none" w:sz="0" w:space="0" w:color="auto"/>
                <w:left w:val="none" w:sz="0" w:space="0" w:color="auto"/>
                <w:bottom w:val="none" w:sz="0" w:space="0" w:color="auto"/>
                <w:right w:val="none" w:sz="0" w:space="0" w:color="auto"/>
              </w:divBdr>
            </w:div>
            <w:div w:id="29506833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71245899">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2244075">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2141608691">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4554382">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985554360">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58020715">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320667864">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18704909">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871575279">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166987345">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750499208">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125242320">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063166528">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 w:id="25451456">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1940723424">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3644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317923731">
              <w:marLeft w:val="0"/>
              <w:marRight w:val="0"/>
              <w:marTop w:val="0"/>
              <w:marBottom w:val="0"/>
              <w:divBdr>
                <w:top w:val="none" w:sz="0" w:space="0" w:color="auto"/>
                <w:left w:val="none" w:sz="0" w:space="0" w:color="auto"/>
                <w:bottom w:val="none" w:sz="0" w:space="0" w:color="auto"/>
                <w:right w:val="none" w:sz="0" w:space="0" w:color="auto"/>
              </w:divBdr>
            </w:div>
            <w:div w:id="167404423">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1773815504">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1779565778">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4134693">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204606502">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887065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347944983">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204421">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988511901">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55057959">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1181814413">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3486072">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851264901">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1729108522">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6175740">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934823981">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 w:id="312637104">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120460548">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68577102">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1139686771">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 w:id="8139353">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57873301">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9093404">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06332320">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196704652">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2077391644">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82916503">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526258540">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27092939">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267785494">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8919843">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1143891513">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89279067">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1004430600">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52892731">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273829065">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3504008">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82964172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3136998">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152779542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1929906">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274867444">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148983769">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965698040">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10879685">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2024626148">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61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930119672">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2320858">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35398795">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859200">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1455827115">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26302855">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651979522">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78937236">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6.sv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maven.apache.or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9.xml"/><Relationship Id="rId10" Type="http://schemas.openxmlformats.org/officeDocument/2006/relationships/image" Target="media/image1.emf"/><Relationship Id="rId19" Type="http://schemas.openxmlformats.org/officeDocument/2006/relationships/footer" Target="footer4.xml"/><Relationship Id="rId31" Type="http://schemas.openxmlformats.org/officeDocument/2006/relationships/image" Target="media/image14.svg"/><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eader" Target="header7.xml"/><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8.xml"/><Relationship Id="rId48" Type="http://schemas.openxmlformats.org/officeDocument/2006/relationships/hyperlink" Target="https://web.archive.org/web/20100104211620/http://www.linux.org/people/linus_post.html"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8.xml"/><Relationship Id="rId20" Type="http://schemas.openxmlformats.org/officeDocument/2006/relationships/image" Target="media/image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78</Pages>
  <Words>12406</Words>
  <Characters>78161</Characters>
  <Application>Microsoft Office Word</Application>
  <DocSecurity>0</DocSecurity>
  <Lines>651</Lines>
  <Paragraphs>180</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90387</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lastModifiedBy>Lendl Maximilian</cp:lastModifiedBy>
  <cp:revision>2082</cp:revision>
  <cp:lastPrinted>2024-02-19T15:55:00Z</cp:lastPrinted>
  <dcterms:created xsi:type="dcterms:W3CDTF">2024-01-28T17:48:00Z</dcterms:created>
  <dcterms:modified xsi:type="dcterms:W3CDTF">2024-02-22T10:37:00Z</dcterms:modified>
</cp:coreProperties>
</file>